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F3E954" w14:textId="77777777" w:rsidR="00A07AF9" w:rsidRPr="008804E6" w:rsidRDefault="00A07AF9" w:rsidP="00A07AF9">
      <w:pPr>
        <w:pStyle w:val="Heading"/>
      </w:pPr>
      <w:r w:rsidRPr="008804E6">
        <w:t>Exercise: JS Basic Syntax, Conditional Statements and Loops</w:t>
      </w:r>
    </w:p>
    <w:p w14:paraId="431EA2E1" w14:textId="533BBEBB" w:rsidR="007C0696" w:rsidRPr="007B0BB9" w:rsidRDefault="007C0696" w:rsidP="007C0696">
      <w:pPr>
        <w:rPr>
          <w:sz w:val="24"/>
          <w:szCs w:val="24"/>
        </w:rPr>
      </w:pPr>
      <w:r w:rsidRPr="008804E6">
        <w:rPr>
          <w:sz w:val="24"/>
          <w:szCs w:val="24"/>
        </w:rPr>
        <w:t xml:space="preserve">Problems for </w:t>
      </w:r>
      <w:r w:rsidR="00872B0D">
        <w:rPr>
          <w:sz w:val="24"/>
          <w:szCs w:val="24"/>
        </w:rPr>
        <w:t>exercise and homework</w:t>
      </w:r>
      <w:r w:rsidRPr="008804E6">
        <w:rPr>
          <w:sz w:val="24"/>
          <w:szCs w:val="24"/>
        </w:rPr>
        <w:t xml:space="preserve"> for the </w:t>
      </w:r>
      <w:hyperlink r:id="rId9" w:history="1">
        <w:r w:rsidR="007B0BB9">
          <w:rPr>
            <w:rStyle w:val="Hyperlink"/>
            <w:sz w:val="24"/>
            <w:szCs w:val="24"/>
          </w:rPr>
          <w:t>"Technology Fundamentals"</w:t>
        </w:r>
        <w:r w:rsidRPr="008804E6">
          <w:rPr>
            <w:rStyle w:val="Hyperlink"/>
            <w:sz w:val="24"/>
            <w:szCs w:val="24"/>
          </w:rPr>
          <w:t xml:space="preserve"> course @ SoftUni</w:t>
        </w:r>
      </w:hyperlink>
      <w:r w:rsidRPr="008804E6">
        <w:rPr>
          <w:sz w:val="24"/>
          <w:szCs w:val="24"/>
        </w:rPr>
        <w:t xml:space="preserve">. </w:t>
      </w:r>
      <w:r w:rsidRPr="008804E6">
        <w:rPr>
          <w:sz w:val="24"/>
          <w:szCs w:val="24"/>
        </w:rPr>
        <w:br/>
        <w:t xml:space="preserve">Submit your solutions in the SoftUni judge system at: </w:t>
      </w:r>
      <w:hyperlink r:id="rId10" w:history="1">
        <w:r w:rsidR="007B0BB9" w:rsidRPr="007B0BB9">
          <w:rPr>
            <w:rStyle w:val="Hyperlink"/>
            <w:sz w:val="24"/>
            <w:szCs w:val="24"/>
          </w:rPr>
          <w:t>https://judge.softuni.bg/Contests/1207/Intro-and-Basic-Syntax-Exercise</w:t>
        </w:r>
      </w:hyperlink>
    </w:p>
    <w:p w14:paraId="0D876AE6" w14:textId="77777777" w:rsidR="008804E6" w:rsidRPr="008804E6" w:rsidRDefault="008804E6" w:rsidP="008804E6">
      <w:pPr>
        <w:pStyle w:val="Heading2"/>
      </w:pPr>
      <w:r w:rsidRPr="008804E6">
        <w:t>Ages</w:t>
      </w:r>
    </w:p>
    <w:p w14:paraId="1F1CC35D" w14:textId="44ACE867" w:rsidR="008804E6" w:rsidRPr="008804E6" w:rsidRDefault="008804E6" w:rsidP="008804E6">
      <w:r w:rsidRPr="008804E6">
        <w:t xml:space="preserve">Write a function that determines whether based on the given age a person is: baby, child, teenager, adult, elder. The input comes as </w:t>
      </w:r>
      <w:r w:rsidRPr="008804E6">
        <w:rPr>
          <w:b/>
        </w:rPr>
        <w:t>single number parameter</w:t>
      </w:r>
      <w:r w:rsidRPr="008804E6">
        <w:t>. The bounders are:</w:t>
      </w:r>
    </w:p>
    <w:p w14:paraId="2D7F770A" w14:textId="77777777" w:rsidR="008804E6" w:rsidRPr="008804E6" w:rsidRDefault="008804E6" w:rsidP="001E3922">
      <w:pPr>
        <w:pStyle w:val="ListParagraph"/>
        <w:numPr>
          <w:ilvl w:val="0"/>
          <w:numId w:val="10"/>
        </w:numPr>
        <w:spacing w:before="80" w:after="160"/>
        <w:rPr>
          <w:b/>
        </w:rPr>
      </w:pPr>
      <w:r w:rsidRPr="008804E6">
        <w:rPr>
          <w:b/>
        </w:rPr>
        <w:t xml:space="preserve">0-2 – baby; </w:t>
      </w:r>
    </w:p>
    <w:p w14:paraId="0E069393" w14:textId="77777777" w:rsidR="008804E6" w:rsidRPr="008804E6" w:rsidRDefault="008804E6" w:rsidP="001E3922">
      <w:pPr>
        <w:pStyle w:val="ListParagraph"/>
        <w:numPr>
          <w:ilvl w:val="0"/>
          <w:numId w:val="10"/>
        </w:numPr>
        <w:spacing w:before="80" w:after="160"/>
        <w:rPr>
          <w:b/>
        </w:rPr>
      </w:pPr>
      <w:r w:rsidRPr="008804E6">
        <w:rPr>
          <w:b/>
        </w:rPr>
        <w:t xml:space="preserve">3-13 – child; </w:t>
      </w:r>
    </w:p>
    <w:p w14:paraId="2D58392F" w14:textId="77777777" w:rsidR="008804E6" w:rsidRPr="008804E6" w:rsidRDefault="008804E6" w:rsidP="001E3922">
      <w:pPr>
        <w:pStyle w:val="ListParagraph"/>
        <w:numPr>
          <w:ilvl w:val="0"/>
          <w:numId w:val="10"/>
        </w:numPr>
        <w:spacing w:before="80" w:after="160"/>
        <w:rPr>
          <w:b/>
        </w:rPr>
      </w:pPr>
      <w:r w:rsidRPr="008804E6">
        <w:rPr>
          <w:b/>
        </w:rPr>
        <w:t>14-19 – teenager;</w:t>
      </w:r>
    </w:p>
    <w:p w14:paraId="2C967E31" w14:textId="77777777" w:rsidR="008804E6" w:rsidRPr="008804E6" w:rsidRDefault="008804E6" w:rsidP="001E3922">
      <w:pPr>
        <w:pStyle w:val="ListParagraph"/>
        <w:numPr>
          <w:ilvl w:val="0"/>
          <w:numId w:val="10"/>
        </w:numPr>
        <w:spacing w:before="80" w:after="160"/>
        <w:rPr>
          <w:b/>
        </w:rPr>
      </w:pPr>
      <w:r w:rsidRPr="008804E6">
        <w:rPr>
          <w:b/>
        </w:rPr>
        <w:t>20-65 – adult;</w:t>
      </w:r>
    </w:p>
    <w:p w14:paraId="2473E788" w14:textId="77777777" w:rsidR="008804E6" w:rsidRPr="008804E6" w:rsidRDefault="008804E6" w:rsidP="001E3922">
      <w:pPr>
        <w:pStyle w:val="ListParagraph"/>
        <w:numPr>
          <w:ilvl w:val="0"/>
          <w:numId w:val="10"/>
        </w:numPr>
        <w:spacing w:before="80" w:after="160"/>
      </w:pPr>
      <w:r w:rsidRPr="008804E6">
        <w:rPr>
          <w:b/>
        </w:rPr>
        <w:t xml:space="preserve">&gt;=66 – elder; </w:t>
      </w:r>
    </w:p>
    <w:p w14:paraId="0D861C0F" w14:textId="77777777" w:rsidR="008804E6" w:rsidRPr="008804E6" w:rsidRDefault="008804E6" w:rsidP="001E3922">
      <w:pPr>
        <w:pStyle w:val="ListParagraph"/>
        <w:numPr>
          <w:ilvl w:val="0"/>
          <w:numId w:val="10"/>
        </w:numPr>
        <w:spacing w:before="80" w:after="160"/>
      </w:pPr>
      <w:r w:rsidRPr="008804E6">
        <w:t xml:space="preserve">All the values are </w:t>
      </w:r>
      <w:r w:rsidRPr="008804E6">
        <w:rPr>
          <w:b/>
        </w:rPr>
        <w:t>inclusive</w:t>
      </w:r>
      <w:r w:rsidRPr="008804E6">
        <w:t>.</w:t>
      </w:r>
    </w:p>
    <w:p w14:paraId="6CEF2225" w14:textId="77777777" w:rsidR="008804E6" w:rsidRPr="008804E6" w:rsidRDefault="008804E6" w:rsidP="008804E6">
      <w:pPr>
        <w:pStyle w:val="Heading3"/>
      </w:pPr>
      <w:r w:rsidRPr="008804E6">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804E6" w:rsidRPr="008804E6" w14:paraId="6E2D56D1" w14:textId="77777777" w:rsidTr="00ED2E41">
        <w:trPr>
          <w:trHeight w:val="196"/>
        </w:trPr>
        <w:tc>
          <w:tcPr>
            <w:tcW w:w="775" w:type="dxa"/>
            <w:shd w:val="clear" w:color="auto" w:fill="D9D9D9" w:themeFill="background1" w:themeFillShade="D9"/>
          </w:tcPr>
          <w:p w14:paraId="2CFDD636" w14:textId="77777777" w:rsidR="008804E6" w:rsidRPr="008804E6" w:rsidRDefault="008804E6" w:rsidP="00ED2E41">
            <w:pPr>
              <w:spacing w:after="0"/>
              <w:jc w:val="center"/>
              <w:rPr>
                <w:b/>
              </w:rPr>
            </w:pPr>
            <w:r w:rsidRPr="008804E6">
              <w:rPr>
                <w:b/>
              </w:rPr>
              <w:t>Input</w:t>
            </w:r>
          </w:p>
        </w:tc>
        <w:tc>
          <w:tcPr>
            <w:tcW w:w="936" w:type="dxa"/>
            <w:shd w:val="clear" w:color="auto" w:fill="D9D9D9" w:themeFill="background1" w:themeFillShade="D9"/>
          </w:tcPr>
          <w:p w14:paraId="210F9755" w14:textId="77777777" w:rsidR="008804E6" w:rsidRPr="008804E6" w:rsidRDefault="008804E6" w:rsidP="00ED2E41">
            <w:pPr>
              <w:spacing w:after="0"/>
              <w:jc w:val="center"/>
              <w:rPr>
                <w:b/>
              </w:rPr>
            </w:pPr>
            <w:r w:rsidRPr="008804E6">
              <w:rPr>
                <w:b/>
              </w:rPr>
              <w:t>Output</w:t>
            </w:r>
          </w:p>
        </w:tc>
      </w:tr>
      <w:tr w:rsidR="008804E6" w:rsidRPr="008804E6" w14:paraId="388E9B46" w14:textId="77777777" w:rsidTr="00ED2E41">
        <w:trPr>
          <w:trHeight w:val="372"/>
        </w:trPr>
        <w:tc>
          <w:tcPr>
            <w:tcW w:w="775" w:type="dxa"/>
          </w:tcPr>
          <w:p w14:paraId="5C687FF1" w14:textId="77777777" w:rsidR="008804E6" w:rsidRPr="008804E6" w:rsidRDefault="008804E6" w:rsidP="00ED2E41">
            <w:pPr>
              <w:spacing w:after="0"/>
              <w:rPr>
                <w:rFonts w:ascii="Consolas" w:hAnsi="Consolas"/>
              </w:rPr>
            </w:pPr>
            <w:r w:rsidRPr="008804E6">
              <w:rPr>
                <w:rFonts w:ascii="Consolas" w:hAnsi="Consolas"/>
              </w:rPr>
              <w:t>20</w:t>
            </w:r>
          </w:p>
        </w:tc>
        <w:tc>
          <w:tcPr>
            <w:tcW w:w="936" w:type="dxa"/>
          </w:tcPr>
          <w:p w14:paraId="30012FAC" w14:textId="77777777" w:rsidR="008804E6" w:rsidRPr="008804E6" w:rsidRDefault="008804E6" w:rsidP="00ED2E41">
            <w:pPr>
              <w:spacing w:after="0"/>
              <w:rPr>
                <w:rFonts w:ascii="Consolas" w:hAnsi="Consolas"/>
                <w:bCs/>
              </w:rPr>
            </w:pPr>
            <w:r w:rsidRPr="008804E6">
              <w:rPr>
                <w:rFonts w:ascii="Consolas" w:hAnsi="Consolas"/>
                <w:bCs/>
              </w:rPr>
              <w:t>adult</w:t>
            </w:r>
          </w:p>
        </w:tc>
      </w:tr>
      <w:tr w:rsidR="008804E6" w:rsidRPr="008804E6" w14:paraId="7BC80321" w14:textId="77777777" w:rsidTr="00ED2E41">
        <w:trPr>
          <w:trHeight w:val="378"/>
        </w:trPr>
        <w:tc>
          <w:tcPr>
            <w:tcW w:w="775" w:type="dxa"/>
          </w:tcPr>
          <w:p w14:paraId="51E79256" w14:textId="77777777" w:rsidR="008804E6" w:rsidRPr="008804E6" w:rsidRDefault="008804E6" w:rsidP="00ED2E41">
            <w:pPr>
              <w:spacing w:after="0"/>
              <w:rPr>
                <w:rFonts w:ascii="Consolas" w:hAnsi="Consolas"/>
              </w:rPr>
            </w:pPr>
            <w:r w:rsidRPr="008804E6">
              <w:rPr>
                <w:rFonts w:ascii="Consolas" w:hAnsi="Consolas"/>
              </w:rPr>
              <w:t>1</w:t>
            </w:r>
          </w:p>
        </w:tc>
        <w:tc>
          <w:tcPr>
            <w:tcW w:w="936" w:type="dxa"/>
          </w:tcPr>
          <w:p w14:paraId="3BE5D924" w14:textId="77777777" w:rsidR="008804E6" w:rsidRPr="008804E6" w:rsidRDefault="008804E6" w:rsidP="00ED2E41">
            <w:pPr>
              <w:spacing w:after="0"/>
              <w:rPr>
                <w:rFonts w:ascii="Consolas" w:hAnsi="Consolas"/>
                <w:bCs/>
              </w:rPr>
            </w:pPr>
            <w:r w:rsidRPr="008804E6">
              <w:rPr>
                <w:rFonts w:ascii="Consolas" w:hAnsi="Consolas"/>
                <w:bCs/>
              </w:rPr>
              <w:t>baby</w:t>
            </w:r>
          </w:p>
        </w:tc>
      </w:tr>
      <w:tr w:rsidR="008804E6" w:rsidRPr="008804E6" w14:paraId="1C95C984" w14:textId="77777777" w:rsidTr="00ED2E41">
        <w:trPr>
          <w:trHeight w:val="378"/>
        </w:trPr>
        <w:tc>
          <w:tcPr>
            <w:tcW w:w="775" w:type="dxa"/>
          </w:tcPr>
          <w:p w14:paraId="432D0D03" w14:textId="77777777" w:rsidR="008804E6" w:rsidRPr="008804E6" w:rsidRDefault="008804E6" w:rsidP="00ED2E41">
            <w:pPr>
              <w:spacing w:after="0"/>
              <w:rPr>
                <w:rFonts w:ascii="Consolas" w:hAnsi="Consolas"/>
              </w:rPr>
            </w:pPr>
            <w:r w:rsidRPr="008804E6">
              <w:rPr>
                <w:rFonts w:ascii="Consolas" w:hAnsi="Consolas"/>
              </w:rPr>
              <w:t>100</w:t>
            </w:r>
          </w:p>
        </w:tc>
        <w:tc>
          <w:tcPr>
            <w:tcW w:w="936" w:type="dxa"/>
          </w:tcPr>
          <w:p w14:paraId="32590807" w14:textId="77777777" w:rsidR="008804E6" w:rsidRPr="008804E6" w:rsidRDefault="008804E6" w:rsidP="00ED2E41">
            <w:pPr>
              <w:spacing w:after="0"/>
              <w:rPr>
                <w:rFonts w:ascii="Consolas" w:hAnsi="Consolas"/>
                <w:bCs/>
              </w:rPr>
            </w:pPr>
            <w:r w:rsidRPr="008804E6">
              <w:rPr>
                <w:rFonts w:ascii="Consolas" w:hAnsi="Consolas"/>
                <w:bCs/>
              </w:rPr>
              <w:t>elder</w:t>
            </w:r>
          </w:p>
        </w:tc>
      </w:tr>
    </w:tbl>
    <w:p w14:paraId="0F460148" w14:textId="77777777" w:rsidR="004352AB" w:rsidRDefault="004352AB" w:rsidP="004352AB">
      <w:pPr>
        <w:keepNext/>
        <w:keepLines/>
        <w:spacing w:before="200" w:after="40"/>
        <w:ind w:left="357"/>
        <w:outlineLvl w:val="1"/>
        <w:rPr>
          <w:rFonts w:eastAsia="SimSun"/>
          <w:b/>
          <w:bCs/>
          <w:color w:val="7C380A"/>
          <w:sz w:val="36"/>
          <w:szCs w:val="36"/>
        </w:rPr>
      </w:pPr>
    </w:p>
    <w:p w14:paraId="5F64DC92" w14:textId="42AA627A" w:rsidR="003E4E36" w:rsidRPr="004F69CD" w:rsidRDefault="00355497" w:rsidP="004F69CD">
      <w:pPr>
        <w:keepNext/>
        <w:keepLines/>
        <w:numPr>
          <w:ilvl w:val="0"/>
          <w:numId w:val="4"/>
        </w:numPr>
        <w:spacing w:before="200" w:after="40"/>
        <w:ind w:left="357" w:hanging="357"/>
        <w:outlineLvl w:val="1"/>
        <w:rPr>
          <w:rFonts w:eastAsia="SimSun"/>
          <w:b/>
          <w:bCs/>
          <w:color w:val="7C380A"/>
          <w:sz w:val="36"/>
          <w:szCs w:val="36"/>
        </w:rPr>
      </w:pPr>
      <w:r w:rsidRPr="00355497">
        <w:rPr>
          <w:rFonts w:eastAsia="SimSun"/>
          <w:b/>
          <w:bCs/>
          <w:color w:val="7C380A"/>
          <w:sz w:val="36"/>
          <w:szCs w:val="36"/>
        </w:rPr>
        <w:t>Rounding</w:t>
      </w:r>
    </w:p>
    <w:p w14:paraId="022E731F" w14:textId="77777777" w:rsidR="00355497" w:rsidRPr="00355497" w:rsidRDefault="00355497" w:rsidP="00355497">
      <w:pPr>
        <w:spacing w:before="80" w:after="120"/>
        <w:rPr>
          <w:rFonts w:cs="Arial"/>
        </w:rPr>
      </w:pPr>
      <w:r w:rsidRPr="00355497">
        <w:rPr>
          <w:rFonts w:cs="Arial"/>
        </w:rPr>
        <w:t xml:space="preserve">Write a </w:t>
      </w:r>
      <w:proofErr w:type="spellStart"/>
      <w:r w:rsidRPr="00355497">
        <w:rPr>
          <w:rFonts w:cs="Arial"/>
        </w:rPr>
        <w:t>JS</w:t>
      </w:r>
      <w:proofErr w:type="spellEnd"/>
      <w:r w:rsidRPr="00355497">
        <w:rPr>
          <w:rFonts w:cs="Arial"/>
        </w:rPr>
        <w:t xml:space="preserve"> function that rounds numbers to specific precision.</w:t>
      </w:r>
    </w:p>
    <w:p w14:paraId="4B0320A3" w14:textId="7BDD7550" w:rsidR="00355497" w:rsidRDefault="00355497" w:rsidP="00355497">
      <w:pPr>
        <w:spacing w:before="80" w:after="120"/>
        <w:rPr>
          <w:rFonts w:cs="Arial"/>
        </w:rPr>
      </w:pPr>
      <w:r w:rsidRPr="00355497">
        <w:rPr>
          <w:rFonts w:cs="Arial"/>
        </w:rPr>
        <w:t xml:space="preserve">The </w:t>
      </w:r>
      <w:r w:rsidRPr="00355497">
        <w:rPr>
          <w:rFonts w:cs="Arial"/>
          <w:b/>
        </w:rPr>
        <w:t>input</w:t>
      </w:r>
      <w:r w:rsidRPr="00355497">
        <w:rPr>
          <w:rFonts w:cs="Arial"/>
        </w:rPr>
        <w:t xml:space="preserve"> comes as </w:t>
      </w:r>
      <w:r w:rsidRPr="00355497">
        <w:rPr>
          <w:rFonts w:cs="Arial"/>
          <w:b/>
        </w:rPr>
        <w:t>two numbers</w:t>
      </w:r>
      <w:r w:rsidRPr="00355497">
        <w:rPr>
          <w:rFonts w:cs="Arial"/>
        </w:rPr>
        <w:t xml:space="preserve">. The first value is the number to be rounded and the second is the precision (significant decimal places). If a precision is passed, that is more than </w:t>
      </w:r>
      <w:r w:rsidRPr="00355497">
        <w:rPr>
          <w:rFonts w:cs="Arial"/>
          <w:b/>
        </w:rPr>
        <w:t>15</w:t>
      </w:r>
      <w:r w:rsidRPr="00355497">
        <w:rPr>
          <w:rFonts w:cs="Arial"/>
        </w:rPr>
        <w:t xml:space="preserve"> it should automatically be reduced to </w:t>
      </w:r>
      <w:r w:rsidRPr="00355497">
        <w:rPr>
          <w:rFonts w:cs="Arial"/>
          <w:b/>
        </w:rPr>
        <w:t>15</w:t>
      </w:r>
      <w:r w:rsidRPr="00355497">
        <w:rPr>
          <w:rFonts w:cs="Arial"/>
        </w:rPr>
        <w:t>.</w:t>
      </w:r>
    </w:p>
    <w:p w14:paraId="5310F3C4" w14:textId="7F428717" w:rsidR="004F69CD" w:rsidRPr="004F69CD" w:rsidRDefault="004F69CD" w:rsidP="00355497">
      <w:pPr>
        <w:spacing w:before="80" w:after="120"/>
        <w:rPr>
          <w:rFonts w:cs="Arial"/>
        </w:rPr>
      </w:pPr>
      <w:r>
        <w:rPr>
          <w:rFonts w:cs="Arial"/>
        </w:rPr>
        <w:t xml:space="preserve">Remove trailing zeroes, if any </w:t>
      </w:r>
      <w:proofErr w:type="gramStart"/>
      <w:r>
        <w:rPr>
          <w:rFonts w:cs="Arial"/>
        </w:rPr>
        <w:t>( you</w:t>
      </w:r>
      <w:proofErr w:type="gramEnd"/>
      <w:r>
        <w:rPr>
          <w:rFonts w:cs="Arial"/>
        </w:rPr>
        <w:t xml:space="preserve"> can use </w:t>
      </w:r>
      <w:r w:rsidRPr="004F69CD">
        <w:rPr>
          <w:rStyle w:val="CodeChar"/>
        </w:rPr>
        <w:t xml:space="preserve">parseFloat() </w:t>
      </w:r>
      <w:r>
        <w:rPr>
          <w:rFonts w:cs="Arial"/>
        </w:rPr>
        <w:t>)</w:t>
      </w:r>
    </w:p>
    <w:p w14:paraId="5207E5C8" w14:textId="77777777" w:rsidR="00355497" w:rsidRPr="00355497" w:rsidRDefault="00355497" w:rsidP="00355497">
      <w:pPr>
        <w:spacing w:before="80" w:after="120"/>
        <w:rPr>
          <w:rFonts w:cs="Arial"/>
        </w:rPr>
      </w:pPr>
      <w:r w:rsidRPr="00355497">
        <w:rPr>
          <w:rFonts w:cs="Arial"/>
        </w:rPr>
        <w:t xml:space="preserve">The </w:t>
      </w:r>
      <w:r w:rsidRPr="00355497">
        <w:rPr>
          <w:rFonts w:cs="Arial"/>
          <w:b/>
        </w:rPr>
        <w:t>output</w:t>
      </w:r>
      <w:r w:rsidRPr="00355497">
        <w:rPr>
          <w:rFonts w:cs="Arial"/>
        </w:rPr>
        <w:t xml:space="preserve"> should be printed to the console. Do not print insignificant decimals.</w:t>
      </w:r>
    </w:p>
    <w:p w14:paraId="274B4FED" w14:textId="77777777" w:rsidR="004352AB" w:rsidRDefault="004352AB" w:rsidP="00355497">
      <w:pPr>
        <w:keepNext/>
        <w:keepLines/>
        <w:spacing w:before="120" w:after="80"/>
        <w:outlineLvl w:val="2"/>
        <w:rPr>
          <w:rFonts w:eastAsia="SimSun"/>
          <w:b/>
          <w:color w:val="8F400B"/>
          <w:sz w:val="32"/>
          <w:szCs w:val="32"/>
        </w:rPr>
      </w:pPr>
    </w:p>
    <w:p w14:paraId="14070EF6" w14:textId="77777777" w:rsidR="00355497" w:rsidRPr="00355497" w:rsidRDefault="00355497" w:rsidP="00355497">
      <w:pPr>
        <w:keepNext/>
        <w:keepLines/>
        <w:spacing w:before="120" w:after="80"/>
        <w:outlineLvl w:val="2"/>
        <w:rPr>
          <w:rFonts w:eastAsia="SimSun"/>
          <w:b/>
          <w:color w:val="8F400B"/>
          <w:sz w:val="32"/>
          <w:szCs w:val="32"/>
        </w:rPr>
      </w:pPr>
      <w:r w:rsidRPr="00355497">
        <w:rPr>
          <w:rFonts w:eastAsia="SimSun"/>
          <w:b/>
          <w:color w:val="8F400B"/>
          <w:sz w:val="32"/>
          <w:szCs w:val="32"/>
        </w:rPr>
        <w:t>Examples</w:t>
      </w:r>
    </w:p>
    <w:tbl>
      <w:tblPr>
        <w:tblStyle w:val="TableGrid1"/>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366"/>
        <w:gridCol w:w="1530"/>
      </w:tblGrid>
      <w:tr w:rsidR="00355497" w:rsidRPr="00355497" w14:paraId="6E541EB0" w14:textId="77777777" w:rsidTr="004352AB">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D5BD05" w14:textId="77777777" w:rsidR="00355497" w:rsidRPr="00355497" w:rsidRDefault="00355497" w:rsidP="00355497">
            <w:pPr>
              <w:spacing w:after="0" w:line="240" w:lineRule="auto"/>
              <w:jc w:val="center"/>
              <w:rPr>
                <w:sz w:val="24"/>
                <w:szCs w:val="24"/>
              </w:rPr>
            </w:pPr>
            <w:r w:rsidRPr="00355497">
              <w:rPr>
                <w:sz w:val="24"/>
                <w:szCs w:val="24"/>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C157DC" w14:textId="77777777" w:rsidR="00355497" w:rsidRPr="00355497" w:rsidRDefault="00355497" w:rsidP="00355497">
            <w:pPr>
              <w:spacing w:after="0" w:line="240" w:lineRule="auto"/>
              <w:jc w:val="center"/>
              <w:rPr>
                <w:sz w:val="24"/>
                <w:szCs w:val="24"/>
              </w:rPr>
            </w:pPr>
            <w:r w:rsidRPr="00355497">
              <w:rPr>
                <w:sz w:val="24"/>
                <w:szCs w:val="24"/>
              </w:rPr>
              <w:t>Output</w:t>
            </w:r>
          </w:p>
        </w:tc>
        <w:tc>
          <w:tcPr>
            <w:tcW w:w="360" w:type="dxa"/>
            <w:tcBorders>
              <w:top w:val="nil"/>
              <w:left w:val="single" w:sz="4" w:space="0" w:color="auto"/>
              <w:bottom w:val="nil"/>
              <w:right w:val="single" w:sz="4" w:space="0" w:color="auto"/>
            </w:tcBorders>
          </w:tcPr>
          <w:p w14:paraId="03547442" w14:textId="77777777" w:rsidR="00355497" w:rsidRPr="00355497" w:rsidRDefault="00355497" w:rsidP="00355497">
            <w:pPr>
              <w:spacing w:after="0" w:line="240" w:lineRule="auto"/>
              <w:jc w:val="center"/>
              <w:rPr>
                <w:sz w:val="24"/>
                <w:szCs w:val="24"/>
              </w:rPr>
            </w:pPr>
          </w:p>
        </w:tc>
        <w:tc>
          <w:tcPr>
            <w:tcW w:w="23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FCB994" w14:textId="77777777" w:rsidR="00355497" w:rsidRPr="00355497" w:rsidRDefault="00355497" w:rsidP="00355497">
            <w:pPr>
              <w:spacing w:after="0" w:line="240" w:lineRule="auto"/>
              <w:jc w:val="center"/>
              <w:rPr>
                <w:sz w:val="24"/>
                <w:szCs w:val="24"/>
              </w:rPr>
            </w:pPr>
            <w:r w:rsidRPr="00355497">
              <w:rPr>
                <w:sz w:val="24"/>
                <w:szCs w:val="24"/>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68460C" w14:textId="77777777" w:rsidR="00355497" w:rsidRPr="00355497" w:rsidRDefault="00355497" w:rsidP="00355497">
            <w:pPr>
              <w:spacing w:after="0" w:line="240" w:lineRule="auto"/>
              <w:jc w:val="center"/>
              <w:rPr>
                <w:sz w:val="24"/>
                <w:szCs w:val="24"/>
              </w:rPr>
            </w:pPr>
            <w:r w:rsidRPr="00355497">
              <w:rPr>
                <w:sz w:val="24"/>
                <w:szCs w:val="24"/>
              </w:rPr>
              <w:t>Output</w:t>
            </w:r>
          </w:p>
        </w:tc>
      </w:tr>
      <w:tr w:rsidR="00355497" w:rsidRPr="00355497" w14:paraId="418C3597" w14:textId="77777777" w:rsidTr="004352AB">
        <w:tc>
          <w:tcPr>
            <w:tcW w:w="2835" w:type="dxa"/>
            <w:tcBorders>
              <w:top w:val="single" w:sz="4" w:space="0" w:color="auto"/>
              <w:left w:val="single" w:sz="4" w:space="0" w:color="auto"/>
              <w:bottom w:val="single" w:sz="4" w:space="0" w:color="auto"/>
              <w:right w:val="single" w:sz="4" w:space="0" w:color="auto"/>
            </w:tcBorders>
            <w:hideMark/>
          </w:tcPr>
          <w:p w14:paraId="2C2A2818" w14:textId="0889215A" w:rsidR="00355497" w:rsidRPr="00355497" w:rsidRDefault="00355497" w:rsidP="00355497">
            <w:pPr>
              <w:spacing w:after="0" w:line="240" w:lineRule="auto"/>
              <w:rPr>
                <w:rFonts w:ascii="Consolas" w:hAnsi="Consolas"/>
                <w:noProof/>
              </w:rPr>
            </w:pPr>
            <w:r w:rsidRPr="00355497">
              <w:rPr>
                <w:rFonts w:ascii="Consolas" w:hAnsi="Consolas"/>
                <w:noProof/>
              </w:rPr>
              <w:t>3.141</w:t>
            </w:r>
            <w:r w:rsidR="00492901">
              <w:rPr>
                <w:rFonts w:ascii="Consolas" w:hAnsi="Consolas"/>
                <w:noProof/>
              </w:rPr>
              <w:t>5926535897932384626433832795</w:t>
            </w:r>
            <w:r w:rsidR="00066CC8">
              <w:rPr>
                <w:rFonts w:ascii="Consolas" w:hAnsi="Consolas"/>
                <w:noProof/>
              </w:rPr>
              <w:t>,</w:t>
            </w:r>
            <w:r w:rsidR="00492901">
              <w:rPr>
                <w:rFonts w:ascii="Consolas" w:hAnsi="Consolas"/>
                <w:noProof/>
              </w:rPr>
              <w:t>2</w:t>
            </w:r>
          </w:p>
        </w:tc>
        <w:tc>
          <w:tcPr>
            <w:tcW w:w="1701" w:type="dxa"/>
            <w:tcBorders>
              <w:top w:val="single" w:sz="4" w:space="0" w:color="auto"/>
              <w:left w:val="single" w:sz="4" w:space="0" w:color="auto"/>
              <w:bottom w:val="single" w:sz="4" w:space="0" w:color="auto"/>
              <w:right w:val="single" w:sz="4" w:space="0" w:color="auto"/>
            </w:tcBorders>
            <w:hideMark/>
          </w:tcPr>
          <w:p w14:paraId="6850F8C2" w14:textId="77777777" w:rsidR="00355497" w:rsidRPr="00355497" w:rsidRDefault="00355497" w:rsidP="00355497">
            <w:pPr>
              <w:spacing w:after="0" w:line="240" w:lineRule="auto"/>
              <w:rPr>
                <w:rFonts w:ascii="Consolas" w:hAnsi="Consolas"/>
                <w:noProof/>
              </w:rPr>
            </w:pPr>
            <w:r w:rsidRPr="00355497">
              <w:rPr>
                <w:rFonts w:ascii="Consolas" w:hAnsi="Consolas"/>
                <w:noProof/>
              </w:rPr>
              <w:t>3.14</w:t>
            </w:r>
          </w:p>
        </w:tc>
        <w:tc>
          <w:tcPr>
            <w:tcW w:w="360" w:type="dxa"/>
            <w:tcBorders>
              <w:top w:val="nil"/>
              <w:left w:val="single" w:sz="4" w:space="0" w:color="auto"/>
              <w:bottom w:val="nil"/>
              <w:right w:val="single" w:sz="4" w:space="0" w:color="auto"/>
            </w:tcBorders>
          </w:tcPr>
          <w:p w14:paraId="056414BB" w14:textId="77777777" w:rsidR="00355497" w:rsidRPr="00355497" w:rsidRDefault="00355497" w:rsidP="00355497">
            <w:pPr>
              <w:spacing w:after="0" w:line="240" w:lineRule="auto"/>
              <w:rPr>
                <w:rFonts w:ascii="Consolas" w:hAnsi="Consolas"/>
                <w:sz w:val="24"/>
                <w:szCs w:val="24"/>
              </w:rPr>
            </w:pPr>
          </w:p>
        </w:tc>
        <w:tc>
          <w:tcPr>
            <w:tcW w:w="2366" w:type="dxa"/>
            <w:tcBorders>
              <w:top w:val="single" w:sz="4" w:space="0" w:color="auto"/>
              <w:left w:val="single" w:sz="4" w:space="0" w:color="auto"/>
              <w:bottom w:val="single" w:sz="4" w:space="0" w:color="auto"/>
              <w:right w:val="single" w:sz="4" w:space="0" w:color="auto"/>
            </w:tcBorders>
            <w:hideMark/>
          </w:tcPr>
          <w:p w14:paraId="6B7BECC6" w14:textId="648B5C01" w:rsidR="00355497" w:rsidRPr="00355497" w:rsidRDefault="00902295" w:rsidP="00355497">
            <w:pPr>
              <w:spacing w:after="0" w:line="240" w:lineRule="auto"/>
              <w:rPr>
                <w:rFonts w:ascii="Consolas" w:hAnsi="Consolas"/>
                <w:noProof/>
              </w:rPr>
            </w:pPr>
            <w:r>
              <w:rPr>
                <w:rFonts w:ascii="Consolas" w:hAnsi="Consolas"/>
                <w:noProof/>
              </w:rPr>
              <w:t>10.5</w:t>
            </w:r>
            <w:r w:rsidR="00066CC8">
              <w:rPr>
                <w:rFonts w:ascii="Consolas" w:hAnsi="Consolas"/>
                <w:noProof/>
              </w:rPr>
              <w:t>,</w:t>
            </w:r>
            <w:r>
              <w:rPr>
                <w:rFonts w:ascii="Consolas" w:hAnsi="Consolas"/>
                <w:noProof/>
              </w:rPr>
              <w:t>3</w:t>
            </w:r>
          </w:p>
        </w:tc>
        <w:tc>
          <w:tcPr>
            <w:tcW w:w="1530" w:type="dxa"/>
            <w:tcBorders>
              <w:top w:val="single" w:sz="4" w:space="0" w:color="auto"/>
              <w:left w:val="single" w:sz="4" w:space="0" w:color="auto"/>
              <w:bottom w:val="single" w:sz="4" w:space="0" w:color="auto"/>
              <w:right w:val="single" w:sz="4" w:space="0" w:color="auto"/>
            </w:tcBorders>
            <w:hideMark/>
          </w:tcPr>
          <w:p w14:paraId="0C375388" w14:textId="1D90B232" w:rsidR="00355497" w:rsidRPr="00355497" w:rsidRDefault="00355497" w:rsidP="004F69CD">
            <w:pPr>
              <w:spacing w:after="0" w:line="240" w:lineRule="auto"/>
              <w:rPr>
                <w:rFonts w:ascii="Consolas" w:hAnsi="Consolas"/>
                <w:noProof/>
              </w:rPr>
            </w:pPr>
            <w:r w:rsidRPr="00355497">
              <w:rPr>
                <w:rFonts w:ascii="Consolas" w:hAnsi="Consolas"/>
                <w:noProof/>
              </w:rPr>
              <w:t>10.5</w:t>
            </w:r>
          </w:p>
        </w:tc>
      </w:tr>
    </w:tbl>
    <w:p w14:paraId="6BF2AA5F" w14:textId="1FFC9103" w:rsidR="00A07AF9" w:rsidRPr="008804E6" w:rsidRDefault="00A07AF9" w:rsidP="007C4A14">
      <w:pPr>
        <w:pStyle w:val="Heading2"/>
        <w:numPr>
          <w:ilvl w:val="0"/>
          <w:numId w:val="7"/>
        </w:numPr>
      </w:pPr>
      <w:r w:rsidRPr="008804E6">
        <w:t>Division</w:t>
      </w:r>
    </w:p>
    <w:p w14:paraId="577EF1FA" w14:textId="165D39D9"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 xml:space="preserve">You will be given </w:t>
      </w:r>
      <w:r w:rsidR="00085508" w:rsidRPr="008804E6">
        <w:t>a</w:t>
      </w:r>
      <w:r w:rsidRPr="008804E6">
        <w:t xml:space="preserve"> number and you have to return whether that number is divisible by the following numbers</w:t>
      </w:r>
      <w:r w:rsidRPr="00BD3099">
        <w:rPr>
          <w:b/>
        </w:rPr>
        <w:t>: 2, 3, 6, 7</w:t>
      </w:r>
      <w:r w:rsidRPr="008804E6">
        <w:t xml:space="preserve">, </w:t>
      </w:r>
      <w:r w:rsidR="00085508" w:rsidRPr="008804E6">
        <w:t xml:space="preserve">and </w:t>
      </w:r>
      <w:r w:rsidR="00085508" w:rsidRPr="00BD3099">
        <w:rPr>
          <w:b/>
        </w:rPr>
        <w:t>10</w:t>
      </w:r>
      <w:r w:rsidRPr="00BD3099">
        <w:rPr>
          <w:b/>
        </w:rPr>
        <w:t>.</w:t>
      </w:r>
      <w:r w:rsidRPr="008804E6">
        <w:t xml:space="preserve"> You should </w:t>
      </w:r>
      <w:r w:rsidRPr="008804E6">
        <w:rPr>
          <w:b/>
          <w:bCs/>
        </w:rPr>
        <w:t>always take the bigger division</w:t>
      </w:r>
      <w:r w:rsidRPr="008804E6">
        <w:t xml:space="preserve">. If the number is divisible by both </w:t>
      </w:r>
      <w:r w:rsidRPr="008804E6">
        <w:rPr>
          <w:b/>
          <w:bCs/>
        </w:rPr>
        <w:t xml:space="preserve">2 </w:t>
      </w:r>
      <w:r w:rsidRPr="008804E6">
        <w:t xml:space="preserve">and </w:t>
      </w:r>
      <w:r w:rsidRPr="008804E6">
        <w:rPr>
          <w:b/>
          <w:bCs/>
        </w:rPr>
        <w:t>3</w:t>
      </w:r>
      <w:r w:rsidRPr="008804E6">
        <w:t xml:space="preserve"> it is also divisible by </w:t>
      </w:r>
      <w:r w:rsidRPr="008804E6">
        <w:rPr>
          <w:b/>
          <w:bCs/>
        </w:rPr>
        <w:t>6</w:t>
      </w:r>
      <w:r w:rsidRPr="008804E6">
        <w:t xml:space="preserve"> and you should print only the division by 6. If a number is divisible by </w:t>
      </w:r>
      <w:r w:rsidRPr="008804E6">
        <w:rPr>
          <w:b/>
          <w:bCs/>
        </w:rPr>
        <w:t>2</w:t>
      </w:r>
      <w:r w:rsidRPr="008804E6">
        <w:t xml:space="preserve"> it is sometimes also divisible by </w:t>
      </w:r>
      <w:r w:rsidRPr="008804E6">
        <w:rPr>
          <w:b/>
          <w:bCs/>
        </w:rPr>
        <w:t>10</w:t>
      </w:r>
      <w:r w:rsidRPr="008804E6">
        <w:t xml:space="preserve"> and you should print the division by 10. If the number is not divisible by </w:t>
      </w:r>
      <w:r w:rsidR="00BD3099">
        <w:t>any of the given numbers print "</w:t>
      </w:r>
      <w:r w:rsidR="00BD3099">
        <w:rPr>
          <w:b/>
          <w:bCs/>
        </w:rPr>
        <w:t>Not divisible"</w:t>
      </w:r>
      <w:r w:rsidRPr="008804E6">
        <w:rPr>
          <w:b/>
          <w:bCs/>
        </w:rPr>
        <w:t xml:space="preserve">. </w:t>
      </w:r>
      <w:r w:rsidR="00BD3099">
        <w:t>Otherwise print "</w:t>
      </w:r>
      <w:r w:rsidRPr="008804E6">
        <w:rPr>
          <w:b/>
          <w:bCs/>
        </w:rPr>
        <w:t>The number is divisible by {number}</w:t>
      </w:r>
      <w:r w:rsidR="00BD3099">
        <w:rPr>
          <w:b/>
          <w:bCs/>
        </w:rPr>
        <w:t>"</w:t>
      </w:r>
      <w:r w:rsidRPr="008804E6">
        <w:t>.</w:t>
      </w:r>
    </w:p>
    <w:p w14:paraId="3C15DA37" w14:textId="77777777" w:rsidR="00A07AF9" w:rsidRPr="008804E6" w:rsidRDefault="00A07AF9" w:rsidP="00A07AF9">
      <w:pPr>
        <w:pStyle w:val="Heading3"/>
      </w:pPr>
      <w:r w:rsidRPr="008804E6">
        <w:t>Examples</w:t>
      </w:r>
    </w:p>
    <w:tbl>
      <w:tblPr>
        <w:tblW w:w="47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88"/>
        <w:gridCol w:w="4062"/>
      </w:tblGrid>
      <w:tr w:rsidR="00A07AF9" w:rsidRPr="008804E6" w14:paraId="1E5B2E93" w14:textId="77777777" w:rsidTr="0022499F">
        <w:trPr>
          <w:trHeight w:val="526"/>
        </w:trPr>
        <w:tc>
          <w:tcPr>
            <w:tcW w:w="6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D613404" w14:textId="77777777" w:rsidR="00A07AF9" w:rsidRPr="008804E6" w:rsidRDefault="00A07AF9" w:rsidP="0022499F">
            <w:pPr>
              <w:pStyle w:val="Body"/>
              <w:tabs>
                <w:tab w:val="left" w:pos="284"/>
                <w:tab w:val="left" w:pos="568"/>
              </w:tabs>
              <w:spacing w:after="0"/>
              <w:jc w:val="center"/>
            </w:pPr>
            <w:r w:rsidRPr="008804E6">
              <w:rPr>
                <w:b/>
                <w:bCs/>
              </w:rPr>
              <w:t>Input</w:t>
            </w:r>
          </w:p>
        </w:tc>
        <w:tc>
          <w:tcPr>
            <w:tcW w:w="40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5155499"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pPr>
            <w:r w:rsidRPr="008804E6">
              <w:rPr>
                <w:b/>
                <w:bCs/>
              </w:rPr>
              <w:t>Output</w:t>
            </w:r>
          </w:p>
        </w:tc>
      </w:tr>
      <w:tr w:rsidR="00A07AF9" w:rsidRPr="008804E6" w14:paraId="052176A6"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691B3"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30</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040C5"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10</w:t>
            </w:r>
          </w:p>
        </w:tc>
      </w:tr>
      <w:tr w:rsidR="00A07AF9" w:rsidRPr="008804E6" w14:paraId="74EC2A66"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170CE"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15</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17902"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3</w:t>
            </w:r>
          </w:p>
        </w:tc>
      </w:tr>
      <w:tr w:rsidR="00A07AF9" w:rsidRPr="008804E6" w14:paraId="25DC1595"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381BE"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12</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52513"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6</w:t>
            </w:r>
          </w:p>
        </w:tc>
      </w:tr>
      <w:tr w:rsidR="00A07AF9" w:rsidRPr="008804E6" w14:paraId="7DA927FC" w14:textId="77777777" w:rsidTr="0022499F">
        <w:trPr>
          <w:trHeight w:val="53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4BA24"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1643</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5B5B9"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Not divisible</w:t>
            </w:r>
          </w:p>
        </w:tc>
      </w:tr>
    </w:tbl>
    <w:p w14:paraId="5D6FEE13"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p>
    <w:p w14:paraId="56C6C859" w14:textId="7529A536" w:rsidR="00A07AF9" w:rsidRPr="008804E6" w:rsidRDefault="00A07AF9" w:rsidP="001E3922">
      <w:pPr>
        <w:pStyle w:val="Heading2"/>
        <w:numPr>
          <w:ilvl w:val="0"/>
          <w:numId w:val="7"/>
        </w:numPr>
        <w:rPr>
          <w:rFonts w:eastAsia="Calibri Light"/>
          <w:u w:color="592707"/>
        </w:rPr>
      </w:pPr>
      <w:r w:rsidRPr="008804E6">
        <w:rPr>
          <w:rFonts w:eastAsia="Calibri Light"/>
          <w:u w:color="592707"/>
        </w:rPr>
        <w:t>Vacation</w:t>
      </w:r>
    </w:p>
    <w:p w14:paraId="2300E74F" w14:textId="3D8FC42B"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 xml:space="preserve">You are given a </w:t>
      </w:r>
      <w:r w:rsidRPr="00BD3099">
        <w:rPr>
          <w:b/>
        </w:rPr>
        <w:t>group of people</w:t>
      </w:r>
      <w:r w:rsidRPr="008804E6">
        <w:t xml:space="preserve">, </w:t>
      </w:r>
      <w:r w:rsidRPr="00BD3099">
        <w:rPr>
          <w:b/>
        </w:rPr>
        <w:t>type of the group</w:t>
      </w:r>
      <w:r w:rsidRPr="008804E6">
        <w:t xml:space="preserve">, </w:t>
      </w:r>
      <w:r w:rsidR="00BD3099">
        <w:t>and</w:t>
      </w:r>
      <w:r w:rsidRPr="008804E6">
        <w:t xml:space="preserve"> </w:t>
      </w:r>
      <w:r w:rsidRPr="00BD3099">
        <w:rPr>
          <w:b/>
        </w:rPr>
        <w:t>day of the week</w:t>
      </w:r>
      <w:r w:rsidRPr="008804E6">
        <w:t xml:space="preserve"> they are going to stay. Based on that information calculate how much they have to pay and print that price on the console. Use the table below. In each cell is the price for a </w:t>
      </w:r>
      <w:r w:rsidRPr="008804E6">
        <w:rPr>
          <w:b/>
          <w:bCs/>
        </w:rPr>
        <w:t>single person</w:t>
      </w:r>
      <w:r w:rsidRPr="008804E6">
        <w:t>. The output should look like that:</w:t>
      </w:r>
      <w:r w:rsidR="00BD3099">
        <w:br/>
        <w:t xml:space="preserve"> "</w:t>
      </w:r>
      <w:r w:rsidRPr="008804E6">
        <w:rPr>
          <w:b/>
          <w:bCs/>
        </w:rPr>
        <w:t>Total price: {price}</w:t>
      </w:r>
      <w:r w:rsidR="00BD3099">
        <w:t>"</w:t>
      </w:r>
      <w:r w:rsidRPr="008804E6">
        <w:t>. The price should be rounded to the second decimal point.</w:t>
      </w:r>
    </w:p>
    <w:tbl>
      <w:tblPr>
        <w:tblW w:w="528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21"/>
        <w:gridCol w:w="1322"/>
        <w:gridCol w:w="1322"/>
        <w:gridCol w:w="1322"/>
      </w:tblGrid>
      <w:tr w:rsidR="00A639E1" w:rsidRPr="008804E6" w14:paraId="6284087F" w14:textId="77777777" w:rsidTr="00A639E1">
        <w:trPr>
          <w:trHeight w:val="57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4B68788" w14:textId="77777777" w:rsidR="00A639E1" w:rsidRPr="008804E6" w:rsidRDefault="00A639E1" w:rsidP="0022499F"/>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713D3F2"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EB6D25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6B0AA5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Sunday</w:t>
            </w:r>
          </w:p>
        </w:tc>
      </w:tr>
      <w:tr w:rsidR="00A639E1" w:rsidRPr="008804E6" w14:paraId="0F532A50"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46ED1D"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E512"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FBDF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802E0"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10.46</w:t>
            </w:r>
          </w:p>
        </w:tc>
      </w:tr>
      <w:tr w:rsidR="00A639E1" w:rsidRPr="008804E6" w14:paraId="4FCF78DC"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48AF7DD"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4651F"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822B1"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79E44"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16</w:t>
            </w:r>
          </w:p>
        </w:tc>
      </w:tr>
      <w:tr w:rsidR="00A639E1" w:rsidRPr="008804E6" w14:paraId="120DC999"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55C67D0"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lastRenderedPageBreak/>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C470B"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E2824"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6E14B"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22.50</w:t>
            </w:r>
          </w:p>
        </w:tc>
      </w:tr>
    </w:tbl>
    <w:p w14:paraId="35FBB3C5" w14:textId="77777777" w:rsidR="00A07AF9" w:rsidRPr="008804E6" w:rsidRDefault="00A07AF9" w:rsidP="00A07AF9">
      <w:pPr>
        <w:pStyle w:val="Body"/>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line="240" w:lineRule="auto"/>
      </w:pPr>
    </w:p>
    <w:p w14:paraId="142C6775"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There are also discounts based on some conditions:</w:t>
      </w:r>
    </w:p>
    <w:p w14:paraId="0689B3A5" w14:textId="77777777" w:rsidR="00A07AF9" w:rsidRPr="008804E6" w:rsidRDefault="00A07AF9" w:rsidP="001E3922">
      <w:pPr>
        <w:numPr>
          <w:ilvl w:val="0"/>
          <w:numId w:val="8"/>
        </w:numPr>
        <w:spacing w:before="80" w:after="160"/>
        <w:rPr>
          <w:rFonts w:cs="Calibri"/>
          <w:color w:val="000000"/>
          <w:u w:color="000000"/>
        </w:rPr>
      </w:pPr>
      <w:r w:rsidRPr="008804E6">
        <w:rPr>
          <w:rFonts w:cs="Calibri"/>
          <w:b/>
          <w:bCs/>
          <w:color w:val="000000"/>
          <w:u w:color="000000"/>
        </w:rPr>
        <w:t xml:space="preserve">Students – </w:t>
      </w:r>
      <w:r w:rsidRPr="008804E6">
        <w:rPr>
          <w:rFonts w:cs="Calibri"/>
          <w:color w:val="000000"/>
          <w:u w:color="000000"/>
        </w:rPr>
        <w:t xml:space="preserve">if the group is bigger than or equal to 30 people you should reduce the </w:t>
      </w:r>
      <w:r w:rsidRPr="008804E6">
        <w:rPr>
          <w:rFonts w:cs="Calibri"/>
          <w:b/>
          <w:bCs/>
          <w:color w:val="000000"/>
          <w:u w:color="000000"/>
        </w:rPr>
        <w:t xml:space="preserve">total </w:t>
      </w:r>
      <w:r w:rsidRPr="008804E6">
        <w:rPr>
          <w:rFonts w:cs="Calibri"/>
          <w:color w:val="000000"/>
          <w:u w:color="000000"/>
        </w:rPr>
        <w:t>price by 15%</w:t>
      </w:r>
    </w:p>
    <w:p w14:paraId="6BBD86FF" w14:textId="3E4F4061" w:rsidR="00A07AF9" w:rsidRPr="008804E6" w:rsidRDefault="00A07AF9" w:rsidP="001E3922">
      <w:pPr>
        <w:numPr>
          <w:ilvl w:val="0"/>
          <w:numId w:val="8"/>
        </w:numPr>
        <w:spacing w:before="80" w:after="160"/>
        <w:rPr>
          <w:rFonts w:cs="Calibri"/>
          <w:color w:val="000000"/>
          <w:u w:color="000000"/>
        </w:rPr>
      </w:pPr>
      <w:r w:rsidRPr="008804E6">
        <w:rPr>
          <w:rFonts w:cs="Calibri"/>
          <w:b/>
          <w:bCs/>
          <w:color w:val="000000"/>
          <w:u w:color="000000"/>
        </w:rPr>
        <w:t xml:space="preserve">Business – </w:t>
      </w:r>
      <w:r w:rsidRPr="008804E6">
        <w:rPr>
          <w:rFonts w:cs="Calibri"/>
          <w:color w:val="000000"/>
          <w:u w:color="000000"/>
        </w:rPr>
        <w:t>if the gr</w:t>
      </w:r>
      <w:r w:rsidR="00085508" w:rsidRPr="008804E6">
        <w:rPr>
          <w:rFonts w:cs="Calibri"/>
          <w:color w:val="000000"/>
          <w:u w:color="000000"/>
        </w:rPr>
        <w:t xml:space="preserve">oup is bigger than or equal to </w:t>
      </w:r>
      <w:r w:rsidRPr="008804E6">
        <w:rPr>
          <w:rFonts w:cs="Calibri"/>
          <w:color w:val="000000"/>
          <w:u w:color="000000"/>
        </w:rPr>
        <w:t xml:space="preserve">100 people </w:t>
      </w:r>
      <w:r w:rsidRPr="008804E6">
        <w:rPr>
          <w:rFonts w:cs="Calibri"/>
          <w:b/>
          <w:bCs/>
          <w:color w:val="000000"/>
          <w:u w:color="000000"/>
        </w:rPr>
        <w:t xml:space="preserve">10 </w:t>
      </w:r>
      <w:r w:rsidRPr="008804E6">
        <w:rPr>
          <w:rFonts w:cs="Calibri"/>
          <w:color w:val="000000"/>
          <w:u w:color="000000"/>
        </w:rPr>
        <w:t xml:space="preserve">of them can stay </w:t>
      </w:r>
      <w:r w:rsidRPr="008804E6">
        <w:rPr>
          <w:rFonts w:cs="Calibri"/>
          <w:b/>
          <w:bCs/>
          <w:color w:val="000000"/>
          <w:u w:color="000000"/>
        </w:rPr>
        <w:t>for free.</w:t>
      </w:r>
    </w:p>
    <w:p w14:paraId="3FE1A60B" w14:textId="77777777" w:rsidR="00A639E1" w:rsidRPr="00A639E1" w:rsidRDefault="00A07AF9" w:rsidP="00A639E1">
      <w:pPr>
        <w:numPr>
          <w:ilvl w:val="0"/>
          <w:numId w:val="8"/>
        </w:numPr>
        <w:spacing w:before="80" w:after="160"/>
        <w:rPr>
          <w:b/>
          <w:bCs/>
        </w:rPr>
      </w:pPr>
      <w:r w:rsidRPr="008804E6">
        <w:rPr>
          <w:rFonts w:cs="Calibri"/>
          <w:b/>
          <w:bCs/>
          <w:color w:val="000000"/>
          <w:u w:color="000000"/>
        </w:rPr>
        <w:t xml:space="preserve">Regular – </w:t>
      </w:r>
      <w:r w:rsidRPr="008804E6">
        <w:rPr>
          <w:rFonts w:cs="Calibri"/>
          <w:color w:val="000000"/>
          <w:u w:color="000000"/>
        </w:rPr>
        <w:t xml:space="preserve">if the group is bigger than or equal 10 and less than or equal to 20 reduce the </w:t>
      </w:r>
      <w:r w:rsidRPr="008804E6">
        <w:rPr>
          <w:rFonts w:cs="Calibri"/>
          <w:b/>
          <w:bCs/>
          <w:color w:val="000000"/>
          <w:u w:color="000000"/>
        </w:rPr>
        <w:t xml:space="preserve">total </w:t>
      </w:r>
      <w:r w:rsidRPr="008804E6">
        <w:rPr>
          <w:rFonts w:cs="Calibri"/>
          <w:color w:val="000000"/>
          <w:u w:color="000000"/>
        </w:rPr>
        <w:t xml:space="preserve">price by 5% </w:t>
      </w:r>
    </w:p>
    <w:p w14:paraId="6314DE58" w14:textId="330F4DA6" w:rsidR="00A07AF9" w:rsidRPr="00A639E1" w:rsidRDefault="00A07AF9" w:rsidP="00A639E1">
      <w:pPr>
        <w:spacing w:before="80" w:after="160"/>
        <w:ind w:left="360"/>
        <w:rPr>
          <w:b/>
          <w:bCs/>
        </w:rPr>
      </w:pPr>
      <w:r w:rsidRPr="00A639E1">
        <w:rPr>
          <w:b/>
          <w:bCs/>
        </w:rPr>
        <w:t>You should reduce the prices in that EXACT order</w:t>
      </w:r>
    </w:p>
    <w:p w14:paraId="32A2C144" w14:textId="77777777" w:rsidR="00A07AF9" w:rsidRPr="008804E6" w:rsidRDefault="00A07AF9" w:rsidP="00A07AF9">
      <w:pPr>
        <w:pStyle w:val="Heading3"/>
        <w:rPr>
          <w:u w:color="853B0A"/>
        </w:rPr>
      </w:pPr>
      <w:r w:rsidRPr="008804E6">
        <w:rPr>
          <w:rFonts w:eastAsia="Calibri"/>
          <w:u w:color="853B0A"/>
        </w:rPr>
        <w:t>Examples</w:t>
      </w:r>
    </w:p>
    <w:tbl>
      <w:tblPr>
        <w:tblW w:w="70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89"/>
        <w:gridCol w:w="3780"/>
      </w:tblGrid>
      <w:tr w:rsidR="00A07AF9" w:rsidRPr="008804E6" w14:paraId="08C661E4" w14:textId="77777777" w:rsidTr="00BD3099">
        <w:trPr>
          <w:trHeight w:val="25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DD2BBD"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pPr>
            <w:r w:rsidRPr="008804E6">
              <w:rPr>
                <w:b/>
                <w:bCs/>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E3C9ED"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pPr>
            <w:r w:rsidRPr="008804E6">
              <w:rPr>
                <w:b/>
                <w:bCs/>
              </w:rPr>
              <w:t>Output</w:t>
            </w:r>
          </w:p>
        </w:tc>
      </w:tr>
      <w:tr w:rsidR="00A07AF9" w:rsidRPr="008804E6" w14:paraId="1CFC4774" w14:textId="77777777" w:rsidTr="00BD3099">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C26FE" w14:textId="0B96835E"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30</w:t>
            </w:r>
            <w:r w:rsidR="005A0992">
              <w:rPr>
                <w:rFonts w:ascii="Consolas" w:eastAsia="Consolas" w:hAnsi="Consolas" w:cs="Consolas"/>
              </w:rPr>
              <w:t>,</w:t>
            </w:r>
          </w:p>
          <w:p w14:paraId="7AB0B73E" w14:textId="283A53E3"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"Students"</w:t>
            </w:r>
            <w:r w:rsidR="005A0992">
              <w:rPr>
                <w:rFonts w:ascii="Consolas" w:eastAsia="Consolas" w:hAnsi="Consolas" w:cs="Consolas"/>
              </w:rPr>
              <w:t>,</w:t>
            </w:r>
          </w:p>
          <w:p w14:paraId="3DA624AC" w14:textId="6872B610"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9A0D8"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Total price: 266.73</w:t>
            </w:r>
          </w:p>
        </w:tc>
      </w:tr>
      <w:tr w:rsidR="00A07AF9" w:rsidRPr="008804E6" w14:paraId="3005F535" w14:textId="77777777" w:rsidTr="00BD3099">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68D5" w14:textId="60B101C8"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40</w:t>
            </w:r>
            <w:r w:rsidR="005A0992">
              <w:rPr>
                <w:rFonts w:ascii="Consolas" w:eastAsia="Consolas" w:hAnsi="Consolas" w:cs="Consolas"/>
              </w:rPr>
              <w:t>,</w:t>
            </w:r>
          </w:p>
          <w:p w14:paraId="54C84F89" w14:textId="019E391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"Regular"</w:t>
            </w:r>
            <w:r w:rsidR="005A0992">
              <w:rPr>
                <w:rFonts w:ascii="Consolas" w:eastAsia="Consolas" w:hAnsi="Consolas" w:cs="Consolas"/>
              </w:rPr>
              <w:t>,</w:t>
            </w:r>
          </w:p>
          <w:p w14:paraId="17E2E62C" w14:textId="23A029E4"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4EC30" w14:textId="19849F64"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 xml:space="preserve">Total price: </w:t>
            </w:r>
            <w:r w:rsidR="001275B9">
              <w:rPr>
                <w:rFonts w:ascii="Consolas" w:eastAsia="Consolas" w:hAnsi="Consolas" w:cs="Consolas"/>
              </w:rPr>
              <w:t>800</w:t>
            </w:r>
            <w:r w:rsidRPr="008804E6">
              <w:rPr>
                <w:rFonts w:ascii="Consolas" w:eastAsia="Consolas" w:hAnsi="Consolas" w:cs="Consolas"/>
              </w:rPr>
              <w:t>.00</w:t>
            </w:r>
          </w:p>
        </w:tc>
      </w:tr>
    </w:tbl>
    <w:p w14:paraId="6710240D" w14:textId="77777777" w:rsidR="004D05E1" w:rsidRPr="004D05E1" w:rsidRDefault="004D05E1" w:rsidP="004D05E1">
      <w:pPr>
        <w:pStyle w:val="Heading2"/>
        <w:numPr>
          <w:ilvl w:val="0"/>
          <w:numId w:val="0"/>
        </w:numPr>
        <w:ind w:left="450"/>
        <w:rPr>
          <w:rFonts w:eastAsia="Calibri Light"/>
        </w:rPr>
      </w:pPr>
    </w:p>
    <w:p w14:paraId="43BD7F09" w14:textId="470B2095" w:rsidR="00A07AF9" w:rsidRPr="008804E6" w:rsidRDefault="004C1103" w:rsidP="001E3922">
      <w:pPr>
        <w:pStyle w:val="Heading2"/>
        <w:numPr>
          <w:ilvl w:val="0"/>
          <w:numId w:val="11"/>
        </w:numPr>
        <w:rPr>
          <w:rFonts w:eastAsia="Calibri Light"/>
        </w:rPr>
      </w:pPr>
      <w:r>
        <w:rPr>
          <w:rFonts w:eastAsia="Calibri"/>
        </w:rPr>
        <w:t>Leap Y</w:t>
      </w:r>
      <w:r w:rsidR="00A07AF9" w:rsidRPr="008804E6">
        <w:rPr>
          <w:rFonts w:eastAsia="Calibri"/>
        </w:rPr>
        <w:t>ear</w:t>
      </w:r>
    </w:p>
    <w:p w14:paraId="505F9F54" w14:textId="59A91FFE" w:rsidR="00A07AF9" w:rsidRPr="008804E6" w:rsidRDefault="00C039D0"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C039D0">
        <w:t xml:space="preserve">Write a </w:t>
      </w:r>
      <w:proofErr w:type="spellStart"/>
      <w:r w:rsidRPr="00C039D0">
        <w:t>JS</w:t>
      </w:r>
      <w:proofErr w:type="spellEnd"/>
      <w:r w:rsidRPr="00C039D0">
        <w:t xml:space="preserve"> function to check whether a year is leap. Leap years are either divisible by 4 but not by 100 or are divisible by 400.</w:t>
      </w:r>
      <w:r>
        <w:t xml:space="preserve"> </w:t>
      </w:r>
      <w:r w:rsidR="00A07AF9" w:rsidRPr="008804E6">
        <w:t>Return the result like examples below:</w:t>
      </w:r>
    </w:p>
    <w:p w14:paraId="7F702CFB" w14:textId="77777777" w:rsidR="00A07AF9" w:rsidRPr="008804E6" w:rsidRDefault="00A07AF9" w:rsidP="00A07AF9">
      <w:pPr>
        <w:pStyle w:val="Heading3"/>
        <w:rPr>
          <w:u w:color="853B0A"/>
        </w:rPr>
      </w:pPr>
      <w:r w:rsidRPr="008804E6">
        <w:rPr>
          <w:rFonts w:eastAsia="Calibri"/>
          <w:u w:color="853B0A"/>
        </w:rPr>
        <w:t>Examples</w:t>
      </w:r>
    </w:p>
    <w:tbl>
      <w:tblPr>
        <w:tblW w:w="427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79"/>
        <w:gridCol w:w="1800"/>
      </w:tblGrid>
      <w:tr w:rsidR="00A07AF9" w:rsidRPr="008804E6" w14:paraId="7B2A9302" w14:textId="77777777" w:rsidTr="00BD3099">
        <w:trPr>
          <w:trHeight w:val="25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7AA6BA"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pPr>
            <w:r w:rsidRPr="008804E6">
              <w:rPr>
                <w:b/>
                <w:bCs/>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55AE5B1"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pPr>
            <w:r w:rsidRPr="008804E6">
              <w:rPr>
                <w:b/>
                <w:bCs/>
              </w:rPr>
              <w:t>Output</w:t>
            </w:r>
          </w:p>
        </w:tc>
      </w:tr>
      <w:tr w:rsidR="00A07AF9" w:rsidRPr="008804E6" w14:paraId="2288E63F" w14:textId="77777777" w:rsidTr="00BD3099">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6C085" w14:textId="3BD7981B"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46D7B" w14:textId="62032440"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yes</w:t>
            </w:r>
          </w:p>
        </w:tc>
      </w:tr>
      <w:tr w:rsidR="00A07AF9" w:rsidRPr="008804E6" w14:paraId="6C440FFD" w14:textId="77777777" w:rsidTr="00BD3099">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5BB33" w14:textId="2C2B952F"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B9C33" w14:textId="6E01FBBC"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no</w:t>
            </w:r>
          </w:p>
        </w:tc>
      </w:tr>
      <w:tr w:rsidR="00A07AF9" w:rsidRPr="008804E6" w14:paraId="7F2CF7CD" w14:textId="77777777" w:rsidTr="00BD3099">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65759" w14:textId="7FEA07F9"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19D50" w14:textId="2D0796E0"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yes</w:t>
            </w:r>
          </w:p>
        </w:tc>
      </w:tr>
    </w:tbl>
    <w:p w14:paraId="481188F7" w14:textId="6DC33BA5" w:rsidR="00BD3099" w:rsidRPr="00BD3099" w:rsidRDefault="00BD3099" w:rsidP="00BD3099"/>
    <w:p w14:paraId="0386FDAE" w14:textId="03142C56" w:rsidR="0097092B" w:rsidRPr="008804E6" w:rsidRDefault="00BD3099" w:rsidP="0097092B">
      <w:pPr>
        <w:pStyle w:val="Heading2"/>
      </w:pPr>
      <w:r>
        <w:lastRenderedPageBreak/>
        <w:t>P</w:t>
      </w:r>
      <w:r w:rsidR="0097092B" w:rsidRPr="008804E6">
        <w:t>rint and Sum</w:t>
      </w:r>
    </w:p>
    <w:p w14:paraId="75D42804" w14:textId="7143F7A3" w:rsidR="004D05E1" w:rsidRDefault="0097092B" w:rsidP="004D05E1">
      <w:r w:rsidRPr="008804E6">
        <w:t xml:space="preserve">Write a function to display numbers from </w:t>
      </w:r>
      <w:r w:rsidRPr="008804E6">
        <w:rPr>
          <w:b/>
        </w:rPr>
        <w:t>given start</w:t>
      </w:r>
      <w:r w:rsidRPr="008804E6">
        <w:t xml:space="preserve"> to given </w:t>
      </w:r>
      <w:r w:rsidRPr="008804E6">
        <w:rPr>
          <w:b/>
        </w:rPr>
        <w:t>end</w:t>
      </w:r>
      <w:r w:rsidRPr="008804E6">
        <w:t xml:space="preserve"> and their </w:t>
      </w:r>
      <w:r w:rsidRPr="008804E6">
        <w:rPr>
          <w:b/>
        </w:rPr>
        <w:t>sum</w:t>
      </w:r>
      <w:r w:rsidRPr="008804E6">
        <w:t xml:space="preserve">. </w:t>
      </w:r>
      <w:r w:rsidR="008804E6" w:rsidRPr="008804E6">
        <w:t xml:space="preserve">The input comes as </w:t>
      </w:r>
      <w:r w:rsidR="008804E6" w:rsidRPr="008804E6">
        <w:rPr>
          <w:b/>
        </w:rPr>
        <w:t>two number parameters</w:t>
      </w:r>
      <w:r w:rsidRPr="008804E6">
        <w:t>.</w:t>
      </w:r>
    </w:p>
    <w:p w14:paraId="68BD57BF" w14:textId="77777777" w:rsidR="0097092B" w:rsidRPr="008804E6" w:rsidRDefault="0097092B" w:rsidP="0097092B">
      <w:pPr>
        <w:pStyle w:val="Heading3"/>
      </w:pPr>
      <w:r w:rsidRPr="008804E6">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332"/>
        <w:gridCol w:w="4140"/>
      </w:tblGrid>
      <w:tr w:rsidR="0097092B" w:rsidRPr="008804E6" w14:paraId="7641DE8D" w14:textId="77777777" w:rsidTr="008804E6">
        <w:trPr>
          <w:trHeight w:val="196"/>
        </w:trPr>
        <w:tc>
          <w:tcPr>
            <w:tcW w:w="1332" w:type="dxa"/>
            <w:shd w:val="clear" w:color="auto" w:fill="D9D9D9" w:themeFill="background1" w:themeFillShade="D9"/>
          </w:tcPr>
          <w:p w14:paraId="42DC3665" w14:textId="77777777" w:rsidR="0097092B" w:rsidRPr="008804E6" w:rsidRDefault="0097092B" w:rsidP="00ED2E41">
            <w:pPr>
              <w:spacing w:after="0"/>
              <w:jc w:val="center"/>
              <w:rPr>
                <w:b/>
              </w:rPr>
            </w:pPr>
            <w:r w:rsidRPr="008804E6">
              <w:rPr>
                <w:b/>
              </w:rPr>
              <w:t>Input</w:t>
            </w:r>
          </w:p>
        </w:tc>
        <w:tc>
          <w:tcPr>
            <w:tcW w:w="4140" w:type="dxa"/>
            <w:shd w:val="clear" w:color="auto" w:fill="D9D9D9" w:themeFill="background1" w:themeFillShade="D9"/>
          </w:tcPr>
          <w:p w14:paraId="151F8BC6" w14:textId="77777777" w:rsidR="0097092B" w:rsidRPr="008804E6" w:rsidRDefault="0097092B" w:rsidP="00ED2E41">
            <w:pPr>
              <w:spacing w:after="0"/>
              <w:jc w:val="center"/>
              <w:rPr>
                <w:b/>
              </w:rPr>
            </w:pPr>
            <w:r w:rsidRPr="008804E6">
              <w:rPr>
                <w:b/>
              </w:rPr>
              <w:t>Output</w:t>
            </w:r>
          </w:p>
        </w:tc>
      </w:tr>
      <w:tr w:rsidR="0097092B" w:rsidRPr="008804E6" w14:paraId="5B27C119" w14:textId="77777777" w:rsidTr="008804E6">
        <w:trPr>
          <w:trHeight w:val="372"/>
        </w:trPr>
        <w:tc>
          <w:tcPr>
            <w:tcW w:w="1332" w:type="dxa"/>
          </w:tcPr>
          <w:p w14:paraId="24E3C850" w14:textId="0AFC8564" w:rsidR="0097092B" w:rsidRPr="008804E6" w:rsidRDefault="0097092B" w:rsidP="00ED2E41">
            <w:pPr>
              <w:spacing w:after="0"/>
              <w:rPr>
                <w:rFonts w:ascii="Consolas" w:hAnsi="Consolas"/>
              </w:rPr>
            </w:pPr>
            <w:r w:rsidRPr="008804E6">
              <w:rPr>
                <w:rFonts w:ascii="Consolas" w:hAnsi="Consolas"/>
              </w:rPr>
              <w:t>5</w:t>
            </w:r>
            <w:r w:rsidR="008804E6" w:rsidRPr="008804E6">
              <w:rPr>
                <w:rFonts w:ascii="Consolas" w:hAnsi="Consolas"/>
              </w:rPr>
              <w:t xml:space="preserve">, </w:t>
            </w:r>
            <w:r w:rsidRPr="008804E6">
              <w:rPr>
                <w:rFonts w:ascii="Consolas" w:hAnsi="Consolas"/>
              </w:rPr>
              <w:t>10</w:t>
            </w:r>
          </w:p>
        </w:tc>
        <w:tc>
          <w:tcPr>
            <w:tcW w:w="4140" w:type="dxa"/>
          </w:tcPr>
          <w:p w14:paraId="51887409" w14:textId="77777777" w:rsidR="0097092B" w:rsidRPr="008804E6" w:rsidRDefault="0097092B" w:rsidP="00ED2E41">
            <w:pPr>
              <w:spacing w:after="0"/>
              <w:rPr>
                <w:rFonts w:ascii="Consolas" w:hAnsi="Consolas"/>
              </w:rPr>
            </w:pPr>
            <w:r w:rsidRPr="008804E6">
              <w:rPr>
                <w:rFonts w:ascii="Consolas" w:hAnsi="Consolas"/>
              </w:rPr>
              <w:t>5 6 7 8 9 10</w:t>
            </w:r>
          </w:p>
          <w:p w14:paraId="7AD86857" w14:textId="77777777" w:rsidR="0097092B" w:rsidRPr="008804E6" w:rsidRDefault="0097092B" w:rsidP="00ED2E41">
            <w:pPr>
              <w:spacing w:after="0"/>
              <w:rPr>
                <w:rFonts w:ascii="Consolas" w:hAnsi="Consolas"/>
              </w:rPr>
            </w:pPr>
            <w:r w:rsidRPr="008804E6">
              <w:rPr>
                <w:rFonts w:ascii="Consolas" w:hAnsi="Consolas"/>
              </w:rPr>
              <w:t>Sum: 45</w:t>
            </w:r>
          </w:p>
        </w:tc>
      </w:tr>
      <w:tr w:rsidR="0097092B" w:rsidRPr="008804E6" w14:paraId="17EAED82" w14:textId="77777777" w:rsidTr="008804E6">
        <w:trPr>
          <w:trHeight w:val="378"/>
        </w:trPr>
        <w:tc>
          <w:tcPr>
            <w:tcW w:w="1332" w:type="dxa"/>
            <w:tcBorders>
              <w:bottom w:val="single" w:sz="4" w:space="0" w:color="auto"/>
            </w:tcBorders>
          </w:tcPr>
          <w:p w14:paraId="5318DDC8" w14:textId="5AF72181" w:rsidR="0097092B" w:rsidRPr="008804E6" w:rsidRDefault="0097092B" w:rsidP="00ED2E41">
            <w:pPr>
              <w:spacing w:after="0"/>
              <w:rPr>
                <w:rFonts w:ascii="Consolas" w:hAnsi="Consolas"/>
              </w:rPr>
            </w:pPr>
            <w:r w:rsidRPr="008804E6">
              <w:rPr>
                <w:rFonts w:ascii="Consolas" w:hAnsi="Consolas"/>
              </w:rPr>
              <w:t>0</w:t>
            </w:r>
            <w:r w:rsidR="008804E6" w:rsidRPr="008804E6">
              <w:rPr>
                <w:rFonts w:ascii="Consolas" w:hAnsi="Consolas"/>
              </w:rPr>
              <w:t xml:space="preserve">, </w:t>
            </w:r>
            <w:r w:rsidRPr="008804E6">
              <w:rPr>
                <w:rFonts w:ascii="Consolas" w:hAnsi="Consolas"/>
              </w:rPr>
              <w:t>26</w:t>
            </w:r>
          </w:p>
        </w:tc>
        <w:tc>
          <w:tcPr>
            <w:tcW w:w="4140" w:type="dxa"/>
            <w:tcBorders>
              <w:bottom w:val="single" w:sz="4" w:space="0" w:color="auto"/>
            </w:tcBorders>
          </w:tcPr>
          <w:p w14:paraId="7C012F6C" w14:textId="77777777" w:rsidR="0097092B" w:rsidRPr="008804E6" w:rsidRDefault="0097092B" w:rsidP="00ED2E41">
            <w:pPr>
              <w:spacing w:after="0"/>
              <w:rPr>
                <w:rFonts w:ascii="Consolas" w:hAnsi="Consolas"/>
              </w:rPr>
            </w:pPr>
            <w:r w:rsidRPr="008804E6">
              <w:rPr>
                <w:rFonts w:ascii="Consolas" w:hAnsi="Consolas"/>
              </w:rPr>
              <w:t>0 1 2 … 26</w:t>
            </w:r>
          </w:p>
          <w:p w14:paraId="54854668" w14:textId="77777777" w:rsidR="0097092B" w:rsidRPr="008804E6" w:rsidRDefault="0097092B" w:rsidP="00ED2E41">
            <w:pPr>
              <w:spacing w:after="0"/>
              <w:rPr>
                <w:rFonts w:ascii="Consolas" w:hAnsi="Consolas"/>
              </w:rPr>
            </w:pPr>
            <w:r w:rsidRPr="008804E6">
              <w:rPr>
                <w:rFonts w:ascii="Consolas" w:hAnsi="Consolas"/>
              </w:rPr>
              <w:t>Sum: 351</w:t>
            </w:r>
          </w:p>
        </w:tc>
      </w:tr>
      <w:tr w:rsidR="0097092B" w:rsidRPr="008804E6" w14:paraId="724D4D5E" w14:textId="77777777" w:rsidTr="008804E6">
        <w:trPr>
          <w:trHeight w:val="378"/>
        </w:trPr>
        <w:tc>
          <w:tcPr>
            <w:tcW w:w="1332" w:type="dxa"/>
          </w:tcPr>
          <w:p w14:paraId="49CBA289" w14:textId="3E1A8725" w:rsidR="0097092B" w:rsidRPr="008804E6" w:rsidRDefault="0097092B" w:rsidP="00ED2E41">
            <w:pPr>
              <w:spacing w:after="0"/>
              <w:rPr>
                <w:rFonts w:ascii="Consolas" w:hAnsi="Consolas"/>
              </w:rPr>
            </w:pPr>
            <w:r w:rsidRPr="008804E6">
              <w:rPr>
                <w:rFonts w:ascii="Consolas" w:hAnsi="Consolas"/>
              </w:rPr>
              <w:t>50</w:t>
            </w:r>
            <w:r w:rsidR="008804E6" w:rsidRPr="008804E6">
              <w:rPr>
                <w:rFonts w:ascii="Consolas" w:hAnsi="Consolas"/>
              </w:rPr>
              <w:t xml:space="preserve">, </w:t>
            </w:r>
            <w:r w:rsidRPr="008804E6">
              <w:rPr>
                <w:rFonts w:ascii="Consolas" w:hAnsi="Consolas"/>
              </w:rPr>
              <w:t>60</w:t>
            </w:r>
          </w:p>
        </w:tc>
        <w:tc>
          <w:tcPr>
            <w:tcW w:w="4140" w:type="dxa"/>
          </w:tcPr>
          <w:p w14:paraId="242732B2" w14:textId="77777777" w:rsidR="0097092B" w:rsidRPr="008804E6" w:rsidRDefault="0097092B" w:rsidP="00ED2E41">
            <w:pPr>
              <w:spacing w:after="0"/>
              <w:rPr>
                <w:rFonts w:ascii="Consolas" w:hAnsi="Consolas"/>
              </w:rPr>
            </w:pPr>
            <w:r w:rsidRPr="008804E6">
              <w:rPr>
                <w:rFonts w:ascii="Consolas" w:hAnsi="Consolas"/>
              </w:rPr>
              <w:t>50 51 52 53 54 55 56 57 58 59 60</w:t>
            </w:r>
          </w:p>
          <w:p w14:paraId="0ED090BD" w14:textId="77777777" w:rsidR="0097092B" w:rsidRPr="008804E6" w:rsidRDefault="0097092B" w:rsidP="00ED2E41">
            <w:pPr>
              <w:spacing w:after="0"/>
              <w:rPr>
                <w:rFonts w:ascii="Consolas" w:hAnsi="Consolas"/>
              </w:rPr>
            </w:pPr>
            <w:r w:rsidRPr="008804E6">
              <w:rPr>
                <w:rFonts w:ascii="Consolas" w:hAnsi="Consolas"/>
              </w:rPr>
              <w:t>Sum: 605</w:t>
            </w:r>
          </w:p>
        </w:tc>
      </w:tr>
    </w:tbl>
    <w:p w14:paraId="46A6ECE3" w14:textId="77777777" w:rsidR="008804E6" w:rsidRPr="008804E6" w:rsidRDefault="008804E6" w:rsidP="008804E6">
      <w:pPr>
        <w:pStyle w:val="Heading2"/>
        <w:tabs>
          <w:tab w:val="clear" w:pos="1843"/>
        </w:tabs>
        <w:spacing w:before="200" w:after="40"/>
      </w:pPr>
      <w:r w:rsidRPr="008804E6">
        <w:t>Triangle of Numbers</w:t>
      </w:r>
    </w:p>
    <w:p w14:paraId="0CDA9FC7" w14:textId="73508182" w:rsidR="008804E6" w:rsidRPr="008804E6" w:rsidRDefault="008804E6" w:rsidP="008804E6">
      <w:r w:rsidRPr="008804E6">
        <w:t xml:space="preserve">Write a function, which receives a </w:t>
      </w:r>
      <w:r w:rsidRPr="008804E6">
        <w:rPr>
          <w:b/>
        </w:rPr>
        <w:t>single number</w:t>
      </w:r>
      <w:r w:rsidRPr="008804E6">
        <w:t xml:space="preserve"> – </w:t>
      </w:r>
      <w:r w:rsidRPr="008804E6">
        <w:rPr>
          <w:b/>
        </w:rPr>
        <w:t>n</w:t>
      </w:r>
      <w:r w:rsidRPr="008804E6">
        <w:t xml:space="preserve">, and prints a triangle from </w:t>
      </w:r>
      <w:r w:rsidRPr="008804E6">
        <w:rPr>
          <w:b/>
        </w:rPr>
        <w:t>1 to n</w:t>
      </w:r>
      <w:r w:rsidRPr="008804E6">
        <w:t xml:space="preserve"> as in the examples.</w:t>
      </w:r>
    </w:p>
    <w:p w14:paraId="3A304A91" w14:textId="77777777" w:rsidR="008804E6" w:rsidRPr="008804E6" w:rsidRDefault="008804E6" w:rsidP="008804E6">
      <w:pPr>
        <w:pStyle w:val="Heading3"/>
      </w:pPr>
      <w:r w:rsidRPr="008804E6">
        <w:t>Constraints</w:t>
      </w:r>
    </w:p>
    <w:p w14:paraId="69A97C22" w14:textId="77777777" w:rsidR="008804E6" w:rsidRPr="008804E6" w:rsidRDefault="008804E6" w:rsidP="001E3922">
      <w:pPr>
        <w:pStyle w:val="ListParagraph"/>
        <w:numPr>
          <w:ilvl w:val="0"/>
          <w:numId w:val="9"/>
        </w:numPr>
        <w:spacing w:before="80" w:after="120"/>
      </w:pPr>
      <w:proofErr w:type="gramStart"/>
      <w:r w:rsidRPr="008804E6">
        <w:rPr>
          <w:b/>
        </w:rPr>
        <w:t>n</w:t>
      </w:r>
      <w:proofErr w:type="gramEnd"/>
      <w:r w:rsidRPr="008804E6">
        <w:rPr>
          <w:b/>
        </w:rPr>
        <w:t xml:space="preserve"> </w:t>
      </w:r>
      <w:r w:rsidRPr="008804E6">
        <w:t>will be in the interval [</w:t>
      </w:r>
      <w:r w:rsidRPr="008804E6">
        <w:rPr>
          <w:b/>
        </w:rPr>
        <w:t>1...20]</w:t>
      </w:r>
      <w:r w:rsidRPr="008804E6">
        <w:t>.</w:t>
      </w:r>
    </w:p>
    <w:p w14:paraId="260C0DED" w14:textId="77777777" w:rsidR="008804E6" w:rsidRPr="008804E6" w:rsidRDefault="008804E6" w:rsidP="008804E6">
      <w:pPr>
        <w:pStyle w:val="Heading3"/>
      </w:pPr>
      <w:r w:rsidRPr="008804E6">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804E6" w:rsidRPr="008804E6" w14:paraId="4BB01DCE" w14:textId="77777777" w:rsidTr="00ED2E41">
        <w:tc>
          <w:tcPr>
            <w:tcW w:w="770" w:type="dxa"/>
            <w:shd w:val="clear" w:color="auto" w:fill="D9D9D9" w:themeFill="background1" w:themeFillShade="D9"/>
            <w:vAlign w:val="center"/>
          </w:tcPr>
          <w:p w14:paraId="377F1451" w14:textId="77777777" w:rsidR="008804E6" w:rsidRPr="008804E6" w:rsidRDefault="008804E6" w:rsidP="00ED2E41">
            <w:pPr>
              <w:spacing w:after="0"/>
              <w:jc w:val="center"/>
              <w:rPr>
                <w:b/>
              </w:rPr>
            </w:pPr>
            <w:r w:rsidRPr="008804E6">
              <w:rPr>
                <w:b/>
              </w:rPr>
              <w:t>Input</w:t>
            </w:r>
          </w:p>
        </w:tc>
        <w:tc>
          <w:tcPr>
            <w:tcW w:w="896" w:type="dxa"/>
            <w:shd w:val="clear" w:color="auto" w:fill="D9D9D9" w:themeFill="background1" w:themeFillShade="D9"/>
            <w:vAlign w:val="center"/>
          </w:tcPr>
          <w:p w14:paraId="213B2B63" w14:textId="77777777" w:rsidR="008804E6" w:rsidRPr="008804E6" w:rsidRDefault="008804E6" w:rsidP="00ED2E41">
            <w:pPr>
              <w:spacing w:after="0"/>
              <w:jc w:val="center"/>
              <w:rPr>
                <w:b/>
              </w:rPr>
            </w:pPr>
            <w:r w:rsidRPr="008804E6">
              <w:rPr>
                <w:b/>
              </w:rPr>
              <w:t>Output</w:t>
            </w:r>
          </w:p>
        </w:tc>
        <w:tc>
          <w:tcPr>
            <w:tcW w:w="320" w:type="dxa"/>
            <w:vMerge w:val="restart"/>
            <w:tcBorders>
              <w:top w:val="nil"/>
              <w:bottom w:val="nil"/>
            </w:tcBorders>
            <w:shd w:val="clear" w:color="auto" w:fill="auto"/>
          </w:tcPr>
          <w:p w14:paraId="75FC4523" w14:textId="77777777" w:rsidR="008804E6" w:rsidRPr="008804E6" w:rsidRDefault="008804E6" w:rsidP="00ED2E41">
            <w:pPr>
              <w:spacing w:after="0"/>
              <w:jc w:val="center"/>
              <w:rPr>
                <w:b/>
              </w:rPr>
            </w:pPr>
          </w:p>
        </w:tc>
        <w:tc>
          <w:tcPr>
            <w:tcW w:w="769" w:type="dxa"/>
            <w:shd w:val="clear" w:color="auto" w:fill="D9D9D9" w:themeFill="background1" w:themeFillShade="D9"/>
            <w:vAlign w:val="center"/>
          </w:tcPr>
          <w:p w14:paraId="69F53730" w14:textId="77777777" w:rsidR="008804E6" w:rsidRPr="008804E6" w:rsidRDefault="008804E6" w:rsidP="00ED2E41">
            <w:pPr>
              <w:spacing w:after="0"/>
              <w:jc w:val="center"/>
              <w:rPr>
                <w:b/>
              </w:rPr>
            </w:pPr>
            <w:r w:rsidRPr="008804E6">
              <w:rPr>
                <w:b/>
              </w:rPr>
              <w:t>Input</w:t>
            </w:r>
          </w:p>
        </w:tc>
        <w:tc>
          <w:tcPr>
            <w:tcW w:w="1259" w:type="dxa"/>
            <w:shd w:val="clear" w:color="auto" w:fill="D9D9D9" w:themeFill="background1" w:themeFillShade="D9"/>
            <w:vAlign w:val="center"/>
          </w:tcPr>
          <w:p w14:paraId="7F5326CB" w14:textId="77777777" w:rsidR="008804E6" w:rsidRPr="008804E6" w:rsidRDefault="008804E6" w:rsidP="00ED2E41">
            <w:pPr>
              <w:spacing w:after="0"/>
              <w:jc w:val="center"/>
              <w:rPr>
                <w:b/>
              </w:rPr>
            </w:pPr>
            <w:r w:rsidRPr="008804E6">
              <w:rPr>
                <w:b/>
              </w:rPr>
              <w:t>Output</w:t>
            </w:r>
          </w:p>
        </w:tc>
        <w:tc>
          <w:tcPr>
            <w:tcW w:w="305" w:type="dxa"/>
            <w:vMerge w:val="restart"/>
            <w:tcBorders>
              <w:top w:val="nil"/>
              <w:bottom w:val="nil"/>
            </w:tcBorders>
            <w:shd w:val="clear" w:color="auto" w:fill="auto"/>
          </w:tcPr>
          <w:p w14:paraId="34042B57" w14:textId="77777777" w:rsidR="008804E6" w:rsidRPr="008804E6" w:rsidRDefault="008804E6" w:rsidP="00ED2E41">
            <w:pPr>
              <w:spacing w:after="0"/>
              <w:jc w:val="center"/>
              <w:rPr>
                <w:b/>
              </w:rPr>
            </w:pPr>
          </w:p>
        </w:tc>
        <w:tc>
          <w:tcPr>
            <w:tcW w:w="770" w:type="dxa"/>
            <w:shd w:val="clear" w:color="auto" w:fill="D9D9D9" w:themeFill="background1" w:themeFillShade="D9"/>
            <w:vAlign w:val="center"/>
          </w:tcPr>
          <w:p w14:paraId="1EFF6A2C" w14:textId="77777777" w:rsidR="008804E6" w:rsidRPr="008804E6" w:rsidRDefault="008804E6" w:rsidP="00ED2E41">
            <w:pPr>
              <w:spacing w:after="0"/>
              <w:jc w:val="center"/>
              <w:rPr>
                <w:b/>
              </w:rPr>
            </w:pPr>
            <w:r w:rsidRPr="008804E6">
              <w:rPr>
                <w:b/>
              </w:rPr>
              <w:t>Input</w:t>
            </w:r>
          </w:p>
        </w:tc>
        <w:tc>
          <w:tcPr>
            <w:tcW w:w="1530" w:type="dxa"/>
            <w:shd w:val="clear" w:color="auto" w:fill="D9D9D9" w:themeFill="background1" w:themeFillShade="D9"/>
            <w:vAlign w:val="center"/>
          </w:tcPr>
          <w:p w14:paraId="4798CAFD" w14:textId="77777777" w:rsidR="008804E6" w:rsidRPr="008804E6" w:rsidRDefault="008804E6" w:rsidP="00ED2E41">
            <w:pPr>
              <w:spacing w:after="0"/>
              <w:jc w:val="center"/>
              <w:rPr>
                <w:b/>
              </w:rPr>
            </w:pPr>
            <w:r w:rsidRPr="008804E6">
              <w:rPr>
                <w:b/>
              </w:rPr>
              <w:t>Output</w:t>
            </w:r>
          </w:p>
        </w:tc>
      </w:tr>
      <w:tr w:rsidR="008804E6" w:rsidRPr="008804E6" w14:paraId="35A022CB" w14:textId="77777777" w:rsidTr="00ED2E41">
        <w:tc>
          <w:tcPr>
            <w:tcW w:w="770" w:type="dxa"/>
          </w:tcPr>
          <w:p w14:paraId="3E745621" w14:textId="77777777" w:rsidR="008804E6" w:rsidRPr="008804E6" w:rsidRDefault="008804E6" w:rsidP="00ED2E41">
            <w:pPr>
              <w:spacing w:after="0"/>
              <w:rPr>
                <w:rFonts w:ascii="Consolas" w:hAnsi="Consolas"/>
              </w:rPr>
            </w:pPr>
            <w:r w:rsidRPr="008804E6">
              <w:rPr>
                <w:rFonts w:ascii="Consolas" w:hAnsi="Consolas"/>
              </w:rPr>
              <w:t>3</w:t>
            </w:r>
          </w:p>
        </w:tc>
        <w:tc>
          <w:tcPr>
            <w:tcW w:w="896" w:type="dxa"/>
          </w:tcPr>
          <w:p w14:paraId="10191837" w14:textId="77777777" w:rsidR="008804E6" w:rsidRPr="008804E6" w:rsidRDefault="008804E6" w:rsidP="00ED2E41">
            <w:pPr>
              <w:spacing w:after="0"/>
              <w:rPr>
                <w:rFonts w:ascii="Consolas" w:hAnsi="Consolas"/>
              </w:rPr>
            </w:pPr>
            <w:r w:rsidRPr="008804E6">
              <w:rPr>
                <w:rFonts w:ascii="Consolas" w:hAnsi="Consolas"/>
              </w:rPr>
              <w:t>1</w:t>
            </w:r>
          </w:p>
          <w:p w14:paraId="2DC2C2DC" w14:textId="77777777" w:rsidR="008804E6" w:rsidRPr="008804E6" w:rsidRDefault="008804E6" w:rsidP="00ED2E41">
            <w:pPr>
              <w:spacing w:after="0"/>
              <w:rPr>
                <w:rFonts w:ascii="Consolas" w:hAnsi="Consolas"/>
              </w:rPr>
            </w:pPr>
            <w:r w:rsidRPr="008804E6">
              <w:rPr>
                <w:rFonts w:ascii="Consolas" w:hAnsi="Consolas"/>
              </w:rPr>
              <w:t xml:space="preserve">2 2 </w:t>
            </w:r>
          </w:p>
          <w:p w14:paraId="23BA3356" w14:textId="77777777" w:rsidR="008804E6" w:rsidRPr="008804E6" w:rsidRDefault="008804E6" w:rsidP="00ED2E41">
            <w:pPr>
              <w:spacing w:after="0"/>
              <w:rPr>
                <w:rFonts w:ascii="Consolas" w:hAnsi="Consolas"/>
              </w:rPr>
            </w:pPr>
            <w:r w:rsidRPr="008804E6">
              <w:rPr>
                <w:rFonts w:ascii="Consolas" w:hAnsi="Consolas"/>
              </w:rPr>
              <w:t>3 3 3</w:t>
            </w:r>
          </w:p>
        </w:tc>
        <w:tc>
          <w:tcPr>
            <w:tcW w:w="320" w:type="dxa"/>
            <w:vMerge/>
            <w:tcBorders>
              <w:bottom w:val="nil"/>
            </w:tcBorders>
            <w:shd w:val="clear" w:color="auto" w:fill="auto"/>
          </w:tcPr>
          <w:p w14:paraId="395033AC" w14:textId="77777777" w:rsidR="008804E6" w:rsidRPr="008804E6" w:rsidRDefault="008804E6" w:rsidP="00ED2E41">
            <w:pPr>
              <w:spacing w:after="0"/>
              <w:rPr>
                <w:rFonts w:ascii="Consolas" w:hAnsi="Consolas"/>
              </w:rPr>
            </w:pPr>
          </w:p>
        </w:tc>
        <w:tc>
          <w:tcPr>
            <w:tcW w:w="769" w:type="dxa"/>
          </w:tcPr>
          <w:p w14:paraId="54DB279F" w14:textId="77777777" w:rsidR="008804E6" w:rsidRPr="008804E6" w:rsidRDefault="008804E6" w:rsidP="00ED2E41">
            <w:pPr>
              <w:spacing w:after="0"/>
              <w:rPr>
                <w:rFonts w:ascii="Consolas" w:hAnsi="Consolas"/>
              </w:rPr>
            </w:pPr>
            <w:r w:rsidRPr="008804E6">
              <w:rPr>
                <w:rFonts w:ascii="Consolas" w:hAnsi="Consolas"/>
              </w:rPr>
              <w:t>5</w:t>
            </w:r>
          </w:p>
        </w:tc>
        <w:tc>
          <w:tcPr>
            <w:tcW w:w="1259" w:type="dxa"/>
          </w:tcPr>
          <w:p w14:paraId="768BEC4E" w14:textId="77777777" w:rsidR="008804E6" w:rsidRPr="008804E6" w:rsidRDefault="008804E6" w:rsidP="00ED2E41">
            <w:pPr>
              <w:spacing w:after="0"/>
              <w:rPr>
                <w:rFonts w:ascii="Consolas" w:hAnsi="Consolas"/>
              </w:rPr>
            </w:pPr>
            <w:r w:rsidRPr="008804E6">
              <w:rPr>
                <w:rFonts w:ascii="Consolas" w:hAnsi="Consolas"/>
              </w:rPr>
              <w:t>1</w:t>
            </w:r>
          </w:p>
          <w:p w14:paraId="70F55B9A" w14:textId="77777777" w:rsidR="008804E6" w:rsidRPr="008804E6" w:rsidRDefault="008804E6" w:rsidP="00ED2E41">
            <w:pPr>
              <w:spacing w:after="0"/>
              <w:rPr>
                <w:rFonts w:ascii="Consolas" w:hAnsi="Consolas"/>
              </w:rPr>
            </w:pPr>
            <w:r w:rsidRPr="008804E6">
              <w:rPr>
                <w:rFonts w:ascii="Consolas" w:hAnsi="Consolas"/>
              </w:rPr>
              <w:t xml:space="preserve">2 2 </w:t>
            </w:r>
          </w:p>
          <w:p w14:paraId="0FC8191C" w14:textId="77777777" w:rsidR="008804E6" w:rsidRPr="008804E6" w:rsidRDefault="008804E6" w:rsidP="00ED2E41">
            <w:pPr>
              <w:spacing w:after="0"/>
              <w:rPr>
                <w:rFonts w:ascii="Consolas" w:hAnsi="Consolas"/>
              </w:rPr>
            </w:pPr>
            <w:r w:rsidRPr="008804E6">
              <w:rPr>
                <w:rFonts w:ascii="Consolas" w:hAnsi="Consolas"/>
              </w:rPr>
              <w:t>3 3 3</w:t>
            </w:r>
          </w:p>
          <w:p w14:paraId="0A780BE2" w14:textId="77777777" w:rsidR="008804E6" w:rsidRPr="008804E6" w:rsidRDefault="008804E6" w:rsidP="00ED2E41">
            <w:pPr>
              <w:spacing w:after="0"/>
              <w:rPr>
                <w:rFonts w:ascii="Consolas" w:hAnsi="Consolas"/>
              </w:rPr>
            </w:pPr>
            <w:r w:rsidRPr="008804E6">
              <w:rPr>
                <w:rFonts w:ascii="Consolas" w:hAnsi="Consolas"/>
              </w:rPr>
              <w:t>4 4 4 4</w:t>
            </w:r>
          </w:p>
          <w:p w14:paraId="3A6CA63B" w14:textId="77777777" w:rsidR="008804E6" w:rsidRPr="008804E6" w:rsidRDefault="008804E6" w:rsidP="00ED2E41">
            <w:pPr>
              <w:spacing w:after="0"/>
              <w:rPr>
                <w:rFonts w:ascii="Consolas" w:hAnsi="Consolas"/>
              </w:rPr>
            </w:pPr>
            <w:r w:rsidRPr="008804E6">
              <w:rPr>
                <w:rFonts w:ascii="Consolas" w:hAnsi="Consolas"/>
              </w:rPr>
              <w:t>5 5 5 5 5</w:t>
            </w:r>
          </w:p>
        </w:tc>
        <w:tc>
          <w:tcPr>
            <w:tcW w:w="305" w:type="dxa"/>
            <w:vMerge/>
            <w:tcBorders>
              <w:bottom w:val="nil"/>
            </w:tcBorders>
            <w:shd w:val="clear" w:color="auto" w:fill="auto"/>
          </w:tcPr>
          <w:p w14:paraId="75320A0F" w14:textId="77777777" w:rsidR="008804E6" w:rsidRPr="008804E6" w:rsidRDefault="008804E6" w:rsidP="00ED2E41">
            <w:pPr>
              <w:spacing w:after="0"/>
              <w:rPr>
                <w:rFonts w:ascii="Consolas" w:hAnsi="Consolas"/>
              </w:rPr>
            </w:pPr>
          </w:p>
        </w:tc>
        <w:tc>
          <w:tcPr>
            <w:tcW w:w="770" w:type="dxa"/>
          </w:tcPr>
          <w:p w14:paraId="1BB8DF7B" w14:textId="77777777" w:rsidR="008804E6" w:rsidRPr="008804E6" w:rsidRDefault="008804E6" w:rsidP="00ED2E41">
            <w:pPr>
              <w:spacing w:after="0"/>
              <w:rPr>
                <w:rFonts w:ascii="Consolas" w:hAnsi="Consolas"/>
              </w:rPr>
            </w:pPr>
            <w:r w:rsidRPr="008804E6">
              <w:rPr>
                <w:rFonts w:ascii="Consolas" w:hAnsi="Consolas"/>
              </w:rPr>
              <w:t>6</w:t>
            </w:r>
          </w:p>
        </w:tc>
        <w:tc>
          <w:tcPr>
            <w:tcW w:w="1530" w:type="dxa"/>
          </w:tcPr>
          <w:p w14:paraId="1E62393E" w14:textId="77777777" w:rsidR="008804E6" w:rsidRPr="008804E6" w:rsidRDefault="008804E6" w:rsidP="00ED2E41">
            <w:pPr>
              <w:spacing w:after="0"/>
              <w:rPr>
                <w:rFonts w:ascii="Consolas" w:hAnsi="Consolas"/>
              </w:rPr>
            </w:pPr>
            <w:r w:rsidRPr="008804E6">
              <w:rPr>
                <w:rFonts w:ascii="Consolas" w:hAnsi="Consolas"/>
              </w:rPr>
              <w:t>1</w:t>
            </w:r>
          </w:p>
          <w:p w14:paraId="393AC4E8" w14:textId="77777777" w:rsidR="008804E6" w:rsidRPr="008804E6" w:rsidRDefault="008804E6" w:rsidP="00ED2E41">
            <w:pPr>
              <w:spacing w:after="0"/>
              <w:rPr>
                <w:rFonts w:ascii="Consolas" w:hAnsi="Consolas"/>
              </w:rPr>
            </w:pPr>
            <w:r w:rsidRPr="008804E6">
              <w:rPr>
                <w:rFonts w:ascii="Consolas" w:hAnsi="Consolas"/>
              </w:rPr>
              <w:t xml:space="preserve">2 2 </w:t>
            </w:r>
          </w:p>
          <w:p w14:paraId="1EA0D9C4" w14:textId="77777777" w:rsidR="008804E6" w:rsidRPr="008804E6" w:rsidRDefault="008804E6" w:rsidP="00ED2E41">
            <w:pPr>
              <w:spacing w:after="0"/>
              <w:rPr>
                <w:rFonts w:ascii="Consolas" w:hAnsi="Consolas"/>
              </w:rPr>
            </w:pPr>
            <w:r w:rsidRPr="008804E6">
              <w:rPr>
                <w:rFonts w:ascii="Consolas" w:hAnsi="Consolas"/>
              </w:rPr>
              <w:t>3 3 3</w:t>
            </w:r>
          </w:p>
          <w:p w14:paraId="1BCEF3BF" w14:textId="77777777" w:rsidR="008804E6" w:rsidRPr="008804E6" w:rsidRDefault="008804E6" w:rsidP="00ED2E41">
            <w:pPr>
              <w:spacing w:after="0"/>
              <w:rPr>
                <w:rFonts w:ascii="Consolas" w:hAnsi="Consolas"/>
              </w:rPr>
            </w:pPr>
            <w:r w:rsidRPr="008804E6">
              <w:rPr>
                <w:rFonts w:ascii="Consolas" w:hAnsi="Consolas"/>
              </w:rPr>
              <w:t>4 4 4 4</w:t>
            </w:r>
          </w:p>
          <w:p w14:paraId="6D699B0F" w14:textId="77777777" w:rsidR="008804E6" w:rsidRPr="008804E6" w:rsidRDefault="008804E6" w:rsidP="00ED2E41">
            <w:pPr>
              <w:spacing w:after="0"/>
              <w:rPr>
                <w:rFonts w:ascii="Consolas" w:hAnsi="Consolas"/>
              </w:rPr>
            </w:pPr>
            <w:r w:rsidRPr="008804E6">
              <w:rPr>
                <w:rFonts w:ascii="Consolas" w:hAnsi="Consolas"/>
              </w:rPr>
              <w:t>5 5 5 5 5</w:t>
            </w:r>
          </w:p>
          <w:p w14:paraId="076E82E4" w14:textId="77777777" w:rsidR="008804E6" w:rsidRPr="008804E6" w:rsidRDefault="008804E6" w:rsidP="00ED2E41">
            <w:pPr>
              <w:spacing w:after="0"/>
              <w:rPr>
                <w:rFonts w:ascii="Consolas" w:hAnsi="Consolas"/>
              </w:rPr>
            </w:pPr>
            <w:r w:rsidRPr="008804E6">
              <w:rPr>
                <w:rFonts w:ascii="Consolas" w:hAnsi="Consolas"/>
              </w:rPr>
              <w:t>6 6 6 6 6 6</w:t>
            </w:r>
          </w:p>
        </w:tc>
      </w:tr>
    </w:tbl>
    <w:p w14:paraId="1F2BB93E" w14:textId="77777777" w:rsidR="0086336C" w:rsidRDefault="0086336C"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rPr>
          <w:b/>
          <w:bCs/>
          <w:color w:val="833C0B" w:themeColor="accent2" w:themeShade="80"/>
          <w:sz w:val="32"/>
          <w:szCs w:val="32"/>
        </w:rPr>
      </w:pPr>
    </w:p>
    <w:p w14:paraId="64943583" w14:textId="57801E27" w:rsidR="008804E6" w:rsidRPr="008804E6" w:rsidRDefault="008804E6" w:rsidP="008804E6">
      <w:pPr>
        <w:pStyle w:val="Heading2"/>
      </w:pPr>
      <w:r w:rsidRPr="008804E6">
        <w:t>Login</w:t>
      </w:r>
    </w:p>
    <w:p w14:paraId="69119469" w14:textId="62775C9B" w:rsidR="004D05E1" w:rsidRDefault="008804E6" w:rsidP="004D05E1">
      <w:r w:rsidRPr="008804E6">
        <w:t>You will be given a string representing a username. The password will be that username reversed. Until you receive the correct</w:t>
      </w:r>
      <w:r w:rsidR="001D3649">
        <w:t xml:space="preserve"> password print on the console "</w:t>
      </w:r>
      <w:r w:rsidRPr="008804E6">
        <w:rPr>
          <w:b/>
        </w:rPr>
        <w:t>Incorrect password. Try again.</w:t>
      </w:r>
      <w:proofErr w:type="gramStart"/>
      <w:r w:rsidR="001D3649">
        <w:t>"</w:t>
      </w:r>
      <w:r w:rsidRPr="008804E6">
        <w:t>.</w:t>
      </w:r>
      <w:proofErr w:type="gramEnd"/>
      <w:r w:rsidRPr="008804E6">
        <w:t xml:space="preserve"> When you rece</w:t>
      </w:r>
      <w:r w:rsidR="001D3649">
        <w:t>ive the correct password print "</w:t>
      </w:r>
      <w:r w:rsidRPr="008804E6">
        <w:rPr>
          <w:b/>
        </w:rPr>
        <w:t>User {username} logged in.</w:t>
      </w:r>
      <w:r w:rsidR="001D3649">
        <w:t>"</w:t>
      </w:r>
      <w:r w:rsidRPr="008804E6">
        <w:t xml:space="preserve"> However on the fourth try if the passw</w:t>
      </w:r>
      <w:r w:rsidR="001D3649">
        <w:t>ord is still not correct print "</w:t>
      </w:r>
      <w:r w:rsidRPr="008804E6">
        <w:rPr>
          <w:b/>
        </w:rPr>
        <w:t>User {username} blocked!</w:t>
      </w:r>
      <w:r w:rsidR="001D3649">
        <w:t>"</w:t>
      </w:r>
      <w:r w:rsidRPr="008804E6">
        <w:t xml:space="preserve"> and end the program.</w:t>
      </w:r>
      <w:r w:rsidR="00810712">
        <w:t xml:space="preserve"> The input comes as an </w:t>
      </w:r>
      <w:r w:rsidR="00810712" w:rsidRPr="00810712">
        <w:rPr>
          <w:b/>
        </w:rPr>
        <w:t>array of strings</w:t>
      </w:r>
      <w:r w:rsidR="00810712">
        <w:t>.</w:t>
      </w:r>
    </w:p>
    <w:p w14:paraId="384E46C1" w14:textId="77777777" w:rsidR="008804E6" w:rsidRPr="008804E6" w:rsidRDefault="008804E6" w:rsidP="008804E6">
      <w:pPr>
        <w:pStyle w:val="Heading3"/>
      </w:pPr>
      <w:r w:rsidRPr="008804E6">
        <w:lastRenderedPageBreak/>
        <w:t>Examples</w:t>
      </w:r>
    </w:p>
    <w:tbl>
      <w:tblPr>
        <w:tblStyle w:val="TableGrid"/>
        <w:tblW w:w="9432" w:type="dxa"/>
        <w:tblInd w:w="13" w:type="dxa"/>
        <w:tblCellMar>
          <w:top w:w="57" w:type="dxa"/>
          <w:left w:w="85" w:type="dxa"/>
          <w:bottom w:w="57" w:type="dxa"/>
          <w:right w:w="85" w:type="dxa"/>
        </w:tblCellMar>
        <w:tblLook w:val="04A0" w:firstRow="1" w:lastRow="0" w:firstColumn="1" w:lastColumn="0" w:noHBand="0" w:noVBand="1"/>
      </w:tblPr>
      <w:tblGrid>
        <w:gridCol w:w="5382"/>
        <w:gridCol w:w="4050"/>
      </w:tblGrid>
      <w:tr w:rsidR="008804E6" w:rsidRPr="008804E6" w14:paraId="0E1E3A61" w14:textId="77777777" w:rsidTr="00810712">
        <w:trPr>
          <w:trHeight w:val="196"/>
        </w:trPr>
        <w:tc>
          <w:tcPr>
            <w:tcW w:w="5382" w:type="dxa"/>
            <w:shd w:val="clear" w:color="auto" w:fill="D9D9D9" w:themeFill="background1" w:themeFillShade="D9"/>
          </w:tcPr>
          <w:p w14:paraId="2DFD1947" w14:textId="77777777" w:rsidR="008804E6" w:rsidRPr="008804E6" w:rsidRDefault="008804E6" w:rsidP="00ED2E41">
            <w:pPr>
              <w:spacing w:after="0"/>
              <w:jc w:val="center"/>
              <w:rPr>
                <w:b/>
              </w:rPr>
            </w:pPr>
            <w:r w:rsidRPr="008804E6">
              <w:rPr>
                <w:b/>
              </w:rPr>
              <w:t>Input</w:t>
            </w:r>
          </w:p>
        </w:tc>
        <w:tc>
          <w:tcPr>
            <w:tcW w:w="4050" w:type="dxa"/>
            <w:shd w:val="clear" w:color="auto" w:fill="D9D9D9" w:themeFill="background1" w:themeFillShade="D9"/>
          </w:tcPr>
          <w:p w14:paraId="61BF975A" w14:textId="77777777" w:rsidR="008804E6" w:rsidRPr="008804E6" w:rsidRDefault="008804E6" w:rsidP="00ED2E41">
            <w:pPr>
              <w:spacing w:after="0"/>
              <w:jc w:val="center"/>
              <w:rPr>
                <w:b/>
              </w:rPr>
            </w:pPr>
            <w:r w:rsidRPr="008804E6">
              <w:rPr>
                <w:b/>
              </w:rPr>
              <w:t>Output</w:t>
            </w:r>
          </w:p>
        </w:tc>
      </w:tr>
      <w:tr w:rsidR="008804E6" w:rsidRPr="008804E6" w14:paraId="36472A94" w14:textId="77777777" w:rsidTr="00810712">
        <w:trPr>
          <w:trHeight w:val="661"/>
        </w:trPr>
        <w:tc>
          <w:tcPr>
            <w:tcW w:w="5382" w:type="dxa"/>
          </w:tcPr>
          <w:p w14:paraId="6EF143DE" w14:textId="2D9D790F"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Acer</w:t>
            </w:r>
            <w:r>
              <w:rPr>
                <w:rFonts w:ascii="Consolas" w:hAnsi="Consolas"/>
              </w:rPr>
              <w:t>','</w:t>
            </w:r>
            <w:r w:rsidR="008804E6" w:rsidRPr="008804E6">
              <w:rPr>
                <w:rFonts w:ascii="Consolas" w:hAnsi="Consolas"/>
              </w:rPr>
              <w:t>login</w:t>
            </w:r>
            <w:r>
              <w:rPr>
                <w:rFonts w:ascii="Consolas" w:hAnsi="Consolas"/>
              </w:rPr>
              <w:t>','</w:t>
            </w:r>
            <w:r w:rsidR="008804E6" w:rsidRPr="008804E6">
              <w:rPr>
                <w:rFonts w:ascii="Consolas" w:hAnsi="Consolas"/>
              </w:rPr>
              <w:t>go</w:t>
            </w:r>
            <w:r>
              <w:rPr>
                <w:rFonts w:ascii="Consolas" w:hAnsi="Consolas"/>
              </w:rPr>
              <w:t>','</w:t>
            </w:r>
            <w:r w:rsidR="008804E6" w:rsidRPr="008804E6">
              <w:rPr>
                <w:rFonts w:ascii="Consolas" w:hAnsi="Consolas"/>
              </w:rPr>
              <w:t>let me in</w:t>
            </w:r>
            <w:r>
              <w:rPr>
                <w:rFonts w:ascii="Consolas" w:hAnsi="Consolas"/>
              </w:rPr>
              <w:t>','</w:t>
            </w:r>
            <w:r w:rsidR="008804E6" w:rsidRPr="008804E6">
              <w:rPr>
                <w:rFonts w:ascii="Consolas" w:hAnsi="Consolas"/>
              </w:rPr>
              <w:t>recA</w:t>
            </w:r>
            <w:r>
              <w:rPr>
                <w:rFonts w:ascii="Consolas" w:hAnsi="Consolas"/>
              </w:rPr>
              <w:t>']</w:t>
            </w:r>
          </w:p>
          <w:p w14:paraId="38C5A0B9" w14:textId="77777777" w:rsidR="008804E6" w:rsidRPr="008804E6" w:rsidRDefault="008804E6" w:rsidP="00ED2E41">
            <w:pPr>
              <w:spacing w:after="0"/>
              <w:rPr>
                <w:rFonts w:ascii="Consolas" w:hAnsi="Consolas"/>
              </w:rPr>
            </w:pPr>
          </w:p>
        </w:tc>
        <w:tc>
          <w:tcPr>
            <w:tcW w:w="4050" w:type="dxa"/>
          </w:tcPr>
          <w:p w14:paraId="10B3A377"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92BFEE"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D9F409"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0273F0AA" w14:textId="77777777" w:rsidR="008804E6" w:rsidRPr="008804E6" w:rsidRDefault="008804E6" w:rsidP="00ED2E41">
            <w:pPr>
              <w:spacing w:after="0"/>
              <w:rPr>
                <w:rFonts w:ascii="Consolas" w:hAnsi="Consolas"/>
              </w:rPr>
            </w:pPr>
            <w:r w:rsidRPr="008804E6">
              <w:rPr>
                <w:rFonts w:ascii="Consolas" w:hAnsi="Consolas"/>
              </w:rPr>
              <w:t>User Acer logged in.</w:t>
            </w:r>
          </w:p>
          <w:p w14:paraId="34E452BF" w14:textId="77777777" w:rsidR="008804E6" w:rsidRPr="008804E6" w:rsidRDefault="008804E6" w:rsidP="00ED2E41">
            <w:pPr>
              <w:spacing w:after="0"/>
              <w:rPr>
                <w:rFonts w:ascii="Consolas" w:hAnsi="Consolas"/>
              </w:rPr>
            </w:pPr>
          </w:p>
        </w:tc>
      </w:tr>
      <w:tr w:rsidR="008804E6" w:rsidRPr="008804E6" w14:paraId="009DECE7" w14:textId="77777777" w:rsidTr="00810712">
        <w:trPr>
          <w:trHeight w:val="378"/>
        </w:trPr>
        <w:tc>
          <w:tcPr>
            <w:tcW w:w="5382" w:type="dxa"/>
            <w:tcBorders>
              <w:bottom w:val="single" w:sz="4" w:space="0" w:color="auto"/>
            </w:tcBorders>
          </w:tcPr>
          <w:p w14:paraId="25A489AF" w14:textId="062A9544"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momo</w:t>
            </w:r>
            <w:r>
              <w:rPr>
                <w:rFonts w:ascii="Consolas" w:hAnsi="Consolas"/>
              </w:rPr>
              <w:t>','</w:t>
            </w:r>
            <w:r w:rsidR="008804E6" w:rsidRPr="008804E6">
              <w:rPr>
                <w:rFonts w:ascii="Consolas" w:hAnsi="Consolas"/>
              </w:rPr>
              <w:t>omom</w:t>
            </w:r>
            <w:r>
              <w:rPr>
                <w:rFonts w:ascii="Consolas" w:hAnsi="Consolas"/>
              </w:rPr>
              <w:t>']</w:t>
            </w:r>
          </w:p>
        </w:tc>
        <w:tc>
          <w:tcPr>
            <w:tcW w:w="4050" w:type="dxa"/>
            <w:tcBorders>
              <w:bottom w:val="single" w:sz="4" w:space="0" w:color="auto"/>
            </w:tcBorders>
          </w:tcPr>
          <w:p w14:paraId="3442C575" w14:textId="77777777" w:rsidR="008804E6" w:rsidRPr="008804E6" w:rsidRDefault="008804E6" w:rsidP="00ED2E41">
            <w:pPr>
              <w:spacing w:after="0"/>
              <w:rPr>
                <w:rFonts w:ascii="Consolas" w:hAnsi="Consolas"/>
              </w:rPr>
            </w:pPr>
            <w:r w:rsidRPr="008804E6">
              <w:rPr>
                <w:rFonts w:ascii="Consolas" w:hAnsi="Consolas"/>
              </w:rPr>
              <w:t>User momo logged in.</w:t>
            </w:r>
          </w:p>
        </w:tc>
      </w:tr>
      <w:tr w:rsidR="008804E6" w:rsidRPr="008804E6" w14:paraId="20C714B7" w14:textId="77777777" w:rsidTr="00810712">
        <w:trPr>
          <w:trHeight w:val="378"/>
        </w:trPr>
        <w:tc>
          <w:tcPr>
            <w:tcW w:w="5382" w:type="dxa"/>
          </w:tcPr>
          <w:p w14:paraId="41D5ACCB" w14:textId="039297F5"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sunny</w:t>
            </w:r>
            <w:r>
              <w:rPr>
                <w:rFonts w:ascii="Consolas" w:hAnsi="Consolas"/>
              </w:rPr>
              <w:t>','</w:t>
            </w:r>
            <w:r w:rsidR="008804E6" w:rsidRPr="008804E6">
              <w:rPr>
                <w:rFonts w:ascii="Consolas" w:hAnsi="Consolas"/>
              </w:rPr>
              <w:t>rainy</w:t>
            </w:r>
            <w:r>
              <w:rPr>
                <w:rFonts w:ascii="Consolas" w:hAnsi="Consolas"/>
              </w:rPr>
              <w:t>','</w:t>
            </w:r>
            <w:r w:rsidR="008804E6" w:rsidRPr="008804E6">
              <w:rPr>
                <w:rFonts w:ascii="Consolas" w:hAnsi="Consolas"/>
              </w:rPr>
              <w:t>cloudy</w:t>
            </w:r>
            <w:r>
              <w:rPr>
                <w:rFonts w:ascii="Consolas" w:hAnsi="Consolas"/>
              </w:rPr>
              <w:t>','</w:t>
            </w:r>
            <w:r w:rsidR="008804E6" w:rsidRPr="008804E6">
              <w:rPr>
                <w:rFonts w:ascii="Consolas" w:hAnsi="Consolas"/>
              </w:rPr>
              <w:t>sunny</w:t>
            </w:r>
            <w:r>
              <w:rPr>
                <w:rFonts w:ascii="Consolas" w:hAnsi="Consolas"/>
              </w:rPr>
              <w:t>','</w:t>
            </w:r>
            <w:r w:rsidR="008804E6" w:rsidRPr="008804E6">
              <w:rPr>
                <w:rFonts w:ascii="Consolas" w:hAnsi="Consolas"/>
              </w:rPr>
              <w:t>not sunny</w:t>
            </w:r>
            <w:r>
              <w:rPr>
                <w:rFonts w:ascii="Consolas" w:hAnsi="Consolas"/>
              </w:rPr>
              <w:t>']</w:t>
            </w:r>
          </w:p>
        </w:tc>
        <w:tc>
          <w:tcPr>
            <w:tcW w:w="4050" w:type="dxa"/>
          </w:tcPr>
          <w:p w14:paraId="3D52AD94" w14:textId="77777777" w:rsidR="008804E6" w:rsidRPr="008804E6" w:rsidRDefault="008804E6" w:rsidP="00ED2E41">
            <w:pPr>
              <w:spacing w:after="0"/>
              <w:rPr>
                <w:rFonts w:ascii="Consolas" w:hAnsi="Consolas"/>
              </w:rPr>
            </w:pPr>
            <w:bookmarkStart w:id="0" w:name="OLE_LINK1"/>
            <w:bookmarkStart w:id="1" w:name="OLE_LINK2"/>
            <w:r w:rsidRPr="008804E6">
              <w:rPr>
                <w:rFonts w:ascii="Consolas" w:hAnsi="Consolas"/>
              </w:rPr>
              <w:t>Incorrect password. Try again.</w:t>
            </w:r>
          </w:p>
          <w:bookmarkEnd w:id="0"/>
          <w:bookmarkEnd w:id="1"/>
          <w:p w14:paraId="27D9EBB2"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6E33D8D6"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128D64" w14:textId="77777777" w:rsidR="008804E6" w:rsidRPr="008804E6" w:rsidRDefault="008804E6" w:rsidP="00ED2E41">
            <w:pPr>
              <w:spacing w:after="0"/>
              <w:rPr>
                <w:rFonts w:ascii="Consolas" w:hAnsi="Consolas"/>
              </w:rPr>
            </w:pPr>
            <w:r w:rsidRPr="008804E6">
              <w:rPr>
                <w:rFonts w:ascii="Consolas" w:hAnsi="Consolas"/>
              </w:rPr>
              <w:t>User sunny blocked!</w:t>
            </w:r>
          </w:p>
        </w:tc>
      </w:tr>
    </w:tbl>
    <w:p w14:paraId="2ED16AE0" w14:textId="612187BE" w:rsidR="008804E6" w:rsidRPr="008804E6" w:rsidRDefault="008804E6" w:rsidP="008804E6">
      <w:pPr>
        <w:pStyle w:val="Heading2"/>
      </w:pPr>
      <w:r w:rsidRPr="008804E6">
        <w:t>* The Pyramid of King Djoser</w:t>
      </w:r>
    </w:p>
    <w:p w14:paraId="4E63381D" w14:textId="77777777" w:rsidR="008804E6" w:rsidRPr="008804E6" w:rsidRDefault="008804E6" w:rsidP="008804E6">
      <w:r w:rsidRPr="008804E6">
        <w:t xml:space="preserve">Write a JS program that calculates how much resources will be required for the construction of a pyramid. It is made out of </w:t>
      </w:r>
      <w:r w:rsidRPr="008804E6">
        <w:rPr>
          <w:rStyle w:val="Strong"/>
        </w:rPr>
        <w:t>stone</w:t>
      </w:r>
      <w:r w:rsidRPr="008804E6">
        <w:t xml:space="preserve">, </w:t>
      </w:r>
      <w:r w:rsidRPr="008804E6">
        <w:rPr>
          <w:rStyle w:val="Strong"/>
        </w:rPr>
        <w:t>marble</w:t>
      </w:r>
      <w:r w:rsidRPr="008804E6">
        <w:t xml:space="preserve">, </w:t>
      </w:r>
      <w:r w:rsidRPr="008804E6">
        <w:rPr>
          <w:rStyle w:val="Strong"/>
        </w:rPr>
        <w:t>lapis lazuli</w:t>
      </w:r>
      <w:r w:rsidRPr="008804E6">
        <w:t xml:space="preserve"> and </w:t>
      </w:r>
      <w:r w:rsidRPr="008804E6">
        <w:rPr>
          <w:rStyle w:val="Strong"/>
        </w:rPr>
        <w:t>gold</w:t>
      </w:r>
      <w:r w:rsidRPr="008804E6">
        <w:t xml:space="preserve">. Your program will receive an integer that will be the </w:t>
      </w:r>
      <w:r w:rsidRPr="008804E6">
        <w:rPr>
          <w:rStyle w:val="Strong"/>
        </w:rPr>
        <w:t>base</w:t>
      </w:r>
      <w:r w:rsidRPr="008804E6">
        <w:t xml:space="preserve"> width and length of the pyramid and an </w:t>
      </w:r>
      <w:proofErr w:type="gramStart"/>
      <w:r w:rsidRPr="008804E6">
        <w:rPr>
          <w:rStyle w:val="Strong"/>
        </w:rPr>
        <w:t>increment</w:t>
      </w:r>
      <w:r w:rsidRPr="008804E6">
        <w:t>, that</w:t>
      </w:r>
      <w:proofErr w:type="gramEnd"/>
      <w:r w:rsidRPr="008804E6">
        <w:t xml:space="preserve"> is the height of each step. The bulk is made out of stone, while the </w:t>
      </w:r>
      <w:r w:rsidRPr="008804E6">
        <w:rPr>
          <w:rStyle w:val="Strong"/>
        </w:rPr>
        <w:t>outer layer</w:t>
      </w:r>
      <w:r w:rsidRPr="008804E6">
        <w:t xml:space="preserve"> is made out of marble. </w:t>
      </w:r>
      <w:bookmarkStart w:id="2" w:name="_GoBack"/>
      <w:r w:rsidRPr="008804E6">
        <w:rPr>
          <w:rStyle w:val="Strong"/>
        </w:rPr>
        <w:t>Every fifth step’s</w:t>
      </w:r>
      <w:r w:rsidRPr="008804E6">
        <w:t xml:space="preserve"> </w:t>
      </w:r>
      <w:bookmarkEnd w:id="2"/>
      <w:r w:rsidRPr="008804E6">
        <w:t xml:space="preserve">outer layer is made out of lapis lazuli </w:t>
      </w:r>
      <w:r w:rsidRPr="008804E6">
        <w:rPr>
          <w:rStyle w:val="Strong"/>
        </w:rPr>
        <w:t>instead</w:t>
      </w:r>
      <w:r w:rsidRPr="008804E6">
        <w:t xml:space="preserve"> of marble. The </w:t>
      </w:r>
      <w:r w:rsidRPr="008804E6">
        <w:rPr>
          <w:rStyle w:val="Strong"/>
        </w:rPr>
        <w:t>final step</w:t>
      </w:r>
      <w:r w:rsidRPr="008804E6">
        <w:t xml:space="preserve"> is made out of gold.</w:t>
      </w:r>
    </w:p>
    <w:p w14:paraId="4F6C9A2F" w14:textId="77777777" w:rsidR="008804E6" w:rsidRPr="008804E6" w:rsidRDefault="008804E6" w:rsidP="008804E6">
      <w:r w:rsidRPr="008804E6">
        <w:t xml:space="preserve">The pyramid is built with </w:t>
      </w:r>
      <w:r w:rsidRPr="008804E6">
        <w:rPr>
          <w:rStyle w:val="Strong"/>
        </w:rPr>
        <w:t>1x1 blocks</w:t>
      </w:r>
      <w:r w:rsidRPr="008804E6">
        <w:t xml:space="preserve"> with </w:t>
      </w:r>
      <w:r w:rsidRPr="008804E6">
        <w:rPr>
          <w:rStyle w:val="Strong"/>
        </w:rPr>
        <w:t>height</w:t>
      </w:r>
      <w:r w:rsidRPr="008804E6">
        <w:t xml:space="preserve"> equal to the given </w:t>
      </w:r>
      <w:r w:rsidRPr="008804E6">
        <w:rPr>
          <w:rStyle w:val="Strong"/>
        </w:rPr>
        <w:t>increment</w:t>
      </w:r>
      <w:r w:rsidRPr="008804E6">
        <w:t xml:space="preserve">. The first step of the pyramid has </w:t>
      </w:r>
      <w:r w:rsidRPr="008804E6">
        <w:rPr>
          <w:rStyle w:val="Strong"/>
        </w:rPr>
        <w:t>width</w:t>
      </w:r>
      <w:r w:rsidRPr="008804E6">
        <w:t xml:space="preserve"> and </w:t>
      </w:r>
      <w:r w:rsidRPr="008804E6">
        <w:rPr>
          <w:rStyle w:val="Strong"/>
        </w:rPr>
        <w:t>length</w:t>
      </w:r>
      <w:r w:rsidRPr="008804E6">
        <w:t xml:space="preserve"> equal to the given </w:t>
      </w:r>
      <w:r w:rsidRPr="008804E6">
        <w:rPr>
          <w:rStyle w:val="Strong"/>
        </w:rPr>
        <w:t>base</w:t>
      </w:r>
      <w:r w:rsidRPr="008804E6">
        <w:t xml:space="preserve"> and every next step is </w:t>
      </w:r>
      <w:r w:rsidRPr="008804E6">
        <w:rPr>
          <w:rStyle w:val="Strong"/>
        </w:rPr>
        <w:t>reduced by 2 blocks</w:t>
      </w:r>
      <w:r w:rsidRPr="008804E6">
        <w:t xml:space="preserve"> (1 from each side). The height of every step equals the given </w:t>
      </w:r>
      <w:r w:rsidRPr="008804E6">
        <w:rPr>
          <w:rStyle w:val="Strong"/>
        </w:rPr>
        <w:t>increment</w:t>
      </w:r>
      <w:r w:rsidRPr="008804E6">
        <w:t>. See the drawing for an example. White steps are covered in marble, blue steps are covered in lapis lazuli (</w:t>
      </w:r>
      <w:r w:rsidRPr="008804E6">
        <w:rPr>
          <w:rStyle w:val="Strong"/>
        </w:rPr>
        <w:t>every fifth layer from the bottom</w:t>
      </w:r>
      <w:r w:rsidRPr="008804E6">
        <w:t xml:space="preserve">), and yellow steps are made </w:t>
      </w:r>
      <w:r w:rsidRPr="008804E6">
        <w:rPr>
          <w:rStyle w:val="Strong"/>
        </w:rPr>
        <w:t>entirely</w:t>
      </w:r>
      <w:r w:rsidRPr="008804E6">
        <w:t xml:space="preserve"> out of gold (</w:t>
      </w:r>
      <w:r w:rsidRPr="008804E6">
        <w:rPr>
          <w:rStyle w:val="Strong"/>
        </w:rPr>
        <w:t>top-most step</w:t>
      </w:r>
      <w:r w:rsidRPr="008804E6">
        <w:t>).</w:t>
      </w:r>
    </w:p>
    <w:p w14:paraId="1463DB43" w14:textId="4ECA8F00" w:rsidR="008804E6" w:rsidRPr="008804E6" w:rsidRDefault="008804E6" w:rsidP="008804E6">
      <w:r w:rsidRPr="008804E6">
        <w:rPr>
          <w:noProof/>
        </w:rPr>
        <w:drawing>
          <wp:inline distT="0" distB="0" distL="0" distR="0" wp14:anchorId="73B391E2" wp14:editId="6E4100DA">
            <wp:extent cx="6622415" cy="1212215"/>
            <wp:effectExtent l="0" t="0" r="6985" b="698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2415" cy="1212215"/>
                    </a:xfrm>
                    <a:prstGeom prst="rect">
                      <a:avLst/>
                    </a:prstGeom>
                    <a:noFill/>
                    <a:ln>
                      <a:noFill/>
                    </a:ln>
                  </pic:spPr>
                </pic:pic>
              </a:graphicData>
            </a:graphic>
          </wp:inline>
        </w:drawing>
      </w:r>
    </w:p>
    <w:p w14:paraId="55DF592E" w14:textId="77777777" w:rsidR="008804E6" w:rsidRPr="008804E6" w:rsidRDefault="008804E6" w:rsidP="008804E6">
      <w:r w:rsidRPr="008804E6">
        <w:t xml:space="preserve">Since the </w:t>
      </w:r>
      <w:r w:rsidRPr="008804E6">
        <w:rPr>
          <w:rStyle w:val="Strong"/>
        </w:rPr>
        <w:t>outer layer</w:t>
      </w:r>
      <w:r w:rsidRPr="008804E6">
        <w:t xml:space="preserve"> of each step is made of a decorative material, to calculate the required stone for one step, reduce the width and length by 2 blocks (one from each side), find </w:t>
      </w:r>
      <w:proofErr w:type="gramStart"/>
      <w:r w:rsidRPr="008804E6">
        <w:t>it’s</w:t>
      </w:r>
      <w:proofErr w:type="gramEnd"/>
      <w:r w:rsidRPr="008804E6">
        <w:t xml:space="preserve"> area and multiply it by the increment. The rest of the step is made out of lapis lazuli for every fifth step from the bottom and marble for all other steps. To find the amount needed, you may, for example, find its perimeter and reduce it by 4 (to compensate for the overlapping corners) and multiply the result by the increment. See the drawing for details (grey is stone, white is decoration).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3211"/>
        <w:gridCol w:w="3356"/>
      </w:tblGrid>
      <w:tr w:rsidR="008804E6" w:rsidRPr="008804E6" w14:paraId="73DAABF3" w14:textId="77777777" w:rsidTr="008804E6">
        <w:tc>
          <w:tcPr>
            <w:tcW w:w="3475" w:type="dxa"/>
            <w:hideMark/>
          </w:tcPr>
          <w:p w14:paraId="746D0A42" w14:textId="55D45F02" w:rsidR="008804E6" w:rsidRPr="008804E6" w:rsidRDefault="008804E6">
            <w:pPr>
              <w:spacing w:before="80" w:after="120" w:line="240" w:lineRule="auto"/>
              <w:jc w:val="both"/>
            </w:pPr>
            <w:r w:rsidRPr="008804E6">
              <w:rPr>
                <w:noProof/>
              </w:rPr>
              <w:lastRenderedPageBreak/>
              <w:drawing>
                <wp:inline distT="0" distB="0" distL="0" distR="0" wp14:anchorId="4AF074C0" wp14:editId="507C9105">
                  <wp:extent cx="1205230" cy="124015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5230" cy="1240155"/>
                          </a:xfrm>
                          <a:prstGeom prst="rect">
                            <a:avLst/>
                          </a:prstGeom>
                          <a:noFill/>
                          <a:ln>
                            <a:noFill/>
                          </a:ln>
                        </pic:spPr>
                      </pic:pic>
                    </a:graphicData>
                  </a:graphic>
                </wp:inline>
              </w:drawing>
            </w:r>
          </w:p>
        </w:tc>
        <w:tc>
          <w:tcPr>
            <w:tcW w:w="3475" w:type="dxa"/>
            <w:hideMark/>
          </w:tcPr>
          <w:p w14:paraId="162F69EF" w14:textId="6F550FB3" w:rsidR="008804E6" w:rsidRPr="008804E6" w:rsidRDefault="008804E6">
            <w:pPr>
              <w:spacing w:before="80" w:after="120" w:line="240" w:lineRule="auto"/>
              <w:jc w:val="both"/>
            </w:pPr>
            <w:r w:rsidRPr="008804E6">
              <w:rPr>
                <w:noProof/>
              </w:rPr>
              <w:drawing>
                <wp:inline distT="0" distB="0" distL="0" distR="0" wp14:anchorId="05BBC817" wp14:editId="0D64CE90">
                  <wp:extent cx="1579245" cy="1607185"/>
                  <wp:effectExtent l="0" t="0" r="190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9245" cy="1607185"/>
                          </a:xfrm>
                          <a:prstGeom prst="rect">
                            <a:avLst/>
                          </a:prstGeom>
                          <a:noFill/>
                          <a:ln>
                            <a:noFill/>
                          </a:ln>
                        </pic:spPr>
                      </pic:pic>
                    </a:graphicData>
                  </a:graphic>
                </wp:inline>
              </w:drawing>
            </w:r>
          </w:p>
        </w:tc>
        <w:tc>
          <w:tcPr>
            <w:tcW w:w="3475" w:type="dxa"/>
            <w:hideMark/>
          </w:tcPr>
          <w:p w14:paraId="33FFB54A" w14:textId="164C02AD" w:rsidR="008804E6" w:rsidRPr="008804E6" w:rsidRDefault="008804E6">
            <w:pPr>
              <w:spacing w:before="80" w:after="120" w:line="240" w:lineRule="auto"/>
              <w:jc w:val="both"/>
            </w:pPr>
            <w:r w:rsidRPr="008804E6">
              <w:rPr>
                <w:noProof/>
              </w:rPr>
              <w:drawing>
                <wp:inline distT="0" distB="0" distL="0" distR="0" wp14:anchorId="0FF7C1C5" wp14:editId="5784A21C">
                  <wp:extent cx="1849755" cy="1835785"/>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9755" cy="1835785"/>
                          </a:xfrm>
                          <a:prstGeom prst="rect">
                            <a:avLst/>
                          </a:prstGeom>
                          <a:noFill/>
                          <a:ln>
                            <a:noFill/>
                          </a:ln>
                        </pic:spPr>
                      </pic:pic>
                    </a:graphicData>
                  </a:graphic>
                </wp:inline>
              </w:drawing>
            </w:r>
          </w:p>
        </w:tc>
      </w:tr>
      <w:tr w:rsidR="008804E6" w:rsidRPr="008804E6" w14:paraId="0ACBEB0B" w14:textId="77777777" w:rsidTr="008804E6">
        <w:tc>
          <w:tcPr>
            <w:tcW w:w="3475" w:type="dxa"/>
            <w:hideMark/>
          </w:tcPr>
          <w:p w14:paraId="270381D7" w14:textId="77777777" w:rsidR="008804E6" w:rsidRPr="008804E6" w:rsidRDefault="008804E6">
            <w:pPr>
              <w:spacing w:line="240" w:lineRule="auto"/>
            </w:pPr>
            <w:r w:rsidRPr="008804E6">
              <w:t>5x5 step</w:t>
            </w:r>
          </w:p>
          <w:p w14:paraId="4C98D29F" w14:textId="77777777" w:rsidR="008804E6" w:rsidRPr="008804E6" w:rsidRDefault="008804E6">
            <w:pPr>
              <w:spacing w:line="240" w:lineRule="auto"/>
            </w:pPr>
            <w:r w:rsidRPr="008804E6">
              <w:t>Stone required – 9 x increment</w:t>
            </w:r>
          </w:p>
          <w:p w14:paraId="1DD4FC79" w14:textId="77777777" w:rsidR="008804E6" w:rsidRPr="008804E6" w:rsidRDefault="008804E6">
            <w:pPr>
              <w:spacing w:before="80" w:after="120" w:line="240" w:lineRule="auto"/>
              <w:jc w:val="both"/>
            </w:pPr>
            <w:r w:rsidRPr="008804E6">
              <w:t>Marble required – 16 x increment</w:t>
            </w:r>
          </w:p>
        </w:tc>
        <w:tc>
          <w:tcPr>
            <w:tcW w:w="3475" w:type="dxa"/>
            <w:hideMark/>
          </w:tcPr>
          <w:p w14:paraId="0EE67837" w14:textId="77777777" w:rsidR="008804E6" w:rsidRPr="008804E6" w:rsidRDefault="008804E6">
            <w:pPr>
              <w:spacing w:line="240" w:lineRule="auto"/>
            </w:pPr>
            <w:r w:rsidRPr="008804E6">
              <w:t>7x7 step</w:t>
            </w:r>
          </w:p>
          <w:p w14:paraId="3A9E89AF" w14:textId="77777777" w:rsidR="008804E6" w:rsidRPr="008804E6" w:rsidRDefault="008804E6">
            <w:pPr>
              <w:spacing w:line="240" w:lineRule="auto"/>
            </w:pPr>
            <w:r w:rsidRPr="008804E6">
              <w:t>Stone required – 25 x increment</w:t>
            </w:r>
          </w:p>
          <w:p w14:paraId="6F14BEC9" w14:textId="77777777" w:rsidR="008804E6" w:rsidRPr="008804E6" w:rsidRDefault="008804E6">
            <w:pPr>
              <w:spacing w:before="80" w:after="120" w:line="240" w:lineRule="auto"/>
              <w:jc w:val="both"/>
            </w:pPr>
            <w:r w:rsidRPr="008804E6">
              <w:t>Marble required – 24 x increment</w:t>
            </w:r>
          </w:p>
        </w:tc>
        <w:tc>
          <w:tcPr>
            <w:tcW w:w="3475" w:type="dxa"/>
            <w:hideMark/>
          </w:tcPr>
          <w:p w14:paraId="09E8186A" w14:textId="77777777" w:rsidR="008804E6" w:rsidRPr="008804E6" w:rsidRDefault="008804E6">
            <w:pPr>
              <w:spacing w:line="240" w:lineRule="auto"/>
            </w:pPr>
            <w:r w:rsidRPr="008804E6">
              <w:t>8x8 step</w:t>
            </w:r>
          </w:p>
          <w:p w14:paraId="27FD437F" w14:textId="77777777" w:rsidR="008804E6" w:rsidRPr="008804E6" w:rsidRDefault="008804E6">
            <w:pPr>
              <w:spacing w:line="240" w:lineRule="auto"/>
            </w:pPr>
            <w:r w:rsidRPr="008804E6">
              <w:t>Stone required – 36 x increment</w:t>
            </w:r>
          </w:p>
          <w:p w14:paraId="3A132053" w14:textId="77777777" w:rsidR="008804E6" w:rsidRPr="008804E6" w:rsidRDefault="008804E6">
            <w:pPr>
              <w:spacing w:before="80" w:after="120" w:line="240" w:lineRule="auto"/>
              <w:jc w:val="both"/>
            </w:pPr>
            <w:r w:rsidRPr="008804E6">
              <w:t>Marble required – 28 x increment</w:t>
            </w:r>
          </w:p>
        </w:tc>
      </w:tr>
    </w:tbl>
    <w:p w14:paraId="4C04C522" w14:textId="77777777" w:rsidR="008804E6" w:rsidRPr="008804E6" w:rsidRDefault="008804E6" w:rsidP="008804E6">
      <w:pPr>
        <w:rPr>
          <w:rFonts w:asciiTheme="minorHAnsi" w:hAnsiTheme="minorHAnsi" w:cstheme="minorBidi"/>
        </w:rPr>
      </w:pPr>
      <w:r w:rsidRPr="008804E6">
        <w:t>Note the top-most layer is made entirely out of gold, with height equal to the given increment. See the examples for complete calculations.</w:t>
      </w:r>
    </w:p>
    <w:p w14:paraId="6E0B95C5" w14:textId="77777777" w:rsidR="008804E6" w:rsidRPr="008804E6" w:rsidRDefault="008804E6" w:rsidP="008804E6">
      <w:pPr>
        <w:pStyle w:val="Heading3"/>
      </w:pPr>
      <w:r w:rsidRPr="008804E6">
        <w:t>Input</w:t>
      </w:r>
    </w:p>
    <w:p w14:paraId="4D7DA066" w14:textId="77777777" w:rsidR="008804E6" w:rsidRPr="008804E6" w:rsidRDefault="008804E6" w:rsidP="008804E6">
      <w:r w:rsidRPr="008804E6">
        <w:t xml:space="preserve">You will receive two </w:t>
      </w:r>
      <w:r w:rsidRPr="008804E6">
        <w:rPr>
          <w:rStyle w:val="Strong"/>
        </w:rPr>
        <w:t>number</w:t>
      </w:r>
      <w:r w:rsidRPr="008804E6">
        <w:t xml:space="preserve"> parameters </w:t>
      </w:r>
      <w:r w:rsidRPr="008804E6">
        <w:rPr>
          <w:rStyle w:val="Strong"/>
        </w:rPr>
        <w:t>base</w:t>
      </w:r>
      <w:r w:rsidRPr="008804E6">
        <w:t xml:space="preserve"> and </w:t>
      </w:r>
      <w:r w:rsidRPr="008804E6">
        <w:rPr>
          <w:rStyle w:val="Strong"/>
        </w:rPr>
        <w:t>increment</w:t>
      </w:r>
      <w:r w:rsidRPr="008804E6">
        <w:t>.</w:t>
      </w:r>
    </w:p>
    <w:p w14:paraId="677F5061" w14:textId="77777777" w:rsidR="008804E6" w:rsidRPr="008804E6" w:rsidRDefault="008804E6" w:rsidP="008804E6">
      <w:pPr>
        <w:pStyle w:val="Heading3"/>
      </w:pPr>
      <w:r w:rsidRPr="008804E6">
        <w:t>Output</w:t>
      </w:r>
    </w:p>
    <w:p w14:paraId="1A3B8596" w14:textId="77777777" w:rsidR="008804E6" w:rsidRPr="008804E6" w:rsidRDefault="008804E6" w:rsidP="008804E6">
      <w:r w:rsidRPr="008804E6">
        <w:t xml:space="preserve">Print on the </w:t>
      </w:r>
      <w:r w:rsidRPr="008804E6">
        <w:rPr>
          <w:rStyle w:val="Strong"/>
        </w:rPr>
        <w:t>console</w:t>
      </w:r>
      <w:r w:rsidRPr="008804E6">
        <w:t xml:space="preserve"> on separate lines the </w:t>
      </w:r>
      <w:r w:rsidRPr="008804E6">
        <w:rPr>
          <w:rStyle w:val="Strong"/>
        </w:rPr>
        <w:t>total</w:t>
      </w:r>
      <w:r w:rsidRPr="008804E6">
        <w:t xml:space="preserve"> required </w:t>
      </w:r>
      <w:r w:rsidRPr="008804E6">
        <w:rPr>
          <w:rStyle w:val="Strong"/>
        </w:rPr>
        <w:t>amounts</w:t>
      </w:r>
      <w:r w:rsidRPr="008804E6">
        <w:t xml:space="preserve"> of each material </w:t>
      </w:r>
      <w:r w:rsidRPr="008804E6">
        <w:rPr>
          <w:rStyle w:val="Strong"/>
        </w:rPr>
        <w:t>rounded up</w:t>
      </w:r>
      <w:r w:rsidRPr="008804E6">
        <w:t xml:space="preserve"> and the </w:t>
      </w:r>
      <w:r w:rsidRPr="008804E6">
        <w:rPr>
          <w:rStyle w:val="Strong"/>
        </w:rPr>
        <w:t>final height</w:t>
      </w:r>
      <w:r w:rsidRPr="008804E6">
        <w:t xml:space="preserve"> of the pyramid </w:t>
      </w:r>
      <w:r w:rsidRPr="008804E6">
        <w:rPr>
          <w:rStyle w:val="Strong"/>
        </w:rPr>
        <w:t>rounded down</w:t>
      </w:r>
      <w:r w:rsidRPr="008804E6">
        <w:t>, as shown in the examples.</w:t>
      </w:r>
    </w:p>
    <w:p w14:paraId="788097FE" w14:textId="77777777" w:rsidR="008804E6" w:rsidRPr="008804E6" w:rsidRDefault="008804E6" w:rsidP="008804E6">
      <w:pPr>
        <w:pStyle w:val="Heading3"/>
      </w:pPr>
      <w:r w:rsidRPr="008804E6">
        <w:t>Constraints</w:t>
      </w:r>
    </w:p>
    <w:p w14:paraId="7853D691" w14:textId="77777777" w:rsidR="008804E6" w:rsidRPr="008804E6" w:rsidRDefault="008804E6" w:rsidP="001E3922">
      <w:pPr>
        <w:pStyle w:val="ListParagraph"/>
        <w:numPr>
          <w:ilvl w:val="0"/>
          <w:numId w:val="12"/>
        </w:numPr>
        <w:spacing w:before="80" w:after="120"/>
        <w:jc w:val="both"/>
      </w:pPr>
      <w:r w:rsidRPr="008804E6">
        <w:t xml:space="preserve">The </w:t>
      </w:r>
      <w:r w:rsidRPr="008804E6">
        <w:rPr>
          <w:rStyle w:val="Strong"/>
        </w:rPr>
        <w:t xml:space="preserve">base </w:t>
      </w:r>
      <w:r w:rsidRPr="008804E6">
        <w:t>will always be an integer greater than zero</w:t>
      </w:r>
    </w:p>
    <w:p w14:paraId="435B7D13" w14:textId="77777777" w:rsidR="008804E6" w:rsidRPr="008804E6" w:rsidRDefault="008804E6" w:rsidP="001E3922">
      <w:pPr>
        <w:pStyle w:val="ListParagraph"/>
        <w:numPr>
          <w:ilvl w:val="0"/>
          <w:numId w:val="12"/>
        </w:numPr>
        <w:spacing w:before="80" w:after="120"/>
        <w:jc w:val="both"/>
      </w:pPr>
      <w:r w:rsidRPr="008804E6">
        <w:t xml:space="preserve">The </w:t>
      </w:r>
      <w:r w:rsidRPr="008804E6">
        <w:rPr>
          <w:rStyle w:val="Strong"/>
        </w:rPr>
        <w:t>increment</w:t>
      </w:r>
      <w:r w:rsidRPr="008804E6">
        <w:t xml:space="preserve"> will always be a number greater than zero</w:t>
      </w:r>
    </w:p>
    <w:p w14:paraId="27DA1A3F" w14:textId="77777777" w:rsidR="008804E6" w:rsidRPr="008804E6" w:rsidRDefault="008804E6" w:rsidP="001E3922">
      <w:pPr>
        <w:pStyle w:val="ListParagraph"/>
        <w:numPr>
          <w:ilvl w:val="0"/>
          <w:numId w:val="12"/>
        </w:numPr>
        <w:spacing w:before="80" w:after="120"/>
        <w:jc w:val="both"/>
      </w:pPr>
      <w:r w:rsidRPr="008804E6">
        <w:rPr>
          <w:rStyle w:val="CodeChar"/>
          <w:noProof w:val="0"/>
        </w:rPr>
        <w:t>Number.MAX_SAFE_INTEGER</w:t>
      </w:r>
      <w:r w:rsidRPr="008804E6">
        <w:t xml:space="preserve"> will </w:t>
      </w:r>
      <w:r w:rsidRPr="008804E6">
        <w:rPr>
          <w:rStyle w:val="Strong"/>
        </w:rPr>
        <w:t>never be exceeded</w:t>
      </w:r>
      <w:r w:rsidRPr="008804E6">
        <w:t xml:space="preserve"> for any of the calculations</w:t>
      </w:r>
    </w:p>
    <w:p w14:paraId="752D9C47" w14:textId="77777777" w:rsidR="008804E6" w:rsidRPr="008804E6" w:rsidRDefault="008804E6" w:rsidP="008804E6">
      <w:pPr>
        <w:pStyle w:val="Heading3"/>
      </w:pPr>
      <w:r w:rsidRPr="008804E6">
        <w:t>Examples</w:t>
      </w:r>
    </w:p>
    <w:tbl>
      <w:tblPr>
        <w:tblStyle w:val="TableGrid"/>
        <w:tblW w:w="10428" w:type="dxa"/>
        <w:tblInd w:w="23" w:type="dxa"/>
        <w:tblLayout w:type="fixed"/>
        <w:tblCellMar>
          <w:top w:w="28" w:type="dxa"/>
          <w:left w:w="85" w:type="dxa"/>
          <w:bottom w:w="28" w:type="dxa"/>
          <w:right w:w="85" w:type="dxa"/>
        </w:tblCellMar>
        <w:tblLook w:val="04A0" w:firstRow="1" w:lastRow="0" w:firstColumn="1" w:lastColumn="0" w:noHBand="0" w:noVBand="1"/>
      </w:tblPr>
      <w:tblGrid>
        <w:gridCol w:w="822"/>
        <w:gridCol w:w="3258"/>
        <w:gridCol w:w="708"/>
        <w:gridCol w:w="1128"/>
        <w:gridCol w:w="1128"/>
        <w:gridCol w:w="1128"/>
        <w:gridCol w:w="1128"/>
        <w:gridCol w:w="1128"/>
      </w:tblGrid>
      <w:tr w:rsidR="008804E6" w:rsidRPr="008804E6" w14:paraId="4E173B89" w14:textId="77777777" w:rsidTr="008804E6">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D1553D" w14:textId="77777777" w:rsidR="008804E6" w:rsidRPr="008804E6" w:rsidRDefault="008804E6">
            <w:pPr>
              <w:spacing w:after="0" w:line="240" w:lineRule="auto"/>
              <w:jc w:val="center"/>
              <w:rPr>
                <w:b/>
              </w:rPr>
            </w:pPr>
            <w:r w:rsidRPr="008804E6">
              <w:rPr>
                <w:b/>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BFF256" w14:textId="77777777" w:rsidR="008804E6" w:rsidRPr="008804E6" w:rsidRDefault="008804E6">
            <w:pPr>
              <w:spacing w:after="0" w:line="240" w:lineRule="auto"/>
              <w:jc w:val="center"/>
              <w:rPr>
                <w:b/>
              </w:rPr>
            </w:pPr>
            <w:r w:rsidRPr="008804E6">
              <w:rPr>
                <w:b/>
              </w:rPr>
              <w:t>Output</w:t>
            </w:r>
          </w:p>
        </w:tc>
        <w:tc>
          <w:tcPr>
            <w:tcW w:w="6349"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07362" w14:textId="77777777" w:rsidR="008804E6" w:rsidRPr="008804E6" w:rsidRDefault="008804E6">
            <w:pPr>
              <w:spacing w:after="0" w:line="240" w:lineRule="auto"/>
              <w:jc w:val="center"/>
              <w:rPr>
                <w:b/>
              </w:rPr>
            </w:pPr>
            <w:r w:rsidRPr="008804E6">
              <w:rPr>
                <w:b/>
              </w:rPr>
              <w:t>Explanation</w:t>
            </w:r>
          </w:p>
        </w:tc>
      </w:tr>
      <w:tr w:rsidR="008804E6" w:rsidRPr="008804E6" w14:paraId="31B43675" w14:textId="77777777" w:rsidTr="008804E6">
        <w:trPr>
          <w:trHeight w:val="113"/>
        </w:trPr>
        <w:tc>
          <w:tcPr>
            <w:tcW w:w="823" w:type="dxa"/>
            <w:vMerge w:val="restart"/>
            <w:tcBorders>
              <w:top w:val="single" w:sz="4" w:space="0" w:color="auto"/>
              <w:left w:val="single" w:sz="4" w:space="0" w:color="auto"/>
              <w:bottom w:val="single" w:sz="4" w:space="0" w:color="auto"/>
              <w:right w:val="single" w:sz="4" w:space="0" w:color="auto"/>
            </w:tcBorders>
            <w:hideMark/>
          </w:tcPr>
          <w:p w14:paraId="6C53D4CD" w14:textId="77777777" w:rsidR="008804E6" w:rsidRPr="008804E6" w:rsidRDefault="008804E6">
            <w:pPr>
              <w:spacing w:after="0" w:line="240" w:lineRule="auto"/>
              <w:rPr>
                <w:rFonts w:ascii="Consolas" w:hAnsi="Consolas"/>
              </w:rPr>
            </w:pPr>
            <w:r w:rsidRPr="008804E6">
              <w:rPr>
                <w:rFonts w:ascii="Consolas" w:hAnsi="Consolas"/>
              </w:rPr>
              <w:t>11,</w:t>
            </w:r>
          </w:p>
          <w:p w14:paraId="6717BB19" w14:textId="77777777" w:rsidR="008804E6" w:rsidRPr="008804E6" w:rsidRDefault="008804E6">
            <w:pPr>
              <w:spacing w:after="0" w:line="240" w:lineRule="auto"/>
              <w:jc w:val="both"/>
              <w:rPr>
                <w:rFonts w:ascii="Consolas" w:hAnsi="Consolas"/>
              </w:rPr>
            </w:pPr>
            <w:r w:rsidRPr="008804E6">
              <w:rPr>
                <w:rFonts w:ascii="Consolas" w:hAnsi="Consolas"/>
              </w:rPr>
              <w:t>1</w:t>
            </w:r>
          </w:p>
        </w:tc>
        <w:tc>
          <w:tcPr>
            <w:tcW w:w="3260" w:type="dxa"/>
            <w:vMerge w:val="restart"/>
            <w:tcBorders>
              <w:top w:val="single" w:sz="4" w:space="0" w:color="auto"/>
              <w:left w:val="single" w:sz="4" w:space="0" w:color="auto"/>
              <w:bottom w:val="single" w:sz="4" w:space="0" w:color="auto"/>
              <w:right w:val="single" w:sz="4" w:space="0" w:color="auto"/>
            </w:tcBorders>
            <w:hideMark/>
          </w:tcPr>
          <w:p w14:paraId="1471AD63" w14:textId="77777777" w:rsidR="008804E6" w:rsidRPr="008804E6" w:rsidRDefault="008804E6">
            <w:pPr>
              <w:spacing w:after="0" w:line="240" w:lineRule="auto"/>
              <w:rPr>
                <w:rFonts w:ascii="Consolas" w:hAnsi="Consolas"/>
                <w:bCs/>
              </w:rPr>
            </w:pPr>
            <w:r w:rsidRPr="008804E6">
              <w:rPr>
                <w:rFonts w:ascii="Consolas" w:hAnsi="Consolas"/>
                <w:bCs/>
              </w:rPr>
              <w:t>Stone required: 165</w:t>
            </w:r>
          </w:p>
          <w:p w14:paraId="681579BE" w14:textId="77777777" w:rsidR="008804E6" w:rsidRPr="008804E6" w:rsidRDefault="008804E6">
            <w:pPr>
              <w:spacing w:after="0" w:line="240" w:lineRule="auto"/>
              <w:rPr>
                <w:rFonts w:ascii="Consolas" w:hAnsi="Consolas"/>
                <w:bCs/>
              </w:rPr>
            </w:pPr>
            <w:r w:rsidRPr="008804E6">
              <w:rPr>
                <w:rFonts w:ascii="Consolas" w:hAnsi="Consolas"/>
                <w:bCs/>
              </w:rPr>
              <w:t>Marble required: 112</w:t>
            </w:r>
          </w:p>
          <w:p w14:paraId="1AEC5281" w14:textId="77777777" w:rsidR="008804E6" w:rsidRPr="008804E6" w:rsidRDefault="008804E6">
            <w:pPr>
              <w:spacing w:after="0" w:line="240" w:lineRule="auto"/>
              <w:rPr>
                <w:rFonts w:ascii="Consolas" w:hAnsi="Consolas"/>
                <w:bCs/>
              </w:rPr>
            </w:pPr>
            <w:r w:rsidRPr="008804E6">
              <w:rPr>
                <w:rFonts w:ascii="Consolas" w:hAnsi="Consolas"/>
                <w:bCs/>
              </w:rPr>
              <w:t>Lapis Lazuli required: 8</w:t>
            </w:r>
          </w:p>
          <w:p w14:paraId="7725E897"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0458DEDF"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c>
          <w:tcPr>
            <w:tcW w:w="709" w:type="dxa"/>
            <w:tcBorders>
              <w:top w:val="single" w:sz="4" w:space="0" w:color="auto"/>
              <w:left w:val="single" w:sz="4" w:space="0" w:color="auto"/>
              <w:bottom w:val="single" w:sz="4" w:space="0" w:color="auto"/>
              <w:right w:val="single" w:sz="4" w:space="0" w:color="auto"/>
            </w:tcBorders>
            <w:hideMark/>
          </w:tcPr>
          <w:p w14:paraId="606AC7C8" w14:textId="77777777" w:rsidR="008804E6" w:rsidRPr="008804E6" w:rsidRDefault="008804E6">
            <w:pPr>
              <w:spacing w:before="80" w:after="120" w:line="240" w:lineRule="auto"/>
              <w:jc w:val="center"/>
            </w:pPr>
            <w:r w:rsidRPr="008804E6">
              <w:t>Step</w:t>
            </w:r>
          </w:p>
        </w:tc>
        <w:tc>
          <w:tcPr>
            <w:tcW w:w="1128" w:type="dxa"/>
            <w:tcBorders>
              <w:top w:val="single" w:sz="4" w:space="0" w:color="auto"/>
              <w:left w:val="single" w:sz="4" w:space="0" w:color="auto"/>
              <w:bottom w:val="single" w:sz="4" w:space="0" w:color="auto"/>
              <w:right w:val="single" w:sz="4" w:space="0" w:color="auto"/>
            </w:tcBorders>
            <w:hideMark/>
          </w:tcPr>
          <w:p w14:paraId="7B7F3B63" w14:textId="77777777" w:rsidR="008804E6" w:rsidRPr="008804E6" w:rsidRDefault="008804E6">
            <w:pPr>
              <w:spacing w:before="80" w:after="120" w:line="240" w:lineRule="auto"/>
              <w:jc w:val="center"/>
            </w:pPr>
            <w:r w:rsidRPr="008804E6">
              <w:t>Size</w:t>
            </w:r>
          </w:p>
        </w:tc>
        <w:tc>
          <w:tcPr>
            <w:tcW w:w="1128" w:type="dxa"/>
            <w:tcBorders>
              <w:top w:val="single" w:sz="4" w:space="0" w:color="auto"/>
              <w:left w:val="single" w:sz="4" w:space="0" w:color="auto"/>
              <w:bottom w:val="single" w:sz="4" w:space="0" w:color="auto"/>
              <w:right w:val="single" w:sz="4" w:space="0" w:color="auto"/>
            </w:tcBorders>
            <w:hideMark/>
          </w:tcPr>
          <w:p w14:paraId="5B164F35" w14:textId="77777777" w:rsidR="008804E6" w:rsidRPr="008804E6" w:rsidRDefault="008804E6">
            <w:pPr>
              <w:spacing w:before="80" w:after="120" w:line="240" w:lineRule="auto"/>
              <w:jc w:val="center"/>
            </w:pPr>
            <w:r w:rsidRPr="008804E6">
              <w:t>Stone</w:t>
            </w:r>
          </w:p>
        </w:tc>
        <w:tc>
          <w:tcPr>
            <w:tcW w:w="1128" w:type="dxa"/>
            <w:tcBorders>
              <w:top w:val="single" w:sz="4" w:space="0" w:color="auto"/>
              <w:left w:val="single" w:sz="4" w:space="0" w:color="auto"/>
              <w:bottom w:val="single" w:sz="4" w:space="0" w:color="auto"/>
              <w:right w:val="single" w:sz="4" w:space="0" w:color="auto"/>
            </w:tcBorders>
            <w:hideMark/>
          </w:tcPr>
          <w:p w14:paraId="01E9830B" w14:textId="77777777" w:rsidR="008804E6" w:rsidRPr="008804E6" w:rsidRDefault="008804E6">
            <w:pPr>
              <w:spacing w:before="80" w:after="120" w:line="240" w:lineRule="auto"/>
              <w:jc w:val="center"/>
            </w:pPr>
            <w:r w:rsidRPr="008804E6">
              <w:t>Marble</w:t>
            </w:r>
          </w:p>
        </w:tc>
        <w:tc>
          <w:tcPr>
            <w:tcW w:w="1128" w:type="dxa"/>
            <w:tcBorders>
              <w:top w:val="single" w:sz="4" w:space="0" w:color="auto"/>
              <w:left w:val="single" w:sz="4" w:space="0" w:color="auto"/>
              <w:bottom w:val="single" w:sz="4" w:space="0" w:color="auto"/>
              <w:right w:val="single" w:sz="4" w:space="0" w:color="auto"/>
            </w:tcBorders>
            <w:hideMark/>
          </w:tcPr>
          <w:p w14:paraId="7654E7DA" w14:textId="77777777" w:rsidR="008804E6" w:rsidRPr="008804E6" w:rsidRDefault="008804E6">
            <w:pPr>
              <w:spacing w:before="80" w:after="120" w:line="240" w:lineRule="auto"/>
              <w:jc w:val="center"/>
            </w:pPr>
            <w:r w:rsidRPr="008804E6">
              <w:t>Lapis</w:t>
            </w:r>
          </w:p>
        </w:tc>
        <w:tc>
          <w:tcPr>
            <w:tcW w:w="1128" w:type="dxa"/>
            <w:tcBorders>
              <w:top w:val="single" w:sz="4" w:space="0" w:color="auto"/>
              <w:left w:val="single" w:sz="4" w:space="0" w:color="auto"/>
              <w:bottom w:val="single" w:sz="4" w:space="0" w:color="auto"/>
              <w:right w:val="single" w:sz="4" w:space="0" w:color="auto"/>
            </w:tcBorders>
            <w:hideMark/>
          </w:tcPr>
          <w:p w14:paraId="324F9281" w14:textId="77777777" w:rsidR="008804E6" w:rsidRPr="008804E6" w:rsidRDefault="008804E6">
            <w:pPr>
              <w:spacing w:before="80" w:after="120" w:line="240" w:lineRule="auto"/>
              <w:jc w:val="center"/>
            </w:pPr>
            <w:r w:rsidRPr="008804E6">
              <w:t>Gold</w:t>
            </w:r>
          </w:p>
        </w:tc>
      </w:tr>
      <w:tr w:rsidR="008804E6" w:rsidRPr="008804E6" w14:paraId="3A0C3824"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6999E6F1"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503D8D7B"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4699108" w14:textId="77777777" w:rsidR="008804E6" w:rsidRPr="008804E6" w:rsidRDefault="008804E6">
            <w:pPr>
              <w:spacing w:before="80" w:after="120" w:line="240" w:lineRule="auto"/>
              <w:jc w:val="right"/>
            </w:pPr>
            <w:r w:rsidRPr="008804E6">
              <w:t>1</w:t>
            </w:r>
            <w:r w:rsidRPr="008804E6">
              <w:rPr>
                <w:vertAlign w:val="superscript"/>
              </w:rPr>
              <w:t>st</w:t>
            </w:r>
          </w:p>
        </w:tc>
        <w:tc>
          <w:tcPr>
            <w:tcW w:w="1128" w:type="dxa"/>
            <w:tcBorders>
              <w:top w:val="single" w:sz="4" w:space="0" w:color="auto"/>
              <w:left w:val="single" w:sz="4" w:space="0" w:color="auto"/>
              <w:bottom w:val="single" w:sz="4" w:space="0" w:color="auto"/>
              <w:right w:val="single" w:sz="4" w:space="0" w:color="auto"/>
            </w:tcBorders>
            <w:hideMark/>
          </w:tcPr>
          <w:p w14:paraId="40EDC895" w14:textId="77777777" w:rsidR="008804E6" w:rsidRPr="008804E6" w:rsidRDefault="008804E6">
            <w:pPr>
              <w:spacing w:before="80" w:after="120" w:line="240" w:lineRule="auto"/>
              <w:jc w:val="center"/>
            </w:pPr>
            <w:r w:rsidRPr="008804E6">
              <w:t>11x11</w:t>
            </w:r>
          </w:p>
        </w:tc>
        <w:tc>
          <w:tcPr>
            <w:tcW w:w="1128" w:type="dxa"/>
            <w:tcBorders>
              <w:top w:val="single" w:sz="4" w:space="0" w:color="auto"/>
              <w:left w:val="single" w:sz="4" w:space="0" w:color="auto"/>
              <w:bottom w:val="single" w:sz="4" w:space="0" w:color="auto"/>
              <w:right w:val="single" w:sz="4" w:space="0" w:color="auto"/>
            </w:tcBorders>
            <w:hideMark/>
          </w:tcPr>
          <w:p w14:paraId="7D34CC73" w14:textId="77777777" w:rsidR="008804E6" w:rsidRPr="008804E6" w:rsidRDefault="008804E6">
            <w:pPr>
              <w:spacing w:before="80" w:after="120" w:line="240" w:lineRule="auto"/>
              <w:jc w:val="center"/>
            </w:pPr>
            <w:r w:rsidRPr="008804E6">
              <w:t>81</w:t>
            </w:r>
          </w:p>
        </w:tc>
        <w:tc>
          <w:tcPr>
            <w:tcW w:w="1128" w:type="dxa"/>
            <w:tcBorders>
              <w:top w:val="single" w:sz="4" w:space="0" w:color="auto"/>
              <w:left w:val="single" w:sz="4" w:space="0" w:color="auto"/>
              <w:bottom w:val="single" w:sz="4" w:space="0" w:color="auto"/>
              <w:right w:val="single" w:sz="4" w:space="0" w:color="auto"/>
            </w:tcBorders>
            <w:hideMark/>
          </w:tcPr>
          <w:p w14:paraId="6D944D30" w14:textId="77777777" w:rsidR="008804E6" w:rsidRPr="008804E6" w:rsidRDefault="008804E6">
            <w:pPr>
              <w:spacing w:before="80" w:after="120" w:line="240" w:lineRule="auto"/>
              <w:jc w:val="center"/>
            </w:pPr>
            <w:r w:rsidRPr="008804E6">
              <w:t>40</w:t>
            </w:r>
          </w:p>
        </w:tc>
        <w:tc>
          <w:tcPr>
            <w:tcW w:w="1128" w:type="dxa"/>
            <w:tcBorders>
              <w:top w:val="single" w:sz="4" w:space="0" w:color="auto"/>
              <w:left w:val="single" w:sz="4" w:space="0" w:color="auto"/>
              <w:bottom w:val="single" w:sz="4" w:space="0" w:color="auto"/>
              <w:right w:val="single" w:sz="4" w:space="0" w:color="auto"/>
            </w:tcBorders>
            <w:hideMark/>
          </w:tcPr>
          <w:p w14:paraId="6D621C8D"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67EE3FA3" w14:textId="77777777" w:rsidR="008804E6" w:rsidRPr="008804E6" w:rsidRDefault="008804E6">
            <w:pPr>
              <w:spacing w:before="80" w:after="120" w:line="240" w:lineRule="auto"/>
              <w:jc w:val="center"/>
            </w:pPr>
            <w:r w:rsidRPr="008804E6">
              <w:t>-</w:t>
            </w:r>
          </w:p>
        </w:tc>
      </w:tr>
      <w:tr w:rsidR="008804E6" w:rsidRPr="008804E6" w14:paraId="12A47A0B"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01D29473"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0695AB51"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36D9E3FF" w14:textId="77777777" w:rsidR="008804E6" w:rsidRPr="008804E6" w:rsidRDefault="008804E6">
            <w:pPr>
              <w:spacing w:before="80" w:after="120" w:line="240" w:lineRule="auto"/>
              <w:jc w:val="right"/>
            </w:pPr>
            <w:r w:rsidRPr="008804E6">
              <w:t>2</w:t>
            </w:r>
            <w:r w:rsidRPr="008804E6">
              <w:rPr>
                <w:vertAlign w:val="superscript"/>
              </w:rPr>
              <w:t>nd</w:t>
            </w:r>
          </w:p>
        </w:tc>
        <w:tc>
          <w:tcPr>
            <w:tcW w:w="1128" w:type="dxa"/>
            <w:tcBorders>
              <w:top w:val="single" w:sz="4" w:space="0" w:color="auto"/>
              <w:left w:val="single" w:sz="4" w:space="0" w:color="auto"/>
              <w:bottom w:val="single" w:sz="4" w:space="0" w:color="auto"/>
              <w:right w:val="single" w:sz="4" w:space="0" w:color="auto"/>
            </w:tcBorders>
            <w:hideMark/>
          </w:tcPr>
          <w:p w14:paraId="600C867E" w14:textId="77777777" w:rsidR="008804E6" w:rsidRPr="008804E6" w:rsidRDefault="008804E6">
            <w:pPr>
              <w:spacing w:before="80" w:after="120" w:line="240" w:lineRule="auto"/>
              <w:jc w:val="center"/>
            </w:pPr>
            <w:r w:rsidRPr="008804E6">
              <w:t>9x9</w:t>
            </w:r>
          </w:p>
        </w:tc>
        <w:tc>
          <w:tcPr>
            <w:tcW w:w="1128" w:type="dxa"/>
            <w:tcBorders>
              <w:top w:val="single" w:sz="4" w:space="0" w:color="auto"/>
              <w:left w:val="single" w:sz="4" w:space="0" w:color="auto"/>
              <w:bottom w:val="single" w:sz="4" w:space="0" w:color="auto"/>
              <w:right w:val="single" w:sz="4" w:space="0" w:color="auto"/>
            </w:tcBorders>
            <w:hideMark/>
          </w:tcPr>
          <w:p w14:paraId="5B906AA9" w14:textId="77777777" w:rsidR="008804E6" w:rsidRPr="008804E6" w:rsidRDefault="008804E6">
            <w:pPr>
              <w:spacing w:before="80" w:after="120" w:line="240" w:lineRule="auto"/>
              <w:jc w:val="center"/>
            </w:pPr>
            <w:r w:rsidRPr="008804E6">
              <w:t>49</w:t>
            </w:r>
          </w:p>
        </w:tc>
        <w:tc>
          <w:tcPr>
            <w:tcW w:w="1128" w:type="dxa"/>
            <w:tcBorders>
              <w:top w:val="single" w:sz="4" w:space="0" w:color="auto"/>
              <w:left w:val="single" w:sz="4" w:space="0" w:color="auto"/>
              <w:bottom w:val="single" w:sz="4" w:space="0" w:color="auto"/>
              <w:right w:val="single" w:sz="4" w:space="0" w:color="auto"/>
            </w:tcBorders>
            <w:hideMark/>
          </w:tcPr>
          <w:p w14:paraId="4E58BBE5" w14:textId="77777777" w:rsidR="008804E6" w:rsidRPr="008804E6" w:rsidRDefault="008804E6">
            <w:pPr>
              <w:spacing w:before="80" w:after="120" w:line="240" w:lineRule="auto"/>
              <w:jc w:val="center"/>
            </w:pPr>
            <w:r w:rsidRPr="008804E6">
              <w:t>32</w:t>
            </w:r>
          </w:p>
        </w:tc>
        <w:tc>
          <w:tcPr>
            <w:tcW w:w="1128" w:type="dxa"/>
            <w:tcBorders>
              <w:top w:val="single" w:sz="4" w:space="0" w:color="auto"/>
              <w:left w:val="single" w:sz="4" w:space="0" w:color="auto"/>
              <w:bottom w:val="single" w:sz="4" w:space="0" w:color="auto"/>
              <w:right w:val="single" w:sz="4" w:space="0" w:color="auto"/>
            </w:tcBorders>
            <w:hideMark/>
          </w:tcPr>
          <w:p w14:paraId="3D2D2C9D"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09155682" w14:textId="77777777" w:rsidR="008804E6" w:rsidRPr="008804E6" w:rsidRDefault="008804E6">
            <w:pPr>
              <w:spacing w:before="80" w:after="120" w:line="240" w:lineRule="auto"/>
              <w:jc w:val="center"/>
            </w:pPr>
            <w:r w:rsidRPr="008804E6">
              <w:t>-</w:t>
            </w:r>
          </w:p>
        </w:tc>
      </w:tr>
      <w:tr w:rsidR="008804E6" w:rsidRPr="008804E6" w14:paraId="286F9CD7"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4AEAB00B"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8706ABE"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7BBBBF34" w14:textId="77777777" w:rsidR="008804E6" w:rsidRPr="008804E6" w:rsidRDefault="008804E6">
            <w:pPr>
              <w:spacing w:before="80" w:after="120" w:line="240" w:lineRule="auto"/>
              <w:jc w:val="right"/>
            </w:pPr>
            <w:r w:rsidRPr="008804E6">
              <w:t>3</w:t>
            </w:r>
            <w:r w:rsidRPr="008804E6">
              <w:rPr>
                <w:vertAlign w:val="superscript"/>
              </w:rPr>
              <w:t>rd</w:t>
            </w:r>
          </w:p>
        </w:tc>
        <w:tc>
          <w:tcPr>
            <w:tcW w:w="1128" w:type="dxa"/>
            <w:tcBorders>
              <w:top w:val="single" w:sz="4" w:space="0" w:color="auto"/>
              <w:left w:val="single" w:sz="4" w:space="0" w:color="auto"/>
              <w:bottom w:val="single" w:sz="4" w:space="0" w:color="auto"/>
              <w:right w:val="single" w:sz="4" w:space="0" w:color="auto"/>
            </w:tcBorders>
            <w:hideMark/>
          </w:tcPr>
          <w:p w14:paraId="6CA33954" w14:textId="77777777" w:rsidR="008804E6" w:rsidRPr="008804E6" w:rsidRDefault="008804E6">
            <w:pPr>
              <w:spacing w:before="80" w:after="120" w:line="240" w:lineRule="auto"/>
              <w:jc w:val="center"/>
            </w:pPr>
            <w:r w:rsidRPr="008804E6">
              <w:t>7x7</w:t>
            </w:r>
          </w:p>
        </w:tc>
        <w:tc>
          <w:tcPr>
            <w:tcW w:w="1128" w:type="dxa"/>
            <w:tcBorders>
              <w:top w:val="single" w:sz="4" w:space="0" w:color="auto"/>
              <w:left w:val="single" w:sz="4" w:space="0" w:color="auto"/>
              <w:bottom w:val="single" w:sz="4" w:space="0" w:color="auto"/>
              <w:right w:val="single" w:sz="4" w:space="0" w:color="auto"/>
            </w:tcBorders>
            <w:hideMark/>
          </w:tcPr>
          <w:p w14:paraId="4CDB4D11" w14:textId="77777777" w:rsidR="008804E6" w:rsidRPr="008804E6" w:rsidRDefault="008804E6">
            <w:pPr>
              <w:spacing w:before="80" w:after="120" w:line="240" w:lineRule="auto"/>
              <w:jc w:val="center"/>
            </w:pPr>
            <w:r w:rsidRPr="008804E6">
              <w:t>25</w:t>
            </w:r>
          </w:p>
        </w:tc>
        <w:tc>
          <w:tcPr>
            <w:tcW w:w="1128" w:type="dxa"/>
            <w:tcBorders>
              <w:top w:val="single" w:sz="4" w:space="0" w:color="auto"/>
              <w:left w:val="single" w:sz="4" w:space="0" w:color="auto"/>
              <w:bottom w:val="single" w:sz="4" w:space="0" w:color="auto"/>
              <w:right w:val="single" w:sz="4" w:space="0" w:color="auto"/>
            </w:tcBorders>
            <w:hideMark/>
          </w:tcPr>
          <w:p w14:paraId="14286144" w14:textId="77777777" w:rsidR="008804E6" w:rsidRPr="008804E6" w:rsidRDefault="008804E6">
            <w:pPr>
              <w:spacing w:before="80" w:after="120" w:line="240" w:lineRule="auto"/>
              <w:jc w:val="center"/>
            </w:pPr>
            <w:r w:rsidRPr="008804E6">
              <w:t>24</w:t>
            </w:r>
          </w:p>
        </w:tc>
        <w:tc>
          <w:tcPr>
            <w:tcW w:w="1128" w:type="dxa"/>
            <w:tcBorders>
              <w:top w:val="single" w:sz="4" w:space="0" w:color="auto"/>
              <w:left w:val="single" w:sz="4" w:space="0" w:color="auto"/>
              <w:bottom w:val="single" w:sz="4" w:space="0" w:color="auto"/>
              <w:right w:val="single" w:sz="4" w:space="0" w:color="auto"/>
            </w:tcBorders>
            <w:hideMark/>
          </w:tcPr>
          <w:p w14:paraId="6C282A3E"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5BE983BC" w14:textId="77777777" w:rsidR="008804E6" w:rsidRPr="008804E6" w:rsidRDefault="008804E6">
            <w:pPr>
              <w:spacing w:before="80" w:after="120" w:line="240" w:lineRule="auto"/>
              <w:jc w:val="center"/>
            </w:pPr>
            <w:r w:rsidRPr="008804E6">
              <w:t>-</w:t>
            </w:r>
          </w:p>
        </w:tc>
      </w:tr>
      <w:tr w:rsidR="008804E6" w:rsidRPr="008804E6" w14:paraId="1229CC70"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5CE099E7"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F7D1CCB"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DC66478" w14:textId="77777777" w:rsidR="008804E6" w:rsidRPr="008804E6" w:rsidRDefault="008804E6">
            <w:pPr>
              <w:spacing w:before="80" w:after="120" w:line="240" w:lineRule="auto"/>
              <w:jc w:val="right"/>
            </w:pPr>
            <w:r w:rsidRPr="008804E6">
              <w:t>4</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hideMark/>
          </w:tcPr>
          <w:p w14:paraId="6F094FCB" w14:textId="77777777" w:rsidR="008804E6" w:rsidRPr="008804E6" w:rsidRDefault="008804E6">
            <w:pPr>
              <w:spacing w:before="80" w:after="120" w:line="240" w:lineRule="auto"/>
              <w:jc w:val="center"/>
            </w:pPr>
            <w:r w:rsidRPr="008804E6">
              <w:t>5x5</w:t>
            </w:r>
          </w:p>
        </w:tc>
        <w:tc>
          <w:tcPr>
            <w:tcW w:w="1128" w:type="dxa"/>
            <w:tcBorders>
              <w:top w:val="single" w:sz="4" w:space="0" w:color="auto"/>
              <w:left w:val="single" w:sz="4" w:space="0" w:color="auto"/>
              <w:bottom w:val="single" w:sz="4" w:space="0" w:color="auto"/>
              <w:right w:val="single" w:sz="4" w:space="0" w:color="auto"/>
            </w:tcBorders>
            <w:hideMark/>
          </w:tcPr>
          <w:p w14:paraId="534716DB" w14:textId="77777777" w:rsidR="008804E6" w:rsidRPr="008804E6" w:rsidRDefault="008804E6">
            <w:pPr>
              <w:spacing w:before="80" w:after="120" w:line="240" w:lineRule="auto"/>
              <w:jc w:val="center"/>
            </w:pPr>
            <w:r w:rsidRPr="008804E6">
              <w:t>9</w:t>
            </w:r>
          </w:p>
        </w:tc>
        <w:tc>
          <w:tcPr>
            <w:tcW w:w="1128" w:type="dxa"/>
            <w:tcBorders>
              <w:top w:val="single" w:sz="4" w:space="0" w:color="auto"/>
              <w:left w:val="single" w:sz="4" w:space="0" w:color="auto"/>
              <w:bottom w:val="single" w:sz="4" w:space="0" w:color="auto"/>
              <w:right w:val="single" w:sz="4" w:space="0" w:color="auto"/>
            </w:tcBorders>
            <w:hideMark/>
          </w:tcPr>
          <w:p w14:paraId="6944AFFD" w14:textId="77777777" w:rsidR="008804E6" w:rsidRPr="008804E6" w:rsidRDefault="008804E6">
            <w:pPr>
              <w:spacing w:before="80" w:after="120" w:line="240" w:lineRule="auto"/>
              <w:jc w:val="center"/>
            </w:pPr>
            <w:r w:rsidRPr="008804E6">
              <w:t>16</w:t>
            </w:r>
          </w:p>
        </w:tc>
        <w:tc>
          <w:tcPr>
            <w:tcW w:w="1128" w:type="dxa"/>
            <w:tcBorders>
              <w:top w:val="single" w:sz="4" w:space="0" w:color="auto"/>
              <w:left w:val="single" w:sz="4" w:space="0" w:color="auto"/>
              <w:bottom w:val="single" w:sz="4" w:space="0" w:color="auto"/>
              <w:right w:val="single" w:sz="4" w:space="0" w:color="auto"/>
            </w:tcBorders>
            <w:hideMark/>
          </w:tcPr>
          <w:p w14:paraId="0B207459"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771C4256" w14:textId="77777777" w:rsidR="008804E6" w:rsidRPr="008804E6" w:rsidRDefault="008804E6">
            <w:pPr>
              <w:spacing w:before="80" w:after="120" w:line="240" w:lineRule="auto"/>
              <w:jc w:val="center"/>
            </w:pPr>
            <w:r w:rsidRPr="008804E6">
              <w:t>-</w:t>
            </w:r>
          </w:p>
        </w:tc>
      </w:tr>
      <w:tr w:rsidR="008804E6" w:rsidRPr="008804E6" w14:paraId="55FBD1DB"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6894AD71"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ACEB034"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564A80CC" w14:textId="77777777" w:rsidR="008804E6" w:rsidRPr="008804E6" w:rsidRDefault="008804E6">
            <w:pPr>
              <w:spacing w:before="80" w:after="120" w:line="240" w:lineRule="auto"/>
              <w:jc w:val="right"/>
            </w:pPr>
            <w:r w:rsidRPr="008804E6">
              <w:t>5</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033BFE03" w14:textId="77777777" w:rsidR="008804E6" w:rsidRPr="008804E6" w:rsidRDefault="008804E6">
            <w:pPr>
              <w:spacing w:before="80" w:after="120" w:line="240" w:lineRule="auto"/>
              <w:jc w:val="center"/>
            </w:pPr>
            <w:r w:rsidRPr="008804E6">
              <w:t>3x3</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2F8C5BC8" w14:textId="77777777" w:rsidR="008804E6" w:rsidRPr="008804E6" w:rsidRDefault="008804E6">
            <w:pPr>
              <w:spacing w:before="80" w:after="120" w:line="240" w:lineRule="auto"/>
              <w:jc w:val="center"/>
            </w:pPr>
            <w:r w:rsidRPr="008804E6">
              <w:t>1</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36A9E552"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2ECF4738" w14:textId="77777777" w:rsidR="008804E6" w:rsidRPr="008804E6" w:rsidRDefault="008804E6">
            <w:pPr>
              <w:spacing w:before="80" w:after="120" w:line="240" w:lineRule="auto"/>
              <w:jc w:val="center"/>
            </w:pPr>
            <w:r w:rsidRPr="008804E6">
              <w:t>8</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60EBED4F" w14:textId="77777777" w:rsidR="008804E6" w:rsidRPr="008804E6" w:rsidRDefault="008804E6">
            <w:pPr>
              <w:spacing w:before="80" w:after="120" w:line="240" w:lineRule="auto"/>
              <w:jc w:val="center"/>
            </w:pPr>
            <w:r w:rsidRPr="008804E6">
              <w:t>-</w:t>
            </w:r>
          </w:p>
        </w:tc>
      </w:tr>
      <w:tr w:rsidR="008804E6" w:rsidRPr="008804E6" w14:paraId="407555D4"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38AE9673"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1CCE9617"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shd w:val="clear" w:color="auto" w:fill="FFFF00"/>
            <w:hideMark/>
          </w:tcPr>
          <w:p w14:paraId="3C60C1CE" w14:textId="77777777" w:rsidR="008804E6" w:rsidRPr="008804E6" w:rsidRDefault="008804E6">
            <w:pPr>
              <w:spacing w:before="80" w:after="120" w:line="240" w:lineRule="auto"/>
              <w:jc w:val="right"/>
            </w:pPr>
            <w:r w:rsidRPr="008804E6">
              <w:t>6</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66F7C051" w14:textId="77777777" w:rsidR="008804E6" w:rsidRPr="008804E6" w:rsidRDefault="008804E6">
            <w:pPr>
              <w:spacing w:before="80" w:after="120" w:line="240" w:lineRule="auto"/>
              <w:jc w:val="center"/>
            </w:pPr>
            <w:r w:rsidRPr="008804E6">
              <w:t>1x1</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4999E461"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2FDB27DE"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05954632"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4AB297C6" w14:textId="77777777" w:rsidR="008804E6" w:rsidRPr="008804E6" w:rsidRDefault="008804E6">
            <w:pPr>
              <w:spacing w:before="80" w:after="120" w:line="240" w:lineRule="auto"/>
              <w:jc w:val="center"/>
            </w:pPr>
            <w:r w:rsidRPr="008804E6">
              <w:t>1</w:t>
            </w:r>
          </w:p>
        </w:tc>
      </w:tr>
      <w:tr w:rsidR="008804E6" w:rsidRPr="008804E6" w14:paraId="79D4AF9C"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706A8A1E"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42419483"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8EB49EB" w14:textId="77777777" w:rsidR="008804E6" w:rsidRPr="008804E6" w:rsidRDefault="008804E6">
            <w:pPr>
              <w:spacing w:before="80" w:after="120" w:line="240" w:lineRule="auto"/>
              <w:jc w:val="right"/>
            </w:pPr>
            <w:r w:rsidRPr="008804E6">
              <w:t>total</w:t>
            </w:r>
          </w:p>
        </w:tc>
        <w:tc>
          <w:tcPr>
            <w:tcW w:w="1128" w:type="dxa"/>
            <w:tcBorders>
              <w:top w:val="single" w:sz="4" w:space="0" w:color="auto"/>
              <w:left w:val="single" w:sz="4" w:space="0" w:color="auto"/>
              <w:bottom w:val="single" w:sz="4" w:space="0" w:color="auto"/>
              <w:right w:val="single" w:sz="4" w:space="0" w:color="auto"/>
            </w:tcBorders>
            <w:hideMark/>
          </w:tcPr>
          <w:p w14:paraId="257F9E87" w14:textId="77777777" w:rsidR="008804E6" w:rsidRPr="008804E6" w:rsidRDefault="008804E6">
            <w:pPr>
              <w:spacing w:before="80" w:after="120" w:line="240" w:lineRule="auto"/>
              <w:jc w:val="center"/>
            </w:pPr>
            <w:r w:rsidRPr="008804E6">
              <w:t>Height=6</w:t>
            </w:r>
          </w:p>
        </w:tc>
        <w:tc>
          <w:tcPr>
            <w:tcW w:w="1128" w:type="dxa"/>
            <w:tcBorders>
              <w:top w:val="single" w:sz="4" w:space="0" w:color="auto"/>
              <w:left w:val="single" w:sz="4" w:space="0" w:color="auto"/>
              <w:bottom w:val="single" w:sz="4" w:space="0" w:color="auto"/>
              <w:right w:val="single" w:sz="4" w:space="0" w:color="auto"/>
            </w:tcBorders>
            <w:hideMark/>
          </w:tcPr>
          <w:p w14:paraId="2BF178EF" w14:textId="77777777" w:rsidR="008804E6" w:rsidRPr="008804E6" w:rsidRDefault="008804E6">
            <w:pPr>
              <w:spacing w:before="80" w:after="120" w:line="240" w:lineRule="auto"/>
              <w:jc w:val="center"/>
            </w:pPr>
            <w:r w:rsidRPr="008804E6">
              <w:t>165</w:t>
            </w:r>
          </w:p>
        </w:tc>
        <w:tc>
          <w:tcPr>
            <w:tcW w:w="1128" w:type="dxa"/>
            <w:tcBorders>
              <w:top w:val="single" w:sz="4" w:space="0" w:color="auto"/>
              <w:left w:val="single" w:sz="4" w:space="0" w:color="auto"/>
              <w:bottom w:val="single" w:sz="4" w:space="0" w:color="auto"/>
              <w:right w:val="single" w:sz="4" w:space="0" w:color="auto"/>
            </w:tcBorders>
            <w:hideMark/>
          </w:tcPr>
          <w:p w14:paraId="69B94522" w14:textId="77777777" w:rsidR="008804E6" w:rsidRPr="008804E6" w:rsidRDefault="008804E6">
            <w:pPr>
              <w:spacing w:before="80" w:after="120" w:line="240" w:lineRule="auto"/>
              <w:jc w:val="center"/>
            </w:pPr>
            <w:r w:rsidRPr="008804E6">
              <w:t>112</w:t>
            </w:r>
          </w:p>
        </w:tc>
        <w:tc>
          <w:tcPr>
            <w:tcW w:w="1128" w:type="dxa"/>
            <w:tcBorders>
              <w:top w:val="single" w:sz="4" w:space="0" w:color="auto"/>
              <w:left w:val="single" w:sz="4" w:space="0" w:color="auto"/>
              <w:bottom w:val="single" w:sz="4" w:space="0" w:color="auto"/>
              <w:right w:val="single" w:sz="4" w:space="0" w:color="auto"/>
            </w:tcBorders>
            <w:hideMark/>
          </w:tcPr>
          <w:p w14:paraId="039E212A" w14:textId="77777777" w:rsidR="008804E6" w:rsidRPr="008804E6" w:rsidRDefault="008804E6">
            <w:pPr>
              <w:spacing w:before="80" w:after="120" w:line="240" w:lineRule="auto"/>
              <w:jc w:val="center"/>
            </w:pPr>
            <w:r w:rsidRPr="008804E6">
              <w:t>8</w:t>
            </w:r>
          </w:p>
        </w:tc>
        <w:tc>
          <w:tcPr>
            <w:tcW w:w="1128" w:type="dxa"/>
            <w:tcBorders>
              <w:top w:val="single" w:sz="4" w:space="0" w:color="auto"/>
              <w:left w:val="single" w:sz="4" w:space="0" w:color="auto"/>
              <w:bottom w:val="single" w:sz="4" w:space="0" w:color="auto"/>
              <w:right w:val="single" w:sz="4" w:space="0" w:color="auto"/>
            </w:tcBorders>
            <w:hideMark/>
          </w:tcPr>
          <w:p w14:paraId="646B0CBE" w14:textId="77777777" w:rsidR="008804E6" w:rsidRPr="008804E6" w:rsidRDefault="008804E6">
            <w:pPr>
              <w:spacing w:before="80" w:after="120" w:line="240" w:lineRule="auto"/>
              <w:jc w:val="center"/>
            </w:pPr>
            <w:r w:rsidRPr="008804E6">
              <w:t>1</w:t>
            </w:r>
          </w:p>
        </w:tc>
      </w:tr>
    </w:tbl>
    <w:p w14:paraId="6F61E4A9" w14:textId="77777777" w:rsidR="008804E6" w:rsidRPr="008804E6" w:rsidRDefault="008804E6" w:rsidP="008804E6">
      <w:pPr>
        <w:rPr>
          <w:rFonts w:asciiTheme="minorHAnsi" w:hAnsiTheme="minorHAnsi" w:cstheme="minorBidi"/>
          <w:highlight w:val="yellow"/>
        </w:rPr>
      </w:pPr>
    </w:p>
    <w:tbl>
      <w:tblPr>
        <w:tblStyle w:val="TableGrid"/>
        <w:tblW w:w="10428" w:type="dxa"/>
        <w:tblInd w:w="23" w:type="dxa"/>
        <w:tblLayout w:type="fixed"/>
        <w:tblCellMar>
          <w:top w:w="28" w:type="dxa"/>
          <w:left w:w="85" w:type="dxa"/>
          <w:bottom w:w="28" w:type="dxa"/>
          <w:right w:w="85" w:type="dxa"/>
        </w:tblCellMar>
        <w:tblLook w:val="04A0" w:firstRow="1" w:lastRow="0" w:firstColumn="1" w:lastColumn="0" w:noHBand="0" w:noVBand="1"/>
      </w:tblPr>
      <w:tblGrid>
        <w:gridCol w:w="822"/>
        <w:gridCol w:w="3259"/>
        <w:gridCol w:w="6347"/>
      </w:tblGrid>
      <w:tr w:rsidR="008804E6" w:rsidRPr="008804E6" w14:paraId="11272AB6" w14:textId="77777777" w:rsidTr="008804E6">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8E244D" w14:textId="77777777" w:rsidR="008804E6" w:rsidRPr="008804E6" w:rsidRDefault="008804E6">
            <w:pPr>
              <w:spacing w:after="0" w:line="240" w:lineRule="auto"/>
              <w:jc w:val="center"/>
              <w:rPr>
                <w:b/>
              </w:rPr>
            </w:pPr>
            <w:r w:rsidRPr="008804E6">
              <w:rPr>
                <w:b/>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137004" w14:textId="77777777" w:rsidR="008804E6" w:rsidRPr="008804E6" w:rsidRDefault="008804E6">
            <w:pPr>
              <w:spacing w:after="0" w:line="240" w:lineRule="auto"/>
              <w:jc w:val="center"/>
              <w:rPr>
                <w:b/>
              </w:rPr>
            </w:pPr>
            <w:r w:rsidRPr="008804E6">
              <w:rPr>
                <w:b/>
              </w:rPr>
              <w:t>Output</w:t>
            </w:r>
          </w:p>
        </w:tc>
        <w:tc>
          <w:tcPr>
            <w:tcW w:w="63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BD45AF" w14:textId="77777777" w:rsidR="008804E6" w:rsidRPr="008804E6" w:rsidRDefault="008804E6">
            <w:pPr>
              <w:spacing w:after="0" w:line="240" w:lineRule="auto"/>
              <w:jc w:val="center"/>
              <w:rPr>
                <w:b/>
              </w:rPr>
            </w:pPr>
            <w:r w:rsidRPr="008804E6">
              <w:rPr>
                <w:b/>
              </w:rPr>
              <w:t>Explanation</w:t>
            </w:r>
          </w:p>
        </w:tc>
      </w:tr>
      <w:tr w:rsidR="008804E6" w:rsidRPr="008804E6" w14:paraId="3D72288A" w14:textId="77777777" w:rsidTr="008804E6">
        <w:tc>
          <w:tcPr>
            <w:tcW w:w="823" w:type="dxa"/>
            <w:tcBorders>
              <w:top w:val="single" w:sz="4" w:space="0" w:color="auto"/>
              <w:left w:val="single" w:sz="4" w:space="0" w:color="auto"/>
              <w:bottom w:val="single" w:sz="4" w:space="0" w:color="auto"/>
              <w:right w:val="single" w:sz="4" w:space="0" w:color="auto"/>
            </w:tcBorders>
            <w:hideMark/>
          </w:tcPr>
          <w:p w14:paraId="269E3D65" w14:textId="77777777" w:rsidR="008804E6" w:rsidRPr="008804E6" w:rsidRDefault="008804E6">
            <w:pPr>
              <w:spacing w:after="0" w:line="240" w:lineRule="auto"/>
              <w:rPr>
                <w:rFonts w:ascii="Consolas" w:hAnsi="Consolas"/>
              </w:rPr>
            </w:pPr>
            <w:r w:rsidRPr="008804E6">
              <w:rPr>
                <w:rFonts w:ascii="Consolas" w:hAnsi="Consolas"/>
              </w:rPr>
              <w:t>11,</w:t>
            </w:r>
          </w:p>
          <w:p w14:paraId="1FA604CA" w14:textId="77777777" w:rsidR="008804E6" w:rsidRPr="008804E6" w:rsidRDefault="008804E6">
            <w:pPr>
              <w:spacing w:after="0" w:line="240" w:lineRule="auto"/>
              <w:jc w:val="both"/>
              <w:rPr>
                <w:rFonts w:ascii="Consolas" w:hAnsi="Consolas"/>
              </w:rPr>
            </w:pPr>
            <w:r w:rsidRPr="008804E6">
              <w:rPr>
                <w:rFonts w:ascii="Consolas" w:hAnsi="Consolas"/>
              </w:rPr>
              <w:t>0.75</w:t>
            </w:r>
          </w:p>
        </w:tc>
        <w:tc>
          <w:tcPr>
            <w:tcW w:w="3260" w:type="dxa"/>
            <w:tcBorders>
              <w:top w:val="single" w:sz="4" w:space="0" w:color="auto"/>
              <w:left w:val="single" w:sz="4" w:space="0" w:color="auto"/>
              <w:bottom w:val="single" w:sz="4" w:space="0" w:color="auto"/>
              <w:right w:val="single" w:sz="4" w:space="0" w:color="auto"/>
            </w:tcBorders>
            <w:hideMark/>
          </w:tcPr>
          <w:p w14:paraId="3F127C98" w14:textId="77777777" w:rsidR="008804E6" w:rsidRPr="008804E6" w:rsidRDefault="008804E6">
            <w:pPr>
              <w:spacing w:after="0" w:line="240" w:lineRule="auto"/>
              <w:rPr>
                <w:rFonts w:ascii="Consolas" w:hAnsi="Consolas"/>
                <w:bCs/>
              </w:rPr>
            </w:pPr>
            <w:r w:rsidRPr="008804E6">
              <w:rPr>
                <w:rFonts w:ascii="Consolas" w:hAnsi="Consolas"/>
                <w:bCs/>
              </w:rPr>
              <w:t>Stone required: 124</w:t>
            </w:r>
          </w:p>
          <w:p w14:paraId="4342AA6F" w14:textId="77777777" w:rsidR="008804E6" w:rsidRPr="008804E6" w:rsidRDefault="008804E6">
            <w:pPr>
              <w:spacing w:after="0" w:line="240" w:lineRule="auto"/>
              <w:rPr>
                <w:rFonts w:ascii="Consolas" w:hAnsi="Consolas"/>
                <w:bCs/>
              </w:rPr>
            </w:pPr>
            <w:r w:rsidRPr="008804E6">
              <w:rPr>
                <w:rFonts w:ascii="Consolas" w:hAnsi="Consolas"/>
                <w:bCs/>
              </w:rPr>
              <w:t>Marble required: 84</w:t>
            </w:r>
          </w:p>
          <w:p w14:paraId="6F914EA5" w14:textId="77777777" w:rsidR="008804E6" w:rsidRPr="008804E6" w:rsidRDefault="008804E6">
            <w:pPr>
              <w:spacing w:after="0" w:line="240" w:lineRule="auto"/>
              <w:rPr>
                <w:rFonts w:ascii="Consolas" w:hAnsi="Consolas"/>
                <w:bCs/>
              </w:rPr>
            </w:pPr>
            <w:r w:rsidRPr="008804E6">
              <w:rPr>
                <w:rFonts w:ascii="Consolas" w:hAnsi="Consolas"/>
                <w:bCs/>
              </w:rPr>
              <w:t>Lapis Lazuli required: 6</w:t>
            </w:r>
          </w:p>
          <w:p w14:paraId="3483067B"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219C5DF3" w14:textId="77777777" w:rsidR="008804E6" w:rsidRPr="008804E6" w:rsidRDefault="008804E6">
            <w:pPr>
              <w:spacing w:after="0" w:line="240" w:lineRule="auto"/>
              <w:rPr>
                <w:rFonts w:ascii="Consolas" w:hAnsi="Consolas"/>
                <w:bCs/>
              </w:rPr>
            </w:pPr>
            <w:r w:rsidRPr="008804E6">
              <w:rPr>
                <w:rFonts w:ascii="Consolas" w:hAnsi="Consolas"/>
                <w:bCs/>
              </w:rPr>
              <w:t>Final pyramid height: 4</w:t>
            </w:r>
          </w:p>
        </w:tc>
        <w:tc>
          <w:tcPr>
            <w:tcW w:w="6349" w:type="dxa"/>
            <w:tcBorders>
              <w:top w:val="single" w:sz="4" w:space="0" w:color="auto"/>
              <w:left w:val="single" w:sz="4" w:space="0" w:color="auto"/>
              <w:bottom w:val="single" w:sz="4" w:space="0" w:color="auto"/>
              <w:right w:val="single" w:sz="4" w:space="0" w:color="auto"/>
            </w:tcBorders>
            <w:hideMark/>
          </w:tcPr>
          <w:p w14:paraId="06CCEEC6" w14:textId="77777777" w:rsidR="008804E6" w:rsidRPr="008804E6" w:rsidRDefault="008804E6">
            <w:pPr>
              <w:spacing w:line="240" w:lineRule="auto"/>
            </w:pPr>
            <w:r w:rsidRPr="008804E6">
              <w:t xml:space="preserve">Total </w:t>
            </w:r>
            <w:r w:rsidRPr="008804E6">
              <w:rPr>
                <w:rStyle w:val="Strong"/>
              </w:rPr>
              <w:t>stone</w:t>
            </w:r>
            <w:r w:rsidRPr="008804E6">
              <w:t xml:space="preserve"> is 81*0.75+49*0.75+25*0.75+9*0.75+1*0.75 = 123.75, we round up to 124.</w:t>
            </w:r>
          </w:p>
          <w:p w14:paraId="7EF0DDF2" w14:textId="77777777" w:rsidR="008804E6" w:rsidRPr="008804E6" w:rsidRDefault="008804E6">
            <w:pPr>
              <w:spacing w:line="240" w:lineRule="auto"/>
            </w:pPr>
            <w:r w:rsidRPr="008804E6">
              <w:t xml:space="preserve">Total </w:t>
            </w:r>
            <w:r w:rsidRPr="008804E6">
              <w:rPr>
                <w:rStyle w:val="Strong"/>
              </w:rPr>
              <w:t>marble</w:t>
            </w:r>
            <w:r w:rsidRPr="008804E6">
              <w:t xml:space="preserve"> is 40*0.75+32*0.75+24*0.75+16*0.75=84.</w:t>
            </w:r>
          </w:p>
          <w:p w14:paraId="797F79B5" w14:textId="77777777" w:rsidR="008804E6" w:rsidRPr="008804E6" w:rsidRDefault="008804E6">
            <w:pPr>
              <w:spacing w:line="240" w:lineRule="auto"/>
            </w:pPr>
            <w:r w:rsidRPr="008804E6">
              <w:t xml:space="preserve">Total </w:t>
            </w:r>
            <w:r w:rsidRPr="008804E6">
              <w:rPr>
                <w:rStyle w:val="Strong"/>
              </w:rPr>
              <w:t>lapis lazuli</w:t>
            </w:r>
            <w:r w:rsidRPr="008804E6">
              <w:t xml:space="preserve"> is 8*0.75=6.</w:t>
            </w:r>
          </w:p>
          <w:p w14:paraId="2A6D0B11" w14:textId="77777777" w:rsidR="008804E6" w:rsidRPr="008804E6" w:rsidRDefault="008804E6">
            <w:pPr>
              <w:spacing w:line="240" w:lineRule="auto"/>
            </w:pPr>
            <w:r w:rsidRPr="008804E6">
              <w:t xml:space="preserve">Total </w:t>
            </w:r>
            <w:r w:rsidRPr="008804E6">
              <w:rPr>
                <w:rStyle w:val="Strong"/>
              </w:rPr>
              <w:t>gold</w:t>
            </w:r>
            <w:r w:rsidRPr="008804E6">
              <w:t xml:space="preserve"> is 1*0.75=0.75, we round up to 1.</w:t>
            </w:r>
          </w:p>
          <w:p w14:paraId="344E5DD3" w14:textId="77777777" w:rsidR="008804E6" w:rsidRPr="008804E6" w:rsidRDefault="008804E6">
            <w:pPr>
              <w:spacing w:before="80" w:after="120" w:line="240" w:lineRule="auto"/>
            </w:pPr>
            <w:r w:rsidRPr="008804E6">
              <w:t xml:space="preserve">Total </w:t>
            </w:r>
            <w:r w:rsidRPr="008804E6">
              <w:rPr>
                <w:rStyle w:val="Strong"/>
              </w:rPr>
              <w:t>height</w:t>
            </w:r>
            <w:r w:rsidRPr="008804E6">
              <w:t xml:space="preserve"> is 4.5 (6 </w:t>
            </w:r>
            <w:r w:rsidRPr="008804E6">
              <w:rPr>
                <w:rStyle w:val="Strong"/>
              </w:rPr>
              <w:t>steps</w:t>
            </w:r>
            <w:r w:rsidRPr="008804E6">
              <w:t xml:space="preserve"> times 0.75), we round down to 4.</w:t>
            </w:r>
          </w:p>
        </w:tc>
      </w:tr>
    </w:tbl>
    <w:p w14:paraId="5F8A1B82" w14:textId="77777777" w:rsidR="008804E6" w:rsidRPr="008804E6" w:rsidRDefault="008804E6" w:rsidP="008804E6">
      <w:pPr>
        <w:rPr>
          <w:rFonts w:asciiTheme="minorHAnsi" w:hAnsiTheme="minorHAnsi" w:cstheme="minorBidi"/>
          <w:highlight w:val="yellow"/>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8804E6" w:rsidRPr="008804E6" w14:paraId="70217F59" w14:textId="77777777" w:rsidTr="00BF408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4E4136" w14:textId="77777777" w:rsidR="008804E6" w:rsidRPr="008804E6" w:rsidRDefault="008804E6">
            <w:pPr>
              <w:spacing w:after="0" w:line="240" w:lineRule="auto"/>
              <w:jc w:val="center"/>
              <w:rPr>
                <w:b/>
              </w:rPr>
            </w:pPr>
            <w:r w:rsidRPr="008804E6">
              <w:rPr>
                <w:b/>
              </w:rPr>
              <w:t>Input</w:t>
            </w:r>
          </w:p>
        </w:tc>
        <w:tc>
          <w:tcPr>
            <w:tcW w:w="3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289F8A" w14:textId="77777777" w:rsidR="008804E6" w:rsidRPr="008804E6" w:rsidRDefault="008804E6">
            <w:pPr>
              <w:spacing w:after="0" w:line="240" w:lineRule="auto"/>
              <w:jc w:val="center"/>
              <w:rPr>
                <w:b/>
              </w:rPr>
            </w:pPr>
            <w:r w:rsidRPr="008804E6">
              <w:rPr>
                <w:b/>
              </w:rPr>
              <w:t>Output</w:t>
            </w:r>
          </w:p>
        </w:tc>
        <w:tc>
          <w:tcPr>
            <w:tcW w:w="794" w:type="dxa"/>
            <w:vMerge w:val="restart"/>
            <w:tcBorders>
              <w:top w:val="nil"/>
              <w:left w:val="single" w:sz="4" w:space="0" w:color="auto"/>
              <w:bottom w:val="nil"/>
              <w:right w:val="single" w:sz="4" w:space="0" w:color="auto"/>
            </w:tcBorders>
          </w:tcPr>
          <w:p w14:paraId="627D52B0" w14:textId="77777777" w:rsidR="008804E6" w:rsidRPr="008804E6" w:rsidRDefault="008804E6">
            <w:pPr>
              <w:spacing w:after="0" w:line="240" w:lineRule="auto"/>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DA16CE" w14:textId="77777777" w:rsidR="008804E6" w:rsidRPr="008804E6" w:rsidRDefault="008804E6">
            <w:pPr>
              <w:spacing w:after="0" w:line="240" w:lineRule="auto"/>
              <w:jc w:val="center"/>
              <w:rPr>
                <w:b/>
              </w:rPr>
            </w:pPr>
            <w:r w:rsidRPr="008804E6">
              <w:rPr>
                <w:b/>
              </w:rPr>
              <w:t>Input</w:t>
            </w:r>
          </w:p>
        </w:tc>
        <w:tc>
          <w:tcPr>
            <w:tcW w:w="3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A9DA1D" w14:textId="77777777" w:rsidR="008804E6" w:rsidRPr="008804E6" w:rsidRDefault="008804E6">
            <w:pPr>
              <w:spacing w:after="0" w:line="240" w:lineRule="auto"/>
              <w:jc w:val="center"/>
              <w:rPr>
                <w:b/>
              </w:rPr>
            </w:pPr>
            <w:r w:rsidRPr="008804E6">
              <w:rPr>
                <w:b/>
              </w:rPr>
              <w:t>Output</w:t>
            </w:r>
          </w:p>
        </w:tc>
      </w:tr>
      <w:tr w:rsidR="008804E6" w:rsidRPr="008804E6" w14:paraId="21EA544D" w14:textId="77777777" w:rsidTr="00BF408C">
        <w:tc>
          <w:tcPr>
            <w:tcW w:w="1133" w:type="dxa"/>
            <w:tcBorders>
              <w:top w:val="single" w:sz="4" w:space="0" w:color="auto"/>
              <w:left w:val="single" w:sz="4" w:space="0" w:color="auto"/>
              <w:bottom w:val="single" w:sz="4" w:space="0" w:color="auto"/>
              <w:right w:val="single" w:sz="4" w:space="0" w:color="auto"/>
            </w:tcBorders>
            <w:hideMark/>
          </w:tcPr>
          <w:p w14:paraId="501F59FD" w14:textId="77777777" w:rsidR="008804E6" w:rsidRPr="008804E6" w:rsidRDefault="008804E6">
            <w:pPr>
              <w:spacing w:after="0" w:line="240" w:lineRule="auto"/>
              <w:rPr>
                <w:rFonts w:ascii="Consolas" w:hAnsi="Consolas"/>
              </w:rPr>
            </w:pPr>
            <w:r w:rsidRPr="008804E6">
              <w:rPr>
                <w:rFonts w:ascii="Consolas" w:hAnsi="Consolas"/>
              </w:rPr>
              <w:t>12,</w:t>
            </w:r>
          </w:p>
          <w:p w14:paraId="5DCC2509" w14:textId="77777777" w:rsidR="008804E6" w:rsidRPr="008804E6" w:rsidRDefault="008804E6">
            <w:pPr>
              <w:spacing w:after="0" w:line="240" w:lineRule="auto"/>
              <w:jc w:val="both"/>
              <w:rPr>
                <w:rFonts w:ascii="Consolas" w:hAnsi="Consolas"/>
              </w:rPr>
            </w:pPr>
            <w:r w:rsidRPr="008804E6">
              <w:rPr>
                <w:rFonts w:ascii="Consolas" w:hAnsi="Consolas"/>
              </w:rPr>
              <w:t>1</w:t>
            </w:r>
          </w:p>
        </w:tc>
        <w:tc>
          <w:tcPr>
            <w:tcW w:w="3683" w:type="dxa"/>
            <w:tcBorders>
              <w:top w:val="single" w:sz="4" w:space="0" w:color="auto"/>
              <w:left w:val="single" w:sz="4" w:space="0" w:color="auto"/>
              <w:bottom w:val="single" w:sz="4" w:space="0" w:color="auto"/>
              <w:right w:val="single" w:sz="4" w:space="0" w:color="auto"/>
            </w:tcBorders>
            <w:hideMark/>
          </w:tcPr>
          <w:p w14:paraId="7BB5BA36" w14:textId="77777777" w:rsidR="008804E6" w:rsidRPr="008804E6" w:rsidRDefault="008804E6">
            <w:pPr>
              <w:spacing w:after="0" w:line="240" w:lineRule="auto"/>
              <w:rPr>
                <w:rFonts w:ascii="Consolas" w:hAnsi="Consolas"/>
                <w:bCs/>
              </w:rPr>
            </w:pPr>
            <w:r w:rsidRPr="008804E6">
              <w:rPr>
                <w:rFonts w:ascii="Consolas" w:hAnsi="Consolas"/>
                <w:bCs/>
              </w:rPr>
              <w:t>Stone required: 220</w:t>
            </w:r>
          </w:p>
          <w:p w14:paraId="05B591B2" w14:textId="77777777" w:rsidR="008804E6" w:rsidRPr="008804E6" w:rsidRDefault="008804E6">
            <w:pPr>
              <w:spacing w:after="0" w:line="240" w:lineRule="auto"/>
              <w:rPr>
                <w:rFonts w:ascii="Consolas" w:hAnsi="Consolas"/>
                <w:bCs/>
              </w:rPr>
            </w:pPr>
            <w:r w:rsidRPr="008804E6">
              <w:rPr>
                <w:rFonts w:ascii="Consolas" w:hAnsi="Consolas"/>
                <w:bCs/>
              </w:rPr>
              <w:t>Marble required: 128</w:t>
            </w:r>
          </w:p>
          <w:p w14:paraId="21A318AE" w14:textId="77777777" w:rsidR="008804E6" w:rsidRPr="008804E6" w:rsidRDefault="008804E6">
            <w:pPr>
              <w:spacing w:after="0" w:line="240" w:lineRule="auto"/>
              <w:rPr>
                <w:rFonts w:ascii="Consolas" w:hAnsi="Consolas"/>
                <w:bCs/>
              </w:rPr>
            </w:pPr>
            <w:r w:rsidRPr="008804E6">
              <w:rPr>
                <w:rFonts w:ascii="Consolas" w:hAnsi="Consolas"/>
                <w:bCs/>
              </w:rPr>
              <w:t>Lapis Lazuli required: 12</w:t>
            </w:r>
          </w:p>
          <w:p w14:paraId="08F69BD6" w14:textId="77777777" w:rsidR="008804E6" w:rsidRPr="008804E6" w:rsidRDefault="008804E6">
            <w:pPr>
              <w:spacing w:after="0" w:line="240" w:lineRule="auto"/>
              <w:rPr>
                <w:rFonts w:ascii="Consolas" w:hAnsi="Consolas"/>
                <w:bCs/>
              </w:rPr>
            </w:pPr>
            <w:r w:rsidRPr="008804E6">
              <w:rPr>
                <w:rFonts w:ascii="Consolas" w:hAnsi="Consolas"/>
                <w:bCs/>
              </w:rPr>
              <w:t>Gold required: 4</w:t>
            </w:r>
          </w:p>
          <w:p w14:paraId="77C5254C"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c>
          <w:tcPr>
            <w:tcW w:w="794" w:type="dxa"/>
            <w:vMerge/>
            <w:tcBorders>
              <w:top w:val="nil"/>
              <w:left w:val="single" w:sz="4" w:space="0" w:color="auto"/>
              <w:bottom w:val="nil"/>
              <w:right w:val="single" w:sz="4" w:space="0" w:color="auto"/>
            </w:tcBorders>
            <w:vAlign w:val="center"/>
            <w:hideMark/>
          </w:tcPr>
          <w:p w14:paraId="6134DC87" w14:textId="77777777" w:rsidR="008804E6" w:rsidRPr="008804E6" w:rsidRDefault="008804E6">
            <w:pPr>
              <w:spacing w:after="0" w:line="240" w:lineRule="auto"/>
              <w:rPr>
                <w:b/>
              </w:rPr>
            </w:pPr>
          </w:p>
        </w:tc>
        <w:tc>
          <w:tcPr>
            <w:tcW w:w="1134" w:type="dxa"/>
            <w:tcBorders>
              <w:top w:val="single" w:sz="4" w:space="0" w:color="auto"/>
              <w:left w:val="single" w:sz="4" w:space="0" w:color="auto"/>
              <w:bottom w:val="single" w:sz="4" w:space="0" w:color="auto"/>
              <w:right w:val="single" w:sz="4" w:space="0" w:color="auto"/>
            </w:tcBorders>
            <w:hideMark/>
          </w:tcPr>
          <w:p w14:paraId="43FD1410" w14:textId="77777777" w:rsidR="008804E6" w:rsidRPr="008804E6" w:rsidRDefault="008804E6">
            <w:pPr>
              <w:spacing w:after="0" w:line="240" w:lineRule="auto"/>
              <w:rPr>
                <w:rFonts w:ascii="Consolas" w:hAnsi="Consolas"/>
              </w:rPr>
            </w:pPr>
            <w:r w:rsidRPr="008804E6">
              <w:rPr>
                <w:rFonts w:ascii="Consolas" w:hAnsi="Consolas"/>
              </w:rPr>
              <w:t>23,</w:t>
            </w:r>
          </w:p>
          <w:p w14:paraId="5EF78EAA" w14:textId="77777777" w:rsidR="008804E6" w:rsidRPr="008804E6" w:rsidRDefault="008804E6">
            <w:pPr>
              <w:spacing w:after="0" w:line="240" w:lineRule="auto"/>
              <w:jc w:val="both"/>
              <w:rPr>
                <w:rFonts w:ascii="Consolas" w:hAnsi="Consolas"/>
              </w:rPr>
            </w:pPr>
            <w:r w:rsidRPr="008804E6">
              <w:rPr>
                <w:rFonts w:ascii="Consolas" w:hAnsi="Consolas"/>
              </w:rPr>
              <w:t>0.5</w:t>
            </w:r>
          </w:p>
        </w:tc>
        <w:tc>
          <w:tcPr>
            <w:tcW w:w="3684" w:type="dxa"/>
            <w:tcBorders>
              <w:top w:val="single" w:sz="4" w:space="0" w:color="auto"/>
              <w:left w:val="single" w:sz="4" w:space="0" w:color="auto"/>
              <w:bottom w:val="single" w:sz="4" w:space="0" w:color="auto"/>
              <w:right w:val="single" w:sz="4" w:space="0" w:color="auto"/>
            </w:tcBorders>
            <w:hideMark/>
          </w:tcPr>
          <w:p w14:paraId="5A28FC54" w14:textId="77777777" w:rsidR="008804E6" w:rsidRPr="008804E6" w:rsidRDefault="008804E6">
            <w:pPr>
              <w:spacing w:after="0" w:line="240" w:lineRule="auto"/>
              <w:rPr>
                <w:rFonts w:ascii="Consolas" w:hAnsi="Consolas"/>
                <w:bCs/>
              </w:rPr>
            </w:pPr>
            <w:r w:rsidRPr="008804E6">
              <w:rPr>
                <w:rFonts w:ascii="Consolas" w:hAnsi="Consolas"/>
                <w:bCs/>
              </w:rPr>
              <w:t>Stone required: 886</w:t>
            </w:r>
          </w:p>
          <w:p w14:paraId="716503EB" w14:textId="77777777" w:rsidR="008804E6" w:rsidRPr="008804E6" w:rsidRDefault="008804E6">
            <w:pPr>
              <w:spacing w:after="0" w:line="240" w:lineRule="auto"/>
              <w:rPr>
                <w:rFonts w:ascii="Consolas" w:hAnsi="Consolas"/>
                <w:bCs/>
              </w:rPr>
            </w:pPr>
            <w:r w:rsidRPr="008804E6">
              <w:rPr>
                <w:rFonts w:ascii="Consolas" w:hAnsi="Consolas"/>
                <w:bCs/>
              </w:rPr>
              <w:t>Marble required: 228</w:t>
            </w:r>
          </w:p>
          <w:p w14:paraId="4B5453AB" w14:textId="77777777" w:rsidR="008804E6" w:rsidRPr="008804E6" w:rsidRDefault="008804E6">
            <w:pPr>
              <w:spacing w:after="0" w:line="240" w:lineRule="auto"/>
              <w:rPr>
                <w:rFonts w:ascii="Consolas" w:hAnsi="Consolas"/>
                <w:bCs/>
              </w:rPr>
            </w:pPr>
            <w:r w:rsidRPr="008804E6">
              <w:rPr>
                <w:rFonts w:ascii="Consolas" w:hAnsi="Consolas"/>
                <w:bCs/>
              </w:rPr>
              <w:t>Lapis Lazuli required: 36</w:t>
            </w:r>
          </w:p>
          <w:p w14:paraId="7D1AA65A"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026CC5BB"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r>
    </w:tbl>
    <w:p w14:paraId="6EF1D49E" w14:textId="77777777" w:rsidR="004D05E1" w:rsidRDefault="004D05E1" w:rsidP="001D3649">
      <w:pPr>
        <w:pStyle w:val="Heading2"/>
        <w:numPr>
          <w:ilvl w:val="0"/>
          <w:numId w:val="0"/>
        </w:numPr>
        <w:ind w:left="450" w:hanging="360"/>
      </w:pPr>
      <w:bookmarkStart w:id="3" w:name="_Hlk505645974"/>
    </w:p>
    <w:p w14:paraId="21785453" w14:textId="66BB828E" w:rsidR="00BF408C" w:rsidRPr="001D3649" w:rsidRDefault="001D3649" w:rsidP="001D3649">
      <w:pPr>
        <w:pStyle w:val="Heading2"/>
        <w:numPr>
          <w:ilvl w:val="0"/>
          <w:numId w:val="0"/>
        </w:numPr>
        <w:ind w:left="450" w:hanging="360"/>
        <w:rPr>
          <w:lang w:val="bg-BG"/>
        </w:rPr>
      </w:pPr>
      <w:r>
        <w:rPr>
          <w:lang w:val="bg-BG"/>
        </w:rPr>
        <w:t>10.</w:t>
      </w:r>
      <w:r w:rsidR="00BF408C">
        <w:t xml:space="preserve">* </w:t>
      </w:r>
      <w:r w:rsidR="00BF408C" w:rsidRPr="008804E6">
        <w:t>Bitcoin "Mining"</w:t>
      </w:r>
    </w:p>
    <w:p w14:paraId="2047AD06" w14:textId="77777777" w:rsidR="00BF408C" w:rsidRPr="008804E6" w:rsidRDefault="00BF408C" w:rsidP="00BF408C">
      <w:r w:rsidRPr="008804E6">
        <w:t xml:space="preserve">Write a JavaScript program that calculates the </w:t>
      </w:r>
      <w:r w:rsidRPr="008804E6">
        <w:rPr>
          <w:b/>
        </w:rPr>
        <w:t>total amount</w:t>
      </w:r>
      <w:r w:rsidRPr="008804E6">
        <w:t xml:space="preserve"> of </w:t>
      </w:r>
      <w:r w:rsidRPr="008804E6">
        <w:rPr>
          <w:b/>
        </w:rPr>
        <w:t>bitcoins</w:t>
      </w:r>
      <w:r w:rsidRPr="008804E6">
        <w:t xml:space="preserve"> you purchased with the gold you mined during your </w:t>
      </w:r>
      <w:r w:rsidRPr="008804E6">
        <w:rPr>
          <w:b/>
        </w:rPr>
        <w:t xml:space="preserve">shift </w:t>
      </w:r>
      <w:r w:rsidRPr="008804E6">
        <w:t xml:space="preserve">at the mine. Your shift consists of a certain number of days where you mine an amount of </w:t>
      </w:r>
      <w:r w:rsidRPr="008804E6">
        <w:rPr>
          <w:b/>
        </w:rPr>
        <w:t>gold</w:t>
      </w:r>
      <w:r w:rsidRPr="008804E6">
        <w:t xml:space="preserve"> in </w:t>
      </w:r>
      <w:r w:rsidRPr="008804E6">
        <w:rPr>
          <w:b/>
        </w:rPr>
        <w:t>grams</w:t>
      </w:r>
      <w:r w:rsidRPr="008804E6">
        <w:t xml:space="preserve">. Your program will receive an </w:t>
      </w:r>
      <w:r w:rsidRPr="008804E6">
        <w:rPr>
          <w:b/>
        </w:rPr>
        <w:t xml:space="preserve">array with the amount of gold </w:t>
      </w:r>
      <w:r w:rsidRPr="008804E6">
        <w:t xml:space="preserve">you mined </w:t>
      </w:r>
      <w:r w:rsidRPr="008804E6">
        <w:rPr>
          <w:b/>
        </w:rPr>
        <w:t>each day</w:t>
      </w:r>
      <w:r w:rsidRPr="008804E6">
        <w:t xml:space="preserve">, where the </w:t>
      </w:r>
      <w:r w:rsidRPr="008804E6">
        <w:rPr>
          <w:b/>
        </w:rPr>
        <w:t>first day</w:t>
      </w:r>
      <w:r w:rsidRPr="008804E6">
        <w:t xml:space="preserve"> of your </w:t>
      </w:r>
      <w:r w:rsidRPr="008804E6">
        <w:rPr>
          <w:b/>
        </w:rPr>
        <w:t>shift</w:t>
      </w:r>
      <w:r w:rsidRPr="008804E6">
        <w:t xml:space="preserve"> is the </w:t>
      </w:r>
      <w:r w:rsidRPr="008804E6">
        <w:rPr>
          <w:b/>
        </w:rPr>
        <w:t>first index of the array</w:t>
      </w:r>
      <w:r w:rsidRPr="008804E6">
        <w:t xml:space="preserve">. Also, someone was stealing </w:t>
      </w:r>
      <w:r w:rsidRPr="008804E6">
        <w:rPr>
          <w:b/>
        </w:rPr>
        <w:t>every third day</w:t>
      </w:r>
      <w:r w:rsidRPr="008804E6">
        <w:t xml:space="preserve"> from the start of your shift </w:t>
      </w:r>
      <w:r w:rsidRPr="008804E6">
        <w:rPr>
          <w:b/>
        </w:rPr>
        <w:t>30%</w:t>
      </w:r>
      <w:r w:rsidRPr="008804E6">
        <w:t xml:space="preserve"> from the mined </w:t>
      </w:r>
      <w:r w:rsidRPr="008804E6">
        <w:rPr>
          <w:b/>
        </w:rPr>
        <w:t>gold</w:t>
      </w:r>
      <w:r w:rsidRPr="008804E6">
        <w:t xml:space="preserve"> for </w:t>
      </w:r>
      <w:r w:rsidRPr="008804E6">
        <w:rPr>
          <w:b/>
        </w:rPr>
        <w:t>this day</w:t>
      </w:r>
      <w:r w:rsidRPr="008804E6">
        <w:t xml:space="preserve">. For the different exchanges use these </w:t>
      </w:r>
      <w:r w:rsidRPr="008804E6">
        <w:rPr>
          <w:b/>
        </w:rPr>
        <w:t>prices</w:t>
      </w:r>
      <w:r w:rsidRPr="008804E6">
        <w:t>:</w:t>
      </w:r>
    </w:p>
    <w:tbl>
      <w:tblPr>
        <w:tblStyle w:val="TableGrid"/>
        <w:tblW w:w="0" w:type="auto"/>
        <w:jc w:val="center"/>
        <w:tblLook w:val="04A0" w:firstRow="1" w:lastRow="0" w:firstColumn="1" w:lastColumn="0" w:noHBand="0" w:noVBand="1"/>
      </w:tblPr>
      <w:tblGrid>
        <w:gridCol w:w="1744"/>
        <w:gridCol w:w="1421"/>
      </w:tblGrid>
      <w:tr w:rsidR="00BF408C" w:rsidRPr="008804E6" w14:paraId="15B2D86C" w14:textId="77777777" w:rsidTr="0060199D">
        <w:trPr>
          <w:trHeight w:val="255"/>
          <w:jc w:val="center"/>
        </w:trPr>
        <w:tc>
          <w:tcPr>
            <w:tcW w:w="17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8C593D8" w14:textId="77777777" w:rsidR="00BF408C" w:rsidRPr="008804E6" w:rsidRDefault="00BF408C" w:rsidP="0060199D">
            <w:pPr>
              <w:spacing w:before="80" w:after="120" w:line="240" w:lineRule="auto"/>
              <w:jc w:val="center"/>
              <w:rPr>
                <w:b/>
              </w:rPr>
            </w:pPr>
            <w:r w:rsidRPr="008804E6">
              <w:rPr>
                <w:b/>
              </w:rPr>
              <w:t>1 Bitcoin</w:t>
            </w:r>
          </w:p>
        </w:tc>
        <w:tc>
          <w:tcPr>
            <w:tcW w:w="1421" w:type="dxa"/>
            <w:tcBorders>
              <w:top w:val="single" w:sz="4" w:space="0" w:color="auto"/>
              <w:left w:val="single" w:sz="4" w:space="0" w:color="auto"/>
              <w:bottom w:val="single" w:sz="4" w:space="0" w:color="auto"/>
              <w:right w:val="single" w:sz="4" w:space="0" w:color="auto"/>
            </w:tcBorders>
            <w:vAlign w:val="center"/>
            <w:hideMark/>
          </w:tcPr>
          <w:p w14:paraId="4EC5CF69" w14:textId="77777777" w:rsidR="00BF408C" w:rsidRPr="008804E6" w:rsidRDefault="00BF408C" w:rsidP="0060199D">
            <w:pPr>
              <w:spacing w:before="80" w:after="120" w:line="240" w:lineRule="auto"/>
              <w:jc w:val="center"/>
            </w:pPr>
            <w:r w:rsidRPr="008804E6">
              <w:t>11949.16 lv.</w:t>
            </w:r>
          </w:p>
        </w:tc>
      </w:tr>
      <w:tr w:rsidR="00BF408C" w:rsidRPr="008804E6" w14:paraId="0ECC924C" w14:textId="77777777" w:rsidTr="0060199D">
        <w:trPr>
          <w:trHeight w:val="50"/>
          <w:jc w:val="center"/>
        </w:trPr>
        <w:tc>
          <w:tcPr>
            <w:tcW w:w="17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256295" w14:textId="77777777" w:rsidR="00BF408C" w:rsidRPr="008804E6" w:rsidRDefault="00BF408C" w:rsidP="0060199D">
            <w:pPr>
              <w:spacing w:before="80" w:after="120" w:line="240" w:lineRule="auto"/>
              <w:jc w:val="center"/>
              <w:rPr>
                <w:b/>
              </w:rPr>
            </w:pPr>
            <w:r w:rsidRPr="008804E6">
              <w:rPr>
                <w:b/>
              </w:rPr>
              <w:t>1 g of gold</w:t>
            </w:r>
          </w:p>
        </w:tc>
        <w:tc>
          <w:tcPr>
            <w:tcW w:w="1421" w:type="dxa"/>
            <w:tcBorders>
              <w:top w:val="single" w:sz="4" w:space="0" w:color="auto"/>
              <w:left w:val="single" w:sz="4" w:space="0" w:color="auto"/>
              <w:bottom w:val="single" w:sz="4" w:space="0" w:color="auto"/>
              <w:right w:val="single" w:sz="4" w:space="0" w:color="auto"/>
            </w:tcBorders>
            <w:vAlign w:val="center"/>
            <w:hideMark/>
          </w:tcPr>
          <w:p w14:paraId="7A439C35" w14:textId="77777777" w:rsidR="00BF408C" w:rsidRPr="008804E6" w:rsidRDefault="00BF408C" w:rsidP="0060199D">
            <w:pPr>
              <w:spacing w:before="80" w:after="120" w:line="240" w:lineRule="auto"/>
              <w:jc w:val="center"/>
            </w:pPr>
            <w:r w:rsidRPr="008804E6">
              <w:t>67.51 lv.</w:t>
            </w:r>
          </w:p>
        </w:tc>
      </w:tr>
    </w:tbl>
    <w:p w14:paraId="59151698" w14:textId="77777777" w:rsidR="00BF408C" w:rsidRPr="008804E6" w:rsidRDefault="00BF408C" w:rsidP="00BF408C">
      <w:pPr>
        <w:pStyle w:val="Heading3"/>
        <w:rPr>
          <w:rFonts w:asciiTheme="minorHAnsi" w:hAnsiTheme="minorHAnsi" w:cstheme="majorBidi"/>
        </w:rPr>
      </w:pPr>
      <w:r w:rsidRPr="008804E6">
        <w:lastRenderedPageBreak/>
        <w:t>Input</w:t>
      </w:r>
    </w:p>
    <w:p w14:paraId="1910ACC6" w14:textId="77777777" w:rsidR="00BF408C" w:rsidRPr="008804E6" w:rsidRDefault="00BF408C" w:rsidP="00BF408C">
      <w:r w:rsidRPr="008804E6">
        <w:t xml:space="preserve">You will receive an array of </w:t>
      </w:r>
      <w:r w:rsidRPr="008804E6">
        <w:rPr>
          <w:b/>
        </w:rPr>
        <w:t>numbers</w:t>
      </w:r>
      <w:r w:rsidRPr="008804E6">
        <w:t xml:space="preserve">, representing your </w:t>
      </w:r>
      <w:r w:rsidRPr="008804E6">
        <w:rPr>
          <w:b/>
        </w:rPr>
        <w:t xml:space="preserve">shift </w:t>
      </w:r>
      <w:r w:rsidRPr="008804E6">
        <w:t>at the mine.</w:t>
      </w:r>
    </w:p>
    <w:p w14:paraId="2FC0DC75" w14:textId="77777777" w:rsidR="00BF408C" w:rsidRPr="008804E6" w:rsidRDefault="00BF408C" w:rsidP="00BF408C">
      <w:pPr>
        <w:pStyle w:val="Heading3"/>
      </w:pPr>
      <w:r w:rsidRPr="008804E6">
        <w:t>Output</w:t>
      </w:r>
    </w:p>
    <w:p w14:paraId="14D634A5" w14:textId="77777777" w:rsidR="00BF408C" w:rsidRPr="008804E6" w:rsidRDefault="00BF408C" w:rsidP="00BF408C">
      <w:r w:rsidRPr="008804E6">
        <w:t xml:space="preserve">Print on the </w:t>
      </w:r>
      <w:r w:rsidRPr="008804E6">
        <w:rPr>
          <w:rStyle w:val="Strong"/>
        </w:rPr>
        <w:t>console these lines in the following formats</w:t>
      </w:r>
      <w:r w:rsidRPr="008804E6">
        <w:t>:</w:t>
      </w:r>
    </w:p>
    <w:p w14:paraId="78AE63FF" w14:textId="77777777" w:rsidR="00BF408C" w:rsidRPr="008804E6" w:rsidRDefault="00BF408C" w:rsidP="00BF408C">
      <w:pPr>
        <w:pStyle w:val="ListParagraph"/>
        <w:numPr>
          <w:ilvl w:val="0"/>
          <w:numId w:val="13"/>
        </w:numPr>
        <w:spacing w:before="80" w:after="120"/>
        <w:jc w:val="both"/>
      </w:pPr>
      <w:r w:rsidRPr="008804E6">
        <w:rPr>
          <w:b/>
        </w:rPr>
        <w:t>First line</w:t>
      </w:r>
      <w:r w:rsidRPr="008804E6">
        <w:t xml:space="preserve"> prints the </w:t>
      </w:r>
      <w:r w:rsidRPr="008804E6">
        <w:rPr>
          <w:b/>
        </w:rPr>
        <w:t>total</w:t>
      </w:r>
      <w:r w:rsidRPr="008804E6">
        <w:t xml:space="preserve"> </w:t>
      </w:r>
      <w:r w:rsidRPr="008804E6">
        <w:rPr>
          <w:b/>
        </w:rPr>
        <w:t xml:space="preserve">amount </w:t>
      </w:r>
      <w:r w:rsidRPr="008804E6">
        <w:t xml:space="preserve">of bought </w:t>
      </w:r>
      <w:r w:rsidRPr="008804E6">
        <w:rPr>
          <w:b/>
        </w:rPr>
        <w:t>bitcoins</w:t>
      </w:r>
      <w:r w:rsidRPr="008804E6">
        <w:t>:</w:t>
      </w:r>
    </w:p>
    <w:p w14:paraId="553F2778" w14:textId="77777777" w:rsidR="00BF408C" w:rsidRPr="008804E6" w:rsidRDefault="00BF408C" w:rsidP="00BF408C">
      <w:pPr>
        <w:pStyle w:val="ListParagraph"/>
        <w:ind w:left="1004" w:firstLine="132"/>
      </w:pPr>
      <w:r w:rsidRPr="008804E6">
        <w:t xml:space="preserve"> "</w:t>
      </w:r>
      <w:r w:rsidRPr="008804E6">
        <w:rPr>
          <w:b/>
        </w:rPr>
        <w:t>Bought bitcoins: {count}</w:t>
      </w:r>
      <w:r w:rsidRPr="008804E6">
        <w:t>"</w:t>
      </w:r>
    </w:p>
    <w:p w14:paraId="72DA0DEB" w14:textId="77777777" w:rsidR="00BF408C" w:rsidRPr="008804E6" w:rsidRDefault="00BF408C" w:rsidP="00BF408C">
      <w:pPr>
        <w:pStyle w:val="ListParagraph"/>
        <w:numPr>
          <w:ilvl w:val="0"/>
          <w:numId w:val="13"/>
        </w:numPr>
        <w:spacing w:before="80" w:after="120"/>
        <w:jc w:val="both"/>
      </w:pPr>
      <w:r w:rsidRPr="008804E6">
        <w:rPr>
          <w:b/>
        </w:rPr>
        <w:t>Second line</w:t>
      </w:r>
      <w:r w:rsidRPr="008804E6">
        <w:t xml:space="preserve"> prints </w:t>
      </w:r>
      <w:r>
        <w:rPr>
          <w:b/>
        </w:rPr>
        <w:t>which</w:t>
      </w:r>
      <w:r w:rsidRPr="008804E6">
        <w:rPr>
          <w:b/>
        </w:rPr>
        <w:t xml:space="preserve"> day</w:t>
      </w:r>
      <w:r w:rsidRPr="008804E6">
        <w:t xml:space="preserve"> you </w:t>
      </w:r>
      <w:r w:rsidRPr="008804E6">
        <w:rPr>
          <w:b/>
        </w:rPr>
        <w:t>bought</w:t>
      </w:r>
      <w:r w:rsidRPr="008804E6">
        <w:t xml:space="preserve"> your </w:t>
      </w:r>
      <w:r w:rsidRPr="008804E6">
        <w:rPr>
          <w:b/>
        </w:rPr>
        <w:t>first bitcoin</w:t>
      </w:r>
      <w:r w:rsidRPr="008804E6">
        <w:t xml:space="preserve">: </w:t>
      </w:r>
    </w:p>
    <w:p w14:paraId="3254DCB8" w14:textId="77777777" w:rsidR="00BF408C" w:rsidRPr="008804E6" w:rsidRDefault="00BF408C" w:rsidP="00BF408C">
      <w:pPr>
        <w:pStyle w:val="ListParagraph"/>
        <w:ind w:left="1004" w:firstLine="132"/>
      </w:pPr>
      <w:r w:rsidRPr="008804E6">
        <w:t xml:space="preserve"> "</w:t>
      </w:r>
      <w:r w:rsidRPr="008804E6">
        <w:rPr>
          <w:b/>
        </w:rPr>
        <w:t>Day of the first purchased bitcoin: {day}</w:t>
      </w:r>
      <w:r w:rsidRPr="008804E6">
        <w:t>"</w:t>
      </w:r>
    </w:p>
    <w:p w14:paraId="7CA44B7E" w14:textId="77777777" w:rsidR="00BF408C" w:rsidRPr="008804E6" w:rsidRDefault="00BF408C" w:rsidP="00BF408C">
      <w:pPr>
        <w:pStyle w:val="ListParagraph"/>
      </w:pPr>
      <w:r w:rsidRPr="008804E6">
        <w:t xml:space="preserve">In case you </w:t>
      </w:r>
      <w:r w:rsidRPr="008804E6">
        <w:rPr>
          <w:b/>
        </w:rPr>
        <w:t>did not</w:t>
      </w:r>
      <w:r w:rsidRPr="008804E6">
        <w:t xml:space="preserve"> </w:t>
      </w:r>
      <w:r w:rsidRPr="008804E6">
        <w:rPr>
          <w:b/>
        </w:rPr>
        <w:t>purchased any bitcoins,</w:t>
      </w:r>
      <w:r w:rsidRPr="008804E6">
        <w:t xml:space="preserve"> do not print the second line.</w:t>
      </w:r>
    </w:p>
    <w:p w14:paraId="45F11A02" w14:textId="77777777" w:rsidR="00BF408C" w:rsidRPr="008804E6" w:rsidRDefault="00BF408C" w:rsidP="00BF408C">
      <w:pPr>
        <w:pStyle w:val="ListParagraph"/>
        <w:numPr>
          <w:ilvl w:val="0"/>
          <w:numId w:val="13"/>
        </w:numPr>
        <w:spacing w:before="80" w:after="120"/>
        <w:jc w:val="both"/>
      </w:pPr>
      <w:r w:rsidRPr="008804E6">
        <w:rPr>
          <w:b/>
        </w:rPr>
        <w:t>Third line</w:t>
      </w:r>
      <w:r w:rsidRPr="008804E6">
        <w:t xml:space="preserve"> prints the </w:t>
      </w:r>
      <w:r w:rsidRPr="008804E6">
        <w:rPr>
          <w:b/>
        </w:rPr>
        <w:t>amount</w:t>
      </w:r>
      <w:r w:rsidRPr="008804E6">
        <w:t xml:space="preserve"> of </w:t>
      </w:r>
      <w:r w:rsidRPr="008804E6">
        <w:rPr>
          <w:b/>
        </w:rPr>
        <w:t>money</w:t>
      </w:r>
      <w:r w:rsidRPr="008804E6">
        <w:t xml:space="preserve"> that’s left after the bitcoin purchases </w:t>
      </w:r>
      <w:r w:rsidRPr="008804E6">
        <w:rPr>
          <w:b/>
        </w:rPr>
        <w:t>rounded by the second digit</w:t>
      </w:r>
      <w:r w:rsidRPr="008804E6">
        <w:t xml:space="preserve"> after the decimal point:</w:t>
      </w:r>
    </w:p>
    <w:p w14:paraId="4D7F94AB" w14:textId="77777777" w:rsidR="00BF408C" w:rsidRPr="008804E6" w:rsidRDefault="00BF408C" w:rsidP="00BF408C">
      <w:pPr>
        <w:pStyle w:val="ListParagraph"/>
        <w:ind w:left="1004" w:firstLine="132"/>
      </w:pPr>
      <w:r w:rsidRPr="008804E6">
        <w:t xml:space="preserve"> "</w:t>
      </w:r>
      <w:r w:rsidRPr="008804E6">
        <w:rPr>
          <w:b/>
        </w:rPr>
        <w:t>Left money: {money} lv.</w:t>
      </w:r>
      <w:r w:rsidRPr="008804E6">
        <w:t>"</w:t>
      </w:r>
    </w:p>
    <w:p w14:paraId="32774B13" w14:textId="77777777" w:rsidR="00BF408C" w:rsidRPr="008804E6" w:rsidRDefault="00BF408C" w:rsidP="00BF408C">
      <w:pPr>
        <w:pStyle w:val="Heading3"/>
      </w:pPr>
      <w:r w:rsidRPr="008804E6">
        <w:t>Constraints</w:t>
      </w:r>
    </w:p>
    <w:p w14:paraId="2587E169" w14:textId="77777777" w:rsidR="00BF408C" w:rsidRPr="008804E6" w:rsidRDefault="00BF408C" w:rsidP="00BF408C">
      <w:pPr>
        <w:pStyle w:val="ListParagraph"/>
        <w:numPr>
          <w:ilvl w:val="0"/>
          <w:numId w:val="12"/>
        </w:numPr>
        <w:spacing w:before="80" w:after="120"/>
        <w:jc w:val="both"/>
      </w:pPr>
      <w:r w:rsidRPr="008804E6">
        <w:t xml:space="preserve">The </w:t>
      </w:r>
      <w:r w:rsidRPr="008804E6">
        <w:rPr>
          <w:b/>
        </w:rPr>
        <w:t>input</w:t>
      </w:r>
      <w:r w:rsidRPr="008804E6">
        <w:t xml:space="preserve"> array may contain up to </w:t>
      </w:r>
      <w:r w:rsidRPr="008804E6">
        <w:rPr>
          <w:b/>
        </w:rPr>
        <w:t>1,000</w:t>
      </w:r>
      <w:r w:rsidRPr="008804E6">
        <w:t xml:space="preserve"> elements</w:t>
      </w:r>
    </w:p>
    <w:p w14:paraId="68DF33E3" w14:textId="77777777" w:rsidR="00BF408C" w:rsidRPr="008804E6" w:rsidRDefault="00BF408C" w:rsidP="00BF408C">
      <w:pPr>
        <w:pStyle w:val="ListParagraph"/>
        <w:numPr>
          <w:ilvl w:val="0"/>
          <w:numId w:val="12"/>
        </w:numPr>
        <w:rPr>
          <w:rFonts w:eastAsia="MS Mincho"/>
          <w:b/>
          <w:lang w:eastAsia="ja-JP"/>
        </w:rPr>
      </w:pPr>
      <w:r w:rsidRPr="008804E6">
        <w:rPr>
          <w:rFonts w:eastAsia="MS Mincho"/>
          <w:lang w:eastAsia="ja-JP"/>
        </w:rPr>
        <w:t xml:space="preserve">The numbers in the array are in range </w:t>
      </w:r>
      <w:r w:rsidRPr="008804E6">
        <w:rPr>
          <w:rFonts w:eastAsia="MS Mincho"/>
          <w:b/>
          <w:lang w:eastAsia="ja-JP"/>
        </w:rPr>
        <w:t>[0.01..5,000.00] inclusive</w:t>
      </w:r>
    </w:p>
    <w:p w14:paraId="55D674E3" w14:textId="77777777" w:rsidR="00BF408C" w:rsidRPr="008804E6" w:rsidRDefault="00BF408C" w:rsidP="00BF408C">
      <w:pPr>
        <w:pStyle w:val="ListParagraph"/>
        <w:numPr>
          <w:ilvl w:val="0"/>
          <w:numId w:val="12"/>
        </w:numPr>
        <w:rPr>
          <w:rFonts w:eastAsia="MS Mincho"/>
          <w:lang w:eastAsia="ja-JP"/>
        </w:rPr>
      </w:pPr>
      <w:r w:rsidRPr="008804E6">
        <w:rPr>
          <w:rFonts w:eastAsia="MS Mincho"/>
          <w:lang w:eastAsia="ja-JP"/>
        </w:rPr>
        <w:t>Allowed time/memory: 100ms/16MB</w:t>
      </w:r>
    </w:p>
    <w:p w14:paraId="1F4F181C" w14:textId="77777777" w:rsidR="00BF408C" w:rsidRPr="008804E6" w:rsidRDefault="00BF408C" w:rsidP="00BF408C">
      <w:pPr>
        <w:pStyle w:val="Heading3"/>
        <w:rPr>
          <w:rFonts w:eastAsiaTheme="majorEastAsia"/>
        </w:rPr>
      </w:pPr>
      <w:r w:rsidRPr="008804E6">
        <w:t xml:space="preserve"> Examples</w:t>
      </w:r>
    </w:p>
    <w:tbl>
      <w:tblPr>
        <w:tblStyle w:val="TableGrid"/>
        <w:tblW w:w="7344" w:type="dxa"/>
        <w:tblInd w:w="23" w:type="dxa"/>
        <w:tblLayout w:type="fixed"/>
        <w:tblCellMar>
          <w:top w:w="28" w:type="dxa"/>
          <w:left w:w="85" w:type="dxa"/>
          <w:bottom w:w="28" w:type="dxa"/>
          <w:right w:w="85" w:type="dxa"/>
        </w:tblCellMar>
        <w:tblLook w:val="04A0" w:firstRow="1" w:lastRow="0" w:firstColumn="1" w:lastColumn="0" w:noHBand="0" w:noVBand="1"/>
      </w:tblPr>
      <w:tblGrid>
        <w:gridCol w:w="2099"/>
        <w:gridCol w:w="5245"/>
      </w:tblGrid>
      <w:tr w:rsidR="00BF408C" w:rsidRPr="008804E6" w14:paraId="7A8E6220" w14:textId="77777777" w:rsidTr="0060199D">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5CB660" w14:textId="77777777" w:rsidR="00BF408C" w:rsidRPr="008804E6" w:rsidRDefault="00BF408C" w:rsidP="0060199D">
            <w:pPr>
              <w:spacing w:after="0" w:line="240" w:lineRule="auto"/>
              <w:jc w:val="center"/>
              <w:rPr>
                <w:b/>
              </w:rPr>
            </w:pPr>
            <w:r w:rsidRPr="008804E6">
              <w:rPr>
                <w:b/>
              </w:rPr>
              <w:t>Input</w:t>
            </w:r>
          </w:p>
        </w:tc>
        <w:tc>
          <w:tcPr>
            <w:tcW w:w="5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CD504C" w14:textId="77777777" w:rsidR="00BF408C" w:rsidRPr="008804E6" w:rsidRDefault="00BF408C" w:rsidP="0060199D">
            <w:pPr>
              <w:spacing w:after="0" w:line="240" w:lineRule="auto"/>
              <w:jc w:val="center"/>
              <w:rPr>
                <w:b/>
              </w:rPr>
            </w:pPr>
            <w:r w:rsidRPr="008804E6">
              <w:rPr>
                <w:b/>
              </w:rPr>
              <w:t>Output</w:t>
            </w:r>
          </w:p>
        </w:tc>
      </w:tr>
      <w:tr w:rsidR="00BF408C" w:rsidRPr="008804E6" w14:paraId="3FFCDF0E" w14:textId="77777777" w:rsidTr="0060199D">
        <w:trPr>
          <w:trHeight w:val="914"/>
        </w:trPr>
        <w:tc>
          <w:tcPr>
            <w:tcW w:w="2099" w:type="dxa"/>
            <w:tcBorders>
              <w:top w:val="single" w:sz="4" w:space="0" w:color="auto"/>
              <w:left w:val="single" w:sz="4" w:space="0" w:color="auto"/>
              <w:bottom w:val="single" w:sz="4" w:space="0" w:color="auto"/>
              <w:right w:val="single" w:sz="4" w:space="0" w:color="auto"/>
            </w:tcBorders>
            <w:hideMark/>
          </w:tcPr>
          <w:p w14:paraId="435762C1" w14:textId="77777777" w:rsidR="00BF408C" w:rsidRPr="00810712" w:rsidRDefault="00BF408C" w:rsidP="0060199D">
            <w:pPr>
              <w:spacing w:after="0" w:line="240" w:lineRule="auto"/>
              <w:jc w:val="both"/>
              <w:rPr>
                <w:rFonts w:ascii="Consolas" w:hAnsi="Consolas"/>
                <w:lang w:val="bg-BG"/>
              </w:rPr>
            </w:pPr>
            <w:r>
              <w:rPr>
                <w:rFonts w:ascii="Consolas" w:hAnsi="Consolas"/>
              </w:rPr>
              <w:t>[</w:t>
            </w:r>
            <w:r w:rsidRPr="008804E6">
              <w:rPr>
                <w:rFonts w:ascii="Consolas" w:hAnsi="Consolas"/>
              </w:rPr>
              <w:t>100</w:t>
            </w:r>
            <w:r>
              <w:rPr>
                <w:rFonts w:ascii="Consolas" w:hAnsi="Consolas"/>
              </w:rPr>
              <w:t>,</w:t>
            </w:r>
            <w:r w:rsidRPr="008804E6">
              <w:rPr>
                <w:rFonts w:ascii="Consolas" w:hAnsi="Consolas"/>
              </w:rPr>
              <w:t>200</w:t>
            </w:r>
            <w:r>
              <w:rPr>
                <w:rFonts w:ascii="Consolas" w:hAnsi="Consolas"/>
              </w:rPr>
              <w:t>,</w:t>
            </w:r>
            <w:r w:rsidRPr="008804E6">
              <w:rPr>
                <w:rFonts w:ascii="Consolas" w:hAnsi="Consolas"/>
              </w:rPr>
              <w:t>300</w:t>
            </w:r>
            <w:r>
              <w:rPr>
                <w:rFonts w:ascii="Consolas" w:hAnsi="Consolas"/>
              </w:rPr>
              <w:t>]</w:t>
            </w:r>
          </w:p>
        </w:tc>
        <w:tc>
          <w:tcPr>
            <w:tcW w:w="5244" w:type="dxa"/>
            <w:tcBorders>
              <w:top w:val="single" w:sz="4" w:space="0" w:color="auto"/>
              <w:left w:val="single" w:sz="4" w:space="0" w:color="auto"/>
              <w:bottom w:val="single" w:sz="4" w:space="0" w:color="auto"/>
              <w:right w:val="single" w:sz="4" w:space="0" w:color="auto"/>
            </w:tcBorders>
            <w:hideMark/>
          </w:tcPr>
          <w:p w14:paraId="0A746D25"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2</w:t>
            </w:r>
          </w:p>
          <w:p w14:paraId="2F8BCE8D" w14:textId="77777777" w:rsidR="00BF408C" w:rsidRPr="008804E6" w:rsidRDefault="00BF408C" w:rsidP="0060199D">
            <w:pPr>
              <w:spacing w:after="0" w:line="240" w:lineRule="auto"/>
              <w:rPr>
                <w:rFonts w:ascii="Consolas" w:hAnsi="Consolas"/>
                <w:bCs/>
              </w:rPr>
            </w:pPr>
            <w:r w:rsidRPr="008804E6">
              <w:rPr>
                <w:rFonts w:ascii="Consolas" w:hAnsi="Consolas"/>
                <w:bCs/>
              </w:rPr>
              <w:t>Day of the first</w:t>
            </w:r>
            <w:r w:rsidRPr="008804E6">
              <w:t xml:space="preserve"> </w:t>
            </w:r>
            <w:r w:rsidRPr="008804E6">
              <w:rPr>
                <w:rFonts w:ascii="Consolas" w:hAnsi="Consolas"/>
                <w:bCs/>
              </w:rPr>
              <w:t>purchased bitcoin: 2</w:t>
            </w:r>
          </w:p>
          <w:p w14:paraId="217FD436" w14:textId="77777777" w:rsidR="00BF408C" w:rsidRPr="008804E6" w:rsidRDefault="00BF408C" w:rsidP="0060199D">
            <w:pPr>
              <w:spacing w:after="0" w:line="240" w:lineRule="auto"/>
              <w:rPr>
                <w:rFonts w:ascii="Consolas" w:hAnsi="Consolas"/>
                <w:bCs/>
              </w:rPr>
            </w:pPr>
            <w:r w:rsidRPr="008804E6">
              <w:rPr>
                <w:rFonts w:ascii="Consolas" w:hAnsi="Consolas"/>
                <w:bCs/>
              </w:rPr>
              <w:t>Left money: 10531.78 lv.</w:t>
            </w:r>
          </w:p>
        </w:tc>
      </w:tr>
    </w:tbl>
    <w:p w14:paraId="6305E1D8" w14:textId="77777777" w:rsidR="00BF408C" w:rsidRPr="008804E6" w:rsidRDefault="00BF408C" w:rsidP="00BF408C">
      <w:pPr>
        <w:rPr>
          <w:rFonts w:asciiTheme="minorHAnsi" w:hAnsiTheme="minorHAnsi" w:cstheme="minorBidi"/>
        </w:rPr>
      </w:pPr>
    </w:p>
    <w:p w14:paraId="73B5F96D" w14:textId="77777777" w:rsidR="00BF408C" w:rsidRPr="008804E6" w:rsidRDefault="00BF408C" w:rsidP="00BF408C">
      <w:r w:rsidRPr="008804E6">
        <w:t>Scroll down to see the explanation for the first example and more 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F408C" w:rsidRPr="008804E6" w14:paraId="47DF3AF6" w14:textId="77777777" w:rsidTr="0060199D">
        <w:tc>
          <w:tcPr>
            <w:tcW w:w="10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2EC243" w14:textId="77777777" w:rsidR="00BF408C" w:rsidRPr="008804E6" w:rsidRDefault="00BF408C" w:rsidP="0060199D">
            <w:pPr>
              <w:spacing w:after="0" w:line="240" w:lineRule="auto"/>
              <w:jc w:val="center"/>
              <w:rPr>
                <w:b/>
              </w:rPr>
            </w:pPr>
            <w:r w:rsidRPr="008804E6">
              <w:rPr>
                <w:b/>
              </w:rPr>
              <w:t>Explanation</w:t>
            </w:r>
          </w:p>
        </w:tc>
      </w:tr>
      <w:tr w:rsidR="00BF408C" w:rsidRPr="008804E6" w14:paraId="4AF8B203" w14:textId="77777777" w:rsidTr="0060199D">
        <w:tc>
          <w:tcPr>
            <w:tcW w:w="10432" w:type="dxa"/>
            <w:tcBorders>
              <w:top w:val="single" w:sz="4" w:space="0" w:color="auto"/>
              <w:left w:val="single" w:sz="4" w:space="0" w:color="auto"/>
              <w:bottom w:val="single" w:sz="4" w:space="0" w:color="auto"/>
              <w:right w:val="single" w:sz="4" w:space="0" w:color="auto"/>
            </w:tcBorders>
          </w:tcPr>
          <w:p w14:paraId="59E5D92A" w14:textId="77777777" w:rsidR="00BF408C" w:rsidRPr="008804E6" w:rsidRDefault="00BF408C" w:rsidP="0060199D">
            <w:pPr>
              <w:spacing w:line="240" w:lineRule="auto"/>
              <w:rPr>
                <w:b/>
              </w:rPr>
            </w:pPr>
            <w:r w:rsidRPr="008804E6">
              <w:rPr>
                <w:b/>
              </w:rPr>
              <w:t xml:space="preserve">Day 1 </w:t>
            </w:r>
            <w:r w:rsidRPr="008804E6">
              <w:t xml:space="preserve">– you dig up </w:t>
            </w:r>
            <w:r w:rsidRPr="008804E6">
              <w:rPr>
                <w:b/>
              </w:rPr>
              <w:t>100 g</w:t>
            </w:r>
            <w:r w:rsidRPr="008804E6">
              <w:t xml:space="preserve"> of gold then exchange it for </w:t>
            </w:r>
            <w:r w:rsidRPr="008804E6">
              <w:rPr>
                <w:b/>
              </w:rPr>
              <w:t>6751.00 lv.</w:t>
            </w:r>
          </w:p>
          <w:p w14:paraId="61C90C61" w14:textId="77777777" w:rsidR="00BF408C" w:rsidRPr="008804E6" w:rsidRDefault="00BF408C" w:rsidP="0060199D">
            <w:pPr>
              <w:spacing w:line="240" w:lineRule="auto"/>
              <w:rPr>
                <w:b/>
              </w:rPr>
            </w:pPr>
          </w:p>
          <w:p w14:paraId="78ECC332" w14:textId="77777777" w:rsidR="00BF408C" w:rsidRPr="008804E6" w:rsidRDefault="00BF408C" w:rsidP="0060199D">
            <w:pPr>
              <w:spacing w:line="240" w:lineRule="auto"/>
            </w:pPr>
            <w:r w:rsidRPr="008804E6">
              <w:rPr>
                <w:b/>
              </w:rPr>
              <w:t xml:space="preserve">Day 2 </w:t>
            </w:r>
            <w:r w:rsidRPr="008804E6">
              <w:t xml:space="preserve">– you dig up </w:t>
            </w:r>
            <w:r w:rsidRPr="008804E6">
              <w:rPr>
                <w:b/>
              </w:rPr>
              <w:t>200 g</w:t>
            </w:r>
            <w:r w:rsidRPr="008804E6">
              <w:t xml:space="preserve"> of gold then exchange it for </w:t>
            </w:r>
            <w:r w:rsidRPr="008804E6">
              <w:rPr>
                <w:b/>
              </w:rPr>
              <w:t xml:space="preserve">13,502.00 lv. </w:t>
            </w:r>
            <w:r w:rsidRPr="008804E6">
              <w:t xml:space="preserve">and the total amount of money is </w:t>
            </w:r>
            <w:r w:rsidRPr="008804E6">
              <w:rPr>
                <w:b/>
              </w:rPr>
              <w:t xml:space="preserve">20,253.00 lv. </w:t>
            </w:r>
            <w:r w:rsidRPr="008804E6">
              <w:t xml:space="preserve">Then you buy </w:t>
            </w:r>
            <w:r w:rsidRPr="008804E6">
              <w:rPr>
                <w:b/>
              </w:rPr>
              <w:t xml:space="preserve">1 Bitcoin </w:t>
            </w:r>
            <w:r w:rsidRPr="008804E6">
              <w:t>which</w:t>
            </w:r>
            <w:r w:rsidRPr="008804E6">
              <w:rPr>
                <w:b/>
              </w:rPr>
              <w:t xml:space="preserve"> </w:t>
            </w:r>
            <w:r w:rsidRPr="008804E6">
              <w:t xml:space="preserve">leaves you with </w:t>
            </w:r>
            <w:r w:rsidRPr="008804E6">
              <w:rPr>
                <w:b/>
              </w:rPr>
              <w:t xml:space="preserve">8,303.84 lv. </w:t>
            </w:r>
            <w:r w:rsidRPr="008804E6">
              <w:t xml:space="preserve">Also this purchase is the </w:t>
            </w:r>
            <w:r w:rsidRPr="008804E6">
              <w:rPr>
                <w:b/>
              </w:rPr>
              <w:t>first day you bought bitcoin</w:t>
            </w:r>
            <w:r w:rsidRPr="008804E6">
              <w:t>.</w:t>
            </w:r>
          </w:p>
          <w:p w14:paraId="2E094CD3" w14:textId="77777777" w:rsidR="00BF408C" w:rsidRPr="008804E6" w:rsidRDefault="00BF408C" w:rsidP="0060199D">
            <w:pPr>
              <w:spacing w:line="240" w:lineRule="auto"/>
            </w:pPr>
          </w:p>
          <w:p w14:paraId="35D517A4" w14:textId="77777777" w:rsidR="00BF408C" w:rsidRPr="008804E6" w:rsidRDefault="00BF408C" w:rsidP="0060199D">
            <w:pPr>
              <w:spacing w:before="80" w:after="120" w:line="240" w:lineRule="auto"/>
              <w:rPr>
                <w:b/>
              </w:rPr>
            </w:pPr>
            <w:r w:rsidRPr="008804E6">
              <w:rPr>
                <w:b/>
              </w:rPr>
              <w:t xml:space="preserve">Day 3 </w:t>
            </w:r>
            <w:r w:rsidRPr="008804E6">
              <w:t xml:space="preserve">– you dig up </w:t>
            </w:r>
            <w:r w:rsidRPr="008804E6">
              <w:rPr>
                <w:b/>
              </w:rPr>
              <w:t xml:space="preserve">300 g </w:t>
            </w:r>
            <w:r w:rsidRPr="008804E6">
              <w:t xml:space="preserve">of gold but then </w:t>
            </w:r>
            <w:r w:rsidRPr="008804E6">
              <w:rPr>
                <w:b/>
              </w:rPr>
              <w:t xml:space="preserve">30% </w:t>
            </w:r>
            <w:r w:rsidRPr="008804E6">
              <w:t xml:space="preserve">of it is stolen and your gold drops to </w:t>
            </w:r>
            <w:r w:rsidRPr="008804E6">
              <w:rPr>
                <w:b/>
              </w:rPr>
              <w:t xml:space="preserve">210 g </w:t>
            </w:r>
            <w:r w:rsidRPr="008804E6">
              <w:t xml:space="preserve">which you exchange for </w:t>
            </w:r>
            <w:r w:rsidRPr="008804E6">
              <w:rPr>
                <w:b/>
              </w:rPr>
              <w:t xml:space="preserve">14,177.10 lv. </w:t>
            </w:r>
            <w:r w:rsidRPr="008804E6">
              <w:t xml:space="preserve">making your total amount of money </w:t>
            </w:r>
            <w:r w:rsidRPr="008804E6">
              <w:rPr>
                <w:b/>
              </w:rPr>
              <w:t xml:space="preserve">22,480.94 lv. </w:t>
            </w:r>
            <w:r w:rsidRPr="008804E6">
              <w:t xml:space="preserve">Then you buy </w:t>
            </w:r>
            <w:r w:rsidRPr="008804E6">
              <w:rPr>
                <w:b/>
              </w:rPr>
              <w:t xml:space="preserve">1 Bitcoin </w:t>
            </w:r>
            <w:r w:rsidRPr="008804E6">
              <w:t xml:space="preserve">making the final amount of money that you are </w:t>
            </w:r>
            <w:r w:rsidRPr="008804E6">
              <w:rPr>
                <w:b/>
              </w:rPr>
              <w:t>left with</w:t>
            </w:r>
            <w:r w:rsidRPr="008804E6">
              <w:t xml:space="preserve"> </w:t>
            </w:r>
            <w:r w:rsidRPr="008804E6">
              <w:rPr>
                <w:b/>
              </w:rPr>
              <w:t xml:space="preserve">10,531.78 lv. </w:t>
            </w:r>
            <w:r w:rsidRPr="008804E6">
              <w:t xml:space="preserve">with </w:t>
            </w:r>
            <w:r w:rsidRPr="008804E6">
              <w:rPr>
                <w:b/>
              </w:rPr>
              <w:t>2 bought Bitcoins.</w:t>
            </w:r>
          </w:p>
        </w:tc>
      </w:tr>
    </w:tbl>
    <w:p w14:paraId="41D20936" w14:textId="77777777" w:rsidR="00BF408C" w:rsidRPr="008804E6" w:rsidRDefault="00BF408C" w:rsidP="00BF408C">
      <w:pPr>
        <w:rPr>
          <w:rFonts w:asciiTheme="minorHAnsi" w:hAnsiTheme="minorHAnsi" w:cstheme="minorBidi"/>
        </w:rPr>
      </w:pPr>
    </w:p>
    <w:tbl>
      <w:tblPr>
        <w:tblStyle w:val="TableGrid"/>
        <w:tblW w:w="11176" w:type="dxa"/>
        <w:tblInd w:w="-725" w:type="dxa"/>
        <w:tblLayout w:type="fixed"/>
        <w:tblCellMar>
          <w:top w:w="57" w:type="dxa"/>
          <w:left w:w="85" w:type="dxa"/>
          <w:bottom w:w="57" w:type="dxa"/>
          <w:right w:w="85" w:type="dxa"/>
        </w:tblCellMar>
        <w:tblLook w:val="04A0" w:firstRow="1" w:lastRow="0" w:firstColumn="1" w:lastColumn="0" w:noHBand="0" w:noVBand="1"/>
      </w:tblPr>
      <w:tblGrid>
        <w:gridCol w:w="1428"/>
        <w:gridCol w:w="3152"/>
        <w:gridCol w:w="190"/>
        <w:gridCol w:w="1618"/>
        <w:gridCol w:w="4788"/>
      </w:tblGrid>
      <w:tr w:rsidR="00BF408C" w:rsidRPr="008804E6" w14:paraId="73658B0B" w14:textId="77777777" w:rsidTr="0060199D">
        <w:tc>
          <w:tcPr>
            <w:tcW w:w="1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B83A94" w14:textId="77777777" w:rsidR="00BF408C" w:rsidRPr="008804E6" w:rsidRDefault="00BF408C" w:rsidP="0060199D">
            <w:pPr>
              <w:spacing w:after="0" w:line="240" w:lineRule="auto"/>
              <w:jc w:val="center"/>
              <w:rPr>
                <w:b/>
              </w:rPr>
            </w:pPr>
            <w:r w:rsidRPr="008804E6">
              <w:rPr>
                <w:b/>
              </w:rPr>
              <w:t>Input</w:t>
            </w:r>
          </w:p>
        </w:tc>
        <w:tc>
          <w:tcPr>
            <w:tcW w:w="3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AC1111" w14:textId="77777777" w:rsidR="00BF408C" w:rsidRPr="008804E6" w:rsidRDefault="00BF408C" w:rsidP="0060199D">
            <w:pPr>
              <w:spacing w:after="0" w:line="240" w:lineRule="auto"/>
              <w:jc w:val="center"/>
              <w:rPr>
                <w:b/>
              </w:rPr>
            </w:pPr>
            <w:r w:rsidRPr="008804E6">
              <w:rPr>
                <w:b/>
              </w:rPr>
              <w:t>Output</w:t>
            </w:r>
          </w:p>
        </w:tc>
        <w:tc>
          <w:tcPr>
            <w:tcW w:w="190" w:type="dxa"/>
            <w:vMerge w:val="restart"/>
            <w:tcBorders>
              <w:top w:val="nil"/>
              <w:left w:val="single" w:sz="4" w:space="0" w:color="auto"/>
              <w:bottom w:val="nil"/>
              <w:right w:val="single" w:sz="4" w:space="0" w:color="auto"/>
            </w:tcBorders>
          </w:tcPr>
          <w:p w14:paraId="7B176FB8" w14:textId="77777777" w:rsidR="00BF408C" w:rsidRPr="008804E6" w:rsidRDefault="00BF408C" w:rsidP="0060199D">
            <w:pPr>
              <w:spacing w:after="0" w:line="240" w:lineRule="auto"/>
              <w:jc w:val="center"/>
              <w:rPr>
                <w:b/>
              </w:rPr>
            </w:pPr>
          </w:p>
        </w:tc>
        <w:tc>
          <w:tcPr>
            <w:tcW w:w="16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EF09" w14:textId="77777777" w:rsidR="00BF408C" w:rsidRPr="008804E6" w:rsidRDefault="00BF408C" w:rsidP="0060199D">
            <w:pPr>
              <w:spacing w:after="0" w:line="240" w:lineRule="auto"/>
              <w:jc w:val="center"/>
              <w:rPr>
                <w:b/>
              </w:rPr>
            </w:pPr>
            <w:r w:rsidRPr="008804E6">
              <w:rPr>
                <w:b/>
              </w:rPr>
              <w:t>Input</w:t>
            </w:r>
          </w:p>
        </w:tc>
        <w:tc>
          <w:tcPr>
            <w:tcW w:w="4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01C96" w14:textId="77777777" w:rsidR="00BF408C" w:rsidRPr="008804E6" w:rsidRDefault="00BF408C" w:rsidP="0060199D">
            <w:pPr>
              <w:spacing w:after="0" w:line="240" w:lineRule="auto"/>
              <w:jc w:val="center"/>
              <w:rPr>
                <w:b/>
              </w:rPr>
            </w:pPr>
            <w:r w:rsidRPr="008804E6">
              <w:rPr>
                <w:b/>
              </w:rPr>
              <w:t>Output</w:t>
            </w:r>
          </w:p>
        </w:tc>
      </w:tr>
      <w:tr w:rsidR="00BF408C" w:rsidRPr="008804E6" w14:paraId="4651EC8D" w14:textId="77777777" w:rsidTr="0060199D">
        <w:trPr>
          <w:trHeight w:val="892"/>
        </w:trPr>
        <w:tc>
          <w:tcPr>
            <w:tcW w:w="1428" w:type="dxa"/>
            <w:tcBorders>
              <w:top w:val="single" w:sz="4" w:space="0" w:color="auto"/>
              <w:left w:val="single" w:sz="4" w:space="0" w:color="auto"/>
              <w:bottom w:val="single" w:sz="4" w:space="0" w:color="auto"/>
              <w:right w:val="single" w:sz="4" w:space="0" w:color="auto"/>
            </w:tcBorders>
            <w:hideMark/>
          </w:tcPr>
          <w:p w14:paraId="19941C0F" w14:textId="77777777" w:rsidR="00BF408C" w:rsidRPr="008804E6" w:rsidRDefault="00BF408C" w:rsidP="0060199D">
            <w:pPr>
              <w:spacing w:after="0" w:line="240" w:lineRule="auto"/>
              <w:jc w:val="both"/>
              <w:rPr>
                <w:rFonts w:ascii="Consolas" w:hAnsi="Consolas"/>
              </w:rPr>
            </w:pPr>
            <w:r>
              <w:rPr>
                <w:rFonts w:ascii="Consolas" w:hAnsi="Consolas"/>
              </w:rPr>
              <w:t>[</w:t>
            </w:r>
            <w:r w:rsidRPr="008804E6">
              <w:rPr>
                <w:rFonts w:ascii="Consolas" w:hAnsi="Consolas"/>
              </w:rPr>
              <w:t>50, 100</w:t>
            </w:r>
            <w:r>
              <w:rPr>
                <w:rFonts w:ascii="Consolas" w:hAnsi="Consolas"/>
              </w:rPr>
              <w:t>]</w:t>
            </w:r>
          </w:p>
        </w:tc>
        <w:tc>
          <w:tcPr>
            <w:tcW w:w="3152" w:type="dxa"/>
            <w:tcBorders>
              <w:top w:val="single" w:sz="4" w:space="0" w:color="auto"/>
              <w:left w:val="single" w:sz="4" w:space="0" w:color="auto"/>
              <w:bottom w:val="single" w:sz="4" w:space="0" w:color="auto"/>
              <w:right w:val="single" w:sz="4" w:space="0" w:color="auto"/>
            </w:tcBorders>
            <w:hideMark/>
          </w:tcPr>
          <w:p w14:paraId="6205370D"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0</w:t>
            </w:r>
          </w:p>
          <w:p w14:paraId="7D1DD220" w14:textId="77777777" w:rsidR="00BF408C" w:rsidRPr="008804E6" w:rsidRDefault="00BF408C" w:rsidP="0060199D">
            <w:pPr>
              <w:spacing w:after="0" w:line="240" w:lineRule="auto"/>
              <w:rPr>
                <w:rFonts w:ascii="Consolas" w:hAnsi="Consolas"/>
                <w:bCs/>
              </w:rPr>
            </w:pPr>
            <w:r w:rsidRPr="008804E6">
              <w:rPr>
                <w:rFonts w:ascii="Consolas" w:hAnsi="Consolas"/>
                <w:bCs/>
              </w:rPr>
              <w:t>Money left: 10126.50 lv.</w:t>
            </w:r>
          </w:p>
        </w:tc>
        <w:tc>
          <w:tcPr>
            <w:tcW w:w="190" w:type="dxa"/>
            <w:vMerge/>
            <w:tcBorders>
              <w:top w:val="nil"/>
              <w:left w:val="single" w:sz="4" w:space="0" w:color="auto"/>
              <w:bottom w:val="nil"/>
              <w:right w:val="single" w:sz="4" w:space="0" w:color="auto"/>
            </w:tcBorders>
            <w:vAlign w:val="center"/>
            <w:hideMark/>
          </w:tcPr>
          <w:p w14:paraId="7C12FEBF" w14:textId="77777777" w:rsidR="00BF408C" w:rsidRPr="008804E6" w:rsidRDefault="00BF408C" w:rsidP="0060199D">
            <w:pPr>
              <w:spacing w:after="0" w:line="240" w:lineRule="auto"/>
              <w:rPr>
                <w:b/>
              </w:rPr>
            </w:pPr>
          </w:p>
        </w:tc>
        <w:tc>
          <w:tcPr>
            <w:tcW w:w="1618" w:type="dxa"/>
            <w:tcBorders>
              <w:top w:val="single" w:sz="4" w:space="0" w:color="auto"/>
              <w:left w:val="single" w:sz="4" w:space="0" w:color="auto"/>
              <w:bottom w:val="single" w:sz="4" w:space="0" w:color="auto"/>
              <w:right w:val="single" w:sz="4" w:space="0" w:color="auto"/>
            </w:tcBorders>
            <w:hideMark/>
          </w:tcPr>
          <w:p w14:paraId="7FC3DF97" w14:textId="77777777" w:rsidR="00BF408C" w:rsidRPr="008804E6" w:rsidRDefault="00BF408C" w:rsidP="0060199D">
            <w:pPr>
              <w:spacing w:after="0" w:line="240" w:lineRule="auto"/>
              <w:jc w:val="both"/>
              <w:rPr>
                <w:rFonts w:ascii="Consolas" w:hAnsi="Consolas"/>
              </w:rPr>
            </w:pPr>
            <w:r>
              <w:rPr>
                <w:rFonts w:ascii="Consolas" w:hAnsi="Consolas"/>
              </w:rPr>
              <w:t>[</w:t>
            </w:r>
            <w:r w:rsidRPr="008804E6">
              <w:rPr>
                <w:rFonts w:ascii="Consolas" w:hAnsi="Consolas"/>
              </w:rPr>
              <w:t>3124.15, 504.212, 2511.124</w:t>
            </w:r>
            <w:r>
              <w:rPr>
                <w:rFonts w:ascii="Consolas" w:hAnsi="Consolas"/>
              </w:rPr>
              <w:t>]</w:t>
            </w:r>
          </w:p>
        </w:tc>
        <w:tc>
          <w:tcPr>
            <w:tcW w:w="4788" w:type="dxa"/>
            <w:tcBorders>
              <w:top w:val="single" w:sz="4" w:space="0" w:color="auto"/>
              <w:left w:val="single" w:sz="4" w:space="0" w:color="auto"/>
              <w:bottom w:val="single" w:sz="4" w:space="0" w:color="auto"/>
              <w:right w:val="single" w:sz="4" w:space="0" w:color="auto"/>
            </w:tcBorders>
            <w:hideMark/>
          </w:tcPr>
          <w:p w14:paraId="1865ADF3"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30</w:t>
            </w:r>
          </w:p>
          <w:p w14:paraId="0FCF1421" w14:textId="77777777" w:rsidR="00BF408C" w:rsidRPr="008804E6" w:rsidRDefault="00BF408C" w:rsidP="0060199D">
            <w:pPr>
              <w:spacing w:after="0" w:line="240" w:lineRule="auto"/>
              <w:rPr>
                <w:rFonts w:ascii="Consolas" w:hAnsi="Consolas"/>
                <w:bCs/>
              </w:rPr>
            </w:pPr>
            <w:r w:rsidRPr="008804E6">
              <w:rPr>
                <w:rFonts w:ascii="Consolas" w:hAnsi="Consolas"/>
                <w:bCs/>
              </w:rPr>
              <w:t>Day of the first purchased bitcoin: 1</w:t>
            </w:r>
          </w:p>
          <w:p w14:paraId="1643E918" w14:textId="77777777" w:rsidR="00BF408C" w:rsidRPr="008804E6" w:rsidRDefault="00BF408C" w:rsidP="0060199D">
            <w:pPr>
              <w:spacing w:after="0" w:line="240" w:lineRule="auto"/>
              <w:rPr>
                <w:rFonts w:ascii="Consolas" w:hAnsi="Consolas"/>
                <w:bCs/>
              </w:rPr>
            </w:pPr>
            <w:r w:rsidRPr="008804E6">
              <w:rPr>
                <w:rFonts w:ascii="Consolas" w:hAnsi="Consolas"/>
                <w:bCs/>
              </w:rPr>
              <w:t>Money left: 5144.11 lv.</w:t>
            </w:r>
          </w:p>
        </w:tc>
      </w:tr>
      <w:bookmarkEnd w:id="3"/>
    </w:tbl>
    <w:p w14:paraId="35B0DEC0" w14:textId="77777777" w:rsidR="008804E6" w:rsidRPr="008804E6" w:rsidRDefault="008804E6" w:rsidP="008804E6">
      <w:pPr>
        <w:rPr>
          <w:rFonts w:asciiTheme="minorHAnsi" w:hAnsiTheme="minorHAnsi" w:cstheme="minorBidi"/>
        </w:rPr>
      </w:pPr>
    </w:p>
    <w:sectPr w:rsidR="008804E6" w:rsidRPr="008804E6">
      <w:headerReference w:type="default" r:id="rId15"/>
      <w:footerReference w:type="default" r:id="rId16"/>
      <w:pgSz w:w="12240" w:h="15840"/>
      <w:pgMar w:top="1440" w:right="1440" w:bottom="1440" w:left="1440" w:header="720"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F0FC7" w14:textId="77777777" w:rsidR="007308DC" w:rsidRDefault="007308DC">
      <w:pPr>
        <w:spacing w:after="0" w:line="240" w:lineRule="auto"/>
      </w:pPr>
      <w:r>
        <w:separator/>
      </w:r>
    </w:p>
  </w:endnote>
  <w:endnote w:type="continuationSeparator" w:id="0">
    <w:p w14:paraId="21931D73" w14:textId="77777777" w:rsidR="007308DC" w:rsidRDefault="00730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210DA" w14:textId="77777777" w:rsidR="00D13CF7" w:rsidRDefault="00D13CF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409BE" w14:textId="77777777" w:rsidR="007308DC" w:rsidRDefault="007308DC">
      <w:pPr>
        <w:spacing w:after="0" w:line="240" w:lineRule="auto"/>
      </w:pPr>
      <w:r>
        <w:separator/>
      </w:r>
    </w:p>
  </w:footnote>
  <w:footnote w:type="continuationSeparator" w:id="0">
    <w:p w14:paraId="73845B2E" w14:textId="77777777" w:rsidR="007308DC" w:rsidRDefault="00730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E746B" w14:textId="77777777" w:rsidR="00D13CF7" w:rsidRDefault="00D13CF7">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67BF"/>
    <w:multiLevelType w:val="hybridMultilevel"/>
    <w:tmpl w:val="C876D77E"/>
    <w:styleLink w:val="Bullets"/>
    <w:lvl w:ilvl="0" w:tplc="B442FF2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27506AF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3752914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3A8C4F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B5B0CDF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F1003FC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53FC3A0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0DEB97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FB8D89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5B706C3"/>
    <w:multiLevelType w:val="hybridMultilevel"/>
    <w:tmpl w:val="DDEE7F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D48C93F4"/>
    <w:lvl w:ilvl="0" w:tplc="1E62E392">
      <w:start w:val="1"/>
      <w:numFmt w:val="decimal"/>
      <w:pStyle w:val="Heading2"/>
      <w:lvlText w:val="%1."/>
      <w:lvlJc w:val="left"/>
      <w:pPr>
        <w:ind w:left="45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nsid w:val="2BDB3C3C"/>
    <w:multiLevelType w:val="hybridMultilevel"/>
    <w:tmpl w:val="38022CA6"/>
    <w:styleLink w:val="ImportedStyle4"/>
    <w:lvl w:ilvl="0" w:tplc="5CB272A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8A8F6DC">
      <w:start w:val="1"/>
      <w:numFmt w:val="bullet"/>
      <w:lvlText w:val="o"/>
      <w:lvlJc w:val="left"/>
      <w:pPr>
        <w:tabs>
          <w:tab w:val="left" w:pos="284"/>
          <w:tab w:val="left" w:pos="568"/>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DEC1E4">
      <w:start w:val="1"/>
      <w:numFmt w:val="bullet"/>
      <w:lvlText w:val="▪"/>
      <w:lvlJc w:val="left"/>
      <w:pPr>
        <w:tabs>
          <w:tab w:val="left" w:pos="284"/>
          <w:tab w:val="left" w:pos="568"/>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B40AE0">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2A6F72">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82C596">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94C02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58E8F4">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6C0D3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2D02646F"/>
    <w:multiLevelType w:val="multilevel"/>
    <w:tmpl w:val="BC884550"/>
    <w:lvl w:ilvl="0">
      <w:start w:val="3"/>
      <w:numFmt w:val="decimal"/>
      <w:lvlText w:val="%1."/>
      <w:lvlJc w:val="left"/>
      <w:pPr>
        <w:ind w:left="36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80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2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24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396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6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40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12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abstractNum>
  <w:abstractNum w:abstractNumId="7">
    <w:nsid w:val="32215E04"/>
    <w:multiLevelType w:val="hybridMultilevel"/>
    <w:tmpl w:val="0EEE2542"/>
    <w:styleLink w:val="ImportedStyle1"/>
    <w:lvl w:ilvl="0" w:tplc="D65ADBD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F7493E4">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5E575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29E478A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CC0096A">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0DADEB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9B1E34D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76E5CD4">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4D2ACB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9">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6B6B3626"/>
    <w:multiLevelType w:val="hybridMultilevel"/>
    <w:tmpl w:val="38022CA6"/>
    <w:numStyleLink w:val="ImportedStyle4"/>
  </w:abstractNum>
  <w:num w:numId="1">
    <w:abstractNumId w:val="7"/>
  </w:num>
  <w:num w:numId="2">
    <w:abstractNumId w:val="0"/>
  </w:num>
  <w:num w:numId="3">
    <w:abstractNumId w:val="5"/>
  </w:num>
  <w:num w:numId="4">
    <w:abstractNumId w:val="4"/>
  </w:num>
  <w:num w:numId="5">
    <w:abstractNumId w:val="9"/>
  </w:num>
  <w:num w:numId="6">
    <w:abstractNumId w:val="8"/>
  </w:num>
  <w:num w:numId="7">
    <w:abstractNumId w:val="6"/>
  </w:num>
  <w:num w:numId="8">
    <w:abstractNumId w:val="11"/>
  </w:num>
  <w:num w:numId="9">
    <w:abstractNumId w:val="10"/>
  </w:num>
  <w:num w:numId="10">
    <w:abstractNumId w:val="3"/>
  </w:num>
  <w:num w:numId="11">
    <w:abstractNumId w:val="4"/>
    <w:lvlOverride w:ilvl="0">
      <w:startOverride w:val="5"/>
    </w:lvlOverride>
  </w:num>
  <w:num w:numId="12">
    <w:abstractNumId w:val="1"/>
  </w:num>
  <w:num w:numId="13">
    <w:abstractNumId w:val="2"/>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CF7"/>
    <w:rsid w:val="00047199"/>
    <w:rsid w:val="00066CC8"/>
    <w:rsid w:val="00067637"/>
    <w:rsid w:val="00085508"/>
    <w:rsid w:val="000F2D72"/>
    <w:rsid w:val="001275B9"/>
    <w:rsid w:val="001609FF"/>
    <w:rsid w:val="00163531"/>
    <w:rsid w:val="00175232"/>
    <w:rsid w:val="001B4E21"/>
    <w:rsid w:val="001D3649"/>
    <w:rsid w:val="001E3922"/>
    <w:rsid w:val="00355497"/>
    <w:rsid w:val="003E4E36"/>
    <w:rsid w:val="004352AB"/>
    <w:rsid w:val="00452617"/>
    <w:rsid w:val="00457C48"/>
    <w:rsid w:val="00492901"/>
    <w:rsid w:val="004C1103"/>
    <w:rsid w:val="004C282C"/>
    <w:rsid w:val="004D05E1"/>
    <w:rsid w:val="004D3D8F"/>
    <w:rsid w:val="004F69CD"/>
    <w:rsid w:val="00504FE0"/>
    <w:rsid w:val="005A0992"/>
    <w:rsid w:val="005B379C"/>
    <w:rsid w:val="005C7639"/>
    <w:rsid w:val="00651FFF"/>
    <w:rsid w:val="00671CEB"/>
    <w:rsid w:val="00675EB6"/>
    <w:rsid w:val="007308DC"/>
    <w:rsid w:val="0078279E"/>
    <w:rsid w:val="007B0BB9"/>
    <w:rsid w:val="007C0696"/>
    <w:rsid w:val="007C4A14"/>
    <w:rsid w:val="0080648C"/>
    <w:rsid w:val="00810712"/>
    <w:rsid w:val="0081604C"/>
    <w:rsid w:val="0086336C"/>
    <w:rsid w:val="00872B0D"/>
    <w:rsid w:val="008804E6"/>
    <w:rsid w:val="008A2A07"/>
    <w:rsid w:val="008F4C0E"/>
    <w:rsid w:val="00900164"/>
    <w:rsid w:val="00902295"/>
    <w:rsid w:val="00912BD0"/>
    <w:rsid w:val="0092353D"/>
    <w:rsid w:val="0097092B"/>
    <w:rsid w:val="00A07AF9"/>
    <w:rsid w:val="00A53C52"/>
    <w:rsid w:val="00A639E1"/>
    <w:rsid w:val="00B129B7"/>
    <w:rsid w:val="00B31E6F"/>
    <w:rsid w:val="00BD3099"/>
    <w:rsid w:val="00BF408C"/>
    <w:rsid w:val="00C039D0"/>
    <w:rsid w:val="00C21449"/>
    <w:rsid w:val="00C412F1"/>
    <w:rsid w:val="00CE1469"/>
    <w:rsid w:val="00CF6210"/>
    <w:rsid w:val="00D02F4D"/>
    <w:rsid w:val="00D13CF7"/>
    <w:rsid w:val="00D31CED"/>
    <w:rsid w:val="00D4551E"/>
    <w:rsid w:val="00D72F27"/>
    <w:rsid w:val="00D962E6"/>
    <w:rsid w:val="00E94BB6"/>
    <w:rsid w:val="00EE0AF5"/>
    <w:rsid w:val="00F913DD"/>
    <w:rsid w:val="00FC1F3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bg-BG" w:eastAsia="bg-BG"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51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Calibri" w:eastAsia="Calibri" w:hAnsi="Calibri"/>
      <w:sz w:val="22"/>
      <w:szCs w:val="22"/>
      <w:bdr w:val="none" w:sz="0" w:space="0" w:color="auto"/>
      <w:lang w:val="en-US" w:eastAsia="en-US"/>
    </w:rPr>
  </w:style>
  <w:style w:type="paragraph" w:styleId="Heading1">
    <w:name w:val="heading 1"/>
    <w:basedOn w:val="Normal"/>
    <w:next w:val="Normal"/>
    <w:link w:val="Heading1Char"/>
    <w:uiPriority w:val="9"/>
    <w:qFormat/>
    <w:rsid w:val="00D4551E"/>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D4551E"/>
    <w:pPr>
      <w:keepNext/>
      <w:keepLines/>
      <w:numPr>
        <w:numId w:val="4"/>
      </w:numPr>
      <w:tabs>
        <w:tab w:val="left" w:pos="1843"/>
      </w:tabs>
      <w:spacing w:before="120" w:after="80"/>
      <w:outlineLvl w:val="1"/>
    </w:pPr>
    <w:rPr>
      <w:rFonts w:eastAsia="Times New Roman"/>
      <w:b/>
      <w:color w:val="7C380A"/>
      <w:sz w:val="36"/>
      <w:szCs w:val="36"/>
    </w:rPr>
  </w:style>
  <w:style w:type="paragraph" w:styleId="Heading3">
    <w:name w:val="heading 3"/>
    <w:basedOn w:val="Normal"/>
    <w:next w:val="Normal"/>
    <w:link w:val="Heading3Char"/>
    <w:uiPriority w:val="9"/>
    <w:unhideWhenUsed/>
    <w:qFormat/>
    <w:rsid w:val="00D4551E"/>
    <w:pPr>
      <w:keepNext/>
      <w:keepLines/>
      <w:spacing w:before="120" w:after="80"/>
      <w:outlineLvl w:val="2"/>
    </w:pPr>
    <w:rPr>
      <w:rFonts w:eastAsia="Times New Roman"/>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4551E"/>
    <w:rPr>
      <w:color w:val="0563C1"/>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en-US"/>
    </w:rPr>
  </w:style>
  <w:style w:type="paragraph" w:customStyle="1" w:styleId="Body">
    <w:name w:val="Body"/>
    <w:rsid w:val="00D4551E"/>
    <w:pPr>
      <w:spacing w:after="200" w:line="276" w:lineRule="auto"/>
    </w:pPr>
    <w:rPr>
      <w:rFonts w:ascii="Calibri" w:eastAsia="Calibri" w:hAnsi="Calibri" w:cs="Calibri"/>
      <w:color w:val="000000"/>
      <w:sz w:val="22"/>
      <w:szCs w:val="22"/>
      <w:u w:color="000000"/>
      <w:lang w:val="en-US" w:eastAsia="en-US"/>
    </w:rPr>
  </w:style>
  <w:style w:type="numbering" w:customStyle="1" w:styleId="ImportedStyle1">
    <w:name w:val="Imported Style 1"/>
    <w:pPr>
      <w:numPr>
        <w:numId w:val="1"/>
      </w:numPr>
    </w:pPr>
  </w:style>
  <w:style w:type="numbering" w:customStyle="1" w:styleId="Bullets">
    <w:name w:val="Bullets"/>
    <w:pPr>
      <w:numPr>
        <w:numId w:val="2"/>
      </w:numPr>
    </w:pPr>
  </w:style>
  <w:style w:type="numbering" w:customStyle="1" w:styleId="ImportedStyle4">
    <w:name w:val="Imported Style 4"/>
    <w:pPr>
      <w:numPr>
        <w:numId w:val="3"/>
      </w:numPr>
    </w:pPr>
  </w:style>
  <w:style w:type="character" w:customStyle="1" w:styleId="Hyperlink0">
    <w:name w:val="Hyperlink.0"/>
    <w:basedOn w:val="Hyperlink"/>
    <w:rPr>
      <w:color w:val="0563C1"/>
      <w:u w:val="single" w:color="0563C1"/>
    </w:rPr>
  </w:style>
  <w:style w:type="paragraph" w:customStyle="1" w:styleId="Default">
    <w:name w:val="Default"/>
    <w:qFormat/>
    <w:rsid w:val="00D4551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cs="Calibri"/>
      <w:color w:val="000000"/>
      <w:sz w:val="24"/>
      <w:szCs w:val="24"/>
      <w:bdr w:val="none" w:sz="0" w:space="0" w:color="auto"/>
      <w:lang w:val="en-US" w:eastAsia="en-US"/>
    </w:rPr>
  </w:style>
  <w:style w:type="paragraph" w:styleId="NoSpacing">
    <w:name w:val="No Spacing"/>
    <w:uiPriority w:val="1"/>
    <w:qFormat/>
    <w:rsid w:val="00A07AF9"/>
    <w:rPr>
      <w:sz w:val="24"/>
      <w:szCs w:val="24"/>
      <w:lang w:val="en-US" w:eastAsia="en-US"/>
    </w:rPr>
  </w:style>
  <w:style w:type="character" w:customStyle="1" w:styleId="Heading1Char">
    <w:name w:val="Heading 1 Char"/>
    <w:link w:val="Heading1"/>
    <w:uiPriority w:val="9"/>
    <w:rsid w:val="00D4551E"/>
    <w:rPr>
      <w:rFonts w:ascii="Calibri" w:eastAsia="Times New Roman" w:hAnsi="Calibri"/>
      <w:b/>
      <w:color w:val="642D08"/>
      <w:sz w:val="40"/>
      <w:szCs w:val="32"/>
      <w:bdr w:val="none" w:sz="0" w:space="0" w:color="auto"/>
      <w:lang w:eastAsia="en-US"/>
    </w:rPr>
  </w:style>
  <w:style w:type="character" w:customStyle="1" w:styleId="Heading2Char">
    <w:name w:val="Heading 2 Char"/>
    <w:link w:val="Heading2"/>
    <w:uiPriority w:val="9"/>
    <w:rsid w:val="00D4551E"/>
    <w:rPr>
      <w:rFonts w:ascii="Calibri" w:eastAsia="Times New Roman" w:hAnsi="Calibri"/>
      <w:b/>
      <w:color w:val="7C380A"/>
      <w:sz w:val="36"/>
      <w:szCs w:val="36"/>
      <w:bdr w:val="none" w:sz="0" w:space="0" w:color="auto"/>
      <w:lang w:val="en-US" w:eastAsia="en-US"/>
    </w:rPr>
  </w:style>
  <w:style w:type="character" w:customStyle="1" w:styleId="Heading3Char">
    <w:name w:val="Heading 3 Char"/>
    <w:link w:val="Heading3"/>
    <w:uiPriority w:val="9"/>
    <w:qFormat/>
    <w:rsid w:val="00D4551E"/>
    <w:rPr>
      <w:rFonts w:ascii="Calibri" w:eastAsia="Times New Roman" w:hAnsi="Calibri"/>
      <w:b/>
      <w:color w:val="8F400B"/>
      <w:sz w:val="32"/>
      <w:szCs w:val="32"/>
      <w:bdr w:val="none" w:sz="0" w:space="0" w:color="auto"/>
      <w:lang w:eastAsia="en-US"/>
    </w:rPr>
  </w:style>
  <w:style w:type="paragraph" w:styleId="Header">
    <w:name w:val="header"/>
    <w:basedOn w:val="Normal"/>
    <w:link w:val="HeaderChar"/>
    <w:uiPriority w:val="99"/>
    <w:unhideWhenUsed/>
    <w:rsid w:val="00D4551E"/>
    <w:pPr>
      <w:tabs>
        <w:tab w:val="center" w:pos="4680"/>
        <w:tab w:val="right" w:pos="9360"/>
      </w:tabs>
      <w:spacing w:after="0" w:line="240" w:lineRule="auto"/>
    </w:pPr>
  </w:style>
  <w:style w:type="character" w:customStyle="1" w:styleId="HeaderChar">
    <w:name w:val="Header Char"/>
    <w:link w:val="Header"/>
    <w:uiPriority w:val="99"/>
    <w:rsid w:val="00D4551E"/>
    <w:rPr>
      <w:rFonts w:ascii="Calibri" w:eastAsia="Calibri" w:hAnsi="Calibri"/>
      <w:sz w:val="22"/>
      <w:szCs w:val="22"/>
      <w:bdr w:val="none" w:sz="0" w:space="0" w:color="auto"/>
      <w:lang w:eastAsia="en-US"/>
    </w:rPr>
  </w:style>
  <w:style w:type="paragraph" w:styleId="Footer">
    <w:name w:val="footer"/>
    <w:basedOn w:val="Normal"/>
    <w:link w:val="FooterChar"/>
    <w:uiPriority w:val="99"/>
    <w:unhideWhenUsed/>
    <w:rsid w:val="00D4551E"/>
    <w:pPr>
      <w:tabs>
        <w:tab w:val="center" w:pos="4680"/>
        <w:tab w:val="right" w:pos="9360"/>
      </w:tabs>
      <w:spacing w:after="0" w:line="240" w:lineRule="auto"/>
    </w:pPr>
  </w:style>
  <w:style w:type="character" w:customStyle="1" w:styleId="FooterChar">
    <w:name w:val="Footer Char"/>
    <w:link w:val="Footer"/>
    <w:uiPriority w:val="99"/>
    <w:rsid w:val="00D4551E"/>
    <w:rPr>
      <w:rFonts w:ascii="Calibri" w:eastAsia="Calibri" w:hAnsi="Calibri"/>
      <w:sz w:val="22"/>
      <w:szCs w:val="22"/>
      <w:bdr w:val="none" w:sz="0" w:space="0" w:color="auto"/>
      <w:lang w:eastAsia="en-US"/>
    </w:rPr>
  </w:style>
  <w:style w:type="paragraph" w:styleId="ListParagraph">
    <w:name w:val="List Paragraph"/>
    <w:basedOn w:val="Normal"/>
    <w:link w:val="ListParagraphChar"/>
    <w:uiPriority w:val="34"/>
    <w:qFormat/>
    <w:rsid w:val="00D4551E"/>
    <w:pPr>
      <w:ind w:left="720"/>
      <w:contextualSpacing/>
    </w:pPr>
  </w:style>
  <w:style w:type="paragraph" w:customStyle="1" w:styleId="Code">
    <w:name w:val="Code"/>
    <w:basedOn w:val="Normal"/>
    <w:next w:val="Normal"/>
    <w:link w:val="CodeChar"/>
    <w:qFormat/>
    <w:rsid w:val="00D4551E"/>
    <w:rPr>
      <w:rFonts w:ascii="Consolas" w:hAnsi="Consolas" w:cs="Consolas"/>
      <w:b/>
      <w:noProof/>
    </w:rPr>
  </w:style>
  <w:style w:type="table" w:styleId="TableGrid">
    <w:name w:val="Table Grid"/>
    <w:basedOn w:val="TableNormal"/>
    <w:uiPriority w:val="59"/>
    <w:rsid w:val="00D4551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rsid w:val="00D4551E"/>
    <w:rPr>
      <w:rFonts w:ascii="Calibri" w:eastAsia="Calibri" w:hAnsi="Calibri"/>
      <w:sz w:val="22"/>
      <w:szCs w:val="22"/>
      <w:bdr w:val="none" w:sz="0" w:space="0" w:color="auto"/>
      <w:lang w:eastAsia="en-US"/>
    </w:rPr>
  </w:style>
  <w:style w:type="character" w:customStyle="1" w:styleId="CodeChar">
    <w:name w:val="Code Char"/>
    <w:link w:val="Code"/>
    <w:rsid w:val="00D4551E"/>
    <w:rPr>
      <w:rFonts w:ascii="Consolas" w:eastAsia="Calibri" w:hAnsi="Consolas" w:cs="Consolas"/>
      <w:b/>
      <w:noProof/>
      <w:sz w:val="22"/>
      <w:szCs w:val="22"/>
      <w:bdr w:val="none" w:sz="0" w:space="0" w:color="auto"/>
      <w:lang w:eastAsia="en-US"/>
    </w:rPr>
  </w:style>
  <w:style w:type="paragraph" w:styleId="HTMLPreformatted">
    <w:name w:val="HTML Preformatted"/>
    <w:basedOn w:val="Normal"/>
    <w:link w:val="HTMLPreformattedChar"/>
    <w:uiPriority w:val="99"/>
    <w:unhideWhenUsed/>
    <w:rsid w:val="00D4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D4551E"/>
    <w:rPr>
      <w:rFonts w:ascii="Courier New" w:eastAsia="Times New Roman" w:hAnsi="Courier New" w:cs="Courier New"/>
      <w:bdr w:val="none" w:sz="0" w:space="0" w:color="auto"/>
      <w:lang w:val="en-US" w:eastAsia="en-US"/>
    </w:rPr>
  </w:style>
  <w:style w:type="character" w:customStyle="1" w:styleId="hps">
    <w:name w:val="hps"/>
    <w:basedOn w:val="DefaultParagraphFont"/>
    <w:rsid w:val="00D4551E"/>
  </w:style>
  <w:style w:type="character" w:customStyle="1" w:styleId="shorttext">
    <w:name w:val="short_text"/>
    <w:basedOn w:val="DefaultParagraphFont"/>
    <w:rsid w:val="00D4551E"/>
  </w:style>
  <w:style w:type="character" w:styleId="FollowedHyperlink">
    <w:name w:val="FollowedHyperlink"/>
    <w:uiPriority w:val="99"/>
    <w:semiHidden/>
    <w:unhideWhenUsed/>
    <w:rsid w:val="00D4551E"/>
    <w:rPr>
      <w:color w:val="954F72"/>
      <w:u w:val="single"/>
    </w:rPr>
  </w:style>
  <w:style w:type="numbering" w:customStyle="1" w:styleId="List0">
    <w:name w:val="List 0"/>
    <w:basedOn w:val="NoList"/>
    <w:rsid w:val="00D4551E"/>
    <w:pPr>
      <w:numPr>
        <w:numId w:val="5"/>
      </w:numPr>
    </w:pPr>
  </w:style>
  <w:style w:type="numbering" w:customStyle="1" w:styleId="List1">
    <w:name w:val="List 1"/>
    <w:basedOn w:val="NoList"/>
    <w:rsid w:val="00D4551E"/>
    <w:pPr>
      <w:numPr>
        <w:numId w:val="6"/>
      </w:numPr>
    </w:pPr>
  </w:style>
  <w:style w:type="character" w:customStyle="1" w:styleId="apple-converted-space">
    <w:name w:val="apple-converted-space"/>
    <w:basedOn w:val="DefaultParagraphFont"/>
    <w:rsid w:val="00D4551E"/>
  </w:style>
  <w:style w:type="character" w:styleId="HTMLCode">
    <w:name w:val="HTML Code"/>
    <w:uiPriority w:val="99"/>
    <w:semiHidden/>
    <w:unhideWhenUsed/>
    <w:rsid w:val="00D4551E"/>
    <w:rPr>
      <w:rFonts w:ascii="Courier New" w:eastAsia="Times New Roman" w:hAnsi="Courier New" w:cs="Courier New"/>
      <w:sz w:val="20"/>
      <w:szCs w:val="20"/>
    </w:rPr>
  </w:style>
  <w:style w:type="paragraph" w:styleId="NormalWeb">
    <w:name w:val="Normal (Web)"/>
    <w:basedOn w:val="Normal"/>
    <w:uiPriority w:val="99"/>
    <w:semiHidden/>
    <w:unhideWhenUsed/>
    <w:rsid w:val="00D4551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551E"/>
    <w:rPr>
      <w:i/>
      <w:iCs/>
    </w:rPr>
  </w:style>
  <w:style w:type="paragraph" w:styleId="BalloonText">
    <w:name w:val="Balloon Text"/>
    <w:basedOn w:val="Normal"/>
    <w:link w:val="BalloonTextChar"/>
    <w:uiPriority w:val="99"/>
    <w:semiHidden/>
    <w:unhideWhenUsed/>
    <w:rsid w:val="00D4551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4551E"/>
    <w:rPr>
      <w:rFonts w:ascii="Segoe UI" w:eastAsia="Calibri" w:hAnsi="Segoe UI" w:cs="Segoe UI"/>
      <w:sz w:val="18"/>
      <w:szCs w:val="18"/>
      <w:bdr w:val="none" w:sz="0" w:space="0" w:color="auto"/>
      <w:lang w:eastAsia="en-US"/>
    </w:rPr>
  </w:style>
  <w:style w:type="character" w:customStyle="1" w:styleId="InternetLink">
    <w:name w:val="Internet Link"/>
    <w:uiPriority w:val="99"/>
    <w:unhideWhenUsed/>
    <w:rsid w:val="00D4551E"/>
    <w:rPr>
      <w:rFonts w:cs="Times New Roman"/>
      <w:color w:val="0563C1"/>
      <w:u w:val="single"/>
    </w:rPr>
  </w:style>
  <w:style w:type="character" w:styleId="Strong">
    <w:name w:val="Strong"/>
    <w:basedOn w:val="DefaultParagraphFont"/>
    <w:uiPriority w:val="22"/>
    <w:qFormat/>
    <w:rsid w:val="008804E6"/>
    <w:rPr>
      <w:b/>
      <w:bCs/>
    </w:rPr>
  </w:style>
  <w:style w:type="table" w:customStyle="1" w:styleId="TableGrid1">
    <w:name w:val="Table Grid1"/>
    <w:basedOn w:val="TableNormal"/>
    <w:next w:val="TableGrid"/>
    <w:uiPriority w:val="59"/>
    <w:rsid w:val="00355497"/>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Arial"/>
      <w:sz w:val="22"/>
      <w:szCs w:val="22"/>
      <w:bdr w:val="none" w:sz="0" w:space="0" w:color="auto"/>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bg-BG" w:eastAsia="bg-BG"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51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Calibri" w:eastAsia="Calibri" w:hAnsi="Calibri"/>
      <w:sz w:val="22"/>
      <w:szCs w:val="22"/>
      <w:bdr w:val="none" w:sz="0" w:space="0" w:color="auto"/>
      <w:lang w:val="en-US" w:eastAsia="en-US"/>
    </w:rPr>
  </w:style>
  <w:style w:type="paragraph" w:styleId="Heading1">
    <w:name w:val="heading 1"/>
    <w:basedOn w:val="Normal"/>
    <w:next w:val="Normal"/>
    <w:link w:val="Heading1Char"/>
    <w:uiPriority w:val="9"/>
    <w:qFormat/>
    <w:rsid w:val="00D4551E"/>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D4551E"/>
    <w:pPr>
      <w:keepNext/>
      <w:keepLines/>
      <w:numPr>
        <w:numId w:val="4"/>
      </w:numPr>
      <w:tabs>
        <w:tab w:val="left" w:pos="1843"/>
      </w:tabs>
      <w:spacing w:before="120" w:after="80"/>
      <w:outlineLvl w:val="1"/>
    </w:pPr>
    <w:rPr>
      <w:rFonts w:eastAsia="Times New Roman"/>
      <w:b/>
      <w:color w:val="7C380A"/>
      <w:sz w:val="36"/>
      <w:szCs w:val="36"/>
    </w:rPr>
  </w:style>
  <w:style w:type="paragraph" w:styleId="Heading3">
    <w:name w:val="heading 3"/>
    <w:basedOn w:val="Normal"/>
    <w:next w:val="Normal"/>
    <w:link w:val="Heading3Char"/>
    <w:uiPriority w:val="9"/>
    <w:unhideWhenUsed/>
    <w:qFormat/>
    <w:rsid w:val="00D4551E"/>
    <w:pPr>
      <w:keepNext/>
      <w:keepLines/>
      <w:spacing w:before="120" w:after="80"/>
      <w:outlineLvl w:val="2"/>
    </w:pPr>
    <w:rPr>
      <w:rFonts w:eastAsia="Times New Roman"/>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4551E"/>
    <w:rPr>
      <w:color w:val="0563C1"/>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en-US"/>
    </w:rPr>
  </w:style>
  <w:style w:type="paragraph" w:customStyle="1" w:styleId="Body">
    <w:name w:val="Body"/>
    <w:rsid w:val="00D4551E"/>
    <w:pPr>
      <w:spacing w:after="200" w:line="276" w:lineRule="auto"/>
    </w:pPr>
    <w:rPr>
      <w:rFonts w:ascii="Calibri" w:eastAsia="Calibri" w:hAnsi="Calibri" w:cs="Calibri"/>
      <w:color w:val="000000"/>
      <w:sz w:val="22"/>
      <w:szCs w:val="22"/>
      <w:u w:color="000000"/>
      <w:lang w:val="en-US" w:eastAsia="en-US"/>
    </w:rPr>
  </w:style>
  <w:style w:type="numbering" w:customStyle="1" w:styleId="ImportedStyle1">
    <w:name w:val="Imported Style 1"/>
    <w:pPr>
      <w:numPr>
        <w:numId w:val="1"/>
      </w:numPr>
    </w:pPr>
  </w:style>
  <w:style w:type="numbering" w:customStyle="1" w:styleId="Bullets">
    <w:name w:val="Bullets"/>
    <w:pPr>
      <w:numPr>
        <w:numId w:val="2"/>
      </w:numPr>
    </w:pPr>
  </w:style>
  <w:style w:type="numbering" w:customStyle="1" w:styleId="ImportedStyle4">
    <w:name w:val="Imported Style 4"/>
    <w:pPr>
      <w:numPr>
        <w:numId w:val="3"/>
      </w:numPr>
    </w:pPr>
  </w:style>
  <w:style w:type="character" w:customStyle="1" w:styleId="Hyperlink0">
    <w:name w:val="Hyperlink.0"/>
    <w:basedOn w:val="Hyperlink"/>
    <w:rPr>
      <w:color w:val="0563C1"/>
      <w:u w:val="single" w:color="0563C1"/>
    </w:rPr>
  </w:style>
  <w:style w:type="paragraph" w:customStyle="1" w:styleId="Default">
    <w:name w:val="Default"/>
    <w:qFormat/>
    <w:rsid w:val="00D4551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cs="Calibri"/>
      <w:color w:val="000000"/>
      <w:sz w:val="24"/>
      <w:szCs w:val="24"/>
      <w:bdr w:val="none" w:sz="0" w:space="0" w:color="auto"/>
      <w:lang w:val="en-US" w:eastAsia="en-US"/>
    </w:rPr>
  </w:style>
  <w:style w:type="paragraph" w:styleId="NoSpacing">
    <w:name w:val="No Spacing"/>
    <w:uiPriority w:val="1"/>
    <w:qFormat/>
    <w:rsid w:val="00A07AF9"/>
    <w:rPr>
      <w:sz w:val="24"/>
      <w:szCs w:val="24"/>
      <w:lang w:val="en-US" w:eastAsia="en-US"/>
    </w:rPr>
  </w:style>
  <w:style w:type="character" w:customStyle="1" w:styleId="Heading1Char">
    <w:name w:val="Heading 1 Char"/>
    <w:link w:val="Heading1"/>
    <w:uiPriority w:val="9"/>
    <w:rsid w:val="00D4551E"/>
    <w:rPr>
      <w:rFonts w:ascii="Calibri" w:eastAsia="Times New Roman" w:hAnsi="Calibri"/>
      <w:b/>
      <w:color w:val="642D08"/>
      <w:sz w:val="40"/>
      <w:szCs w:val="32"/>
      <w:bdr w:val="none" w:sz="0" w:space="0" w:color="auto"/>
      <w:lang w:eastAsia="en-US"/>
    </w:rPr>
  </w:style>
  <w:style w:type="character" w:customStyle="1" w:styleId="Heading2Char">
    <w:name w:val="Heading 2 Char"/>
    <w:link w:val="Heading2"/>
    <w:uiPriority w:val="9"/>
    <w:rsid w:val="00D4551E"/>
    <w:rPr>
      <w:rFonts w:ascii="Calibri" w:eastAsia="Times New Roman" w:hAnsi="Calibri"/>
      <w:b/>
      <w:color w:val="7C380A"/>
      <w:sz w:val="36"/>
      <w:szCs w:val="36"/>
      <w:bdr w:val="none" w:sz="0" w:space="0" w:color="auto"/>
      <w:lang w:val="en-US" w:eastAsia="en-US"/>
    </w:rPr>
  </w:style>
  <w:style w:type="character" w:customStyle="1" w:styleId="Heading3Char">
    <w:name w:val="Heading 3 Char"/>
    <w:link w:val="Heading3"/>
    <w:uiPriority w:val="9"/>
    <w:qFormat/>
    <w:rsid w:val="00D4551E"/>
    <w:rPr>
      <w:rFonts w:ascii="Calibri" w:eastAsia="Times New Roman" w:hAnsi="Calibri"/>
      <w:b/>
      <w:color w:val="8F400B"/>
      <w:sz w:val="32"/>
      <w:szCs w:val="32"/>
      <w:bdr w:val="none" w:sz="0" w:space="0" w:color="auto"/>
      <w:lang w:eastAsia="en-US"/>
    </w:rPr>
  </w:style>
  <w:style w:type="paragraph" w:styleId="Header">
    <w:name w:val="header"/>
    <w:basedOn w:val="Normal"/>
    <w:link w:val="HeaderChar"/>
    <w:uiPriority w:val="99"/>
    <w:unhideWhenUsed/>
    <w:rsid w:val="00D4551E"/>
    <w:pPr>
      <w:tabs>
        <w:tab w:val="center" w:pos="4680"/>
        <w:tab w:val="right" w:pos="9360"/>
      </w:tabs>
      <w:spacing w:after="0" w:line="240" w:lineRule="auto"/>
    </w:pPr>
  </w:style>
  <w:style w:type="character" w:customStyle="1" w:styleId="HeaderChar">
    <w:name w:val="Header Char"/>
    <w:link w:val="Header"/>
    <w:uiPriority w:val="99"/>
    <w:rsid w:val="00D4551E"/>
    <w:rPr>
      <w:rFonts w:ascii="Calibri" w:eastAsia="Calibri" w:hAnsi="Calibri"/>
      <w:sz w:val="22"/>
      <w:szCs w:val="22"/>
      <w:bdr w:val="none" w:sz="0" w:space="0" w:color="auto"/>
      <w:lang w:eastAsia="en-US"/>
    </w:rPr>
  </w:style>
  <w:style w:type="paragraph" w:styleId="Footer">
    <w:name w:val="footer"/>
    <w:basedOn w:val="Normal"/>
    <w:link w:val="FooterChar"/>
    <w:uiPriority w:val="99"/>
    <w:unhideWhenUsed/>
    <w:rsid w:val="00D4551E"/>
    <w:pPr>
      <w:tabs>
        <w:tab w:val="center" w:pos="4680"/>
        <w:tab w:val="right" w:pos="9360"/>
      </w:tabs>
      <w:spacing w:after="0" w:line="240" w:lineRule="auto"/>
    </w:pPr>
  </w:style>
  <w:style w:type="character" w:customStyle="1" w:styleId="FooterChar">
    <w:name w:val="Footer Char"/>
    <w:link w:val="Footer"/>
    <w:uiPriority w:val="99"/>
    <w:rsid w:val="00D4551E"/>
    <w:rPr>
      <w:rFonts w:ascii="Calibri" w:eastAsia="Calibri" w:hAnsi="Calibri"/>
      <w:sz w:val="22"/>
      <w:szCs w:val="22"/>
      <w:bdr w:val="none" w:sz="0" w:space="0" w:color="auto"/>
      <w:lang w:eastAsia="en-US"/>
    </w:rPr>
  </w:style>
  <w:style w:type="paragraph" w:styleId="ListParagraph">
    <w:name w:val="List Paragraph"/>
    <w:basedOn w:val="Normal"/>
    <w:link w:val="ListParagraphChar"/>
    <w:uiPriority w:val="34"/>
    <w:qFormat/>
    <w:rsid w:val="00D4551E"/>
    <w:pPr>
      <w:ind w:left="720"/>
      <w:contextualSpacing/>
    </w:pPr>
  </w:style>
  <w:style w:type="paragraph" w:customStyle="1" w:styleId="Code">
    <w:name w:val="Code"/>
    <w:basedOn w:val="Normal"/>
    <w:next w:val="Normal"/>
    <w:link w:val="CodeChar"/>
    <w:qFormat/>
    <w:rsid w:val="00D4551E"/>
    <w:rPr>
      <w:rFonts w:ascii="Consolas" w:hAnsi="Consolas" w:cs="Consolas"/>
      <w:b/>
      <w:noProof/>
    </w:rPr>
  </w:style>
  <w:style w:type="table" w:styleId="TableGrid">
    <w:name w:val="Table Grid"/>
    <w:basedOn w:val="TableNormal"/>
    <w:uiPriority w:val="59"/>
    <w:rsid w:val="00D4551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rsid w:val="00D4551E"/>
    <w:rPr>
      <w:rFonts w:ascii="Calibri" w:eastAsia="Calibri" w:hAnsi="Calibri"/>
      <w:sz w:val="22"/>
      <w:szCs w:val="22"/>
      <w:bdr w:val="none" w:sz="0" w:space="0" w:color="auto"/>
      <w:lang w:eastAsia="en-US"/>
    </w:rPr>
  </w:style>
  <w:style w:type="character" w:customStyle="1" w:styleId="CodeChar">
    <w:name w:val="Code Char"/>
    <w:link w:val="Code"/>
    <w:rsid w:val="00D4551E"/>
    <w:rPr>
      <w:rFonts w:ascii="Consolas" w:eastAsia="Calibri" w:hAnsi="Consolas" w:cs="Consolas"/>
      <w:b/>
      <w:noProof/>
      <w:sz w:val="22"/>
      <w:szCs w:val="22"/>
      <w:bdr w:val="none" w:sz="0" w:space="0" w:color="auto"/>
      <w:lang w:eastAsia="en-US"/>
    </w:rPr>
  </w:style>
  <w:style w:type="paragraph" w:styleId="HTMLPreformatted">
    <w:name w:val="HTML Preformatted"/>
    <w:basedOn w:val="Normal"/>
    <w:link w:val="HTMLPreformattedChar"/>
    <w:uiPriority w:val="99"/>
    <w:unhideWhenUsed/>
    <w:rsid w:val="00D4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D4551E"/>
    <w:rPr>
      <w:rFonts w:ascii="Courier New" w:eastAsia="Times New Roman" w:hAnsi="Courier New" w:cs="Courier New"/>
      <w:bdr w:val="none" w:sz="0" w:space="0" w:color="auto"/>
      <w:lang w:val="en-US" w:eastAsia="en-US"/>
    </w:rPr>
  </w:style>
  <w:style w:type="character" w:customStyle="1" w:styleId="hps">
    <w:name w:val="hps"/>
    <w:basedOn w:val="DefaultParagraphFont"/>
    <w:rsid w:val="00D4551E"/>
  </w:style>
  <w:style w:type="character" w:customStyle="1" w:styleId="shorttext">
    <w:name w:val="short_text"/>
    <w:basedOn w:val="DefaultParagraphFont"/>
    <w:rsid w:val="00D4551E"/>
  </w:style>
  <w:style w:type="character" w:styleId="FollowedHyperlink">
    <w:name w:val="FollowedHyperlink"/>
    <w:uiPriority w:val="99"/>
    <w:semiHidden/>
    <w:unhideWhenUsed/>
    <w:rsid w:val="00D4551E"/>
    <w:rPr>
      <w:color w:val="954F72"/>
      <w:u w:val="single"/>
    </w:rPr>
  </w:style>
  <w:style w:type="numbering" w:customStyle="1" w:styleId="List0">
    <w:name w:val="List 0"/>
    <w:basedOn w:val="NoList"/>
    <w:rsid w:val="00D4551E"/>
    <w:pPr>
      <w:numPr>
        <w:numId w:val="5"/>
      </w:numPr>
    </w:pPr>
  </w:style>
  <w:style w:type="numbering" w:customStyle="1" w:styleId="List1">
    <w:name w:val="List 1"/>
    <w:basedOn w:val="NoList"/>
    <w:rsid w:val="00D4551E"/>
    <w:pPr>
      <w:numPr>
        <w:numId w:val="6"/>
      </w:numPr>
    </w:pPr>
  </w:style>
  <w:style w:type="character" w:customStyle="1" w:styleId="apple-converted-space">
    <w:name w:val="apple-converted-space"/>
    <w:basedOn w:val="DefaultParagraphFont"/>
    <w:rsid w:val="00D4551E"/>
  </w:style>
  <w:style w:type="character" w:styleId="HTMLCode">
    <w:name w:val="HTML Code"/>
    <w:uiPriority w:val="99"/>
    <w:semiHidden/>
    <w:unhideWhenUsed/>
    <w:rsid w:val="00D4551E"/>
    <w:rPr>
      <w:rFonts w:ascii="Courier New" w:eastAsia="Times New Roman" w:hAnsi="Courier New" w:cs="Courier New"/>
      <w:sz w:val="20"/>
      <w:szCs w:val="20"/>
    </w:rPr>
  </w:style>
  <w:style w:type="paragraph" w:styleId="NormalWeb">
    <w:name w:val="Normal (Web)"/>
    <w:basedOn w:val="Normal"/>
    <w:uiPriority w:val="99"/>
    <w:semiHidden/>
    <w:unhideWhenUsed/>
    <w:rsid w:val="00D4551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551E"/>
    <w:rPr>
      <w:i/>
      <w:iCs/>
    </w:rPr>
  </w:style>
  <w:style w:type="paragraph" w:styleId="BalloonText">
    <w:name w:val="Balloon Text"/>
    <w:basedOn w:val="Normal"/>
    <w:link w:val="BalloonTextChar"/>
    <w:uiPriority w:val="99"/>
    <w:semiHidden/>
    <w:unhideWhenUsed/>
    <w:rsid w:val="00D4551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4551E"/>
    <w:rPr>
      <w:rFonts w:ascii="Segoe UI" w:eastAsia="Calibri" w:hAnsi="Segoe UI" w:cs="Segoe UI"/>
      <w:sz w:val="18"/>
      <w:szCs w:val="18"/>
      <w:bdr w:val="none" w:sz="0" w:space="0" w:color="auto"/>
      <w:lang w:eastAsia="en-US"/>
    </w:rPr>
  </w:style>
  <w:style w:type="character" w:customStyle="1" w:styleId="InternetLink">
    <w:name w:val="Internet Link"/>
    <w:uiPriority w:val="99"/>
    <w:unhideWhenUsed/>
    <w:rsid w:val="00D4551E"/>
    <w:rPr>
      <w:rFonts w:cs="Times New Roman"/>
      <w:color w:val="0563C1"/>
      <w:u w:val="single"/>
    </w:rPr>
  </w:style>
  <w:style w:type="character" w:styleId="Strong">
    <w:name w:val="Strong"/>
    <w:basedOn w:val="DefaultParagraphFont"/>
    <w:uiPriority w:val="22"/>
    <w:qFormat/>
    <w:rsid w:val="008804E6"/>
    <w:rPr>
      <w:b/>
      <w:bCs/>
    </w:rPr>
  </w:style>
  <w:style w:type="table" w:customStyle="1" w:styleId="TableGrid1">
    <w:name w:val="Table Grid1"/>
    <w:basedOn w:val="TableNormal"/>
    <w:next w:val="TableGrid"/>
    <w:uiPriority w:val="59"/>
    <w:rsid w:val="00355497"/>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Arial"/>
      <w:sz w:val="22"/>
      <w:szCs w:val="22"/>
      <w:bdr w:val="none" w:sz="0" w:space="0" w:color="auto"/>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6309">
      <w:bodyDiv w:val="1"/>
      <w:marLeft w:val="0"/>
      <w:marRight w:val="0"/>
      <w:marTop w:val="0"/>
      <w:marBottom w:val="0"/>
      <w:divBdr>
        <w:top w:val="none" w:sz="0" w:space="0" w:color="auto"/>
        <w:left w:val="none" w:sz="0" w:space="0" w:color="auto"/>
        <w:bottom w:val="none" w:sz="0" w:space="0" w:color="auto"/>
        <w:right w:val="none" w:sz="0" w:space="0" w:color="auto"/>
      </w:divBdr>
    </w:div>
    <w:div w:id="853031593">
      <w:bodyDiv w:val="1"/>
      <w:marLeft w:val="0"/>
      <w:marRight w:val="0"/>
      <w:marTop w:val="0"/>
      <w:marBottom w:val="0"/>
      <w:divBdr>
        <w:top w:val="none" w:sz="0" w:space="0" w:color="auto"/>
        <w:left w:val="none" w:sz="0" w:space="0" w:color="auto"/>
        <w:bottom w:val="none" w:sz="0" w:space="0" w:color="auto"/>
        <w:right w:val="none" w:sz="0" w:space="0" w:color="auto"/>
      </w:divBdr>
    </w:div>
    <w:div w:id="1444153544">
      <w:bodyDiv w:val="1"/>
      <w:marLeft w:val="0"/>
      <w:marRight w:val="0"/>
      <w:marTop w:val="0"/>
      <w:marBottom w:val="0"/>
      <w:divBdr>
        <w:top w:val="none" w:sz="0" w:space="0" w:color="auto"/>
        <w:left w:val="none" w:sz="0" w:space="0" w:color="auto"/>
        <w:bottom w:val="none" w:sz="0" w:space="0" w:color="auto"/>
        <w:right w:val="none" w:sz="0" w:space="0" w:color="auto"/>
      </w:divBdr>
    </w:div>
    <w:div w:id="1826045802">
      <w:bodyDiv w:val="1"/>
      <w:marLeft w:val="0"/>
      <w:marRight w:val="0"/>
      <w:marTop w:val="0"/>
      <w:marBottom w:val="0"/>
      <w:divBdr>
        <w:top w:val="none" w:sz="0" w:space="0" w:color="auto"/>
        <w:left w:val="none" w:sz="0" w:space="0" w:color="auto"/>
        <w:bottom w:val="none" w:sz="0" w:space="0" w:color="auto"/>
        <w:right w:val="none" w:sz="0" w:space="0" w:color="auto"/>
      </w:divBdr>
    </w:div>
    <w:div w:id="1836989492">
      <w:bodyDiv w:val="1"/>
      <w:marLeft w:val="0"/>
      <w:marRight w:val="0"/>
      <w:marTop w:val="0"/>
      <w:marBottom w:val="0"/>
      <w:divBdr>
        <w:top w:val="none" w:sz="0" w:space="0" w:color="auto"/>
        <w:left w:val="none" w:sz="0" w:space="0" w:color="auto"/>
        <w:bottom w:val="none" w:sz="0" w:space="0" w:color="auto"/>
        <w:right w:val="none" w:sz="0" w:space="0" w:color="auto"/>
      </w:divBdr>
    </w:div>
    <w:div w:id="2096248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udge.softuni.bg/Contests/1207/Intro-and-Basic-Syntax-Exercise" TargetMode="Externa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Documents\Custom%20Office%20Templates\SoftUni.dot"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62B7D-FD05-434D-BC06-0BB4844E7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SoftUni.dot</Template>
  <TotalTime>212</TotalTime>
  <Pages>9</Pages>
  <Words>1544</Words>
  <Characters>8803</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Technologies Fundamentals - Basic Syntax, Conditional Statements and Loops - JS - Exercise</vt:lpstr>
      <vt:lpstr>Technologies Fundamentals - Basic Syntax, Conditional Statements and Loops - JS - Exercise</vt:lpstr>
    </vt:vector>
  </TitlesOfParts>
  <Company/>
  <LinksUpToDate>false</LinksUpToDate>
  <CharactersWithSpaces>10327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Technologies Fundamentals - Basic Syntax, Conditional Statements and Loops - JS - Exercise</dc:title>
  <dc:creator>ko3ebo7e</dc:creator>
  <cp:keywords>Technologies Fundamentals, Software University, SoftUni, programming, coding, software development, education, training, course</cp:keywords>
  <dc:description>programming;computer programming;software development;web development</dc:description>
  <cp:lastModifiedBy>Windows User</cp:lastModifiedBy>
  <cp:revision>23</cp:revision>
  <dcterms:created xsi:type="dcterms:W3CDTF">2019-01-07T20:38:00Z</dcterms:created>
  <dcterms:modified xsi:type="dcterms:W3CDTF">2019-01-19T14:17:00Z</dcterms:modified>
</cp:coreProperties>
</file>