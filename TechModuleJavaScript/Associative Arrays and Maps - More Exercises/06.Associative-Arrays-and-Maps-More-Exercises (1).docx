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9B96E" w14:textId="495D2A16" w:rsidR="0086153C" w:rsidRDefault="00782056" w:rsidP="001D7E5C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bookmarkStart w:id="0" w:name="_GoBack"/>
      <w:bookmarkEnd w:id="0"/>
      <w:r w:rsidR="00675738">
        <w:rPr>
          <w:lang w:val="en-US"/>
        </w:rPr>
        <w:t>rrays</w:t>
      </w:r>
      <w:r w:rsidR="00384366">
        <w:rPr>
          <w:lang w:val="en-US"/>
        </w:rPr>
        <w:t xml:space="preserve"> and Maps</w:t>
      </w:r>
    </w:p>
    <w:p w14:paraId="44DEBE62" w14:textId="77777777" w:rsidR="001D7E5C" w:rsidRDefault="00D97D46" w:rsidP="00D97D46">
      <w:pPr>
        <w:spacing w:before="80" w:after="120"/>
        <w:rPr>
          <w:rFonts w:cs="Arial"/>
        </w:rPr>
      </w:pPr>
      <w:r w:rsidRPr="00F657BB">
        <w:rPr>
          <w:rFonts w:cs="Arial"/>
        </w:rPr>
        <w:t xml:space="preserve">Problems for in-class lab for the </w:t>
      </w:r>
      <w:hyperlink r:id="rId8" w:anchor="lesson-9616" w:history="1">
        <w:r>
          <w:rPr>
            <w:rStyle w:val="Hyperlink"/>
            <w:sz w:val="24"/>
            <w:szCs w:val="24"/>
          </w:rPr>
          <w:t>“Technology Fundamentals” course @ SoftUni</w:t>
        </w:r>
      </w:hyperlink>
      <w:r>
        <w:rPr>
          <w:sz w:val="24"/>
          <w:szCs w:val="24"/>
        </w:rPr>
        <w:t>.</w:t>
      </w:r>
      <w:r>
        <w:rPr>
          <w:rFonts w:cs="Arial"/>
        </w:rPr>
        <w:t xml:space="preserve"> </w:t>
      </w:r>
    </w:p>
    <w:p w14:paraId="5CFCB3B3" w14:textId="0C97A065" w:rsidR="00053EF9" w:rsidRPr="005C1EA5" w:rsidRDefault="00D97D46" w:rsidP="00D97D46">
      <w:pPr>
        <w:spacing w:before="80" w:after="120"/>
        <w:rPr>
          <w:rFonts w:cs="Arial"/>
          <w:lang w:val="en-US"/>
        </w:rPr>
      </w:pPr>
      <w:r w:rsidRPr="00F657BB">
        <w:rPr>
          <w:rFonts w:cs="Arial"/>
        </w:rPr>
        <w:t xml:space="preserve">Submit your solutions in the </w:t>
      </w:r>
      <w:r w:rsidRPr="00F657BB">
        <w:rPr>
          <w:rFonts w:cs="Arial"/>
          <w:noProof/>
        </w:rPr>
        <w:t>SoftUni</w:t>
      </w:r>
      <w:r w:rsidRPr="00F657BB">
        <w:rPr>
          <w:rFonts w:cs="Arial"/>
        </w:rPr>
        <w:t xml:space="preserve"> judge system at</w:t>
      </w:r>
      <w:r>
        <w:rPr>
          <w:rFonts w:cs="Arial"/>
        </w:rPr>
        <w:t>:</w:t>
      </w:r>
      <w:r w:rsidR="005C1EA5">
        <w:rPr>
          <w:lang w:val="en-US"/>
        </w:rPr>
        <w:t xml:space="preserve"> </w:t>
      </w:r>
      <w:hyperlink r:id="rId9" w:history="1">
        <w:r w:rsidR="001D7E5C" w:rsidRPr="001D7E5C">
          <w:rPr>
            <w:rStyle w:val="Hyperlink"/>
            <w:lang w:val="en-US"/>
          </w:rPr>
          <w:t>Associative-Arrays-and-Maps-More-Exercises</w:t>
        </w:r>
      </w:hyperlink>
      <w:r w:rsidR="001D7E5C" w:rsidRPr="001D7E5C">
        <w:rPr>
          <w:rStyle w:val="Hyperlink"/>
          <w:color w:val="auto"/>
          <w:u w:val="none"/>
          <w:lang w:val="en-US"/>
        </w:rPr>
        <w:t xml:space="preserve"> </w:t>
      </w:r>
    </w:p>
    <w:p w14:paraId="383B67BC" w14:textId="6604E24E" w:rsidR="00EC7593" w:rsidRDefault="003B1324" w:rsidP="00EC7593">
      <w:pPr>
        <w:pStyle w:val="Heading2"/>
      </w:pPr>
      <w:r>
        <w:t>Garage</w:t>
      </w:r>
    </w:p>
    <w:p w14:paraId="1920EFB5" w14:textId="3DEB6807" w:rsidR="00842D3B" w:rsidRPr="00842D3B" w:rsidRDefault="003B1324" w:rsidP="00EC7593">
      <w:pPr>
        <w:rPr>
          <w:b/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have to store the car (with its info) in the given garage. The info about the car will be in the format </w:t>
      </w:r>
      <w:r w:rsidRPr="003B1324">
        <w:rPr>
          <w:b/>
          <w:lang w:val="en-US"/>
        </w:rPr>
        <w:t>"{key}: {value}, {key}: {value}…".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 xml:space="preserve">print the result </w:t>
      </w:r>
      <w:r w:rsidR="00842D3B" w:rsidRPr="00842D3B">
        <w:rPr>
          <w:b/>
          <w:lang w:val="en-US"/>
        </w:rPr>
        <w:t xml:space="preserve">ordered by the numbers of the garages </w:t>
      </w:r>
      <w:r w:rsidR="00842D3B">
        <w:rPr>
          <w:lang w:val="en-US"/>
        </w:rPr>
        <w:t>(no further sorting required) in the format:</w:t>
      </w:r>
      <w:r w:rsidR="00842D3B">
        <w:rPr>
          <w:lang w:val="en-US"/>
        </w:rPr>
        <w:br/>
      </w:r>
      <w:r w:rsidR="00842D3B" w:rsidRPr="00842D3B">
        <w:rPr>
          <w:b/>
          <w:lang w:val="en-US"/>
        </w:rPr>
        <w:t xml:space="preserve">"Garage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</w:t>
      </w:r>
      <w:r w:rsidR="00842D3B" w:rsidRPr="00842D3B">
        <w:rPr>
          <w:b/>
          <w:lang w:val="en-US"/>
        </w:rPr>
        <w:br/>
        <w:t>--- {carOneKeyOne} - {carOneValueOne}, {carOneKeyTwo} - {carOneValueTwo}…</w:t>
      </w:r>
      <w:r w:rsidR="00842D3B" w:rsidRPr="00842D3B">
        <w:rPr>
          <w:b/>
          <w:lang w:val="en-US"/>
        </w:rPr>
        <w:br/>
        <w:t>--- {the same for the next car}</w:t>
      </w:r>
      <w:r w:rsidR="00842D3B" w:rsidRPr="00842D3B">
        <w:rPr>
          <w:b/>
          <w:lang w:val="en-US"/>
        </w:rPr>
        <w:br/>
        <w:t xml:space="preserve">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82056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</w:tbl>
    <w:p w14:paraId="295CF527" w14:textId="437A100E" w:rsidR="00293242" w:rsidRDefault="003A3B78" w:rsidP="003A3B78">
      <w:pPr>
        <w:pStyle w:val="Heading2"/>
      </w:pPr>
      <w:r>
        <w:t>Armies</w:t>
      </w:r>
    </w:p>
    <w:p w14:paraId="5CB6B1A2" w14:textId="01DE86A1" w:rsidR="003A3B78" w:rsidRDefault="003A3B78" w:rsidP="003A3B78">
      <w:pPr>
        <w:rPr>
          <w:lang w:val="en-US"/>
        </w:rPr>
      </w:pPr>
      <w:r>
        <w:rPr>
          <w:lang w:val="en-US"/>
        </w:rPr>
        <w:t>Write a function that stores information about an army leader and his armies. The input will be 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"{leader} arrives"</w:t>
      </w:r>
      <w:r>
        <w:rPr>
          <w:lang w:val="en-US"/>
        </w:rPr>
        <w:t xml:space="preserve"> – add the leader (no army)</w:t>
      </w:r>
      <w:r>
        <w:rPr>
          <w:lang w:val="en-US"/>
        </w:rPr>
        <w:br/>
      </w:r>
      <w:r w:rsidRPr="003A3B78">
        <w:rPr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3A3B78">
        <w:rPr>
          <w:b/>
          <w:lang w:val="en-US"/>
        </w:rPr>
        <w:t>"{army name} + {army count}"</w:t>
      </w:r>
      <w:r>
        <w:rPr>
          <w:lang w:val="en-US"/>
        </w:rPr>
        <w:t xml:space="preserve"> – if the army exists somewhere add the count</w:t>
      </w:r>
      <w:r>
        <w:rPr>
          <w:lang w:val="en-US"/>
        </w:rPr>
        <w:br/>
      </w:r>
      <w:r w:rsidRPr="003A3B78">
        <w:rPr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53357">
        <w:rPr>
          <w:b/>
          <w:lang w:val="en-US"/>
        </w:rPr>
        <w:t>"</w:t>
      </w:r>
      <w:r w:rsidR="00653357" w:rsidRPr="00653357">
        <w:rPr>
          <w:b/>
          <w:lang w:val="en-US"/>
        </w:rPr>
        <w:t>{leader one name}: {total army count}</w:t>
      </w:r>
      <w:r w:rsidR="00653357" w:rsidRPr="00653357">
        <w:rPr>
          <w:b/>
          <w:lang w:val="en-US"/>
        </w:rPr>
        <w:br/>
        <w:t>&gt;&gt;&gt; {armyOne name} - {army count}</w:t>
      </w:r>
      <w:r w:rsidR="00653357" w:rsidRPr="00653357">
        <w:rPr>
          <w:b/>
          <w:lang w:val="en-US"/>
        </w:rPr>
        <w:br/>
        <w:t>&gt;&gt;&gt; {armyTwo name} - {army count}</w:t>
      </w:r>
      <w:r w:rsidR="00653357">
        <w:rPr>
          <w:b/>
          <w:lang w:val="en-US"/>
        </w:rPr>
        <w:br/>
        <w:t xml:space="preserve"> </w:t>
      </w:r>
      <w:r w:rsidR="00653357" w:rsidRPr="00653357">
        <w:rPr>
          <w:b/>
          <w:lang w:val="en-US"/>
        </w:rPr>
        <w:t>…</w:t>
      </w:r>
      <w:r w:rsidR="00653357" w:rsidRPr="00653357">
        <w:rPr>
          <w:b/>
          <w:lang w:val="en-US"/>
        </w:rPr>
        <w:br/>
      </w:r>
      <w:r w:rsidR="00653357" w:rsidRPr="00653357">
        <w:rPr>
          <w:b/>
          <w:lang w:val="en-US"/>
        </w:rPr>
        <w:lastRenderedPageBreak/>
        <w:t>{leader two name}: {total army count}</w:t>
      </w:r>
      <w:r w:rsidR="00653357" w:rsidRPr="00653357">
        <w:rPr>
          <w:b/>
          <w:lang w:val="en-US"/>
        </w:rPr>
        <w:br/>
        <w:t>…</w:t>
      </w:r>
      <w:r w:rsidRPr="00653357">
        <w:rPr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04F74676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>adding new army</w:t>
      </w:r>
      <w:r>
        <w:rPr>
          <w:lang w:val="en-US"/>
        </w:rPr>
        <w:t xml:space="preserve"> to 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'Rick Burr arrives', 'Fergus: Wexamp,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dlay: Britox, 34540', 'Wexamp + 6000', 'Juard + 1350', 'Britox + 4500', 'Porter arrives', 'Porter: Legion, 55000', 'Legion + 302', 'Rick Burr defeated', 'Porter: Retix,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Retix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Britox - 39040</w:t>
            </w:r>
          </w:p>
        </w:tc>
      </w:tr>
    </w:tbl>
    <w:p w14:paraId="2D1F4721" w14:textId="7A038961" w:rsidR="00653357" w:rsidRDefault="000C48A8" w:rsidP="00796752">
      <w:pPr>
        <w:pStyle w:val="Heading2"/>
      </w:pPr>
      <w:r>
        <w:t>Comments</w:t>
      </w:r>
    </w:p>
    <w:p w14:paraId="74BA5029" w14:textId="708C04F9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in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>. The input comes as array of strings. The strings will be in format:</w:t>
      </w:r>
      <w:r>
        <w:rPr>
          <w:lang w:val="en-US"/>
        </w:rPr>
        <w:br/>
      </w:r>
      <w:r w:rsidRPr="000C48A8">
        <w:rPr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0C48A8">
        <w:rPr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0C48A8">
        <w:rPr>
          <w:b/>
          <w:lang w:val="en-US"/>
        </w:rPr>
        <w:t>"{username} posts on {article name}: {comment title}, {comment content}"</w:t>
      </w:r>
      <w:r>
        <w:rPr>
          <w:b/>
          <w:lang w:val="en-US"/>
        </w:rPr>
        <w:t xml:space="preserve"> – </w:t>
      </w:r>
      <w:r>
        <w:rPr>
          <w:lang w:val="en-US"/>
        </w:rPr>
        <w:t>save the info</w:t>
      </w:r>
    </w:p>
    <w:p w14:paraId="46A7AC88" w14:textId="084158CA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4DF7F727" w14:textId="1DD3EBF2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524B91">
        <w:rPr>
          <w:b/>
          <w:lang w:val="en-US"/>
        </w:rPr>
        <w:t>"Comments on {article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 xml:space="preserve"> name}:</w:t>
      </w:r>
      <w:r w:rsidRPr="00524B91">
        <w:rPr>
          <w:b/>
          <w:lang w:val="en-US"/>
        </w:rPr>
        <w:br/>
        <w:t>--- From user {username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>}: {</w:t>
      </w:r>
      <w:r w:rsidR="00524B91" w:rsidRPr="00524B91">
        <w:rPr>
          <w:b/>
          <w:lang w:val="en-US"/>
        </w:rPr>
        <w:t>comment title</w:t>
      </w:r>
      <w:r w:rsidRPr="00524B91">
        <w:rPr>
          <w:b/>
          <w:lang w:val="en-US"/>
        </w:rPr>
        <w:t>}</w:t>
      </w:r>
      <w:r w:rsidR="00524B91" w:rsidRPr="00524B91">
        <w:rPr>
          <w:b/>
          <w:lang w:val="en-US"/>
        </w:rPr>
        <w:t xml:space="preserve"> - {comment content}</w:t>
      </w:r>
      <w:r w:rsidR="00524B91" w:rsidRPr="00524B91">
        <w:rPr>
          <w:b/>
          <w:lang w:val="en-US"/>
        </w:rPr>
        <w:br/>
        <w:t>--- From user {username2}: …</w:t>
      </w:r>
      <w:r w:rsidR="00524B91" w:rsidRPr="00524B91">
        <w:rPr>
          <w:b/>
          <w:lang w:val="en-US"/>
        </w:rPr>
        <w:br/>
        <w:t>Comments on {article2 name}:</w:t>
      </w:r>
      <w:r w:rsidR="00524B91" w:rsidRPr="00524B91">
        <w:rPr>
          <w:b/>
          <w:lang w:val="en-US"/>
        </w:rPr>
        <w:br/>
        <w:t>…</w:t>
      </w:r>
      <w:r w:rsidRPr="00524B91">
        <w:rPr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'user aUser123', 'someUser posts on someArticle: NoTitle, stupidComment', 'article Books', 'article Movies', 'article 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uSeR4: I also like </w:t>
            </w: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title - I go shopping every day</w:t>
            </w:r>
          </w:p>
        </w:tc>
      </w:tr>
    </w:tbl>
    <w:p w14:paraId="1FD47948" w14:textId="552783DB" w:rsidR="00684A36" w:rsidRDefault="00CB71C5" w:rsidP="009C6AB8">
      <w:pPr>
        <w:pStyle w:val="Heading2"/>
      </w:pPr>
      <w:r>
        <w:lastRenderedPageBreak/>
        <w:t>Book Shelf</w:t>
      </w:r>
    </w:p>
    <w:p w14:paraId="07B5746A" w14:textId="545C55D6" w:rsidR="006730CE" w:rsidRDefault="009C6AB8" w:rsidP="009C6AB8">
      <w:pPr>
        <w:rPr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Pr="006730CE">
        <w:rPr>
          <w:b/>
          <w:lang w:val="en-US"/>
        </w:rPr>
        <w:t>shelfs</w:t>
      </w:r>
      <w:r>
        <w:rPr>
          <w:lang w:val="en-US"/>
        </w:rPr>
        <w:t xml:space="preserve"> and the </w:t>
      </w:r>
      <w:r w:rsidRPr="006730CE">
        <w:rPr>
          <w:b/>
          <w:lang w:val="en-US"/>
        </w:rPr>
        <w:t>books in the shelf</w:t>
      </w:r>
      <w:r w:rsidR="006730CE" w:rsidRPr="006730CE">
        <w:rPr>
          <w:b/>
          <w:lang w:val="en-US"/>
        </w:rPr>
        <w:t>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>
        <w:rPr>
          <w:lang w:val="en-US"/>
        </w:rPr>
        <w:t xml:space="preserve">in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6730CE">
        <w:rPr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6730CE">
        <w:rPr>
          <w:b/>
          <w:lang w:val="en-US"/>
        </w:rPr>
        <w:t>"{book title}: {book</w:t>
      </w:r>
      <w:r w:rsidR="006730CE" w:rsidRPr="006730CE">
        <w:rPr>
          <w:b/>
          <w:lang w:val="en-US"/>
        </w:rPr>
        <w:t xml:space="preserve"> author</w:t>
      </w:r>
      <w:r w:rsidRPr="006730CE">
        <w:rPr>
          <w:b/>
          <w:lang w:val="en-US"/>
        </w:rPr>
        <w:t>}</w:t>
      </w:r>
      <w:r w:rsidR="006730CE" w:rsidRPr="006730CE">
        <w:rPr>
          <w:b/>
          <w:lang w:val="en-US"/>
        </w:rPr>
        <w:t>, {book genre}</w:t>
      </w:r>
      <w:r w:rsidRPr="006730CE">
        <w:rPr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6730CE">
        <w:rPr>
          <w:lang w:val="en-US"/>
        </w:rPr>
        <w:br/>
        <w:t xml:space="preserve">After finished reding input, sort the shelfs by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6730CE">
        <w:rPr>
          <w:lang w:val="en-US"/>
        </w:rPr>
        <w:br/>
      </w:r>
      <w:r w:rsidR="006730CE" w:rsidRPr="00453752">
        <w:rPr>
          <w:b/>
          <w:lang w:val="en-US"/>
        </w:rPr>
        <w:t>"{shelf</w:t>
      </w:r>
      <w:r w:rsidR="00453752" w:rsidRPr="00453752">
        <w:rPr>
          <w:b/>
          <w:lang w:val="en-US"/>
        </w:rPr>
        <w:t>One</w:t>
      </w:r>
      <w:r w:rsidR="006730CE" w:rsidRPr="00453752">
        <w:rPr>
          <w:b/>
          <w:lang w:val="en-US"/>
        </w:rPr>
        <w:t xml:space="preserve"> id} {shelf genre}: {books count}</w:t>
      </w:r>
      <w:r w:rsidR="006730CE" w:rsidRPr="00453752">
        <w:rPr>
          <w:b/>
          <w:lang w:val="en-US"/>
        </w:rPr>
        <w:br/>
        <w:t>--&gt; {bookOne title}</w:t>
      </w:r>
      <w:r w:rsidR="00453752" w:rsidRPr="00453752">
        <w:rPr>
          <w:b/>
          <w:lang w:val="en-US"/>
        </w:rPr>
        <w:t>: {bookOne author}</w:t>
      </w:r>
      <w:r w:rsidR="00453752" w:rsidRPr="00453752">
        <w:rPr>
          <w:b/>
          <w:lang w:val="en-US"/>
        </w:rPr>
        <w:br/>
        <w:t>--&gt; {bookTwo title}: {bookTwo author}</w:t>
      </w:r>
      <w:r w:rsidR="00453752" w:rsidRPr="00453752">
        <w:rPr>
          <w:b/>
          <w:lang w:val="en-US"/>
        </w:rPr>
        <w:br/>
        <w:t>…</w:t>
      </w:r>
      <w:r w:rsidR="00453752" w:rsidRPr="00453752">
        <w:rPr>
          <w:b/>
          <w:lang w:val="en-US"/>
        </w:rPr>
        <w:br/>
        <w:t>{shelfTwo id} {shelf genre}: {books count}</w:t>
      </w:r>
      <w:r w:rsidR="00453752" w:rsidRPr="00453752">
        <w:rPr>
          <w:b/>
          <w:lang w:val="en-US"/>
        </w:rPr>
        <w:br/>
        <w:t>…</w:t>
      </w:r>
      <w:r w:rsidR="006730CE" w:rsidRPr="00453752">
        <w:rPr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3752" w14:paraId="7ACAE0BD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E26B8F">
        <w:tc>
          <w:tcPr>
            <w:tcW w:w="4606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Heading2"/>
      </w:pPr>
      <w:r>
        <w:lastRenderedPageBreak/>
        <w:t>SoftUni Students</w:t>
      </w:r>
    </w:p>
    <w:p w14:paraId="6533D955" w14:textId="084123E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SoftUni. For each </w:t>
      </w:r>
      <w:r w:rsidRPr="00144BDB">
        <w:rPr>
          <w:b/>
          <w:lang w:val="en-US"/>
        </w:rPr>
        <w:t>course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B259AF">
        <w:rPr>
          <w:b/>
          <w:lang w:val="en-US"/>
        </w:rPr>
        <w:t>"{course one}: {places left} places left</w:t>
      </w:r>
      <w:r w:rsidRPr="00B259AF">
        <w:rPr>
          <w:b/>
          <w:lang w:val="en-US"/>
        </w:rPr>
        <w:br/>
        <w:t xml:space="preserve">--- </w:t>
      </w:r>
      <w:r w:rsidR="00B259AF" w:rsidRPr="00B259AF">
        <w:rPr>
          <w:b/>
          <w:lang w:val="en-US"/>
        </w:rPr>
        <w:t xml:space="preserve">{credits}: </w:t>
      </w:r>
      <w:r w:rsidRPr="00B259AF">
        <w:rPr>
          <w:b/>
          <w:lang w:val="en-US"/>
        </w:rPr>
        <w:t>{username one}</w:t>
      </w:r>
      <w:r w:rsidR="00B259AF" w:rsidRPr="00B259AF">
        <w:rPr>
          <w:b/>
          <w:lang w:val="en-US"/>
        </w:rPr>
        <w:t>, {email one}</w:t>
      </w:r>
      <w:r w:rsidR="00B259AF" w:rsidRPr="00B259AF">
        <w:rPr>
          <w:b/>
          <w:lang w:val="en-US"/>
        </w:rPr>
        <w:br/>
        <w:t>…</w:t>
      </w:r>
      <w:r w:rsidRPr="00B259AF">
        <w:rPr>
          <w:b/>
          <w:lang w:val="en-US"/>
        </w:rPr>
        <w:t>"</w:t>
      </w:r>
    </w:p>
    <w:p w14:paraId="6288760D" w14:textId="77777777" w:rsidR="00D9252A" w:rsidRDefault="00D9252A" w:rsidP="00D9252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['JavaBasics: 2', 'user1[25] with email user1@user.com joins C#Basics', 'C#Advanced: 3', 'JSCore: 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F371F" w14:textId="77777777" w:rsidR="00312D01" w:rsidRDefault="00312D01" w:rsidP="00053EF9">
      <w:pPr>
        <w:spacing w:after="0" w:line="240" w:lineRule="auto"/>
      </w:pPr>
      <w:r>
        <w:separator/>
      </w:r>
    </w:p>
  </w:endnote>
  <w:endnote w:type="continuationSeparator" w:id="0">
    <w:p w14:paraId="2064A9C4" w14:textId="77777777" w:rsidR="00312D01" w:rsidRDefault="00312D01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1D3F4" w14:textId="77777777" w:rsidR="00053EF9" w:rsidRPr="00AC77AD" w:rsidRDefault="00053EF9" w:rsidP="00053EF9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3B35D1F0" wp14:editId="1AC3C64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eastAsia="bg-BG"/>
      </w:rPr>
      <w:drawing>
        <wp:inline distT="0" distB="0" distL="0" distR="0" wp14:anchorId="639A15FD" wp14:editId="294A6B58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2704E00B" wp14:editId="0113CE0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B02328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D2C531" wp14:editId="03E3D7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D1F832" w14:textId="1F04C896" w:rsidR="00053EF9" w:rsidRPr="008C2B83" w:rsidRDefault="00053EF9" w:rsidP="00053EF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7E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7E5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D2C53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51D1F832" w14:textId="1F04C896" w:rsidR="00053EF9" w:rsidRPr="008C2B83" w:rsidRDefault="00053EF9" w:rsidP="00053EF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7E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7E5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DF4622" wp14:editId="4E9278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7A9349" w14:textId="77777777" w:rsidR="00053EF9" w:rsidRDefault="00053EF9" w:rsidP="00053EF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DF462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F7A9349" w14:textId="77777777" w:rsidR="00053EF9" w:rsidRDefault="00053EF9" w:rsidP="00053EF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273F71" wp14:editId="50B9AE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6DD1D9" w14:textId="77777777" w:rsidR="00053EF9" w:rsidRDefault="00053EF9" w:rsidP="00053EF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185F4E" w14:textId="77777777" w:rsidR="00053EF9" w:rsidRDefault="00053EF9" w:rsidP="00053EF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2D3226" wp14:editId="0DE994FA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050500" wp14:editId="3C9DA419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AD176C" wp14:editId="39683086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1A578C" wp14:editId="269D920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5F77C8C" wp14:editId="0271B937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DB28DA" wp14:editId="75BB2409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62733E" wp14:editId="06EBE2A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63AF76" wp14:editId="654F069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BC24E6" wp14:editId="03E049D3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E7CD4F4" wp14:editId="2602826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73F71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F6DD1D9" w14:textId="77777777" w:rsidR="00053EF9" w:rsidRDefault="00053EF9" w:rsidP="00053EF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185F4E" w14:textId="77777777" w:rsidR="00053EF9" w:rsidRDefault="00053EF9" w:rsidP="00053EF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2D3226" wp14:editId="0DE994FA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050500" wp14:editId="3C9DA419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D176C" wp14:editId="39683086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D1A578C" wp14:editId="269D920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5F77C8C" wp14:editId="0271B937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DB28DA" wp14:editId="75BB2409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62733E" wp14:editId="06EBE2A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63AF76" wp14:editId="654F069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BC24E6" wp14:editId="03E049D3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E7CD4F4" wp14:editId="2602826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33D215D" w14:textId="77777777" w:rsidR="00053EF9" w:rsidRDefault="00053EF9" w:rsidP="00053EF9">
    <w:pPr>
      <w:pStyle w:val="Footer"/>
    </w:pPr>
  </w:p>
  <w:p w14:paraId="45ED2EB6" w14:textId="77777777" w:rsidR="00053EF9" w:rsidRDefault="00053E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FD337" w14:textId="77777777" w:rsidR="00312D01" w:rsidRDefault="00312D01" w:rsidP="00053EF9">
      <w:pPr>
        <w:spacing w:after="0" w:line="240" w:lineRule="auto"/>
      </w:pPr>
      <w:r>
        <w:separator/>
      </w:r>
    </w:p>
  </w:footnote>
  <w:footnote w:type="continuationSeparator" w:id="0">
    <w:p w14:paraId="3D076F0E" w14:textId="77777777" w:rsidR="00312D01" w:rsidRDefault="00312D01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E5"/>
    <w:rsid w:val="00016024"/>
    <w:rsid w:val="00024E3B"/>
    <w:rsid w:val="00053037"/>
    <w:rsid w:val="00053139"/>
    <w:rsid w:val="00053EF9"/>
    <w:rsid w:val="00085835"/>
    <w:rsid w:val="00091C29"/>
    <w:rsid w:val="000C48A8"/>
    <w:rsid w:val="001174C3"/>
    <w:rsid w:val="001409F3"/>
    <w:rsid w:val="00143B1A"/>
    <w:rsid w:val="00144BDB"/>
    <w:rsid w:val="00196F46"/>
    <w:rsid w:val="001D3CE2"/>
    <w:rsid w:val="001D7E5C"/>
    <w:rsid w:val="00224BC4"/>
    <w:rsid w:val="002621FA"/>
    <w:rsid w:val="00264FF8"/>
    <w:rsid w:val="00287B05"/>
    <w:rsid w:val="00293242"/>
    <w:rsid w:val="002B493E"/>
    <w:rsid w:val="00312D01"/>
    <w:rsid w:val="00334217"/>
    <w:rsid w:val="003404ED"/>
    <w:rsid w:val="0035331C"/>
    <w:rsid w:val="00384366"/>
    <w:rsid w:val="003A3B78"/>
    <w:rsid w:val="003B1324"/>
    <w:rsid w:val="003D615F"/>
    <w:rsid w:val="003F6F66"/>
    <w:rsid w:val="00416246"/>
    <w:rsid w:val="0044491A"/>
    <w:rsid w:val="00453752"/>
    <w:rsid w:val="0047574F"/>
    <w:rsid w:val="004957D7"/>
    <w:rsid w:val="004A5100"/>
    <w:rsid w:val="004C5D9F"/>
    <w:rsid w:val="00524B91"/>
    <w:rsid w:val="00595B3F"/>
    <w:rsid w:val="005B0150"/>
    <w:rsid w:val="005C1EA5"/>
    <w:rsid w:val="00606DB0"/>
    <w:rsid w:val="00653357"/>
    <w:rsid w:val="006730CE"/>
    <w:rsid w:val="00675738"/>
    <w:rsid w:val="00675EF9"/>
    <w:rsid w:val="00684A36"/>
    <w:rsid w:val="00685D29"/>
    <w:rsid w:val="006915E1"/>
    <w:rsid w:val="006B5F7E"/>
    <w:rsid w:val="006F4665"/>
    <w:rsid w:val="00705C9A"/>
    <w:rsid w:val="00724A65"/>
    <w:rsid w:val="00782056"/>
    <w:rsid w:val="00796752"/>
    <w:rsid w:val="007F3DD9"/>
    <w:rsid w:val="0080706F"/>
    <w:rsid w:val="00842D3B"/>
    <w:rsid w:val="008A50E1"/>
    <w:rsid w:val="008B5172"/>
    <w:rsid w:val="009660D0"/>
    <w:rsid w:val="009661E9"/>
    <w:rsid w:val="009B6210"/>
    <w:rsid w:val="009C0FDD"/>
    <w:rsid w:val="009C6AB8"/>
    <w:rsid w:val="00A118E6"/>
    <w:rsid w:val="00A45292"/>
    <w:rsid w:val="00A55414"/>
    <w:rsid w:val="00A739A4"/>
    <w:rsid w:val="00AB2EE5"/>
    <w:rsid w:val="00B259AF"/>
    <w:rsid w:val="00B602A2"/>
    <w:rsid w:val="00B631F3"/>
    <w:rsid w:val="00C124FA"/>
    <w:rsid w:val="00C22DAB"/>
    <w:rsid w:val="00C607AA"/>
    <w:rsid w:val="00CB71C5"/>
    <w:rsid w:val="00D063E5"/>
    <w:rsid w:val="00D3001B"/>
    <w:rsid w:val="00D556CC"/>
    <w:rsid w:val="00D9252A"/>
    <w:rsid w:val="00D96AB5"/>
    <w:rsid w:val="00D97D46"/>
    <w:rsid w:val="00E01470"/>
    <w:rsid w:val="00E801CD"/>
    <w:rsid w:val="00EB4A92"/>
    <w:rsid w:val="00EC7593"/>
    <w:rsid w:val="00F66F3E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1D8"/>
  <w15:docId w15:val="{773C8A86-B4D9-4486-AE20-AC9AFC67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56/technology-fundamental-sept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5/Associative-Arrays-and-Maps-More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67811-3247-4701-84B2-4DEABE089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90</TotalTime>
  <Pages>4</Pages>
  <Words>1162</Words>
  <Characters>6630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8</cp:revision>
  <dcterms:created xsi:type="dcterms:W3CDTF">2018-10-16T08:49:00Z</dcterms:created>
  <dcterms:modified xsi:type="dcterms:W3CDTF">2018-10-28T22:01:00Z</dcterms:modified>
</cp:coreProperties>
</file>