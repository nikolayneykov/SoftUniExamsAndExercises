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B4408" w14:textId="3BCAAB4C" w:rsidR="00DA1AF9" w:rsidRPr="00C26FB2" w:rsidRDefault="00F67C61" w:rsidP="00105819">
      <w:pPr>
        <w:pStyle w:val="Heading1"/>
        <w:jc w:val="center"/>
      </w:pPr>
      <w:r>
        <w:t>Lab</w:t>
      </w:r>
      <w:r w:rsidR="00DA1AF9" w:rsidRPr="00C26FB2">
        <w:t xml:space="preserve">: Objects and </w:t>
      </w:r>
      <w:r w:rsidR="0024486B">
        <w:t>Classes</w:t>
      </w:r>
    </w:p>
    <w:p w14:paraId="54F43D20" w14:textId="237DE037" w:rsidR="00B9037D" w:rsidRPr="00C26FB2" w:rsidRDefault="00B9037D" w:rsidP="00B9037D">
      <w:pPr>
        <w:rPr>
          <w:sz w:val="24"/>
          <w:szCs w:val="24"/>
        </w:rPr>
      </w:pPr>
      <w:r w:rsidRPr="00C26FB2">
        <w:rPr>
          <w:rFonts w:cs="Arial"/>
        </w:rPr>
        <w:t xml:space="preserve">Problems for in-class lab for the </w:t>
      </w:r>
      <w:hyperlink r:id="rId8" w:history="1">
        <w:r w:rsidR="0024486B">
          <w:rPr>
            <w:rStyle w:val="Hyperlink"/>
            <w:sz w:val="24"/>
            <w:szCs w:val="24"/>
          </w:rPr>
          <w:t>"Technology Fundamentals" course @ SoftUni</w:t>
        </w:r>
      </w:hyperlink>
      <w:r w:rsidRPr="00C26FB2">
        <w:rPr>
          <w:sz w:val="24"/>
          <w:szCs w:val="24"/>
        </w:rPr>
        <w:t>.</w:t>
      </w:r>
    </w:p>
    <w:p w14:paraId="57F46B36" w14:textId="52CF32AD" w:rsidR="00105819" w:rsidRPr="00C26FB2" w:rsidRDefault="00B9037D" w:rsidP="00B9037D">
      <w:pPr>
        <w:rPr>
          <w:rFonts w:cs="Arial"/>
        </w:rPr>
      </w:pPr>
      <w:r w:rsidRPr="00C26FB2">
        <w:rPr>
          <w:rFonts w:cs="Arial"/>
        </w:rPr>
        <w:t>Submit your solutions in the SoftUni</w:t>
      </w:r>
      <w:bookmarkStart w:id="0" w:name="_GoBack"/>
      <w:bookmarkEnd w:id="0"/>
      <w:r w:rsidRPr="00C26FB2">
        <w:rPr>
          <w:rFonts w:cs="Arial"/>
        </w:rPr>
        <w:t xml:space="preserve"> judge system at:</w:t>
      </w:r>
      <w:hyperlink r:id="rId9" w:history="1">
        <w:r w:rsidRPr="00C26FB2">
          <w:rPr>
            <w:rStyle w:val="Hyperlink"/>
            <w:rFonts w:cs="Arial"/>
          </w:rPr>
          <w:t xml:space="preserve"> </w:t>
        </w:r>
        <w:r w:rsidRPr="00C26FB2">
          <w:rPr>
            <w:rStyle w:val="Hyperlink"/>
          </w:rPr>
          <w:t>Objects-and-</w:t>
        </w:r>
        <w:r w:rsidR="0024486B">
          <w:rPr>
            <w:rStyle w:val="Hyperlink"/>
          </w:rPr>
          <w:t>Classes</w:t>
        </w:r>
        <w:r w:rsidRPr="00C26FB2">
          <w:rPr>
            <w:rStyle w:val="Hyperlink"/>
          </w:rPr>
          <w:t>-Lab</w:t>
        </w:r>
      </w:hyperlink>
    </w:p>
    <w:p w14:paraId="2363C00B" w14:textId="77777777" w:rsidR="00090390" w:rsidRPr="00C26FB2" w:rsidRDefault="00090390" w:rsidP="00090390">
      <w:pPr>
        <w:pStyle w:val="Heading2"/>
      </w:pPr>
      <w:r w:rsidRPr="00C26FB2">
        <w:t>Person Info</w:t>
      </w:r>
    </w:p>
    <w:p w14:paraId="3C3212A0" w14:textId="1C241326" w:rsidR="00090390" w:rsidRPr="00C26FB2" w:rsidRDefault="00090390" w:rsidP="0001391E">
      <w:r w:rsidRPr="00C26FB2">
        <w:t xml:space="preserve">Write a function that receives </w:t>
      </w:r>
      <w:r w:rsidRPr="0001391E">
        <w:rPr>
          <w:b/>
        </w:rPr>
        <w:t>3 parameters</w:t>
      </w:r>
      <w:r w:rsidR="0001391E">
        <w:t xml:space="preserve">, </w:t>
      </w:r>
      <w:r w:rsidRPr="00C26FB2">
        <w:t>set</w:t>
      </w:r>
      <w:r w:rsidR="0001391E">
        <w:t>s</w:t>
      </w:r>
      <w:r w:rsidRPr="00C26FB2">
        <w:t xml:space="preserve"> them to an object and print</w:t>
      </w:r>
      <w:r w:rsidR="00105819" w:rsidRPr="00C26FB2">
        <w:t>s</w:t>
      </w:r>
      <w:r w:rsidRPr="00C26FB2">
        <w:t xml:space="preserve"> the object's entries.</w:t>
      </w:r>
    </w:p>
    <w:p w14:paraId="44CB259C" w14:textId="17914C8A" w:rsidR="00090390" w:rsidRPr="00C26FB2" w:rsidRDefault="00090390" w:rsidP="0001391E">
      <w:r w:rsidRPr="00C26FB2">
        <w:t xml:space="preserve">The input comes as </w:t>
      </w:r>
      <w:r w:rsidRPr="0001391E">
        <w:rPr>
          <w:b/>
        </w:rPr>
        <w:t>3 separate strings</w:t>
      </w:r>
      <w:r w:rsidRPr="00C26FB2">
        <w:t xml:space="preserve"> in the following order: </w:t>
      </w:r>
      <w:r w:rsidRPr="0001391E">
        <w:rPr>
          <w:b/>
        </w:rPr>
        <w:t>firstName</w:t>
      </w:r>
      <w:r w:rsidRPr="00C26FB2">
        <w:t xml:space="preserve">, </w:t>
      </w:r>
      <w:r w:rsidRPr="0001391E">
        <w:rPr>
          <w:b/>
        </w:rPr>
        <w:t>lastName</w:t>
      </w:r>
      <w:r w:rsidRPr="00C26FB2">
        <w:t>,</w:t>
      </w:r>
      <w:r w:rsidRPr="0001391E">
        <w:rPr>
          <w:b/>
        </w:rPr>
        <w:t xml:space="preserve"> age</w:t>
      </w:r>
      <w:r w:rsidRPr="00C26FB2">
        <w:t>.</w:t>
      </w:r>
    </w:p>
    <w:p w14:paraId="406EB3AE" w14:textId="77777777" w:rsidR="00090390" w:rsidRPr="00C26FB2" w:rsidRDefault="00090390" w:rsidP="00090390">
      <w:pPr>
        <w:pStyle w:val="Heading3"/>
      </w:pPr>
      <w:r w:rsidRPr="00C26FB2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090390" w:rsidRPr="00C26FB2" w14:paraId="76CC1368" w14:textId="77777777" w:rsidTr="00C70962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71EFE42A" w14:textId="77777777" w:rsidR="00090390" w:rsidRPr="00C26FB2" w:rsidRDefault="00090390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B1103D0" w14:textId="77777777" w:rsidR="00090390" w:rsidRPr="00C26FB2" w:rsidRDefault="00090390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90390" w:rsidRPr="00C26FB2" w14:paraId="2965C1E6" w14:textId="77777777" w:rsidTr="00C70962">
        <w:tc>
          <w:tcPr>
            <w:tcW w:w="2312" w:type="dxa"/>
            <w:vAlign w:val="center"/>
          </w:tcPr>
          <w:p w14:paraId="4F7F6905" w14:textId="37713D10" w:rsidR="00090390" w:rsidRPr="00C70962" w:rsidRDefault="00C70962" w:rsidP="008B01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Peter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C26FB2" w:rsidRPr="00C70962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Pan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C26FB2" w:rsidRPr="00C70962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20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2160" w:type="dxa"/>
            <w:vAlign w:val="center"/>
          </w:tcPr>
          <w:p w14:paraId="65ECCF4A" w14:textId="77777777" w:rsidR="00090390" w:rsidRPr="00C70962" w:rsidRDefault="00090390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firstName: Peter</w:t>
            </w:r>
          </w:p>
          <w:p w14:paraId="48D927FE" w14:textId="77777777" w:rsidR="00090390" w:rsidRPr="00C70962" w:rsidRDefault="00090390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lastName: Pan</w:t>
            </w:r>
          </w:p>
          <w:p w14:paraId="4DE01A82" w14:textId="77777777" w:rsidR="00090390" w:rsidRPr="00C70962" w:rsidRDefault="00090390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age: 20</w:t>
            </w:r>
          </w:p>
        </w:tc>
      </w:tr>
    </w:tbl>
    <w:p w14:paraId="3FCC51C5" w14:textId="77777777" w:rsidR="00090390" w:rsidRPr="00C26FB2" w:rsidRDefault="00090390" w:rsidP="00090390"/>
    <w:p w14:paraId="1C69DBC5" w14:textId="77777777" w:rsidR="00090390" w:rsidRPr="00C26FB2" w:rsidRDefault="00090390" w:rsidP="00090390">
      <w:pPr>
        <w:pStyle w:val="Heading3"/>
      </w:pPr>
      <w:r w:rsidRPr="00C26FB2">
        <w:t>Hints</w:t>
      </w:r>
    </w:p>
    <w:p w14:paraId="18C99E1E" w14:textId="6EFB49F1" w:rsidR="00090390" w:rsidRPr="00C26FB2" w:rsidRDefault="00F24FAE" w:rsidP="00090390">
      <w:r w:rsidRPr="00C26FB2">
        <w:rPr>
          <w:noProof/>
        </w:rPr>
        <w:drawing>
          <wp:inline distT="0" distB="0" distL="0" distR="0" wp14:anchorId="395094BE" wp14:editId="3C3B9B74">
            <wp:extent cx="6315075" cy="1247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0390" w:rsidRPr="00C26FB2">
        <w:t xml:space="preserve"> </w:t>
      </w:r>
    </w:p>
    <w:p w14:paraId="5F3F9252" w14:textId="37208220" w:rsidR="00F24FAE" w:rsidRPr="00C26FB2" w:rsidRDefault="00F24FAE" w:rsidP="00F24FAE">
      <w:pPr>
        <w:pStyle w:val="Heading2"/>
      </w:pPr>
      <w:r w:rsidRPr="00C26FB2">
        <w:t>City</w:t>
      </w:r>
    </w:p>
    <w:p w14:paraId="66C1FACC" w14:textId="77777777" w:rsidR="00105819" w:rsidRPr="00C26FB2" w:rsidRDefault="00B247BE" w:rsidP="000D6F48">
      <w:r w:rsidRPr="00C26FB2">
        <w:t xml:space="preserve">Receive </w:t>
      </w:r>
      <w:r w:rsidRPr="000D6F48">
        <w:rPr>
          <w:b/>
        </w:rPr>
        <w:t>five single strings</w:t>
      </w:r>
      <w:r w:rsidRPr="00C26FB2">
        <w:t xml:space="preserve">. </w:t>
      </w:r>
    </w:p>
    <w:p w14:paraId="44A0810B" w14:textId="3ABF4CDC" w:rsidR="00B247BE" w:rsidRPr="00C26FB2" w:rsidRDefault="00B247BE" w:rsidP="000D6F48">
      <w:r w:rsidRPr="00C26FB2">
        <w:t xml:space="preserve">Create a </w:t>
      </w:r>
      <w:r w:rsidRPr="000D6F48">
        <w:rPr>
          <w:b/>
        </w:rPr>
        <w:t>c</w:t>
      </w:r>
      <w:r w:rsidR="00F24FAE" w:rsidRPr="000D6F48">
        <w:rPr>
          <w:b/>
        </w:rPr>
        <w:t xml:space="preserve">ity </w:t>
      </w:r>
      <w:r w:rsidRPr="000D6F48">
        <w:rPr>
          <w:b/>
        </w:rPr>
        <w:t>object</w:t>
      </w:r>
      <w:r w:rsidR="00F24FAE" w:rsidRPr="00C26FB2">
        <w:t xml:space="preserve"> which will hold the </w:t>
      </w:r>
      <w:r w:rsidRPr="00C26FB2">
        <w:t>city name, area, population, country and</w:t>
      </w:r>
      <w:r w:rsidR="00F24FAE" w:rsidRPr="00C26FB2">
        <w:t xml:space="preserve"> postcode. </w:t>
      </w:r>
    </w:p>
    <w:p w14:paraId="24DD47A1" w14:textId="5C8365C0" w:rsidR="00F24FAE" w:rsidRPr="00C26FB2" w:rsidRDefault="00F24FAE" w:rsidP="000D6F48">
      <w:r w:rsidRPr="00C26FB2">
        <w:t>Loop through all the keys and print them with their values</w:t>
      </w:r>
    </w:p>
    <w:p w14:paraId="37E36006" w14:textId="0072E6A8" w:rsidR="00B247BE" w:rsidRDefault="00B247BE" w:rsidP="000D6F48">
      <w:r w:rsidRPr="00C26FB2">
        <w:t>The input will be in the following order: name, area, population, country and postCode.</w:t>
      </w:r>
    </w:p>
    <w:p w14:paraId="3A34435E" w14:textId="77777777" w:rsidR="00C70962" w:rsidRDefault="00C70962" w:rsidP="00C70962"/>
    <w:p w14:paraId="020946D7" w14:textId="77777777" w:rsidR="00C70962" w:rsidRPr="00C26FB2" w:rsidRDefault="00C70962" w:rsidP="00C70962"/>
    <w:p w14:paraId="478EC55A" w14:textId="4B35E3B6" w:rsidR="00105819" w:rsidRPr="00C26FB2" w:rsidRDefault="00F24FAE" w:rsidP="00105819">
      <w:pPr>
        <w:pStyle w:val="Heading3"/>
      </w:pPr>
      <w:r w:rsidRPr="00C26FB2">
        <w:lastRenderedPageBreak/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430"/>
      </w:tblGrid>
      <w:tr w:rsidR="00F24FAE" w:rsidRPr="00C26FB2" w14:paraId="4EE6432E" w14:textId="77777777" w:rsidTr="009A4D3A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3BBDC558" w14:textId="77777777" w:rsidR="00F24FAE" w:rsidRPr="00C26FB2" w:rsidRDefault="00F24FA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A489E1A" w14:textId="77777777" w:rsidR="00F24FAE" w:rsidRPr="00C26FB2" w:rsidRDefault="00F24FA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F24FAE" w:rsidRPr="00C26FB2" w14:paraId="77A38D06" w14:textId="77777777" w:rsidTr="009A4D3A">
        <w:tc>
          <w:tcPr>
            <w:tcW w:w="5642" w:type="dxa"/>
            <w:vAlign w:val="center"/>
          </w:tcPr>
          <w:p w14:paraId="0D9CDFC7" w14:textId="7E01F54A" w:rsidR="00F24FAE" w:rsidRPr="00C70962" w:rsidRDefault="00C70962" w:rsidP="008B01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C70962"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Sofia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 xml:space="preserve">"," 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492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", "</w:t>
            </w:r>
            <w:r w:rsidR="00F24FAE"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1238438</w:t>
            </w:r>
            <w:r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"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, "</w:t>
            </w:r>
            <w:r w:rsidR="00F24FAE"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Bulgaria</w:t>
            </w:r>
            <w:r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"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, "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1000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2430" w:type="dxa"/>
            <w:vAlign w:val="center"/>
          </w:tcPr>
          <w:p w14:paraId="5641A038" w14:textId="0DE48B57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name -&gt; Sofia</w:t>
            </w:r>
          </w:p>
          <w:p w14:paraId="13C22FDF" w14:textId="63E69363" w:rsidR="00B247BE" w:rsidRPr="00C70962" w:rsidRDefault="00C26FB2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 xml:space="preserve">area </w:t>
            </w:r>
            <w:r w:rsidR="00B247BE" w:rsidRPr="00C70962">
              <w:rPr>
                <w:rFonts w:ascii="Consolas" w:hAnsi="Consolas" w:cstheme="minorHAnsi"/>
              </w:rPr>
              <w:t>-&gt; 492</w:t>
            </w:r>
          </w:p>
          <w:p w14:paraId="2EAC76C3" w14:textId="5F6DAF22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population -&gt; 1238</w:t>
            </w:r>
            <w:r w:rsidR="00B247BE" w:rsidRPr="00C70962">
              <w:rPr>
                <w:rFonts w:ascii="Consolas" w:hAnsi="Consolas" w:cstheme="minorHAnsi"/>
              </w:rPr>
              <w:t>438</w:t>
            </w:r>
          </w:p>
          <w:p w14:paraId="2954D854" w14:textId="77777777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country -&gt; Bulgaria</w:t>
            </w:r>
          </w:p>
          <w:p w14:paraId="36FBDEEA" w14:textId="77777777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postCode -&gt; 1000</w:t>
            </w:r>
          </w:p>
        </w:tc>
      </w:tr>
    </w:tbl>
    <w:p w14:paraId="0E99A964" w14:textId="13FF4B5A" w:rsidR="004D41D6" w:rsidRPr="00C26FB2" w:rsidRDefault="004D41D6" w:rsidP="00F24FAE">
      <w:pPr>
        <w:pStyle w:val="Heading2"/>
      </w:pPr>
      <w:r w:rsidRPr="00C26FB2">
        <w:t xml:space="preserve">Convert to </w:t>
      </w:r>
      <w:r w:rsidR="00D90E45">
        <w:t>O</w:t>
      </w:r>
      <w:r w:rsidR="00B247BE" w:rsidRPr="00C26FB2">
        <w:t>bject</w:t>
      </w:r>
    </w:p>
    <w:p w14:paraId="4558032F" w14:textId="0295C7C1" w:rsidR="004D41D6" w:rsidRPr="00C26FB2" w:rsidRDefault="004A7E04" w:rsidP="000D6F48">
      <w:r w:rsidRPr="00C26FB2">
        <w:t xml:space="preserve">Write a function that receives a </w:t>
      </w:r>
      <w:r w:rsidRPr="000D6F48">
        <w:rPr>
          <w:b/>
        </w:rPr>
        <w:t>string</w:t>
      </w:r>
      <w:r w:rsidRPr="00C26FB2">
        <w:t xml:space="preserve"> in </w:t>
      </w:r>
      <w:proofErr w:type="spellStart"/>
      <w:r w:rsidRPr="000D6F48">
        <w:rPr>
          <w:b/>
        </w:rPr>
        <w:t>JSON</w:t>
      </w:r>
      <w:proofErr w:type="spellEnd"/>
      <w:r w:rsidRPr="000D6F48">
        <w:rPr>
          <w:b/>
        </w:rPr>
        <w:t xml:space="preserve"> format</w:t>
      </w:r>
      <w:r w:rsidRPr="00C26FB2">
        <w:t xml:space="preserve"> and converts it to </w:t>
      </w:r>
      <w:r w:rsidR="00B247BE" w:rsidRPr="00C26FB2">
        <w:t>object.</w:t>
      </w:r>
    </w:p>
    <w:p w14:paraId="471CF74A" w14:textId="48FFAD4E" w:rsidR="00B247BE" w:rsidRPr="00C26FB2" w:rsidRDefault="00B247BE" w:rsidP="000D6F48">
      <w:r w:rsidRPr="00C26FB2">
        <w:t>Loop through all the keys and print them with their values</w:t>
      </w:r>
    </w:p>
    <w:p w14:paraId="0BBE3BE3" w14:textId="77777777" w:rsidR="000300CA" w:rsidRPr="00C26FB2" w:rsidRDefault="000300CA" w:rsidP="000300CA">
      <w:pPr>
        <w:pStyle w:val="Heading3"/>
      </w:pPr>
      <w:r w:rsidRPr="00C26FB2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0300CA" w:rsidRPr="00C26FB2" w14:paraId="480ECD15" w14:textId="77777777" w:rsidTr="0005727E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C0C2B10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9DCD61D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300CA" w:rsidRPr="00C26FB2" w14:paraId="754A5F33" w14:textId="77777777" w:rsidTr="0005727E">
        <w:tc>
          <w:tcPr>
            <w:tcW w:w="6182" w:type="dxa"/>
            <w:vAlign w:val="center"/>
          </w:tcPr>
          <w:p w14:paraId="755EB8E0" w14:textId="403CB73E" w:rsidR="000300CA" w:rsidRPr="00C70962" w:rsidRDefault="00B247BE" w:rsidP="005D6D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C70962">
              <w:rPr>
                <w:rFonts w:ascii="Consolas" w:eastAsia="Times New Roman" w:hAnsi="Consolas" w:cstheme="minorHAnsi"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647A9175" w14:textId="77777777" w:rsidR="00B247BE" w:rsidRPr="00C70962" w:rsidRDefault="00B247BE" w:rsidP="00B247BE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name: George</w:t>
            </w:r>
          </w:p>
          <w:p w14:paraId="4D2B26A5" w14:textId="77777777" w:rsidR="00B247BE" w:rsidRPr="00C70962" w:rsidRDefault="00B247BE" w:rsidP="00B247BE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age: 40</w:t>
            </w:r>
          </w:p>
          <w:p w14:paraId="18A461D8" w14:textId="0B766C6C" w:rsidR="000300CA" w:rsidRPr="00C26FB2" w:rsidRDefault="00B247BE" w:rsidP="00B247BE">
            <w:pPr>
              <w:spacing w:after="0"/>
              <w:rPr>
                <w:rFonts w:cstheme="minorHAnsi"/>
              </w:rPr>
            </w:pPr>
            <w:r w:rsidRPr="00C70962">
              <w:rPr>
                <w:rFonts w:ascii="Consolas" w:hAnsi="Consolas" w:cstheme="minorHAnsi"/>
              </w:rPr>
              <w:t>town: Sofia</w:t>
            </w:r>
          </w:p>
        </w:tc>
      </w:tr>
    </w:tbl>
    <w:p w14:paraId="57070869" w14:textId="63B2F53B" w:rsidR="000300CA" w:rsidRPr="00C26FB2" w:rsidRDefault="000300CA" w:rsidP="004D41D6"/>
    <w:p w14:paraId="6376B232" w14:textId="40445D24" w:rsidR="000300CA" w:rsidRPr="00C26FB2" w:rsidRDefault="000300CA" w:rsidP="000300CA">
      <w:pPr>
        <w:pStyle w:val="Heading3"/>
      </w:pPr>
      <w:r w:rsidRPr="00C26FB2">
        <w:t>Hints</w:t>
      </w:r>
    </w:p>
    <w:p w14:paraId="71873AD2" w14:textId="36C8C4C7" w:rsidR="00CA414B" w:rsidRPr="00C26FB2" w:rsidRDefault="00105819" w:rsidP="005B0D25">
      <w:pPr>
        <w:pStyle w:val="ListParagraph"/>
        <w:numPr>
          <w:ilvl w:val="0"/>
          <w:numId w:val="11"/>
        </w:numPr>
      </w:pPr>
      <w:r w:rsidRPr="00C26FB2">
        <w:t xml:space="preserve">Use </w:t>
      </w:r>
      <w:proofErr w:type="spellStart"/>
      <w:r w:rsidRPr="00C26FB2">
        <w:t>JSON.parse</w:t>
      </w:r>
      <w:proofErr w:type="spellEnd"/>
      <w:r w:rsidRPr="00C26FB2">
        <w:t>(</w:t>
      </w:r>
      <w:r w:rsidR="00CA414B" w:rsidRPr="00C26FB2">
        <w:t xml:space="preserve">) method to parse </w:t>
      </w:r>
      <w:proofErr w:type="spellStart"/>
      <w:r w:rsidR="00CA414B" w:rsidRPr="00C26FB2">
        <w:t>JSON</w:t>
      </w:r>
      <w:proofErr w:type="spellEnd"/>
      <w:r w:rsidR="00CA414B" w:rsidRPr="00C26FB2">
        <w:t xml:space="preserve"> string to an object</w:t>
      </w:r>
    </w:p>
    <w:p w14:paraId="3108D3BF" w14:textId="2DCA51E6" w:rsidR="000300CA" w:rsidRPr="00C26FB2" w:rsidRDefault="00105819" w:rsidP="004D41D6">
      <w:r w:rsidRPr="00C26FB2">
        <w:rPr>
          <w:noProof/>
        </w:rPr>
        <w:drawing>
          <wp:inline distT="0" distB="0" distL="0" distR="0" wp14:anchorId="4F31E334" wp14:editId="52DFABCE">
            <wp:extent cx="5943600" cy="1894205"/>
            <wp:effectExtent l="19050" t="19050" r="19050" b="10795"/>
            <wp:docPr id="5" name="Picture 5" descr="C:\Users\v\AppData\Local\Microsoft\Windows\INetCache\Content.Word\I2TFs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F4F79" w14:textId="59B1370B" w:rsidR="000300CA" w:rsidRPr="00C26FB2" w:rsidRDefault="000300CA" w:rsidP="000300CA">
      <w:pPr>
        <w:pStyle w:val="Heading2"/>
      </w:pPr>
      <w:r w:rsidRPr="00C26FB2">
        <w:lastRenderedPageBreak/>
        <w:t xml:space="preserve">Convert to </w:t>
      </w:r>
      <w:proofErr w:type="spellStart"/>
      <w:r w:rsidRPr="00C26FB2">
        <w:t>JSON</w:t>
      </w:r>
      <w:proofErr w:type="spellEnd"/>
    </w:p>
    <w:p w14:paraId="62AD4CD0" w14:textId="0844A471" w:rsidR="00CA414B" w:rsidRPr="00C26FB2" w:rsidRDefault="00CA414B" w:rsidP="007735CC">
      <w:pPr>
        <w:pStyle w:val="Heading3"/>
        <w:rPr>
          <w:rFonts w:eastAsia="Calibri"/>
          <w:b w:val="0"/>
          <w:color w:val="auto"/>
          <w:sz w:val="22"/>
          <w:szCs w:val="22"/>
        </w:rPr>
      </w:pPr>
      <w:r w:rsidRPr="00C26FB2">
        <w:rPr>
          <w:rFonts w:eastAsia="Calibri"/>
          <w:b w:val="0"/>
          <w:color w:val="auto"/>
          <w:sz w:val="22"/>
          <w:szCs w:val="22"/>
        </w:rPr>
        <w:t>Write a function that receives name, last name, hair color and sets them to an object.</w:t>
      </w:r>
    </w:p>
    <w:p w14:paraId="4C653554" w14:textId="0CC8EF35" w:rsidR="00CA414B" w:rsidRPr="00C26FB2" w:rsidRDefault="00CA414B" w:rsidP="007735CC">
      <w:r w:rsidRPr="00C26FB2">
        <w:t xml:space="preserve">Convert the </w:t>
      </w:r>
      <w:r w:rsidRPr="007735CC">
        <w:rPr>
          <w:b/>
        </w:rPr>
        <w:t>object</w:t>
      </w:r>
      <w:r w:rsidRPr="00C26FB2">
        <w:t xml:space="preserve"> to </w:t>
      </w:r>
      <w:proofErr w:type="spellStart"/>
      <w:r w:rsidRPr="007735CC">
        <w:rPr>
          <w:b/>
        </w:rPr>
        <w:t>JSON</w:t>
      </w:r>
      <w:proofErr w:type="spellEnd"/>
      <w:r w:rsidRPr="007735CC">
        <w:rPr>
          <w:b/>
        </w:rPr>
        <w:t xml:space="preserve"> string</w:t>
      </w:r>
      <w:r w:rsidRPr="00C26FB2">
        <w:t xml:space="preserve"> and print it.</w:t>
      </w:r>
    </w:p>
    <w:p w14:paraId="2F14357B" w14:textId="0617533D" w:rsidR="00105819" w:rsidRPr="00C26FB2" w:rsidRDefault="00CA414B" w:rsidP="007735CC">
      <w:r w:rsidRPr="00C26FB2">
        <w:t xml:space="preserve">Input is provided as </w:t>
      </w:r>
      <w:r w:rsidRPr="007735CC">
        <w:rPr>
          <w:b/>
        </w:rPr>
        <w:t xml:space="preserve">3 single strings </w:t>
      </w:r>
      <w:r w:rsidRPr="00C26FB2">
        <w:t>in the order stated above.</w:t>
      </w:r>
    </w:p>
    <w:p w14:paraId="3DF8A7BF" w14:textId="4340FC19" w:rsidR="00105819" w:rsidRPr="00C26FB2" w:rsidRDefault="000300CA" w:rsidP="00105819">
      <w:pPr>
        <w:pStyle w:val="Heading3"/>
      </w:pPr>
      <w:r w:rsidRPr="00C26FB2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0300CA" w:rsidRPr="00C26FB2" w14:paraId="14D32B87" w14:textId="77777777" w:rsidTr="0005727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EA09179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0F9A8F2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300CA" w:rsidRPr="00C26FB2" w14:paraId="5BD2DFFB" w14:textId="77777777" w:rsidTr="0005727E">
        <w:tc>
          <w:tcPr>
            <w:tcW w:w="1322" w:type="dxa"/>
            <w:vAlign w:val="center"/>
          </w:tcPr>
          <w:p w14:paraId="1B9563B2" w14:textId="59D172AF" w:rsidR="000300CA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George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',</w:t>
            </w:r>
          </w:p>
          <w:p w14:paraId="1AB8A08B" w14:textId="1F822B1B" w:rsidR="00CA414B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Jones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',</w:t>
            </w:r>
          </w:p>
          <w:p w14:paraId="043984D5" w14:textId="12A31676" w:rsidR="00CA414B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Brown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</w:p>
        </w:tc>
        <w:tc>
          <w:tcPr>
            <w:tcW w:w="5078" w:type="dxa"/>
            <w:vAlign w:val="center"/>
          </w:tcPr>
          <w:p w14:paraId="5078DE2F" w14:textId="088CC518" w:rsidR="00CA414B" w:rsidRPr="006E0685" w:rsidRDefault="0005727E" w:rsidP="00CA414B">
            <w:pPr>
              <w:spacing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{"</w:t>
            </w:r>
            <w:proofErr w:type="spellStart"/>
            <w:r>
              <w:rPr>
                <w:rFonts w:ascii="Consolas" w:hAnsi="Consolas" w:cstheme="minorHAnsi"/>
              </w:rPr>
              <w:t>name":</w:t>
            </w:r>
            <w:r w:rsidR="00CA414B" w:rsidRPr="006E0685">
              <w:rPr>
                <w:rFonts w:ascii="Consolas" w:hAnsi="Consolas" w:cstheme="minorHAnsi"/>
              </w:rPr>
              <w:t>"George</w:t>
            </w:r>
            <w:proofErr w:type="spellEnd"/>
            <w:r w:rsidR="00CA414B" w:rsidRPr="006E0685">
              <w:rPr>
                <w:rFonts w:ascii="Consolas" w:hAnsi="Consolas" w:cstheme="minorHAnsi"/>
              </w:rPr>
              <w:t>", "</w:t>
            </w:r>
            <w:proofErr w:type="spellStart"/>
            <w:r w:rsidR="00CA414B" w:rsidRPr="006E0685">
              <w:rPr>
                <w:rFonts w:ascii="Consolas" w:hAnsi="Consolas" w:cstheme="minorHAnsi"/>
              </w:rPr>
              <w:t>l</w:t>
            </w:r>
            <w:r>
              <w:rPr>
                <w:rFonts w:ascii="Consolas" w:hAnsi="Consolas" w:cstheme="minorHAnsi"/>
              </w:rPr>
              <w:t>astName</w:t>
            </w:r>
            <w:proofErr w:type="spellEnd"/>
            <w:r>
              <w:rPr>
                <w:rFonts w:ascii="Consolas" w:hAnsi="Consolas" w:cstheme="minorHAnsi"/>
              </w:rPr>
              <w:t>":"Jones", "</w:t>
            </w:r>
            <w:proofErr w:type="spellStart"/>
            <w:r>
              <w:rPr>
                <w:rFonts w:ascii="Consolas" w:hAnsi="Consolas" w:cstheme="minorHAnsi"/>
              </w:rPr>
              <w:t>hairColor</w:t>
            </w:r>
            <w:proofErr w:type="spellEnd"/>
            <w:r>
              <w:rPr>
                <w:rFonts w:ascii="Consolas" w:hAnsi="Consolas" w:cstheme="minorHAnsi"/>
              </w:rPr>
              <w:t>":</w:t>
            </w:r>
            <w:r w:rsidR="00CA414B" w:rsidRPr="006E0685">
              <w:rPr>
                <w:rFonts w:ascii="Consolas" w:hAnsi="Consolas" w:cstheme="minorHAnsi"/>
              </w:rPr>
              <w:t>"Brown"}</w:t>
            </w:r>
          </w:p>
          <w:p w14:paraId="2DA987FE" w14:textId="6B16A999" w:rsidR="00A0151F" w:rsidRPr="006E0685" w:rsidRDefault="00A0151F" w:rsidP="005D6DF1">
            <w:pPr>
              <w:spacing w:after="0"/>
              <w:rPr>
                <w:rFonts w:ascii="Consolas" w:hAnsi="Consolas" w:cstheme="minorHAnsi"/>
              </w:rPr>
            </w:pPr>
          </w:p>
        </w:tc>
      </w:tr>
    </w:tbl>
    <w:p w14:paraId="06DE032A" w14:textId="65FFB3D1" w:rsidR="000300CA" w:rsidRPr="00C26FB2" w:rsidRDefault="00A0151F" w:rsidP="00A0151F">
      <w:pPr>
        <w:pStyle w:val="Heading3"/>
      </w:pPr>
      <w:r w:rsidRPr="00C26FB2">
        <w:t>Hints</w:t>
      </w:r>
    </w:p>
    <w:p w14:paraId="10A11BAC" w14:textId="2F836296" w:rsidR="00A0151F" w:rsidRPr="00C26FB2" w:rsidRDefault="00A0151F" w:rsidP="005B0D25">
      <w:pPr>
        <w:pStyle w:val="ListParagraph"/>
        <w:numPr>
          <w:ilvl w:val="0"/>
          <w:numId w:val="10"/>
        </w:numPr>
      </w:pPr>
      <w:r w:rsidRPr="00C26FB2">
        <w:t xml:space="preserve">Use </w:t>
      </w:r>
      <w:proofErr w:type="spellStart"/>
      <w:r w:rsidRPr="00C26FB2">
        <w:rPr>
          <w:b/>
        </w:rPr>
        <w:t>JSON.</w:t>
      </w:r>
      <w:r w:rsidR="00CA414B" w:rsidRPr="00C26FB2">
        <w:rPr>
          <w:b/>
        </w:rPr>
        <w:t>stringify</w:t>
      </w:r>
      <w:proofErr w:type="spellEnd"/>
      <w:r w:rsidR="00CA414B" w:rsidRPr="00C26FB2">
        <w:rPr>
          <w:b/>
        </w:rPr>
        <w:t>( )</w:t>
      </w:r>
      <w:r w:rsidRPr="00C26FB2">
        <w:t xml:space="preserve"> to parse the </w:t>
      </w:r>
      <w:r w:rsidR="00CA414B" w:rsidRPr="00C26FB2">
        <w:t xml:space="preserve">object to </w:t>
      </w:r>
      <w:proofErr w:type="spellStart"/>
      <w:r w:rsidR="00CA414B" w:rsidRPr="00C26FB2">
        <w:t>JSON</w:t>
      </w:r>
      <w:proofErr w:type="spellEnd"/>
      <w:r w:rsidR="00CA414B" w:rsidRPr="00C26FB2">
        <w:t xml:space="preserve"> string</w:t>
      </w:r>
    </w:p>
    <w:p w14:paraId="5E69E44A" w14:textId="4D111216" w:rsidR="00CA414B" w:rsidRPr="00C26FB2" w:rsidRDefault="00CA414B" w:rsidP="00A0151F">
      <w:r w:rsidRPr="00C26FB2">
        <w:rPr>
          <w:noProof/>
        </w:rPr>
        <w:drawing>
          <wp:inline distT="0" distB="0" distL="0" distR="0" wp14:anchorId="22EFC5B6" wp14:editId="06C53003">
            <wp:extent cx="6124575" cy="12858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8241E" w14:textId="56417700" w:rsidR="00B247BE" w:rsidRPr="00C26FB2" w:rsidRDefault="00B247BE" w:rsidP="00B247BE">
      <w:pPr>
        <w:pStyle w:val="Heading2"/>
      </w:pPr>
      <w:r w:rsidRPr="00C26FB2">
        <w:t>Cats</w:t>
      </w:r>
    </w:p>
    <w:p w14:paraId="287F2CE5" w14:textId="7B28F697" w:rsidR="000A1BAA" w:rsidRPr="00C26FB2" w:rsidRDefault="000A1BAA" w:rsidP="007735CC">
      <w:r w:rsidRPr="00C26FB2">
        <w:t>Write a function that receives array of string</w:t>
      </w:r>
      <w:r w:rsidR="006E0685">
        <w:t>s</w:t>
      </w:r>
      <w:r w:rsidRPr="00C26FB2">
        <w:t xml:space="preserve"> in the following format </w:t>
      </w:r>
      <w:r w:rsidRPr="007735CC">
        <w:rPr>
          <w:rFonts w:ascii="Consolas" w:hAnsi="Consolas"/>
          <w:b/>
        </w:rPr>
        <w:t>'{cat name} {age}'</w:t>
      </w:r>
      <w:r w:rsidRPr="00C26FB2">
        <w:t>.</w:t>
      </w:r>
    </w:p>
    <w:p w14:paraId="55CF9105" w14:textId="77777777" w:rsidR="00105819" w:rsidRPr="00C26FB2" w:rsidRDefault="000A1BAA" w:rsidP="007735CC">
      <w:r w:rsidRPr="00C26FB2">
        <w:t>Create a Cat class that receives</w:t>
      </w:r>
      <w:r w:rsidR="00975FD6" w:rsidRPr="00C26FB2">
        <w:t xml:space="preserve"> in the constructor</w:t>
      </w:r>
      <w:r w:rsidRPr="00C26FB2">
        <w:t xml:space="preserve"> the name and the age parsed from the input. </w:t>
      </w:r>
    </w:p>
    <w:p w14:paraId="7D8AB999" w14:textId="42CF35D0" w:rsidR="000A1BAA" w:rsidRPr="00C26FB2" w:rsidRDefault="000A1BAA" w:rsidP="007735CC">
      <w:r w:rsidRPr="00C26FB2">
        <w:t xml:space="preserve">It should also have a function named </w:t>
      </w:r>
      <w:r w:rsidRPr="007735CC">
        <w:rPr>
          <w:rFonts w:ascii="Consolas" w:hAnsi="Consolas"/>
          <w:b/>
        </w:rPr>
        <w:t>"meow"</w:t>
      </w:r>
      <w:r w:rsidRPr="00C26FB2">
        <w:t xml:space="preserve"> that will print </w:t>
      </w:r>
      <w:r w:rsidRPr="007735CC">
        <w:rPr>
          <w:rFonts w:ascii="Consolas" w:hAnsi="Consolas"/>
          <w:b/>
        </w:rPr>
        <w:t>"{cat name}, age {age} says Meow"</w:t>
      </w:r>
      <w:r w:rsidRPr="00C26FB2">
        <w:t xml:space="preserve"> on the console.</w:t>
      </w:r>
    </w:p>
    <w:p w14:paraId="46189826" w14:textId="5111B7E2" w:rsidR="000A1BAA" w:rsidRPr="00C26FB2" w:rsidRDefault="00805856" w:rsidP="007735CC">
      <w:r w:rsidRPr="00C26FB2">
        <w:t xml:space="preserve">For each of the strings provided you must </w:t>
      </w:r>
      <w:r w:rsidRPr="007735CC">
        <w:rPr>
          <w:b/>
        </w:rPr>
        <w:t>create a cat object.</w:t>
      </w:r>
    </w:p>
    <w:p w14:paraId="1B17827A" w14:textId="77777777" w:rsidR="00B247BE" w:rsidRPr="00C26FB2" w:rsidRDefault="00B247BE" w:rsidP="00B247BE">
      <w:pPr>
        <w:pStyle w:val="Heading3"/>
      </w:pPr>
      <w:r w:rsidRPr="00C26FB2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B247BE" w:rsidRPr="00C26FB2" w14:paraId="123D0696" w14:textId="77777777" w:rsidTr="000A1BAA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6FF54321" w14:textId="77777777" w:rsidR="00B247BE" w:rsidRPr="00C26FB2" w:rsidRDefault="00B247B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F1D4DC3" w14:textId="77777777" w:rsidR="00B247BE" w:rsidRPr="00C26FB2" w:rsidRDefault="00B247B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B247BE" w:rsidRPr="00C26FB2" w14:paraId="778DC773" w14:textId="77777777" w:rsidTr="000A1BAA">
        <w:tc>
          <w:tcPr>
            <w:tcW w:w="3951" w:type="dxa"/>
            <w:vAlign w:val="center"/>
          </w:tcPr>
          <w:p w14:paraId="0B800DEE" w14:textId="11DD7245" w:rsidR="00B247BE" w:rsidRPr="006E0685" w:rsidRDefault="000A1BAA" w:rsidP="008B01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6E0685">
              <w:rPr>
                <w:rFonts w:ascii="Consolas" w:eastAsia="Times New Roman" w:hAnsi="Consolas" w:cstheme="minorHAnsi"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0C539162" w14:textId="77777777" w:rsidR="000A1BAA" w:rsidRPr="006E0685" w:rsidRDefault="000A1BAA" w:rsidP="000A1BAA">
            <w:pPr>
              <w:spacing w:after="0"/>
              <w:rPr>
                <w:rFonts w:ascii="Consolas" w:hAnsi="Consolas" w:cstheme="minorHAnsi"/>
              </w:rPr>
            </w:pPr>
            <w:r w:rsidRPr="006E0685">
              <w:rPr>
                <w:rFonts w:ascii="Consolas" w:hAnsi="Consolas" w:cstheme="minorHAnsi"/>
              </w:rPr>
              <w:t>Mellow, age 2 says Meow</w:t>
            </w:r>
          </w:p>
          <w:p w14:paraId="6DE4A4A9" w14:textId="7CFD0609" w:rsidR="00B247BE" w:rsidRPr="006E0685" w:rsidRDefault="000A1BAA" w:rsidP="000A1BAA">
            <w:pPr>
              <w:spacing w:after="0"/>
              <w:rPr>
                <w:rFonts w:ascii="Consolas" w:hAnsi="Consolas" w:cstheme="minorHAnsi"/>
              </w:rPr>
            </w:pPr>
            <w:r w:rsidRPr="006E0685">
              <w:rPr>
                <w:rFonts w:ascii="Consolas" w:hAnsi="Consolas" w:cstheme="minorHAnsi"/>
              </w:rPr>
              <w:t>Tom, age 5 says Meow</w:t>
            </w:r>
          </w:p>
        </w:tc>
      </w:tr>
    </w:tbl>
    <w:p w14:paraId="152981E3" w14:textId="77777777" w:rsidR="00B247BE" w:rsidRPr="00C26FB2" w:rsidRDefault="00B247BE" w:rsidP="00B247BE">
      <w:pPr>
        <w:pStyle w:val="Heading3"/>
      </w:pPr>
      <w:r w:rsidRPr="00C26FB2">
        <w:lastRenderedPageBreak/>
        <w:t>Hints</w:t>
      </w:r>
    </w:p>
    <w:p w14:paraId="4203598B" w14:textId="12B8B8F6" w:rsidR="00B247BE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Create a Cat class with properties and methods described above.</w:t>
      </w:r>
    </w:p>
    <w:p w14:paraId="539C60E6" w14:textId="6845DBAC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Parse the input data</w:t>
      </w:r>
    </w:p>
    <w:p w14:paraId="5B093564" w14:textId="09BAAA32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Create all objects using class constructor and the parsed input data, store them in an array</w:t>
      </w:r>
    </w:p>
    <w:p w14:paraId="591FE747" w14:textId="4AE77597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 xml:space="preserve">Loop through the array using </w:t>
      </w:r>
      <w:r w:rsidRPr="00C26FB2">
        <w:rPr>
          <w:b/>
        </w:rPr>
        <w:t>for…of</w:t>
      </w:r>
      <w:r w:rsidRPr="00C26FB2">
        <w:t xml:space="preserve"> cycle and </w:t>
      </w:r>
      <w:r w:rsidRPr="00C26FB2">
        <w:rPr>
          <w:b/>
        </w:rPr>
        <w:t>invoke .meow()</w:t>
      </w:r>
      <w:r w:rsidRPr="00C26FB2">
        <w:t xml:space="preserve"> method</w:t>
      </w:r>
    </w:p>
    <w:p w14:paraId="749B9E63" w14:textId="54DC99EC" w:rsidR="00B247BE" w:rsidRDefault="000A1BAA" w:rsidP="00A0151F">
      <w:pPr>
        <w:rPr>
          <w:lang w:val="bg-BG"/>
        </w:rPr>
      </w:pPr>
      <w:r w:rsidRPr="00C26FB2">
        <w:rPr>
          <w:noProof/>
        </w:rPr>
        <w:drawing>
          <wp:inline distT="0" distB="0" distL="0" distR="0" wp14:anchorId="783D1F25" wp14:editId="54540D80">
            <wp:extent cx="5962116" cy="2439374"/>
            <wp:effectExtent l="19050" t="19050" r="1968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3725" cy="244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2C16C" w14:textId="04A2BDAB" w:rsidR="00BC351E" w:rsidRPr="00BC351E" w:rsidRDefault="00BC351E" w:rsidP="00BC351E">
      <w:pPr>
        <w:pStyle w:val="Heading2"/>
        <w:rPr>
          <w:rFonts w:eastAsia="SimSun"/>
          <w:lang w:val="en-GB"/>
        </w:rPr>
      </w:pPr>
      <w:r w:rsidRPr="00BC351E">
        <w:rPr>
          <w:rFonts w:eastAsia="SimSun"/>
          <w:lang w:val="en-GB"/>
        </w:rPr>
        <w:t>Songs</w:t>
      </w:r>
    </w:p>
    <w:p w14:paraId="3185D2CF" w14:textId="08B1E68E" w:rsidR="000739F2" w:rsidRDefault="00BC351E" w:rsidP="00BC351E">
      <w:pPr>
        <w:rPr>
          <w:rFonts w:ascii="Calibri" w:eastAsia="Calibri" w:hAnsi="Calibri" w:cs="Arial"/>
        </w:rPr>
      </w:pPr>
      <w:r w:rsidRPr="00BC351E">
        <w:rPr>
          <w:rFonts w:ascii="Calibri" w:eastAsia="Calibri" w:hAnsi="Calibri" w:cs="Arial"/>
          <w:lang w:val="en-GB"/>
        </w:rPr>
        <w:t xml:space="preserve">Define a class </w:t>
      </w:r>
      <w:r w:rsidRPr="00BC351E">
        <w:rPr>
          <w:rFonts w:ascii="Consolas" w:eastAsia="Calibri" w:hAnsi="Consolas" w:cs="Arial"/>
          <w:b/>
          <w:noProof/>
        </w:rPr>
        <w:t>Song</w:t>
      </w:r>
      <w:r w:rsidRPr="00BC351E">
        <w:rPr>
          <w:rFonts w:ascii="Calibri" w:eastAsia="Calibri" w:hAnsi="Calibri" w:cs="Arial"/>
          <w:lang w:val="en-GB"/>
        </w:rPr>
        <w:t xml:space="preserve">, which holds the following information about songs: </w:t>
      </w:r>
      <w:r w:rsidRPr="00BC351E">
        <w:rPr>
          <w:rFonts w:ascii="Calibri" w:eastAsia="Calibri" w:hAnsi="Calibri" w:cs="Arial"/>
          <w:b/>
          <w:lang w:val="en-GB"/>
        </w:rPr>
        <w:t>Type List</w:t>
      </w:r>
      <w:r w:rsidRPr="00BC351E">
        <w:rPr>
          <w:rFonts w:ascii="Calibri" w:eastAsia="Calibri" w:hAnsi="Calibri" w:cs="Arial"/>
          <w:lang w:val="en-GB"/>
        </w:rPr>
        <w:t xml:space="preserve">, </w:t>
      </w:r>
      <w:r w:rsidRPr="00BC351E">
        <w:rPr>
          <w:rFonts w:ascii="Calibri" w:eastAsia="Calibri" w:hAnsi="Calibri" w:cs="Arial"/>
          <w:b/>
          <w:lang w:val="en-GB"/>
        </w:rPr>
        <w:t>Name</w:t>
      </w:r>
      <w:r w:rsidRPr="00BC351E">
        <w:rPr>
          <w:rFonts w:ascii="Calibri" w:eastAsia="Calibri" w:hAnsi="Calibri" w:cs="Arial"/>
          <w:lang w:val="en-GB"/>
        </w:rPr>
        <w:t xml:space="preserve"> and </w:t>
      </w:r>
      <w:r w:rsidRPr="00BC351E">
        <w:rPr>
          <w:rFonts w:ascii="Calibri" w:eastAsia="Calibri" w:hAnsi="Calibri" w:cs="Arial"/>
          <w:b/>
          <w:lang w:val="en-GB"/>
        </w:rPr>
        <w:t>Time</w:t>
      </w:r>
      <w:r w:rsidRPr="00BC351E">
        <w:rPr>
          <w:rFonts w:ascii="Calibri" w:eastAsia="Calibri" w:hAnsi="Calibri" w:cs="Arial"/>
          <w:lang w:val="en-GB"/>
        </w:rPr>
        <w:t>.</w:t>
      </w:r>
    </w:p>
    <w:p w14:paraId="2BE69859" w14:textId="25C25247" w:rsidR="000739F2" w:rsidRDefault="000739F2" w:rsidP="00BC351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 will receive the input as an array.</w:t>
      </w:r>
    </w:p>
    <w:p w14:paraId="74135C21" w14:textId="340A7D50" w:rsidR="000739F2" w:rsidRDefault="000739F2" w:rsidP="00BC351E">
      <w:pPr>
        <w:rPr>
          <w:rFonts w:ascii="Calibri" w:eastAsia="Calibri" w:hAnsi="Calibri" w:cs="Arial"/>
          <w:b/>
          <w:lang w:val="en-GB"/>
        </w:rPr>
      </w:pPr>
      <w:r>
        <w:rPr>
          <w:rFonts w:ascii="Calibri" w:eastAsia="Calibri" w:hAnsi="Calibri" w:cs="Arial"/>
        </w:rPr>
        <w:t xml:space="preserve">The first element </w:t>
      </w:r>
      <w:r w:rsidR="005F46FC" w:rsidRPr="005F46FC">
        <w:rPr>
          <w:rFonts w:ascii="Calibri" w:eastAsia="Calibri" w:hAnsi="Calibri" w:cs="Arial"/>
          <w:b/>
        </w:rPr>
        <w:t>n</w:t>
      </w:r>
      <w:r w:rsidR="005F46FC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>will be the number of songs</w:t>
      </w:r>
      <w:r w:rsidR="005F46FC">
        <w:rPr>
          <w:rFonts w:ascii="Calibri" w:eastAsia="Calibri" w:hAnsi="Calibri" w:cs="Arial"/>
        </w:rPr>
        <w:t xml:space="preserve">. Next </w:t>
      </w:r>
      <w:r w:rsidR="005F46FC" w:rsidRPr="005F46FC">
        <w:rPr>
          <w:rFonts w:ascii="Calibri" w:eastAsia="Calibri" w:hAnsi="Calibri" w:cs="Arial"/>
          <w:b/>
        </w:rPr>
        <w:t xml:space="preserve">n </w:t>
      </w:r>
      <w:r w:rsidR="005F46FC">
        <w:rPr>
          <w:rFonts w:ascii="Calibri" w:eastAsia="Calibri" w:hAnsi="Calibri" w:cs="Arial"/>
        </w:rPr>
        <w:t xml:space="preserve">elements will be the songs data in the following format: </w:t>
      </w:r>
      <w:r w:rsidR="005F46FC" w:rsidRPr="00BC351E">
        <w:rPr>
          <w:rFonts w:ascii="Consolas" w:eastAsia="Calibri" w:hAnsi="Consolas" w:cs="Arial"/>
          <w:b/>
          <w:noProof/>
        </w:rPr>
        <w:t>"{typeList}_{name}_{time}"</w:t>
      </w:r>
      <w:r w:rsidR="005F46FC">
        <w:rPr>
          <w:rFonts w:ascii="Calibri" w:eastAsia="Calibri" w:hAnsi="Calibri" w:cs="Arial"/>
        </w:rPr>
        <w:t>,</w:t>
      </w:r>
      <w:r w:rsidR="007652E0">
        <w:rPr>
          <w:rFonts w:ascii="Calibri" w:eastAsia="Calibri" w:hAnsi="Calibri" w:cs="Arial"/>
        </w:rPr>
        <w:t xml:space="preserve"> </w:t>
      </w:r>
      <w:r w:rsidR="005F46FC">
        <w:rPr>
          <w:rFonts w:ascii="Calibri" w:eastAsia="Calibri" w:hAnsi="Calibri" w:cs="Arial"/>
        </w:rPr>
        <w:t xml:space="preserve">and the the last element will be </w:t>
      </w:r>
      <w:r w:rsidR="005F46FC" w:rsidRPr="00BC351E">
        <w:rPr>
          <w:rFonts w:ascii="Calibri" w:eastAsia="Calibri" w:hAnsi="Calibri" w:cs="Arial"/>
          <w:b/>
          <w:lang w:val="en-GB"/>
        </w:rPr>
        <w:t xml:space="preserve">Type List </w:t>
      </w:r>
      <w:r w:rsidR="005F46FC" w:rsidRPr="00BC351E">
        <w:rPr>
          <w:rFonts w:ascii="Calibri" w:eastAsia="Calibri" w:hAnsi="Calibri" w:cs="Arial"/>
          <w:lang w:val="en-GB"/>
        </w:rPr>
        <w:t xml:space="preserve">/ </w:t>
      </w:r>
      <w:r w:rsidR="005F46FC" w:rsidRPr="00BC351E">
        <w:rPr>
          <w:rFonts w:ascii="Calibri" w:eastAsia="Calibri" w:hAnsi="Calibri" w:cs="Arial"/>
          <w:b/>
          <w:lang w:val="en-GB"/>
        </w:rPr>
        <w:t>"all"</w:t>
      </w:r>
      <w:r w:rsidR="005F46FC">
        <w:rPr>
          <w:rFonts w:ascii="Calibri" w:eastAsia="Calibri" w:hAnsi="Calibri" w:cs="Arial"/>
          <w:b/>
          <w:lang w:val="en-GB"/>
        </w:rPr>
        <w:t>.</w:t>
      </w:r>
    </w:p>
    <w:p w14:paraId="0BC44D75" w14:textId="77777777" w:rsidR="005F46FC" w:rsidRPr="00BC351E" w:rsidRDefault="005F46FC" w:rsidP="005F46FC">
      <w:pPr>
        <w:rPr>
          <w:rFonts w:ascii="Calibri" w:eastAsia="Calibri" w:hAnsi="Calibri" w:cs="Arial"/>
          <w:lang w:val="en-GB"/>
        </w:rPr>
      </w:pPr>
      <w:r w:rsidRPr="00BC351E">
        <w:rPr>
          <w:rFonts w:ascii="Calibri" w:eastAsia="Calibri" w:hAnsi="Calibri" w:cs="Arial"/>
          <w:lang w:val="en-GB"/>
        </w:rPr>
        <w:t xml:space="preserve">Print only the </w:t>
      </w:r>
      <w:r w:rsidRPr="00BC351E">
        <w:rPr>
          <w:rFonts w:ascii="Calibri" w:eastAsia="Calibri" w:hAnsi="Calibri" w:cs="Arial"/>
          <w:b/>
          <w:lang w:val="en-GB"/>
        </w:rPr>
        <w:t>Names of the songs</w:t>
      </w:r>
      <w:r w:rsidRPr="00BC351E">
        <w:rPr>
          <w:rFonts w:ascii="Calibri" w:eastAsia="Calibri" w:hAnsi="Calibri" w:cs="Arial"/>
          <w:lang w:val="en-GB"/>
        </w:rPr>
        <w:t xml:space="preserve"> which are from that </w:t>
      </w:r>
      <w:r w:rsidRPr="00BC351E">
        <w:rPr>
          <w:rFonts w:ascii="Calibri" w:eastAsia="Calibri" w:hAnsi="Calibri" w:cs="Arial"/>
          <w:b/>
          <w:lang w:val="en-GB"/>
        </w:rPr>
        <w:t xml:space="preserve">Type List </w:t>
      </w:r>
      <w:r w:rsidRPr="00BC351E">
        <w:rPr>
          <w:rFonts w:ascii="Calibri" w:eastAsia="Calibri" w:hAnsi="Calibri" w:cs="Arial"/>
          <w:lang w:val="en-GB"/>
        </w:rPr>
        <w:t xml:space="preserve">/ </w:t>
      </w:r>
      <w:r w:rsidRPr="00BC351E">
        <w:rPr>
          <w:rFonts w:ascii="Calibri" w:eastAsia="Calibri" w:hAnsi="Calibri" w:cs="Arial"/>
          <w:b/>
          <w:lang w:val="en-GB"/>
        </w:rPr>
        <w:t>All songs</w:t>
      </w:r>
      <w:r w:rsidRPr="00BC351E">
        <w:rPr>
          <w:rFonts w:ascii="Calibri" w:eastAsia="Calibri" w:hAnsi="Calibri" w:cs="Arial"/>
          <w:lang w:val="en-GB"/>
        </w:rPr>
        <w:t xml:space="preserve">. </w:t>
      </w:r>
    </w:p>
    <w:p w14:paraId="3E221DA6" w14:textId="77777777" w:rsidR="00BC351E" w:rsidRPr="00BC351E" w:rsidRDefault="00BC351E" w:rsidP="00BC351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GB"/>
        </w:rPr>
      </w:pPr>
      <w:r w:rsidRPr="00BC351E">
        <w:rPr>
          <w:rFonts w:ascii="Calibri" w:eastAsia="SimSun" w:hAnsi="Calibri" w:cs="Times New Roman"/>
          <w:b/>
          <w:color w:val="8F400B"/>
          <w:sz w:val="32"/>
          <w:szCs w:val="32"/>
          <w:lang w:val="en-GB"/>
        </w:rPr>
        <w:t>Examples</w:t>
      </w:r>
    </w:p>
    <w:tbl>
      <w:tblPr>
        <w:tblStyle w:val="TableGrid4"/>
        <w:tblW w:w="60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1822"/>
      </w:tblGrid>
      <w:tr w:rsidR="00BC351E" w:rsidRPr="00BC351E" w14:paraId="4A281A95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D842B2" w14:textId="77777777" w:rsidR="00BC351E" w:rsidRPr="00BC351E" w:rsidRDefault="00BC351E" w:rsidP="00BC351E">
            <w:pPr>
              <w:spacing w:before="0" w:after="0" w:line="240" w:lineRule="auto"/>
              <w:jc w:val="center"/>
              <w:rPr>
                <w:b/>
              </w:rPr>
            </w:pPr>
            <w:r w:rsidRPr="00BC351E">
              <w:rPr>
                <w:b/>
              </w:rPr>
              <w:t>Input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8374E4" w14:textId="77777777" w:rsidR="00BC351E" w:rsidRPr="00BC351E" w:rsidRDefault="00BC351E" w:rsidP="00BC351E">
            <w:pPr>
              <w:spacing w:before="0" w:after="0" w:line="240" w:lineRule="auto"/>
              <w:jc w:val="center"/>
              <w:rPr>
                <w:b/>
              </w:rPr>
            </w:pPr>
            <w:r w:rsidRPr="00BC351E">
              <w:rPr>
                <w:b/>
              </w:rPr>
              <w:t>Output</w:t>
            </w:r>
          </w:p>
        </w:tc>
      </w:tr>
      <w:tr w:rsidR="00BC351E" w:rsidRPr="00BC351E" w14:paraId="34234EF3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0921A" w14:textId="2FC16A84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</w:rPr>
              <w:t>,</w:t>
            </w:r>
          </w:p>
          <w:p w14:paraId="6841F6B0" w14:textId="2DE775F9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favourite_DownTown_3:14</w:t>
            </w:r>
            <w:r>
              <w:rPr>
                <w:rFonts w:ascii="Consolas" w:hAnsi="Consolas"/>
              </w:rPr>
              <w:t>',</w:t>
            </w:r>
          </w:p>
          <w:p w14:paraId="45A1B8E5" w14:textId="2181C422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favourite_Kiss_4:16</w:t>
            </w:r>
            <w:r>
              <w:rPr>
                <w:rFonts w:ascii="Consolas" w:hAnsi="Consolas"/>
              </w:rPr>
              <w:t>',</w:t>
            </w:r>
          </w:p>
          <w:p w14:paraId="683F05CD" w14:textId="7D897536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favourite_Smooth Criminal_4:01</w:t>
            </w:r>
            <w:r>
              <w:rPr>
                <w:rFonts w:ascii="Consolas" w:hAnsi="Consolas"/>
              </w:rPr>
              <w:t>',</w:t>
            </w:r>
          </w:p>
          <w:p w14:paraId="54CE76CB" w14:textId="6CAFA976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</w:t>
            </w:r>
            <w:r>
              <w:rPr>
                <w:rFonts w:ascii="Consolas" w:hAnsi="Consolas"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241D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DownTown</w:t>
            </w:r>
          </w:p>
          <w:p w14:paraId="73662242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Kiss</w:t>
            </w:r>
          </w:p>
          <w:p w14:paraId="303D20E2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Smooth Criminal</w:t>
            </w:r>
          </w:p>
        </w:tc>
      </w:tr>
      <w:tr w:rsidR="00BC351E" w:rsidRPr="00BC351E" w14:paraId="60B5B340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99BE" w14:textId="6B3BB874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>,</w:t>
            </w:r>
          </w:p>
          <w:p w14:paraId="7E4EE337" w14:textId="05857516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favourite_DownTown_3:14</w:t>
            </w:r>
            <w:r>
              <w:rPr>
                <w:rFonts w:ascii="Consolas" w:hAnsi="Consolas"/>
              </w:rPr>
              <w:t>',</w:t>
            </w:r>
          </w:p>
          <w:p w14:paraId="336FA2FA" w14:textId="774B94C3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listenLater_Andalouse_3:24</w:t>
            </w:r>
            <w:r>
              <w:rPr>
                <w:rFonts w:ascii="Consolas" w:hAnsi="Consolas"/>
              </w:rPr>
              <w:t>',</w:t>
            </w:r>
          </w:p>
          <w:p w14:paraId="5CCC1D2C" w14:textId="21B85243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favourite_In To The Night_3:58</w:t>
            </w:r>
            <w:r>
              <w:rPr>
                <w:rFonts w:ascii="Consolas" w:hAnsi="Consolas"/>
              </w:rPr>
              <w:t>',</w:t>
            </w:r>
          </w:p>
          <w:p w14:paraId="1D87FE59" w14:textId="0F8B456B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favourite_Live It Up_3:48</w:t>
            </w:r>
            <w:r>
              <w:rPr>
                <w:rFonts w:ascii="Consolas" w:hAnsi="Consolas"/>
              </w:rPr>
              <w:t>',</w:t>
            </w:r>
          </w:p>
          <w:p w14:paraId="05355C40" w14:textId="3BD06914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listenLater</w:t>
            </w:r>
            <w:r>
              <w:rPr>
                <w:rFonts w:ascii="Consolas" w:hAnsi="Consolas"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B467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BC351E">
              <w:rPr>
                <w:rFonts w:ascii="Consolas" w:hAnsi="Consolas"/>
              </w:rPr>
              <w:t>Andalouse</w:t>
            </w:r>
          </w:p>
        </w:tc>
      </w:tr>
      <w:tr w:rsidR="00BC351E" w:rsidRPr="00BC351E" w14:paraId="7C498BF8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8461" w14:textId="5E4FE627" w:rsidR="00BC351E" w:rsidRPr="00BC351E" w:rsidRDefault="004A7ADA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</w:t>
            </w:r>
            <w:r w:rsidR="00BC351E" w:rsidRPr="00BC351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>,</w:t>
            </w:r>
          </w:p>
          <w:p w14:paraId="69A546D1" w14:textId="5ED27019" w:rsidR="00BC351E" w:rsidRPr="00BC351E" w:rsidRDefault="004A7ADA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like_Replay_3:15</w:t>
            </w:r>
            <w:r>
              <w:rPr>
                <w:rFonts w:ascii="Consolas" w:hAnsi="Consolas"/>
                <w:bCs/>
              </w:rPr>
              <w:t>',</w:t>
            </w:r>
          </w:p>
          <w:p w14:paraId="049AA801" w14:textId="49BF343B" w:rsidR="00BC351E" w:rsidRPr="00BC351E" w:rsidRDefault="004A7ADA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ban_Photoshop_3:48</w:t>
            </w:r>
            <w:r>
              <w:rPr>
                <w:rFonts w:ascii="Consolas" w:hAnsi="Consolas"/>
                <w:bCs/>
              </w:rPr>
              <w:t>',</w:t>
            </w:r>
          </w:p>
          <w:p w14:paraId="3C2BED4E" w14:textId="056F3F5E" w:rsidR="00BC351E" w:rsidRPr="00BC351E" w:rsidRDefault="004A7ADA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all</w:t>
            </w:r>
            <w:r>
              <w:rPr>
                <w:rFonts w:ascii="Consolas" w:hAnsi="Consolas"/>
                <w:bCs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92FD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</w:rPr>
            </w:pPr>
            <w:r w:rsidRPr="00BC351E">
              <w:rPr>
                <w:rFonts w:ascii="Consolas" w:hAnsi="Consolas"/>
              </w:rPr>
              <w:t>Replay</w:t>
            </w:r>
          </w:p>
          <w:p w14:paraId="1482E2F5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</w:rPr>
            </w:pPr>
            <w:r w:rsidRPr="00BC351E">
              <w:rPr>
                <w:rFonts w:ascii="Consolas" w:hAnsi="Consolas"/>
              </w:rPr>
              <w:t>Photoshop</w:t>
            </w:r>
          </w:p>
        </w:tc>
      </w:tr>
    </w:tbl>
    <w:p w14:paraId="7016E64C" w14:textId="013C0A0F" w:rsidR="00BC351E" w:rsidRDefault="007652E0" w:rsidP="007652E0">
      <w:pPr>
        <w:pStyle w:val="Heading3"/>
      </w:pPr>
      <w:r>
        <w:t>Solution:</w:t>
      </w:r>
    </w:p>
    <w:p w14:paraId="436BFD2E" w14:textId="25788F6B" w:rsidR="007652E0" w:rsidRDefault="007652E0" w:rsidP="007652E0">
      <w:r>
        <w:t>Create a Song class with properties described above</w:t>
      </w:r>
    </w:p>
    <w:p w14:paraId="1D22B7D1" w14:textId="0BDF2ED5" w:rsidR="007652E0" w:rsidRDefault="007652E0" w:rsidP="007652E0">
      <w:r>
        <w:rPr>
          <w:noProof/>
        </w:rPr>
        <w:drawing>
          <wp:inline distT="0" distB="0" distL="0" distR="0" wp14:anchorId="0C144965" wp14:editId="71DA12C6">
            <wp:extent cx="3299460" cy="15621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5621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D16F0" w14:textId="38EE3409" w:rsidR="005B4CE6" w:rsidRDefault="005B4CE6" w:rsidP="007652E0">
      <w:r>
        <w:t>Create new array , where you will store songs</w:t>
      </w:r>
    </w:p>
    <w:p w14:paraId="648AB929" w14:textId="29A0002F" w:rsidR="005B4CE6" w:rsidRDefault="005B4CE6" w:rsidP="007652E0">
      <w:r>
        <w:rPr>
          <w:noProof/>
        </w:rPr>
        <w:drawing>
          <wp:inline distT="0" distB="0" distL="0" distR="0" wp14:anchorId="7A33CE82" wp14:editId="7877364B">
            <wp:extent cx="3032760" cy="655320"/>
            <wp:effectExtent l="19050" t="19050" r="152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655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AE4D1" w14:textId="1B19F16E" w:rsidR="005B4CE6" w:rsidRDefault="005B4CE6" w:rsidP="007652E0">
      <w:r>
        <w:t>Iterate over the songs:</w:t>
      </w:r>
    </w:p>
    <w:p w14:paraId="324BA587" w14:textId="322BFEF0" w:rsidR="005B4CE6" w:rsidRDefault="005B4CE6" w:rsidP="007652E0">
      <w:r>
        <w:rPr>
          <w:noProof/>
        </w:rPr>
        <w:drawing>
          <wp:inline distT="0" distB="0" distL="0" distR="0" wp14:anchorId="5CE018C0" wp14:editId="415E45FA">
            <wp:extent cx="4229100" cy="967740"/>
            <wp:effectExtent l="19050" t="19050" r="1905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677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F4D34" w14:textId="58F7E248" w:rsidR="005B4CE6" w:rsidRPr="007652E0" w:rsidRDefault="005B4CE6" w:rsidP="007652E0">
      <w:r>
        <w:rPr>
          <w:noProof/>
        </w:rPr>
        <w:drawing>
          <wp:inline distT="0" distB="0" distL="0" distR="0" wp14:anchorId="38B0C377" wp14:editId="7F32C47F">
            <wp:extent cx="4508500" cy="1024052"/>
            <wp:effectExtent l="19050" t="19050" r="2540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284" cy="10235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644DA" w14:textId="77777777" w:rsidR="007652E0" w:rsidRPr="007652E0" w:rsidRDefault="007652E0" w:rsidP="00A0151F"/>
    <w:sectPr w:rsidR="007652E0" w:rsidRPr="007652E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FAF08" w14:textId="77777777" w:rsidR="006118DB" w:rsidRDefault="006118DB" w:rsidP="00D224DE">
      <w:pPr>
        <w:spacing w:before="0" w:after="0" w:line="240" w:lineRule="auto"/>
      </w:pPr>
      <w:r>
        <w:separator/>
      </w:r>
    </w:p>
  </w:endnote>
  <w:endnote w:type="continuationSeparator" w:id="0">
    <w:p w14:paraId="09BCB9F1" w14:textId="77777777" w:rsidR="006118DB" w:rsidRDefault="006118DB" w:rsidP="00D224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A65BF" w14:textId="77777777" w:rsidR="00D224DE" w:rsidRPr="00AC77AD" w:rsidRDefault="00D224DE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E1745" wp14:editId="144F857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9BFE013" wp14:editId="61041B6E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9D45B1" wp14:editId="2D87855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D6B227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1460E8" wp14:editId="7FD684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6814F63" w14:textId="7BC57C9A" w:rsidR="00D224DE" w:rsidRPr="008C2B83" w:rsidRDefault="00D224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A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AE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6814F63" w14:textId="7BC57C9A" w:rsidR="00D224DE" w:rsidRPr="008C2B83" w:rsidRDefault="00D224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2A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2AE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A591F0" wp14:editId="61DC9EF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739406" w14:textId="77777777" w:rsidR="00D224DE" w:rsidRDefault="00D224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739406" w14:textId="77777777" w:rsidR="00D224DE" w:rsidRDefault="00D224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CC6B4F" wp14:editId="283DAB4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876868" w14:textId="77777777" w:rsidR="00D224DE" w:rsidRDefault="00D224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2BD3752" w14:textId="77777777" w:rsidR="00D224DE" w:rsidRDefault="00D224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FCF427" wp14:editId="662F48E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0C5308" wp14:editId="56DA2B9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C6A629" wp14:editId="01E11AC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C503B" wp14:editId="402EB3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A5BB07" wp14:editId="2304ED5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2B8E4" wp14:editId="5C4BCDD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43766" wp14:editId="7F6E27C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F91ACB" wp14:editId="5285B06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CCD394" wp14:editId="65DDBA2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3AEE25" wp14:editId="1DCEA69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1876868" w14:textId="77777777" w:rsidR="00D224DE" w:rsidRDefault="00D224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2BD3752" w14:textId="77777777" w:rsidR="00D224DE" w:rsidRDefault="00D224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FCF427" wp14:editId="662F48E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0C5308" wp14:editId="56DA2B9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C6A629" wp14:editId="01E11AC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C503B" wp14:editId="402EB3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A5BB07" wp14:editId="2304ED5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2B8E4" wp14:editId="5C4BCDD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43766" wp14:editId="7F6E27C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F91ACB" wp14:editId="5285B06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CCD394" wp14:editId="65DDBA2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3AEE25" wp14:editId="1DCEA69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59C9F40" w14:textId="77777777" w:rsidR="00D224DE" w:rsidRDefault="00D224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8F277" w14:textId="77777777" w:rsidR="006118DB" w:rsidRDefault="006118DB" w:rsidP="00D224DE">
      <w:pPr>
        <w:spacing w:before="0" w:after="0" w:line="240" w:lineRule="auto"/>
      </w:pPr>
      <w:r>
        <w:separator/>
      </w:r>
    </w:p>
  </w:footnote>
  <w:footnote w:type="continuationSeparator" w:id="0">
    <w:p w14:paraId="40E55555" w14:textId="77777777" w:rsidR="006118DB" w:rsidRDefault="006118DB" w:rsidP="00D224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FC1"/>
    <w:multiLevelType w:val="hybridMultilevel"/>
    <w:tmpl w:val="7B96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EC704F"/>
    <w:multiLevelType w:val="hybridMultilevel"/>
    <w:tmpl w:val="889C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A1B8E"/>
    <w:multiLevelType w:val="hybridMultilevel"/>
    <w:tmpl w:val="A6B2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C32DD"/>
    <w:multiLevelType w:val="hybridMultilevel"/>
    <w:tmpl w:val="13BC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04329"/>
    <w:multiLevelType w:val="hybridMultilevel"/>
    <w:tmpl w:val="68D2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1391E"/>
    <w:rsid w:val="00020178"/>
    <w:rsid w:val="0002215A"/>
    <w:rsid w:val="000300CA"/>
    <w:rsid w:val="0005727E"/>
    <w:rsid w:val="00071054"/>
    <w:rsid w:val="000739F2"/>
    <w:rsid w:val="00090390"/>
    <w:rsid w:val="000A1BAA"/>
    <w:rsid w:val="000C5F9C"/>
    <w:rsid w:val="000D3C12"/>
    <w:rsid w:val="000D6F48"/>
    <w:rsid w:val="000E541C"/>
    <w:rsid w:val="00105819"/>
    <w:rsid w:val="00134128"/>
    <w:rsid w:val="00167203"/>
    <w:rsid w:val="001820AD"/>
    <w:rsid w:val="001875DD"/>
    <w:rsid w:val="00192610"/>
    <w:rsid w:val="0019393A"/>
    <w:rsid w:val="001A68C3"/>
    <w:rsid w:val="001B279A"/>
    <w:rsid w:val="001F77D1"/>
    <w:rsid w:val="0024486B"/>
    <w:rsid w:val="00245617"/>
    <w:rsid w:val="00291687"/>
    <w:rsid w:val="002F21D3"/>
    <w:rsid w:val="00300F1D"/>
    <w:rsid w:val="003633B5"/>
    <w:rsid w:val="003807E6"/>
    <w:rsid w:val="00381033"/>
    <w:rsid w:val="003D4107"/>
    <w:rsid w:val="00456C49"/>
    <w:rsid w:val="004A4C09"/>
    <w:rsid w:val="004A7ADA"/>
    <w:rsid w:val="004A7E04"/>
    <w:rsid w:val="004D41D6"/>
    <w:rsid w:val="004E1351"/>
    <w:rsid w:val="00565D83"/>
    <w:rsid w:val="005B0D25"/>
    <w:rsid w:val="005B4CE6"/>
    <w:rsid w:val="005C1FBB"/>
    <w:rsid w:val="005F46FC"/>
    <w:rsid w:val="005F5F4A"/>
    <w:rsid w:val="006118DB"/>
    <w:rsid w:val="00646C9C"/>
    <w:rsid w:val="00675845"/>
    <w:rsid w:val="006D0973"/>
    <w:rsid w:val="006E0685"/>
    <w:rsid w:val="006F53FE"/>
    <w:rsid w:val="007338C2"/>
    <w:rsid w:val="007652E0"/>
    <w:rsid w:val="007735CC"/>
    <w:rsid w:val="00792305"/>
    <w:rsid w:val="00805856"/>
    <w:rsid w:val="008267BE"/>
    <w:rsid w:val="00867367"/>
    <w:rsid w:val="00883BD8"/>
    <w:rsid w:val="009033D2"/>
    <w:rsid w:val="0093402E"/>
    <w:rsid w:val="009342C3"/>
    <w:rsid w:val="00940FEF"/>
    <w:rsid w:val="00975FD6"/>
    <w:rsid w:val="009A4D3A"/>
    <w:rsid w:val="009B2AED"/>
    <w:rsid w:val="009C2C3E"/>
    <w:rsid w:val="009E3BF7"/>
    <w:rsid w:val="009F5434"/>
    <w:rsid w:val="00A0151F"/>
    <w:rsid w:val="00A55F2F"/>
    <w:rsid w:val="00A73B49"/>
    <w:rsid w:val="00A7700D"/>
    <w:rsid w:val="00AB6AE4"/>
    <w:rsid w:val="00B247BE"/>
    <w:rsid w:val="00B63005"/>
    <w:rsid w:val="00B6536A"/>
    <w:rsid w:val="00B9037D"/>
    <w:rsid w:val="00BC351E"/>
    <w:rsid w:val="00C26FB2"/>
    <w:rsid w:val="00C70962"/>
    <w:rsid w:val="00CA414B"/>
    <w:rsid w:val="00CA4440"/>
    <w:rsid w:val="00CC0BAC"/>
    <w:rsid w:val="00CE7520"/>
    <w:rsid w:val="00D12870"/>
    <w:rsid w:val="00D224DE"/>
    <w:rsid w:val="00D90C1D"/>
    <w:rsid w:val="00D90E45"/>
    <w:rsid w:val="00DA1AF9"/>
    <w:rsid w:val="00DA448F"/>
    <w:rsid w:val="00DD5381"/>
    <w:rsid w:val="00E26142"/>
    <w:rsid w:val="00E822BB"/>
    <w:rsid w:val="00E8571C"/>
    <w:rsid w:val="00EA2FED"/>
    <w:rsid w:val="00F24FAE"/>
    <w:rsid w:val="00F30F36"/>
    <w:rsid w:val="00F31DED"/>
    <w:rsid w:val="00F67C61"/>
    <w:rsid w:val="00F82B77"/>
    <w:rsid w:val="00F848D8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9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D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24D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24D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4D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4D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4D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4D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2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0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0F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24DE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4DE"/>
  </w:style>
  <w:style w:type="paragraph" w:styleId="Footer">
    <w:name w:val="footer"/>
    <w:basedOn w:val="Normal"/>
    <w:link w:val="Foot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4DE"/>
  </w:style>
  <w:style w:type="character" w:styleId="Hyperlink">
    <w:name w:val="Hyperlink"/>
    <w:basedOn w:val="DefaultParagraphFont"/>
    <w:uiPriority w:val="99"/>
    <w:unhideWhenUsed/>
    <w:rsid w:val="00D224D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224D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224DE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24DE"/>
  </w:style>
  <w:style w:type="character" w:customStyle="1" w:styleId="CodeChar">
    <w:name w:val="Code Char"/>
    <w:basedOn w:val="DefaultParagraphFont"/>
    <w:link w:val="Code"/>
    <w:rsid w:val="00D224DE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0F36"/>
  </w:style>
  <w:style w:type="character" w:customStyle="1" w:styleId="shorttext">
    <w:name w:val="short_text"/>
    <w:basedOn w:val="DefaultParagraphFont"/>
    <w:rsid w:val="00F30F36"/>
  </w:style>
  <w:style w:type="character" w:styleId="FollowedHyperlink">
    <w:name w:val="FollowedHyperlink"/>
    <w:basedOn w:val="DefaultParagraphFont"/>
    <w:uiPriority w:val="99"/>
    <w:semiHidden/>
    <w:unhideWhenUsed/>
    <w:rsid w:val="00D224DE"/>
    <w:rPr>
      <w:color w:val="954F72" w:themeColor="followedHyperlink"/>
      <w:u w:val="single"/>
    </w:rPr>
  </w:style>
  <w:style w:type="paragraph" w:customStyle="1" w:styleId="Body">
    <w:name w:val="Body"/>
    <w:rsid w:val="00F30F3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0F36"/>
    <w:pPr>
      <w:numPr>
        <w:numId w:val="2"/>
      </w:numPr>
    </w:pPr>
  </w:style>
  <w:style w:type="numbering" w:customStyle="1" w:styleId="List1">
    <w:name w:val="List 1"/>
    <w:basedOn w:val="NoList"/>
    <w:rsid w:val="00F30F36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0F36"/>
  </w:style>
  <w:style w:type="character" w:styleId="HTMLCode">
    <w:name w:val="HTML Code"/>
    <w:uiPriority w:val="99"/>
    <w:semiHidden/>
    <w:unhideWhenUsed/>
    <w:rsid w:val="00F30F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0F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DE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0F36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0F3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24D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4DE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D224DE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D2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224D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24D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71054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C351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D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24D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24D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4D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4D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4D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4D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2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0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0F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24DE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4DE"/>
  </w:style>
  <w:style w:type="paragraph" w:styleId="Footer">
    <w:name w:val="footer"/>
    <w:basedOn w:val="Normal"/>
    <w:link w:val="Foot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4DE"/>
  </w:style>
  <w:style w:type="character" w:styleId="Hyperlink">
    <w:name w:val="Hyperlink"/>
    <w:basedOn w:val="DefaultParagraphFont"/>
    <w:uiPriority w:val="99"/>
    <w:unhideWhenUsed/>
    <w:rsid w:val="00D224D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224D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224DE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24DE"/>
  </w:style>
  <w:style w:type="character" w:customStyle="1" w:styleId="CodeChar">
    <w:name w:val="Code Char"/>
    <w:basedOn w:val="DefaultParagraphFont"/>
    <w:link w:val="Code"/>
    <w:rsid w:val="00D224DE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0F36"/>
  </w:style>
  <w:style w:type="character" w:customStyle="1" w:styleId="shorttext">
    <w:name w:val="short_text"/>
    <w:basedOn w:val="DefaultParagraphFont"/>
    <w:rsid w:val="00F30F36"/>
  </w:style>
  <w:style w:type="character" w:styleId="FollowedHyperlink">
    <w:name w:val="FollowedHyperlink"/>
    <w:basedOn w:val="DefaultParagraphFont"/>
    <w:uiPriority w:val="99"/>
    <w:semiHidden/>
    <w:unhideWhenUsed/>
    <w:rsid w:val="00D224DE"/>
    <w:rPr>
      <w:color w:val="954F72" w:themeColor="followedHyperlink"/>
      <w:u w:val="single"/>
    </w:rPr>
  </w:style>
  <w:style w:type="paragraph" w:customStyle="1" w:styleId="Body">
    <w:name w:val="Body"/>
    <w:rsid w:val="00F30F3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0F36"/>
    <w:pPr>
      <w:numPr>
        <w:numId w:val="2"/>
      </w:numPr>
    </w:pPr>
  </w:style>
  <w:style w:type="numbering" w:customStyle="1" w:styleId="List1">
    <w:name w:val="List 1"/>
    <w:basedOn w:val="NoList"/>
    <w:rsid w:val="00F30F36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0F36"/>
  </w:style>
  <w:style w:type="character" w:styleId="HTMLCode">
    <w:name w:val="HTML Code"/>
    <w:uiPriority w:val="99"/>
    <w:semiHidden/>
    <w:unhideWhenUsed/>
    <w:rsid w:val="00F30F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0F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DE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0F36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0F3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24D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4DE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D224DE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D2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224D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24D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71054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C351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74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7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5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2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3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7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02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5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3/Objects-and-Classe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1101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44</cp:revision>
  <dcterms:created xsi:type="dcterms:W3CDTF">2018-07-21T21:36:00Z</dcterms:created>
  <dcterms:modified xsi:type="dcterms:W3CDTF">2019-01-21T10:42:00Z</dcterms:modified>
</cp:coreProperties>
</file>