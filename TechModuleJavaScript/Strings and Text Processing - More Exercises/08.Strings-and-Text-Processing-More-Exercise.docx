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77E92" w14:textId="00FE630A" w:rsidR="004B6D72" w:rsidRPr="005D1FB9" w:rsidRDefault="00AB7464" w:rsidP="005D1FB9">
      <w:pPr>
        <w:pStyle w:val="Heading1"/>
        <w:jc w:val="center"/>
      </w:pPr>
      <w:r w:rsidRPr="005D1FB9">
        <w:t xml:space="preserve">More </w:t>
      </w:r>
      <w:r w:rsidR="00627C65" w:rsidRPr="005D1FB9">
        <w:t>Exercise</w:t>
      </w:r>
      <w:r w:rsidR="005C7FFA">
        <w:t>s</w:t>
      </w:r>
      <w:r w:rsidR="001E5382" w:rsidRPr="005D1FB9">
        <w:t>: String and Text Processing</w:t>
      </w:r>
    </w:p>
    <w:p w14:paraId="63676559" w14:textId="77777777" w:rsidR="005D1FB9" w:rsidRPr="005D1FB9" w:rsidRDefault="005D1FB9" w:rsidP="005D1FB9">
      <w:pPr>
        <w:rPr>
          <w:sz w:val="24"/>
          <w:szCs w:val="24"/>
        </w:rPr>
      </w:pPr>
      <w:r w:rsidRPr="005D1FB9">
        <w:rPr>
          <w:rFonts w:cs="Arial"/>
        </w:rPr>
        <w:t xml:space="preserve">Problems for in-class lab for the: </w:t>
      </w:r>
      <w:hyperlink r:id="rId8" w:history="1">
        <w:r w:rsidRPr="005D1FB9">
          <w:rPr>
            <w:rStyle w:val="Hyperlink"/>
            <w:sz w:val="24"/>
            <w:szCs w:val="24"/>
          </w:rPr>
          <w:t>“Technology Fundamentals” course @ SoftUni</w:t>
        </w:r>
      </w:hyperlink>
      <w:r w:rsidRPr="005D1FB9">
        <w:rPr>
          <w:sz w:val="24"/>
          <w:szCs w:val="24"/>
        </w:rPr>
        <w:t>.</w:t>
      </w:r>
    </w:p>
    <w:p w14:paraId="1FB469E5" w14:textId="528BCB7E" w:rsidR="005F3158" w:rsidRPr="005D1FB9" w:rsidRDefault="005D1FB9" w:rsidP="005F3158">
      <w:pPr>
        <w:rPr>
          <w:rStyle w:val="Hyperlink"/>
          <w:rFonts w:cs="Arial"/>
        </w:rPr>
      </w:pPr>
      <w:r w:rsidRPr="005D1FB9">
        <w:rPr>
          <w:rFonts w:cs="Arial"/>
        </w:rPr>
        <w:t>Submit your solutions in the SoftUni judge system at</w:t>
      </w:r>
      <w:r w:rsidRPr="005D1FB9">
        <w:rPr>
          <w:b/>
        </w:rPr>
        <w:t>:</w:t>
      </w:r>
      <w:r w:rsidRPr="005D1FB9">
        <w:t xml:space="preserve"> </w:t>
      </w:r>
      <w:r w:rsidRPr="005D1FB9">
        <w:fldChar w:fldCharType="begin"/>
      </w:r>
      <w:r w:rsidRPr="005D1FB9">
        <w:instrText xml:space="preserve"> HYPERLINK "https://judge.softuni.bg/Contests/1339/Strings-and-Text-Processing-More-Exercises" </w:instrText>
      </w:r>
      <w:r w:rsidRPr="005D1FB9">
        <w:fldChar w:fldCharType="separate"/>
      </w:r>
      <w:r w:rsidRPr="005D1FB9">
        <w:rPr>
          <w:rStyle w:val="Hyperlink"/>
        </w:rPr>
        <w:t>Strings-and-Text-Processing-More-Exercise</w:t>
      </w:r>
    </w:p>
    <w:p w14:paraId="225CDC08" w14:textId="06CFC52E" w:rsidR="00DD4F30" w:rsidRPr="005D1FB9" w:rsidRDefault="005D1FB9" w:rsidP="005D1FB9">
      <w:pPr>
        <w:pStyle w:val="Heading2"/>
      </w:pPr>
      <w:r w:rsidRPr="005D1FB9">
        <w:rPr>
          <w:rFonts w:eastAsia="Calibri"/>
          <w:b w:val="0"/>
          <w:color w:val="auto"/>
          <w:sz w:val="22"/>
          <w:szCs w:val="22"/>
        </w:rPr>
        <w:fldChar w:fldCharType="end"/>
      </w:r>
      <w:r w:rsidR="00AB7464" w:rsidRPr="005D1FB9">
        <w:t>Find substrings</w:t>
      </w:r>
    </w:p>
    <w:p w14:paraId="3B0C6E34" w14:textId="6C5194F4" w:rsidR="00DD4F30" w:rsidRPr="005D1FB9" w:rsidRDefault="00AB7464" w:rsidP="006078D1">
      <w:pPr>
        <w:spacing w:line="349" w:lineRule="atLeast"/>
        <w:jc w:val="both"/>
      </w:pPr>
      <w:r w:rsidRPr="005D1FB9">
        <w:rPr>
          <w:rFonts w:cs="Calibri"/>
        </w:rPr>
        <w:t xml:space="preserve">Write a </w:t>
      </w:r>
      <w:r w:rsidR="005F3158" w:rsidRPr="005D1FB9">
        <w:rPr>
          <w:rFonts w:cs="Calibri"/>
        </w:rPr>
        <w:t>JS Function</w:t>
      </w:r>
      <w:r w:rsidRPr="005D1FB9">
        <w:rPr>
          <w:rFonts w:cs="Calibri"/>
        </w:rPr>
        <w:t xml:space="preserve"> to </w:t>
      </w:r>
      <w:r w:rsidRPr="005D1FB9">
        <w:rPr>
          <w:rFonts w:cs="Calibri"/>
          <w:b/>
          <w:bCs/>
        </w:rPr>
        <w:t>find how many times a given string appears in a given text as substring</w:t>
      </w:r>
      <w:r w:rsidRPr="005D1FB9">
        <w:rPr>
          <w:rFonts w:cs="Calibri"/>
        </w:rPr>
        <w:t xml:space="preserve">. The </w:t>
      </w:r>
      <w:r w:rsidR="00871DA5">
        <w:rPr>
          <w:rFonts w:cs="Calibri"/>
        </w:rPr>
        <w:t xml:space="preserve">input will be </w:t>
      </w:r>
      <w:r w:rsidR="00871DA5" w:rsidRPr="00022DAB">
        <w:rPr>
          <w:rFonts w:cs="Calibri"/>
          <w:b/>
        </w:rPr>
        <w:t>two parameters: two strings</w:t>
      </w:r>
      <w:r w:rsidR="00871DA5">
        <w:rPr>
          <w:rFonts w:cs="Calibri"/>
        </w:rPr>
        <w:t xml:space="preserve">. The first string will be the </w:t>
      </w:r>
      <w:r w:rsidR="00871DA5" w:rsidRPr="00022DAB">
        <w:rPr>
          <w:rFonts w:cs="Calibri"/>
          <w:b/>
        </w:rPr>
        <w:t>text</w:t>
      </w:r>
      <w:r w:rsidR="00871DA5">
        <w:rPr>
          <w:rFonts w:cs="Calibri"/>
        </w:rPr>
        <w:t xml:space="preserve">, and the second will be the </w:t>
      </w:r>
      <w:r w:rsidR="00871DA5" w:rsidRPr="00022DAB">
        <w:rPr>
          <w:rFonts w:cs="Calibri"/>
          <w:b/>
        </w:rPr>
        <w:t>searched substring</w:t>
      </w:r>
      <w:r w:rsidRPr="005D1FB9">
        <w:rPr>
          <w:rFonts w:cs="Calibri"/>
        </w:rPr>
        <w:t>. The output is an integer number. Please</w:t>
      </w:r>
      <w:r w:rsidRPr="005D1FB9">
        <w:t xml:space="preserve"> ignore the </w:t>
      </w:r>
      <w:r w:rsidR="00871DA5">
        <w:rPr>
          <w:b/>
        </w:rPr>
        <w:t xml:space="preserve">character </w:t>
      </w:r>
      <w:r w:rsidRPr="005D1FB9">
        <w:rPr>
          <w:b/>
        </w:rPr>
        <w:t>casing</w:t>
      </w:r>
      <w:r w:rsidRPr="005D1FB9">
        <w:t xml:space="preserve">. </w:t>
      </w:r>
      <w:r w:rsidRPr="005D1FB9">
        <w:rPr>
          <w:b/>
        </w:rPr>
        <w:t>Overlapping</w:t>
      </w:r>
      <w:r w:rsidRPr="005D1FB9">
        <w:t xml:space="preserve"> between occurrences is </w:t>
      </w:r>
      <w:r w:rsidRPr="005D1FB9">
        <w:rPr>
          <w:b/>
        </w:rPr>
        <w:t>allowed</w:t>
      </w:r>
      <w:r w:rsidRPr="005D1FB9">
        <w:t>.</w:t>
      </w:r>
    </w:p>
    <w:p w14:paraId="66EC934F" w14:textId="77777777" w:rsidR="00DD4F30" w:rsidRPr="005D1FB9" w:rsidRDefault="00DD4F30" w:rsidP="00DD4F30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6"/>
        <w:gridCol w:w="1432"/>
      </w:tblGrid>
      <w:tr w:rsidR="00DD4F30" w:rsidRPr="005D1FB9" w14:paraId="374C552E" w14:textId="77777777" w:rsidTr="00AB7464">
        <w:tc>
          <w:tcPr>
            <w:tcW w:w="7856" w:type="dxa"/>
            <w:shd w:val="clear" w:color="auto" w:fill="BFBFBF" w:themeFill="background1" w:themeFillShade="BF"/>
          </w:tcPr>
          <w:p w14:paraId="1CDC3669" w14:textId="77777777" w:rsidR="00DD4F30" w:rsidRPr="005D1FB9" w:rsidRDefault="00DD4F30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14:paraId="47202586" w14:textId="77777777" w:rsidR="00DD4F30" w:rsidRPr="005D1FB9" w:rsidRDefault="00DD4F30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DD4F30" w:rsidRPr="005D1FB9" w14:paraId="44C6C537" w14:textId="77777777" w:rsidTr="00AB7464">
        <w:tc>
          <w:tcPr>
            <w:tcW w:w="7856" w:type="dxa"/>
          </w:tcPr>
          <w:p w14:paraId="066C94D7" w14:textId="7C19413B" w:rsidR="00DD4F30" w:rsidRPr="00871DA5" w:rsidRDefault="00871DA5" w:rsidP="00871DA5">
            <w:pPr>
              <w:spacing w:after="0"/>
              <w:jc w:val="both"/>
              <w:rPr>
                <w:rFonts w:ascii="Consolas" w:eastAsia="Calibri" w:hAnsi="Consolas" w:cs="Consolas"/>
              </w:rPr>
            </w:pPr>
            <w:r>
              <w:rPr>
                <w:rFonts w:ascii="Consolas" w:hAnsi="Consolas" w:cs="Consolas"/>
                <w:b/>
              </w:rPr>
              <w:t>"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 xml:space="preserve">come to the Software University (SoftUni)! 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 xml:space="preserve">come to programming. Programming is 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lness for developers, said Max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l.</w:t>
            </w:r>
            <w:r>
              <w:rPr>
                <w:rFonts w:ascii="Consolas" w:hAnsi="Consolas" w:cs="Consolas"/>
              </w:rPr>
              <w:t>", "</w:t>
            </w:r>
            <w:r w:rsidR="00AB7464" w:rsidRPr="005D1FB9">
              <w:rPr>
                <w:rFonts w:ascii="Consolas" w:hAnsi="Consolas" w:cs="Consolas"/>
              </w:rPr>
              <w:t>wel</w:t>
            </w:r>
            <w:r>
              <w:rPr>
                <w:rFonts w:ascii="Consolas" w:hAnsi="Consolas" w:cs="Consolas"/>
              </w:rPr>
              <w:t>"</w:t>
            </w:r>
          </w:p>
        </w:tc>
        <w:tc>
          <w:tcPr>
            <w:tcW w:w="1432" w:type="dxa"/>
          </w:tcPr>
          <w:p w14:paraId="0E96A864" w14:textId="73E17EC1" w:rsidR="00DD4F30" w:rsidRPr="005D1FB9" w:rsidRDefault="00AB7464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 w:rsidRPr="005D1FB9">
              <w:rPr>
                <w:rFonts w:ascii="Consolas" w:eastAsia="Times New Roman" w:hAnsi="Consolas" w:cs="Courier New"/>
                <w:color w:val="000000"/>
              </w:rPr>
              <w:t>4</w:t>
            </w:r>
          </w:p>
        </w:tc>
      </w:tr>
    </w:tbl>
    <w:p w14:paraId="6B908575" w14:textId="77777777" w:rsidR="00DD4F30" w:rsidRPr="005D1FB9" w:rsidRDefault="00DD4F30" w:rsidP="006078D1">
      <w:pPr>
        <w:pStyle w:val="Default"/>
      </w:pPr>
    </w:p>
    <w:p w14:paraId="26284327" w14:textId="68EF2433" w:rsidR="00631FD9" w:rsidRPr="005D1FB9" w:rsidRDefault="003B75D8" w:rsidP="005D1FB9">
      <w:pPr>
        <w:pStyle w:val="Heading2"/>
      </w:pPr>
      <w:r w:rsidRPr="005D1FB9">
        <w:t>Substring extractor</w:t>
      </w:r>
    </w:p>
    <w:p w14:paraId="24F7D26B" w14:textId="243DEBBF" w:rsidR="00627C65" w:rsidRPr="005D1FB9" w:rsidRDefault="003B75D8" w:rsidP="00627C65">
      <w:pPr>
        <w:rPr>
          <w:b/>
        </w:rPr>
      </w:pPr>
      <w:r w:rsidRPr="005D1FB9">
        <w:t xml:space="preserve">Find and remove </w:t>
      </w:r>
      <w:r w:rsidRPr="007F6B3F">
        <w:rPr>
          <w:b/>
        </w:rPr>
        <w:t>all words</w:t>
      </w:r>
      <w:r w:rsidR="007F6B3F">
        <w:t xml:space="preserve"> in a text that </w:t>
      </w:r>
      <w:r w:rsidR="007F6B3F" w:rsidRPr="007F6B3F">
        <w:rPr>
          <w:b/>
        </w:rPr>
        <w:t>contain</w:t>
      </w:r>
      <w:r w:rsidRPr="007F6B3F">
        <w:rPr>
          <w:b/>
        </w:rPr>
        <w:t xml:space="preserve"> given substring (case insensitive)</w:t>
      </w:r>
      <w:r w:rsidRPr="005D1FB9">
        <w:t>.</w:t>
      </w:r>
      <w:r w:rsidR="007F6B3F">
        <w:t xml:space="preserve"> The input will come as </w:t>
      </w:r>
      <w:r w:rsidR="007F6B3F" w:rsidRPr="007F6B3F">
        <w:rPr>
          <w:b/>
        </w:rPr>
        <w:t>two strings: the searched substring and the text to search in</w:t>
      </w:r>
      <w:r w:rsidR="007F6B3F">
        <w:t xml:space="preserve">. Then print the remaining words with their indices in the following format: </w:t>
      </w:r>
      <w:r w:rsidR="007F6B3F" w:rsidRPr="007F6B3F">
        <w:rPr>
          <w:rFonts w:ascii="Consolas" w:hAnsi="Consolas"/>
          <w:b/>
        </w:rPr>
        <w:t>"idx[{index}] -&gt; {currentWord}"</w:t>
      </w:r>
    </w:p>
    <w:p w14:paraId="01A39486" w14:textId="62353DC4" w:rsidR="00336843" w:rsidRPr="005D1FB9" w:rsidRDefault="00336843" w:rsidP="00336843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878"/>
      </w:tblGrid>
      <w:tr w:rsidR="00932110" w:rsidRPr="005D1FB9" w14:paraId="6E73012F" w14:textId="77777777" w:rsidTr="005F3158">
        <w:tc>
          <w:tcPr>
            <w:tcW w:w="4606" w:type="dxa"/>
            <w:shd w:val="clear" w:color="auto" w:fill="BFBFBF" w:themeFill="background1" w:themeFillShade="BF"/>
          </w:tcPr>
          <w:p w14:paraId="77CDBA52" w14:textId="0A04C9D4" w:rsidR="00932110" w:rsidRPr="005D1FB9" w:rsidRDefault="00932110" w:rsidP="00932110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14:paraId="2A71E536" w14:textId="04B3E152" w:rsidR="00932110" w:rsidRPr="005D1FB9" w:rsidRDefault="00932110" w:rsidP="00932110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932110" w:rsidRPr="005D1FB9" w14:paraId="1B71F59A" w14:textId="77777777" w:rsidTr="005F3158">
        <w:tc>
          <w:tcPr>
            <w:tcW w:w="4606" w:type="dxa"/>
          </w:tcPr>
          <w:p w14:paraId="4D016D99" w14:textId="7990E6C9" w:rsidR="00932110" w:rsidRPr="005D1FB9" w:rsidRDefault="003B75D8" w:rsidP="00C36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 w:rsidRPr="005D1FB9">
              <w:rPr>
                <w:rFonts w:ascii="Consolas" w:eastAsia="Times New Roman" w:hAnsi="Consolas" w:cs="Courier New"/>
                <w:bCs/>
              </w:rPr>
              <w:t>'wel'</w:t>
            </w:r>
            <w:r w:rsidRPr="005D1FB9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'Welcome to the Software University!'</w:t>
            </w:r>
          </w:p>
        </w:tc>
        <w:tc>
          <w:tcPr>
            <w:tcW w:w="2878" w:type="dxa"/>
          </w:tcPr>
          <w:p w14:paraId="64E902B9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idx[0] -&gt; to</w:t>
            </w:r>
          </w:p>
          <w:p w14:paraId="5A1A5BF5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idx[1] -&gt; the</w:t>
            </w:r>
          </w:p>
          <w:p w14:paraId="40469D4C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idx[2] -&gt; Software</w:t>
            </w:r>
          </w:p>
          <w:p w14:paraId="4AD6546F" w14:textId="700D3789" w:rsidR="00932110" w:rsidRPr="005D1FB9" w:rsidRDefault="003B75D8" w:rsidP="003B75D8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idx[3] -&gt; University!</w:t>
            </w:r>
          </w:p>
        </w:tc>
      </w:tr>
    </w:tbl>
    <w:p w14:paraId="3EC77BAE" w14:textId="6A4A5A47" w:rsidR="00166B5B" w:rsidRPr="005D1FB9" w:rsidRDefault="00166B5B" w:rsidP="006078D1">
      <w:pPr>
        <w:pStyle w:val="Default"/>
      </w:pPr>
    </w:p>
    <w:p w14:paraId="43674503" w14:textId="1F990B74" w:rsidR="00166B5B" w:rsidRPr="005D1FB9" w:rsidRDefault="003B75D8" w:rsidP="005D1FB9">
      <w:pPr>
        <w:pStyle w:val="Heading2"/>
      </w:pPr>
      <w:r w:rsidRPr="005D1FB9">
        <w:t xml:space="preserve">Santa's </w:t>
      </w:r>
      <w:r w:rsidR="004A44CF" w:rsidRPr="005D1FB9">
        <w:t>rein</w:t>
      </w:r>
      <w:r w:rsidRPr="005D1FB9">
        <w:t>deer</w:t>
      </w:r>
    </w:p>
    <w:p w14:paraId="6BCF693E" w14:textId="488E3B46" w:rsidR="00166B5B" w:rsidRPr="005D1FB9" w:rsidRDefault="003B75D8" w:rsidP="00166B5B">
      <w:pPr>
        <w:rPr>
          <w:rFonts w:cs="Calibri"/>
        </w:rPr>
      </w:pPr>
      <w:r w:rsidRPr="005D1FB9">
        <w:rPr>
          <w:rFonts w:cs="Calibri"/>
        </w:rPr>
        <w:t xml:space="preserve">Santa has lost </w:t>
      </w:r>
      <w:r w:rsidR="007A6227" w:rsidRPr="005D1FB9">
        <w:rPr>
          <w:rFonts w:cs="Calibri"/>
        </w:rPr>
        <w:t xml:space="preserve">some of </w:t>
      </w:r>
      <w:r w:rsidRPr="005D1FB9">
        <w:rPr>
          <w:rFonts w:cs="Calibri"/>
        </w:rPr>
        <w:t xml:space="preserve">his </w:t>
      </w:r>
      <w:r w:rsidR="007A6227" w:rsidRPr="005D1FB9">
        <w:rPr>
          <w:rFonts w:cs="Calibri"/>
        </w:rPr>
        <w:t xml:space="preserve">reindeer </w:t>
      </w:r>
      <w:r w:rsidRPr="005D1FB9">
        <w:rPr>
          <w:rFonts w:cs="Calibri"/>
        </w:rPr>
        <w:t xml:space="preserve">the night before X-Mas. You are tasked to find them in a mountain of text and save X-Mas. You need to call them by their names and you will find each </w:t>
      </w:r>
      <w:r w:rsidR="007A6227" w:rsidRPr="005D1FB9">
        <w:rPr>
          <w:rFonts w:cs="Calibri"/>
        </w:rPr>
        <w:t>rein</w:t>
      </w:r>
      <w:r w:rsidRPr="005D1FB9">
        <w:rPr>
          <w:rFonts w:cs="Calibri"/>
        </w:rPr>
        <w:t xml:space="preserve">deer surrounded by snowflakes ("*"). </w:t>
      </w:r>
      <w:r w:rsidR="007A6227" w:rsidRPr="005D1FB9">
        <w:rPr>
          <w:rFonts w:cs="Calibri"/>
        </w:rPr>
        <w:t>Reindeer</w:t>
      </w:r>
      <w:r w:rsidRPr="005D1FB9">
        <w:rPr>
          <w:rFonts w:cs="Calibri"/>
        </w:rPr>
        <w:t>'s name always start</w:t>
      </w:r>
      <w:r w:rsidR="007A6227" w:rsidRPr="005D1FB9">
        <w:rPr>
          <w:rFonts w:cs="Calibri"/>
        </w:rPr>
        <w:t>s</w:t>
      </w:r>
      <w:r w:rsidRPr="005D1FB9">
        <w:rPr>
          <w:rFonts w:cs="Calibri"/>
        </w:rPr>
        <w:t xml:space="preserve"> with capital letter and is followed only by small letters. </w:t>
      </w:r>
      <w:r w:rsidR="00B010FB">
        <w:rPr>
          <w:rFonts w:cs="Calibri"/>
        </w:rPr>
        <w:t>Extract</w:t>
      </w:r>
      <w:r w:rsidR="007A6227" w:rsidRPr="005D1FB9">
        <w:rPr>
          <w:rFonts w:cs="Calibri"/>
        </w:rPr>
        <w:t xml:space="preserve"> the reindeers from the t</w:t>
      </w:r>
      <w:r w:rsidR="00B010FB">
        <w:rPr>
          <w:rFonts w:cs="Calibri"/>
        </w:rPr>
        <w:t xml:space="preserve">ext. Print them joined by </w:t>
      </w:r>
      <w:r w:rsidR="00B010FB" w:rsidRPr="00B010FB">
        <w:rPr>
          <w:rFonts w:ascii="Consolas" w:hAnsi="Consolas" w:cs="Calibri"/>
          <w:b/>
        </w:rPr>
        <w:t>", "</w:t>
      </w:r>
      <w:r w:rsidR="00B010FB">
        <w:rPr>
          <w:rFonts w:cs="Calibri"/>
        </w:rPr>
        <w:t>, then print the remaining</w:t>
      </w:r>
      <w:r w:rsidR="007A6227" w:rsidRPr="005D1FB9">
        <w:rPr>
          <w:rFonts w:cs="Calibri"/>
        </w:rPr>
        <w:t xml:space="preserve"> text with a </w:t>
      </w:r>
      <w:r w:rsidR="007A6227" w:rsidRPr="00B010FB">
        <w:rPr>
          <w:rFonts w:cs="Calibri"/>
          <w:b/>
        </w:rPr>
        <w:t>separating line of 20 snowflakes</w:t>
      </w:r>
      <w:r w:rsidR="007A6227" w:rsidRPr="005D1FB9">
        <w:rPr>
          <w:rFonts w:cs="Calibri"/>
        </w:rPr>
        <w:t>.</w:t>
      </w:r>
    </w:p>
    <w:p w14:paraId="0F05519C" w14:textId="77777777" w:rsidR="00166B5B" w:rsidRPr="005D1FB9" w:rsidRDefault="00166B5B" w:rsidP="00166B5B">
      <w:pPr>
        <w:pStyle w:val="Heading3"/>
      </w:pPr>
      <w:r w:rsidRPr="005D1FB9">
        <w:lastRenderedPageBreak/>
        <w:t>Constrains</w:t>
      </w:r>
    </w:p>
    <w:p w14:paraId="5A18784E" w14:textId="6FBEEA08" w:rsidR="00166B5B" w:rsidRPr="005D1FB9" w:rsidRDefault="00D55A60" w:rsidP="00D15D3C">
      <w:pPr>
        <w:pStyle w:val="ListParagraph"/>
        <w:numPr>
          <w:ilvl w:val="0"/>
          <w:numId w:val="3"/>
        </w:numPr>
        <w:rPr>
          <w:b/>
        </w:rPr>
      </w:pPr>
      <w:r w:rsidRPr="005D1FB9">
        <w:rPr>
          <w:b/>
        </w:rPr>
        <w:t>Solve this problem without Regex!</w:t>
      </w:r>
    </w:p>
    <w:p w14:paraId="77CC2FBC" w14:textId="77777777" w:rsidR="00166B5B" w:rsidRPr="005D1FB9" w:rsidRDefault="00166B5B" w:rsidP="00166B5B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6B5B" w:rsidRPr="005D1FB9" w14:paraId="43EBA320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6F50329C" w14:textId="77777777" w:rsidR="00166B5B" w:rsidRPr="005D1FB9" w:rsidRDefault="00166B5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2B2797D" w14:textId="77777777" w:rsidR="00166B5B" w:rsidRPr="005D1FB9" w:rsidRDefault="00166B5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166B5B" w:rsidRPr="005D1FB9" w14:paraId="5AB46E6E" w14:textId="77777777" w:rsidTr="004B6D72">
        <w:tc>
          <w:tcPr>
            <w:tcW w:w="4606" w:type="dxa"/>
          </w:tcPr>
          <w:p w14:paraId="77E98CB1" w14:textId="759617B4" w:rsidR="00166B5B" w:rsidRPr="005D1FB9" w:rsidRDefault="00B010FB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"Oh my *Rudolf* dwarfs! This *D</w:t>
            </w:r>
            <w:r w:rsidR="004A44CF" w:rsidRPr="005D1FB9">
              <w:rPr>
                <w:rFonts w:ascii="Consolas" w:eastAsia="Times New Roman" w:hAnsi="Consolas" w:cs="Courier New"/>
                <w:bCs/>
              </w:rPr>
              <w:t>asher* year's christmas *Prancer is about to be Comet* ruined because Santa has lost his deer and."</w:t>
            </w:r>
          </w:p>
        </w:tc>
        <w:tc>
          <w:tcPr>
            <w:tcW w:w="4606" w:type="dxa"/>
          </w:tcPr>
          <w:p w14:paraId="6402DBDB" w14:textId="418974A2" w:rsidR="004A44CF" w:rsidRPr="005D1FB9" w:rsidRDefault="004A44CF" w:rsidP="004A44CF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*Rudolf*</w:t>
            </w:r>
            <w:r w:rsidR="00B010FB">
              <w:rPr>
                <w:rFonts w:ascii="Consolas" w:hAnsi="Consolas"/>
              </w:rPr>
              <w:t>, *Dasher*</w:t>
            </w:r>
          </w:p>
          <w:p w14:paraId="5CB94E41" w14:textId="77777777" w:rsidR="004A44CF" w:rsidRPr="005D1FB9" w:rsidRDefault="004A44CF" w:rsidP="004A44CF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********************</w:t>
            </w:r>
          </w:p>
          <w:p w14:paraId="5C238BBB" w14:textId="63D92916" w:rsidR="00166B5B" w:rsidRPr="005D1FB9" w:rsidRDefault="00B010FB" w:rsidP="004A44C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Oh my dwarfs! This</w:t>
            </w:r>
            <w:r w:rsidR="004A44CF" w:rsidRPr="005D1FB9">
              <w:rPr>
                <w:rFonts w:ascii="Consolas" w:hAnsi="Consolas"/>
              </w:rPr>
              <w:t xml:space="preserve"> year's christmas *Prancer is about to be Comet* ruined because Santa has lost his deer and.</w:t>
            </w:r>
          </w:p>
        </w:tc>
      </w:tr>
    </w:tbl>
    <w:p w14:paraId="2C1AB5A8" w14:textId="3DF726F1" w:rsidR="00D55A60" w:rsidRPr="005D1FB9" w:rsidRDefault="00D55A60" w:rsidP="00D55A60"/>
    <w:p w14:paraId="4D9DB1FC" w14:textId="77777777" w:rsidR="00D55A60" w:rsidRPr="005D1FB9" w:rsidRDefault="00D55A60" w:rsidP="00D55A60"/>
    <w:p w14:paraId="6E1FA76E" w14:textId="42E289E0" w:rsidR="001E5382" w:rsidRPr="005D1FB9" w:rsidRDefault="00D55A60" w:rsidP="005D1FB9">
      <w:pPr>
        <w:pStyle w:val="Heading2"/>
      </w:pPr>
      <w:r w:rsidRPr="005D1FB9">
        <w:t>Snow white</w:t>
      </w:r>
    </w:p>
    <w:p w14:paraId="77067F14" w14:textId="78358EF6" w:rsidR="00711C40" w:rsidRPr="005D1FB9" w:rsidRDefault="00D55A60" w:rsidP="00711C40">
      <w:r w:rsidRPr="005D1FB9">
        <w:t xml:space="preserve">After Snow white was poisoned by the apple she ate, she started forgetting her dwarf's names. Help her remember each dwarf name by finding the keyword ("dwarf") and </w:t>
      </w:r>
      <w:r w:rsidR="00823E79" w:rsidRPr="005D1FB9">
        <w:t>placing each dwarf's name right after it</w:t>
      </w:r>
      <w:r w:rsidRPr="005D1FB9">
        <w:t>. If you run out of names just remove the keyword.</w:t>
      </w:r>
    </w:p>
    <w:p w14:paraId="39BA69FB" w14:textId="58B90E33" w:rsidR="00A06018" w:rsidRPr="005D1FB9" w:rsidRDefault="00A06018" w:rsidP="00711C40">
      <w:r w:rsidRPr="005D1FB9">
        <w:t xml:space="preserve">As input, you will be given </w:t>
      </w:r>
      <w:r w:rsidRPr="00AE11B4">
        <w:rPr>
          <w:b/>
        </w:rPr>
        <w:t xml:space="preserve">2 </w:t>
      </w:r>
      <w:r w:rsidR="00AE11B4" w:rsidRPr="00AE11B4">
        <w:rPr>
          <w:b/>
        </w:rPr>
        <w:t>parameters</w:t>
      </w:r>
      <w:r w:rsidRPr="005D1FB9">
        <w:t xml:space="preserve"> (text and names). Text will be </w:t>
      </w:r>
      <w:r w:rsidRPr="00AE11B4">
        <w:rPr>
          <w:b/>
        </w:rPr>
        <w:t>a string</w:t>
      </w:r>
      <w:r w:rsidRPr="005D1FB9">
        <w:t xml:space="preserve"> and names will be </w:t>
      </w:r>
      <w:r w:rsidRPr="00AE11B4">
        <w:rPr>
          <w:b/>
        </w:rPr>
        <w:t>array of strings</w:t>
      </w:r>
      <w:r w:rsidRPr="005D1FB9">
        <w:t xml:space="preserve">. </w:t>
      </w:r>
    </w:p>
    <w:p w14:paraId="795DF7C9" w14:textId="0422776B" w:rsidR="006078D1" w:rsidRPr="005D1FB9" w:rsidRDefault="006078D1" w:rsidP="006078D1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1D8B" w:rsidRPr="005D1FB9" w14:paraId="626F6764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14508D40" w14:textId="77777777" w:rsidR="004D1D8B" w:rsidRPr="005D1FB9" w:rsidRDefault="004D1D8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14796C1" w14:textId="77777777" w:rsidR="004D1D8B" w:rsidRPr="005D1FB9" w:rsidRDefault="004D1D8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4D1D8B" w:rsidRPr="005D1FB9" w14:paraId="592FE282" w14:textId="77777777" w:rsidTr="004B6D72">
        <w:tc>
          <w:tcPr>
            <w:tcW w:w="4606" w:type="dxa"/>
          </w:tcPr>
          <w:p w14:paraId="16389A65" w14:textId="74C5D8F0" w:rsidR="00A06018" w:rsidRPr="005D1FB9" w:rsidRDefault="00A06018" w:rsidP="00A06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  <w:bCs/>
              </w:rPr>
              <w:t>"Yet another dwarf fairytale tragedy! There are dwarf so many dwarfs, is it dwarf possible to help dwarf Show white?"</w:t>
            </w:r>
            <w:r w:rsidR="00AE11B4">
              <w:rPr>
                <w:rFonts w:ascii="Consolas" w:eastAsia="Times New Roman" w:hAnsi="Consolas" w:cs="Courier New"/>
                <w:bCs/>
              </w:rPr>
              <w:t>,</w:t>
            </w:r>
          </w:p>
          <w:p w14:paraId="66DE5C24" w14:textId="7DC6A050" w:rsidR="004D1D8B" w:rsidRPr="005D1FB9" w:rsidRDefault="00A06018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</w:rPr>
              <w:t>[</w:t>
            </w:r>
            <w:r w:rsidR="00AE11B4">
              <w:rPr>
                <w:rFonts w:ascii="Consolas" w:eastAsia="Times New Roman" w:hAnsi="Consolas" w:cs="Courier New"/>
                <w:bCs/>
              </w:rPr>
              <w:t>"Doc"</w:t>
            </w:r>
            <w:r w:rsidRPr="005D1FB9">
              <w:rPr>
                <w:rFonts w:ascii="Consolas" w:eastAsia="Times New Roman" w:hAnsi="Consolas" w:cs="Courier New"/>
              </w:rPr>
              <w:t xml:space="preserve">, </w:t>
            </w:r>
            <w:r w:rsidR="00AE11B4">
              <w:rPr>
                <w:rFonts w:ascii="Consolas" w:eastAsia="Times New Roman" w:hAnsi="Consolas" w:cs="Courier New"/>
                <w:bCs/>
              </w:rPr>
              <w:t>"Dopey"</w:t>
            </w:r>
            <w:r w:rsidRPr="005D1FB9">
              <w:rPr>
                <w:rFonts w:ascii="Consolas" w:eastAsia="Times New Roman" w:hAnsi="Consolas" w:cs="Courier New"/>
              </w:rPr>
              <w:t xml:space="preserve">, </w:t>
            </w:r>
            <w:r w:rsidR="00AE11B4">
              <w:rPr>
                <w:rFonts w:ascii="Consolas" w:eastAsia="Times New Roman" w:hAnsi="Consolas" w:cs="Courier New"/>
                <w:bCs/>
              </w:rPr>
              <w:t>"Sleepy"</w:t>
            </w:r>
            <w:r w:rsidRPr="005D1FB9">
              <w:rPr>
                <w:rFonts w:ascii="Consolas" w:eastAsia="Times New Roman" w:hAnsi="Consolas" w:cs="Courier New"/>
              </w:rPr>
              <w:t>]</w:t>
            </w:r>
          </w:p>
        </w:tc>
        <w:tc>
          <w:tcPr>
            <w:tcW w:w="4606" w:type="dxa"/>
          </w:tcPr>
          <w:p w14:paraId="790DFCF8" w14:textId="50575860" w:rsidR="004D1D8B" w:rsidRPr="005D1FB9" w:rsidRDefault="00A06018" w:rsidP="00A06018">
            <w:pPr>
              <w:tabs>
                <w:tab w:val="left" w:pos="3435"/>
              </w:tabs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Yet another dwarf Doc fairytale tragedy! There are dwarf Dopey so many dwarfs, is it dwa</w:t>
            </w:r>
            <w:r w:rsidR="005B36ED" w:rsidRPr="005D1FB9">
              <w:rPr>
                <w:rFonts w:ascii="Consolas" w:hAnsi="Consolas"/>
              </w:rPr>
              <w:t>rf Sleepy possible to help</w:t>
            </w:r>
            <w:r w:rsidR="00AE11B4">
              <w:rPr>
                <w:rFonts w:ascii="Consolas" w:hAnsi="Consolas"/>
              </w:rPr>
              <w:t xml:space="preserve"> </w:t>
            </w:r>
            <w:r w:rsidRPr="005D1FB9">
              <w:rPr>
                <w:rFonts w:ascii="Consolas" w:hAnsi="Consolas"/>
              </w:rPr>
              <w:t>Show white?</w:t>
            </w:r>
            <w:r w:rsidRPr="005D1FB9">
              <w:rPr>
                <w:rFonts w:ascii="Consolas" w:hAnsi="Consolas"/>
              </w:rPr>
              <w:tab/>
            </w:r>
          </w:p>
        </w:tc>
      </w:tr>
    </w:tbl>
    <w:p w14:paraId="415515E3" w14:textId="77777777" w:rsidR="00A06018" w:rsidRPr="005D1FB9" w:rsidRDefault="00A06018" w:rsidP="00711C40"/>
    <w:p w14:paraId="44EBA132" w14:textId="07D036A9" w:rsidR="004B6D72" w:rsidRPr="005D1FB9" w:rsidRDefault="004B6D72" w:rsidP="00E02350">
      <w:pPr>
        <w:pStyle w:val="Heading2"/>
        <w:numPr>
          <w:ilvl w:val="0"/>
          <w:numId w:val="0"/>
        </w:numPr>
      </w:pPr>
      <w:r w:rsidRPr="005D1FB9">
        <w:t xml:space="preserve">5. </w:t>
      </w:r>
      <w:r w:rsidR="00F85598" w:rsidRPr="005D1FB9">
        <w:t>Date Finder</w:t>
      </w:r>
    </w:p>
    <w:p w14:paraId="09858E61" w14:textId="77777777" w:rsidR="00F85598" w:rsidRPr="005D1FB9" w:rsidRDefault="00F85598" w:rsidP="00F85598">
      <w:r w:rsidRPr="005D1FB9">
        <w:t xml:space="preserve">Write a JS function that finds and extracts all the dates in the given sentences. The dates should be in format </w:t>
      </w:r>
      <w:r w:rsidRPr="005D1FB9">
        <w:br/>
      </w:r>
      <w:r w:rsidRPr="005D1FB9">
        <w:rPr>
          <w:b/>
        </w:rPr>
        <w:t>d-MMM-yyyy</w:t>
      </w:r>
      <w:r w:rsidRPr="005D1FB9">
        <w:t xml:space="preserve">. </w:t>
      </w:r>
      <w:r w:rsidRPr="005D1FB9">
        <w:rPr>
          <w:b/>
        </w:rPr>
        <w:t>Example: 12-Jun-1999</w:t>
      </w:r>
      <w:r w:rsidRPr="005D1FB9">
        <w:t xml:space="preserve">, </w:t>
      </w:r>
      <w:r w:rsidRPr="005D1FB9">
        <w:rPr>
          <w:b/>
        </w:rPr>
        <w:t>3-Dec-2017</w:t>
      </w:r>
      <w:r w:rsidRPr="005D1FB9">
        <w:t>.</w:t>
      </w:r>
    </w:p>
    <w:p w14:paraId="63B3D46F" w14:textId="77777777" w:rsidR="00F85598" w:rsidRPr="005D1FB9" w:rsidRDefault="00F85598" w:rsidP="00F85598">
      <w:r w:rsidRPr="005D1FB9">
        <w:t xml:space="preserve">The </w:t>
      </w:r>
      <w:r w:rsidRPr="005D1FB9">
        <w:rPr>
          <w:b/>
        </w:rPr>
        <w:t>input</w:t>
      </w:r>
      <w:r w:rsidRPr="005D1FB9">
        <w:t xml:space="preserve"> comes as an </w:t>
      </w:r>
      <w:r w:rsidRPr="00963B51">
        <w:rPr>
          <w:b/>
        </w:rPr>
        <w:t>array of strings</w:t>
      </w:r>
      <w:r w:rsidRPr="005D1FB9">
        <w:t>. Each string represents a sentence.</w:t>
      </w:r>
    </w:p>
    <w:p w14:paraId="04E9A52F" w14:textId="77777777" w:rsidR="00F85598" w:rsidRPr="005D1FB9" w:rsidRDefault="00F85598" w:rsidP="00F85598">
      <w:r w:rsidRPr="005D1FB9">
        <w:t xml:space="preserve">The </w:t>
      </w:r>
      <w:r w:rsidRPr="005D1FB9">
        <w:rPr>
          <w:b/>
        </w:rPr>
        <w:t>output</w:t>
      </w:r>
      <w:r w:rsidRPr="005D1FB9">
        <w:t xml:space="preserve"> should be printed on the console. The output should consist of all extracted </w:t>
      </w:r>
      <w:r w:rsidRPr="005D1FB9">
        <w:rPr>
          <w:b/>
        </w:rPr>
        <w:t>VALID</w:t>
      </w:r>
      <w:r w:rsidRPr="005D1FB9">
        <w:t xml:space="preserve"> dates. Each element should be printed on a new line.</w:t>
      </w:r>
    </w:p>
    <w:p w14:paraId="1E93DB73" w14:textId="6B48AB54" w:rsidR="004B6D72" w:rsidRPr="005D1FB9" w:rsidRDefault="006078D1" w:rsidP="006078D1">
      <w:pPr>
        <w:pStyle w:val="Heading3"/>
      </w:pPr>
      <w:r w:rsidRPr="005D1FB9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6D72" w:rsidRPr="005D1FB9" w14:paraId="24EF1E0F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29568DEA" w14:textId="77777777" w:rsidR="004B6D72" w:rsidRPr="005D1FB9" w:rsidRDefault="004B6D72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88F1A41" w14:textId="77777777" w:rsidR="004B6D72" w:rsidRPr="005D1FB9" w:rsidRDefault="004B6D72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4B6D72" w:rsidRPr="005D1FB9" w14:paraId="6228AD47" w14:textId="77777777" w:rsidTr="004B6D72">
        <w:tc>
          <w:tcPr>
            <w:tcW w:w="4606" w:type="dxa"/>
          </w:tcPr>
          <w:p w14:paraId="698691F5" w14:textId="50E03C4E" w:rsidR="004B6D72" w:rsidRPr="005D1FB9" w:rsidRDefault="005B36ED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</w:rPr>
              <w:t>[</w:t>
            </w:r>
            <w:r w:rsidRPr="005D1FB9">
              <w:rPr>
                <w:rFonts w:ascii="Consolas" w:eastAsia="Times New Roman" w:hAnsi="Consolas" w:cs="Courier New"/>
                <w:bCs/>
              </w:rPr>
              <w:t>'I am born on 28-Feb-1994.'</w:t>
            </w:r>
            <w:r w:rsidR="00963B51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'This is not date: 512-Jan-1996.'</w:t>
            </w:r>
            <w:r w:rsidR="00963B51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'My father is born on the 29-Jul-1955.'</w:t>
            </w:r>
            <w:r w:rsidRPr="005D1FB9">
              <w:rPr>
                <w:rFonts w:ascii="Consolas" w:eastAsia="Times New Roman" w:hAnsi="Consolas" w:cs="Courier New"/>
              </w:rPr>
              <w:t>]</w:t>
            </w:r>
          </w:p>
          <w:p w14:paraId="16B31CA1" w14:textId="633453FA" w:rsidR="003C1455" w:rsidRPr="005D1FB9" w:rsidRDefault="003C1455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  <w:tc>
          <w:tcPr>
            <w:tcW w:w="4606" w:type="dxa"/>
          </w:tcPr>
          <w:p w14:paraId="05369113" w14:textId="77777777" w:rsidR="004B6D72" w:rsidRPr="005D1FB9" w:rsidRDefault="004B6D72" w:rsidP="004B6D72">
            <w:pPr>
              <w:spacing w:after="0"/>
              <w:rPr>
                <w:rFonts w:ascii="Consolas" w:hAnsi="Consolas"/>
              </w:rPr>
            </w:pPr>
          </w:p>
          <w:p w14:paraId="3C5F0B7A" w14:textId="77777777" w:rsidR="005B36ED" w:rsidRPr="005D1FB9" w:rsidRDefault="005B36ED" w:rsidP="005B36ED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28 Feb 1994</w:t>
            </w:r>
          </w:p>
          <w:p w14:paraId="705E0668" w14:textId="336DD43A" w:rsidR="003C1455" w:rsidRPr="00A04FBB" w:rsidRDefault="00D1793F" w:rsidP="00A04F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</w:t>
            </w:r>
            <w:bookmarkStart w:id="0" w:name="_GoBack"/>
            <w:bookmarkEnd w:id="0"/>
            <w:r w:rsidR="005B36ED" w:rsidRPr="00A04FBB">
              <w:rPr>
                <w:rFonts w:ascii="Consolas" w:hAnsi="Consolas"/>
              </w:rPr>
              <w:t>ul 1955</w:t>
            </w:r>
          </w:p>
        </w:tc>
      </w:tr>
    </w:tbl>
    <w:p w14:paraId="15BF7926" w14:textId="5AC7C624" w:rsidR="00A04FBB" w:rsidRPr="00E338F9" w:rsidRDefault="00A04FBB" w:rsidP="00A04FBB">
      <w:pPr>
        <w:pStyle w:val="Heading2"/>
        <w:numPr>
          <w:ilvl w:val="0"/>
          <w:numId w:val="7"/>
        </w:numPr>
      </w:pPr>
      <w:r w:rsidRPr="00E338F9">
        <w:t>Wall builder</w:t>
      </w:r>
    </w:p>
    <w:p w14:paraId="6D975748" w14:textId="77777777" w:rsidR="00A04FBB" w:rsidRPr="00E338F9" w:rsidRDefault="00A04FBB" w:rsidP="00A04FBB">
      <w:r w:rsidRPr="00E338F9">
        <w:t>In this problem we'll build BIG WALLS, but our material is characters from the ASCII table.</w:t>
      </w:r>
    </w:p>
    <w:p w14:paraId="61FC5300" w14:textId="77777777" w:rsidR="00A04FBB" w:rsidRPr="00E338F9" w:rsidRDefault="00A04FBB" w:rsidP="00A04FBB">
      <w:r w:rsidRPr="00E338F9">
        <w:t>A strong wall is created in three stages:</w:t>
      </w:r>
    </w:p>
    <w:p w14:paraId="28090BEE" w14:textId="77777777" w:rsidR="00A04FBB" w:rsidRPr="00E338F9" w:rsidRDefault="00A04FBB" w:rsidP="00A04FBB">
      <w:r w:rsidRPr="00E338F9">
        <w:rPr>
          <w:b/>
        </w:rPr>
        <w:t>First stage is the basis</w:t>
      </w:r>
      <w:r w:rsidRPr="00E338F9">
        <w:t>.</w:t>
      </w:r>
      <w:r w:rsidRPr="00E338F9">
        <w:br/>
        <w:t xml:space="preserve">Since it is the basis, it must be SOLID. This means that it contains only </w:t>
      </w:r>
      <w:r w:rsidRPr="00E338F9">
        <w:rPr>
          <w:b/>
        </w:rPr>
        <w:t>capital letters</w:t>
      </w:r>
      <w:r w:rsidRPr="00E338F9">
        <w:t xml:space="preserve"> and at least </w:t>
      </w:r>
      <w:r w:rsidRPr="00E338F9">
        <w:rPr>
          <w:b/>
        </w:rPr>
        <w:t>four-digit numbers.</w:t>
      </w:r>
      <w:r w:rsidRPr="00E338F9">
        <w:t xml:space="preserve"> The letters and numbers must alternate one after the other. Basis stage always starts with letter and ends with number.</w:t>
      </w:r>
    </w:p>
    <w:p w14:paraId="7E1B76A2" w14:textId="77777777" w:rsidR="00A04FBB" w:rsidRPr="00E338F9" w:rsidRDefault="00A04FBB" w:rsidP="00A04FBB">
      <w:r w:rsidRPr="00E338F9">
        <w:t xml:space="preserve"> </w:t>
      </w:r>
      <w:r w:rsidRPr="00E338F9">
        <w:rPr>
          <w:b/>
        </w:rPr>
        <w:t>Example:</w:t>
      </w:r>
      <w:r w:rsidRPr="00E338F9">
        <w:t xml:space="preserve"> SO9000STRONG10000WALL7000</w:t>
      </w:r>
    </w:p>
    <w:p w14:paraId="7EA3287F" w14:textId="77777777" w:rsidR="00A04FBB" w:rsidRPr="00E338F9" w:rsidRDefault="00A04FBB" w:rsidP="00A04FBB">
      <w:pPr>
        <w:rPr>
          <w:b/>
        </w:rPr>
      </w:pPr>
      <w:r w:rsidRPr="00E338F9">
        <w:rPr>
          <w:b/>
        </w:rPr>
        <w:t>The second stage is the middle one.</w:t>
      </w:r>
      <w:r w:rsidRPr="00E338F9">
        <w:rPr>
          <w:b/>
        </w:rPr>
        <w:br/>
      </w:r>
      <w:r w:rsidRPr="00E338F9">
        <w:t xml:space="preserve"> It can contain </w:t>
      </w:r>
      <w:r w:rsidRPr="00E338F9">
        <w:rPr>
          <w:b/>
        </w:rPr>
        <w:t>uppercase and lowercase letters and special characters</w:t>
      </w:r>
      <w:r w:rsidRPr="00E338F9">
        <w:t xml:space="preserve"> like these: </w:t>
      </w:r>
      <w:r w:rsidRPr="00E338F9">
        <w:rPr>
          <w:b/>
        </w:rPr>
        <w:t>#, @, $ and %.</w:t>
      </w:r>
      <w:r w:rsidRPr="00E338F9">
        <w:t xml:space="preserve"> </w:t>
      </w:r>
      <w:r w:rsidRPr="00E338F9">
        <w:br/>
        <w:t xml:space="preserve">Base string always </w:t>
      </w:r>
      <w:r w:rsidRPr="00E338F9">
        <w:rPr>
          <w:b/>
        </w:rPr>
        <w:t>starts</w:t>
      </w:r>
      <w:r w:rsidRPr="00E338F9">
        <w:t xml:space="preserve"> with at least </w:t>
      </w:r>
      <w:r w:rsidRPr="00E338F9">
        <w:rPr>
          <w:b/>
        </w:rPr>
        <w:t>3 upper-case and / or lower-case</w:t>
      </w:r>
      <w:r w:rsidRPr="00E338F9">
        <w:t xml:space="preserve"> letters and </w:t>
      </w:r>
      <w:r w:rsidRPr="00E338F9">
        <w:rPr>
          <w:b/>
        </w:rPr>
        <w:t>ends</w:t>
      </w:r>
      <w:r w:rsidRPr="00E338F9">
        <w:t xml:space="preserve"> </w:t>
      </w:r>
      <w:r w:rsidRPr="00E338F9">
        <w:rPr>
          <w:b/>
        </w:rPr>
        <w:t>with one of the special characters.</w:t>
      </w:r>
    </w:p>
    <w:p w14:paraId="545595E2" w14:textId="77777777" w:rsidR="00A04FBB" w:rsidRPr="00E338F9" w:rsidRDefault="00A04FBB" w:rsidP="00A04FBB">
      <w:r w:rsidRPr="00E338F9">
        <w:rPr>
          <w:b/>
        </w:rPr>
        <w:t>Example:</w:t>
      </w:r>
      <w:r w:rsidRPr="00E338F9">
        <w:t xml:space="preserve"> xaXAxa###MiDDlE%%$##</w:t>
      </w:r>
    </w:p>
    <w:p w14:paraId="7263E1C8" w14:textId="77777777" w:rsidR="00A04FBB" w:rsidRPr="00E338F9" w:rsidRDefault="00A04FBB" w:rsidP="00A04FBB">
      <w:pPr>
        <w:ind w:right="265"/>
      </w:pPr>
      <w:r w:rsidRPr="00E338F9">
        <w:rPr>
          <w:b/>
        </w:rPr>
        <w:t>The last stage</w:t>
      </w:r>
      <w:r w:rsidRPr="00E338F9">
        <w:t xml:space="preserve"> of our wall is called </w:t>
      </w:r>
      <w:r w:rsidRPr="00E338F9">
        <w:rPr>
          <w:b/>
        </w:rPr>
        <w:t>top</w:t>
      </w:r>
      <w:r w:rsidRPr="00E338F9">
        <w:t xml:space="preserve">: </w:t>
      </w:r>
      <w:r w:rsidRPr="00E338F9">
        <w:br/>
        <w:t xml:space="preserve">The top must be light weight, that's why </w:t>
      </w:r>
      <w:r w:rsidRPr="00E338F9">
        <w:rPr>
          <w:b/>
        </w:rPr>
        <w:t>we have only zeros and lower-case letters</w:t>
      </w:r>
      <w:r w:rsidRPr="00E338F9">
        <w:t xml:space="preserve">, but of course we must follow the rules to get solid structure. Top string </w:t>
      </w:r>
      <w:r w:rsidRPr="00E338F9">
        <w:rPr>
          <w:b/>
        </w:rPr>
        <w:t>always starts with zeros and ends with lower-case letters.</w:t>
      </w:r>
      <w:r w:rsidRPr="00E338F9">
        <w:t xml:space="preserve"> A single top </w:t>
      </w:r>
      <w:r w:rsidRPr="00E338F9">
        <w:rPr>
          <w:b/>
        </w:rPr>
        <w:t>should not have more than 5 consecutive letters.</w:t>
      </w:r>
      <w:r w:rsidRPr="00E338F9">
        <w:t xml:space="preserve"> </w:t>
      </w:r>
    </w:p>
    <w:p w14:paraId="7CD997F5" w14:textId="77777777" w:rsidR="00A04FBB" w:rsidRPr="00E338F9" w:rsidRDefault="00A04FBB" w:rsidP="00A04FBB">
      <w:r w:rsidRPr="00E338F9">
        <w:rPr>
          <w:b/>
        </w:rPr>
        <w:t>Example:</w:t>
      </w:r>
      <w:r w:rsidRPr="00E338F9">
        <w:t xml:space="preserve"> 00000cant0do000that</w:t>
      </w:r>
    </w:p>
    <w:p w14:paraId="42A79E32" w14:textId="77777777" w:rsidR="00A04FBB" w:rsidRPr="00E338F9" w:rsidRDefault="00A04FBB" w:rsidP="00A04FBB">
      <w:r w:rsidRPr="00E338F9">
        <w:t>Тhe array length will always be divisible to 3 without a remainder.</w:t>
      </w:r>
      <w:r w:rsidRPr="00E338F9">
        <w:br/>
        <w:t>So you already know if you receive array with 9 elements the first 3 of them are Bases, next 3 are Middles and the last 3 are Tops</w:t>
      </w:r>
    </w:p>
    <w:p w14:paraId="336CB84F" w14:textId="77777777" w:rsidR="00A04FBB" w:rsidRPr="00E338F9" w:rsidRDefault="00A04FBB" w:rsidP="00A04FBB">
      <w:r w:rsidRPr="00E338F9">
        <w:t xml:space="preserve">If some stage is solid, print </w:t>
      </w:r>
      <w:r w:rsidRPr="00E338F9">
        <w:rPr>
          <w:rFonts w:ascii="Consolas" w:hAnsi="Consolas"/>
          <w:b/>
        </w:rPr>
        <w:t>'SOLID {stage}!'</w:t>
      </w:r>
    </w:p>
    <w:p w14:paraId="6CE787DD" w14:textId="77777777" w:rsidR="00A04FBB" w:rsidRPr="00E338F9" w:rsidRDefault="00A04FBB" w:rsidP="00A04FBB">
      <w:r w:rsidRPr="00E338F9">
        <w:t xml:space="preserve">If it's not, print </w:t>
      </w:r>
      <w:r w:rsidRPr="00E338F9">
        <w:rPr>
          <w:rFonts w:ascii="Consolas" w:hAnsi="Consolas"/>
          <w:b/>
        </w:rPr>
        <w:t>'WEAK {stage}!'</w:t>
      </w:r>
      <w:r w:rsidRPr="00E338F9">
        <w:rPr>
          <w:rFonts w:ascii="Consolas" w:hAnsi="Consolas"/>
          <w:b/>
        </w:rPr>
        <w:tab/>
      </w:r>
    </w:p>
    <w:p w14:paraId="095408F9" w14:textId="77777777" w:rsidR="00A04FBB" w:rsidRPr="00E338F9" w:rsidRDefault="00A04FBB" w:rsidP="00A04FBB"/>
    <w:p w14:paraId="77E8EA48" w14:textId="77777777" w:rsidR="00A04FBB" w:rsidRPr="00E338F9" w:rsidRDefault="00A04FBB" w:rsidP="00A04FBB">
      <w:pPr>
        <w:pStyle w:val="Heading3"/>
      </w:pPr>
      <w:r w:rsidRPr="00E338F9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4FBB" w:rsidRPr="00E338F9" w14:paraId="077AAAD0" w14:textId="77777777" w:rsidTr="00D46E2F">
        <w:tc>
          <w:tcPr>
            <w:tcW w:w="3951" w:type="dxa"/>
            <w:shd w:val="clear" w:color="auto" w:fill="BFBFBF" w:themeFill="background1" w:themeFillShade="BF"/>
            <w:vAlign w:val="center"/>
          </w:tcPr>
          <w:p w14:paraId="3D70C457" w14:textId="77777777" w:rsidR="00A04FBB" w:rsidRPr="00E338F9" w:rsidRDefault="00A04FBB" w:rsidP="00D46E2F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BFBFBF" w:themeFill="background1" w:themeFillShade="BF"/>
            <w:vAlign w:val="center"/>
          </w:tcPr>
          <w:p w14:paraId="2A2924EF" w14:textId="77777777" w:rsidR="00A04FBB" w:rsidRPr="00E338F9" w:rsidRDefault="00A04FBB" w:rsidP="00D46E2F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A04FBB" w:rsidRPr="00E338F9" w14:paraId="314CF2D9" w14:textId="77777777" w:rsidTr="00D46E2F">
        <w:tc>
          <w:tcPr>
            <w:tcW w:w="3951" w:type="dxa"/>
            <w:vAlign w:val="center"/>
          </w:tcPr>
          <w:p w14:paraId="07F793B4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['SO9000STRONG10000WALL7000', 'YES345345345PLEASEHAHA999999',</w:t>
            </w:r>
          </w:p>
          <w:p w14:paraId="3FEA2553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'xaXAxa###MiDDlE%%$##', </w:t>
            </w:r>
            <w:r w:rsidRPr="00E338F9">
              <w:rPr>
                <w:rFonts w:ascii="Consolas" w:eastAsia="Times New Roman" w:hAnsi="Consolas" w:cs="Courier New"/>
                <w:color w:val="000000"/>
              </w:rPr>
              <w:lastRenderedPageBreak/>
              <w:t>'mMmMm%%%%ImRichGuy$$$$$',</w:t>
            </w:r>
          </w:p>
          <w:p w14:paraId="14A6BF31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'00000cant0do000that', '0sorry00happy000sad']</w:t>
            </w:r>
          </w:p>
        </w:tc>
        <w:tc>
          <w:tcPr>
            <w:tcW w:w="5831" w:type="dxa"/>
            <w:vAlign w:val="center"/>
          </w:tcPr>
          <w:p w14:paraId="5C016CB4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</w:p>
          <w:p w14:paraId="3DB40E2E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3F90DDE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339E46B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lastRenderedPageBreak/>
              <w:t>SOLID MIDDLE!</w:t>
            </w:r>
          </w:p>
          <w:p w14:paraId="5A0C3CEA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MIDDLE!</w:t>
            </w:r>
          </w:p>
          <w:p w14:paraId="2289B3B4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  <w:p w14:paraId="17BFB9F0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</w:tc>
      </w:tr>
      <w:tr w:rsidR="00A04FBB" w:rsidRPr="00E338F9" w14:paraId="35817C41" w14:textId="77777777" w:rsidTr="00D46E2F">
        <w:tc>
          <w:tcPr>
            <w:tcW w:w="3951" w:type="dxa"/>
            <w:vAlign w:val="center"/>
          </w:tcPr>
          <w:p w14:paraId="700D2D52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lastRenderedPageBreak/>
              <w:t>[</w:t>
            </w:r>
          </w:p>
          <w:p w14:paraId="44908F5C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'SO9000STRONG10WALL7000', 'YES345345345PLEASEHAHA999999',</w:t>
            </w:r>
          </w:p>
          <w:p w14:paraId="78D89DE7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'xaXAxa###MiDDlE%%$##', 'mM%%%%ImRichGuy$$$$$',</w:t>
            </w:r>
          </w:p>
          <w:p w14:paraId="292E8CD2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'00000cant0do000that', '0sorry00happy000saaaad'</w:t>
            </w:r>
          </w:p>
          <w:p w14:paraId="79DD2F53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356D7798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</w:p>
          <w:p w14:paraId="4391C02F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BASE!</w:t>
            </w:r>
          </w:p>
          <w:p w14:paraId="4986AD3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4EB08853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MIDDLE!</w:t>
            </w:r>
          </w:p>
          <w:p w14:paraId="656AB476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MIDDLE!</w:t>
            </w:r>
          </w:p>
          <w:p w14:paraId="499A0AAD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  <w:p w14:paraId="359879B2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TOP!</w:t>
            </w:r>
          </w:p>
        </w:tc>
      </w:tr>
    </w:tbl>
    <w:p w14:paraId="590E6B5A" w14:textId="38B2B0C0" w:rsidR="0045623F" w:rsidRPr="005D1FB9" w:rsidRDefault="0045623F" w:rsidP="004A67D5">
      <w:pPr>
        <w:pStyle w:val="Default"/>
      </w:pPr>
    </w:p>
    <w:sectPr w:rsidR="0045623F" w:rsidRPr="005D1F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A4CB6" w14:textId="77777777" w:rsidR="003828D6" w:rsidRDefault="003828D6" w:rsidP="005F3158">
      <w:pPr>
        <w:spacing w:after="0" w:line="240" w:lineRule="auto"/>
      </w:pPr>
      <w:r>
        <w:separator/>
      </w:r>
    </w:p>
  </w:endnote>
  <w:endnote w:type="continuationSeparator" w:id="0">
    <w:p w14:paraId="11FFD5F1" w14:textId="77777777" w:rsidR="003828D6" w:rsidRDefault="003828D6" w:rsidP="005F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5AF56" w14:textId="77777777" w:rsidR="004A67D5" w:rsidRDefault="004A6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503DE" w14:textId="77777777" w:rsidR="004A67D5" w:rsidRPr="00AC77AD" w:rsidRDefault="004A67D5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21126" wp14:editId="7B68AC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9BA380B" wp14:editId="7804FCB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25F3EDC" wp14:editId="4AFB640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2D26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3A1061" wp14:editId="339321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4A8AAC" w14:textId="2008B2E5" w:rsidR="004A67D5" w:rsidRPr="008C2B83" w:rsidRDefault="004A67D5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9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9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A106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14A8AAC" w14:textId="2008B2E5" w:rsidR="004A67D5" w:rsidRPr="008C2B83" w:rsidRDefault="004A67D5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9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9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9158E" wp14:editId="5C0CB2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B6AB8B" w14:textId="77777777" w:rsidR="004A67D5" w:rsidRDefault="004A67D5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9158E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3B6AB8B" w14:textId="77777777" w:rsidR="004A67D5" w:rsidRDefault="004A67D5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2D1C8E" wp14:editId="53AD668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FE324" w14:textId="77777777" w:rsidR="004A67D5" w:rsidRDefault="004A67D5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19A86E" w14:textId="77777777" w:rsidR="004A67D5" w:rsidRDefault="004A67D5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F6153" wp14:editId="5A256D1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D5FCB1" wp14:editId="744BF22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94E868" wp14:editId="0BA4A08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AFC844" wp14:editId="03A2B56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58B42" wp14:editId="198C12D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BC3806" wp14:editId="28BDF73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C14223" wp14:editId="0312EDB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562E4" wp14:editId="031F722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B7B9B" wp14:editId="7E71C96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81AB4" wp14:editId="5F3564B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D1C8E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1DFE324" w14:textId="77777777" w:rsidR="004A67D5" w:rsidRDefault="004A67D5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19A86E" w14:textId="77777777" w:rsidR="004A67D5" w:rsidRDefault="004A67D5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F6153" wp14:editId="5A256D1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D5FCB1" wp14:editId="744BF22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94E868" wp14:editId="0BA4A08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AFC844" wp14:editId="03A2B56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58B42" wp14:editId="198C12D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BC3806" wp14:editId="28BDF73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C14223" wp14:editId="0312EDB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562E4" wp14:editId="031F722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B7B9B" wp14:editId="7E71C96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81AB4" wp14:editId="5F3564B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1B5E6DC" w14:textId="77777777" w:rsidR="005F3158" w:rsidRPr="005F3158" w:rsidRDefault="005F3158" w:rsidP="005F3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8C29C" w14:textId="77777777" w:rsidR="004A67D5" w:rsidRDefault="004A6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4C04D" w14:textId="77777777" w:rsidR="003828D6" w:rsidRDefault="003828D6" w:rsidP="005F3158">
      <w:pPr>
        <w:spacing w:after="0" w:line="240" w:lineRule="auto"/>
      </w:pPr>
      <w:r>
        <w:separator/>
      </w:r>
    </w:p>
  </w:footnote>
  <w:footnote w:type="continuationSeparator" w:id="0">
    <w:p w14:paraId="63544CA9" w14:textId="77777777" w:rsidR="003828D6" w:rsidRDefault="003828D6" w:rsidP="005F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23C74" w14:textId="77777777" w:rsidR="004A67D5" w:rsidRDefault="004A6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0819E" w14:textId="77777777" w:rsidR="004A67D5" w:rsidRDefault="004A6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FFDFD" w14:textId="77777777" w:rsidR="004A67D5" w:rsidRDefault="004A6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2A2"/>
    <w:multiLevelType w:val="hybridMultilevel"/>
    <w:tmpl w:val="6CBA882C"/>
    <w:lvl w:ilvl="0" w:tplc="1C7C07BE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74CD"/>
    <w:multiLevelType w:val="hybridMultilevel"/>
    <w:tmpl w:val="C7824F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5727B36"/>
    <w:multiLevelType w:val="hybridMultilevel"/>
    <w:tmpl w:val="B93234AA"/>
    <w:lvl w:ilvl="0" w:tplc="60480748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052C1"/>
    <w:rsid w:val="00014310"/>
    <w:rsid w:val="00022DAB"/>
    <w:rsid w:val="00085835"/>
    <w:rsid w:val="00142E90"/>
    <w:rsid w:val="00143B1A"/>
    <w:rsid w:val="00166B5B"/>
    <w:rsid w:val="001B046B"/>
    <w:rsid w:val="001E5382"/>
    <w:rsid w:val="00217B17"/>
    <w:rsid w:val="00224BC4"/>
    <w:rsid w:val="00264BDB"/>
    <w:rsid w:val="00287B05"/>
    <w:rsid w:val="00295407"/>
    <w:rsid w:val="002B493E"/>
    <w:rsid w:val="002F51BB"/>
    <w:rsid w:val="00336843"/>
    <w:rsid w:val="003403A7"/>
    <w:rsid w:val="003404ED"/>
    <w:rsid w:val="003828D6"/>
    <w:rsid w:val="003B75D8"/>
    <w:rsid w:val="003C1455"/>
    <w:rsid w:val="003F6F66"/>
    <w:rsid w:val="0045623F"/>
    <w:rsid w:val="0047574F"/>
    <w:rsid w:val="004A44CF"/>
    <w:rsid w:val="004A5100"/>
    <w:rsid w:val="004A67D5"/>
    <w:rsid w:val="004B370B"/>
    <w:rsid w:val="004B6D72"/>
    <w:rsid w:val="004D1D8B"/>
    <w:rsid w:val="00571312"/>
    <w:rsid w:val="005B36ED"/>
    <w:rsid w:val="005C7FFA"/>
    <w:rsid w:val="005D1FB9"/>
    <w:rsid w:val="005F2C96"/>
    <w:rsid w:val="005F3158"/>
    <w:rsid w:val="006078D1"/>
    <w:rsid w:val="006135B6"/>
    <w:rsid w:val="00627C65"/>
    <w:rsid w:val="00631FD9"/>
    <w:rsid w:val="006451AB"/>
    <w:rsid w:val="0066648F"/>
    <w:rsid w:val="006B5F7E"/>
    <w:rsid w:val="006D50E2"/>
    <w:rsid w:val="00711C40"/>
    <w:rsid w:val="007A6227"/>
    <w:rsid w:val="007F6B3F"/>
    <w:rsid w:val="008156E8"/>
    <w:rsid w:val="00823931"/>
    <w:rsid w:val="00823E79"/>
    <w:rsid w:val="00871DA5"/>
    <w:rsid w:val="00932110"/>
    <w:rsid w:val="009469C7"/>
    <w:rsid w:val="00963B51"/>
    <w:rsid w:val="009660D0"/>
    <w:rsid w:val="009C0FDD"/>
    <w:rsid w:val="009D4A8C"/>
    <w:rsid w:val="009F6CD5"/>
    <w:rsid w:val="00A04FBB"/>
    <w:rsid w:val="00A06018"/>
    <w:rsid w:val="00A55414"/>
    <w:rsid w:val="00AB2EE5"/>
    <w:rsid w:val="00AB7464"/>
    <w:rsid w:val="00AE11B4"/>
    <w:rsid w:val="00B010FB"/>
    <w:rsid w:val="00B424F6"/>
    <w:rsid w:val="00B631F3"/>
    <w:rsid w:val="00B96D1A"/>
    <w:rsid w:val="00BB32CE"/>
    <w:rsid w:val="00BE3FAC"/>
    <w:rsid w:val="00C3614B"/>
    <w:rsid w:val="00C47513"/>
    <w:rsid w:val="00C93CB9"/>
    <w:rsid w:val="00CD179A"/>
    <w:rsid w:val="00D0519C"/>
    <w:rsid w:val="00D15D3C"/>
    <w:rsid w:val="00D1793F"/>
    <w:rsid w:val="00D25A7B"/>
    <w:rsid w:val="00D55A60"/>
    <w:rsid w:val="00D96AB5"/>
    <w:rsid w:val="00DA0ED2"/>
    <w:rsid w:val="00DD4F30"/>
    <w:rsid w:val="00E01470"/>
    <w:rsid w:val="00E02350"/>
    <w:rsid w:val="00EC3FAB"/>
    <w:rsid w:val="00F85598"/>
    <w:rsid w:val="00F93902"/>
    <w:rsid w:val="00FA257D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74E0"/>
  <w15:docId w15:val="{1361D5B6-A73A-4F8C-96F6-A92A7599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D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7D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7D5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7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7D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D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A67D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67D5"/>
    <w:rPr>
      <w:rFonts w:ascii="Consolas" w:hAnsi="Consolas"/>
      <w:b/>
      <w:noProof/>
      <w:lang w:val="en-US"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4A67D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67D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67D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67D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D5"/>
    <w:rPr>
      <w:rFonts w:eastAsiaTheme="majorEastAsia" w:cstheme="majorBidi"/>
      <w:b/>
      <w:color w:val="B2500E"/>
      <w:lang w:val="en-US"/>
    </w:rPr>
  </w:style>
  <w:style w:type="character" w:styleId="Strong">
    <w:name w:val="Strong"/>
    <w:basedOn w:val="DefaultParagraphFont"/>
    <w:uiPriority w:val="22"/>
    <w:qFormat/>
    <w:rsid w:val="004A67D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67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67D5"/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D5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D5"/>
    <w:rPr>
      <w:rFonts w:ascii="Tahoma" w:hAnsi="Tahoma" w:cs="Tahoma"/>
      <w:sz w:val="16"/>
      <w:szCs w:val="16"/>
      <w:lang w:val="en-US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</w:style>
  <w:style w:type="character" w:styleId="Hyperlink">
    <w:name w:val="Hyperlink"/>
    <w:basedOn w:val="DefaultParagraphFont"/>
    <w:uiPriority w:val="99"/>
    <w:unhideWhenUsed/>
    <w:rsid w:val="004A67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7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078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6078D1"/>
  </w:style>
  <w:style w:type="character" w:customStyle="1" w:styleId="shorttext">
    <w:name w:val="short_text"/>
    <w:basedOn w:val="DefaultParagraphFont"/>
    <w:rsid w:val="006078D1"/>
  </w:style>
  <w:style w:type="character" w:styleId="FollowedHyperlink">
    <w:name w:val="FollowedHyperlink"/>
    <w:basedOn w:val="DefaultParagraphFont"/>
    <w:uiPriority w:val="99"/>
    <w:semiHidden/>
    <w:unhideWhenUsed/>
    <w:rsid w:val="004A67D5"/>
    <w:rPr>
      <w:color w:val="800080" w:themeColor="followedHyperlink"/>
      <w:u w:val="single"/>
    </w:rPr>
  </w:style>
  <w:style w:type="paragraph" w:customStyle="1" w:styleId="Body">
    <w:name w:val="Body"/>
    <w:rsid w:val="006078D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6078D1"/>
    <w:pPr>
      <w:numPr>
        <w:numId w:val="1"/>
      </w:numPr>
    </w:pPr>
  </w:style>
  <w:style w:type="numbering" w:customStyle="1" w:styleId="List1">
    <w:name w:val="List 1"/>
    <w:basedOn w:val="NoList"/>
    <w:rsid w:val="006078D1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6078D1"/>
  </w:style>
  <w:style w:type="character" w:styleId="HTMLCode">
    <w:name w:val="HTML Code"/>
    <w:uiPriority w:val="99"/>
    <w:semiHidden/>
    <w:unhideWhenUsed/>
    <w:rsid w:val="006078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6078D1"/>
    <w:rPr>
      <w:i/>
      <w:iCs/>
    </w:rPr>
  </w:style>
  <w:style w:type="character" w:customStyle="1" w:styleId="InternetLink">
    <w:name w:val="Internet Link"/>
    <w:uiPriority w:val="99"/>
    <w:unhideWhenUsed/>
    <w:rsid w:val="006078D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078D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15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A67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67D5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D54D-FB4B-4CC8-8C7F-386B8065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261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Nikolay</cp:lastModifiedBy>
  <cp:revision>8</cp:revision>
  <dcterms:created xsi:type="dcterms:W3CDTF">2018-10-31T13:38:00Z</dcterms:created>
  <dcterms:modified xsi:type="dcterms:W3CDTF">2018-11-21T09:44:00Z</dcterms:modified>
</cp:coreProperties>
</file>