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C6B7B" w14:textId="46370DCF" w:rsidR="00DA1AF9" w:rsidRPr="003549BB" w:rsidRDefault="00DA1AF9" w:rsidP="00B3385D">
      <w:pPr>
        <w:pStyle w:val="Heading1"/>
        <w:jc w:val="center"/>
        <w:rPr>
          <w:lang w:val="en-US"/>
        </w:rPr>
      </w:pPr>
      <w:r w:rsidRPr="003549BB">
        <w:rPr>
          <w:lang w:val="en-US"/>
        </w:rPr>
        <w:t>Exercise: Objects and JSON</w:t>
      </w:r>
    </w:p>
    <w:p w14:paraId="49198D2C" w14:textId="0332941B" w:rsidR="00B51FF4" w:rsidRPr="00B3385D" w:rsidRDefault="00B51FF4" w:rsidP="00B51FF4">
      <w:pPr>
        <w:rPr>
          <w:sz w:val="24"/>
          <w:szCs w:val="24"/>
        </w:rPr>
      </w:pPr>
      <w:r w:rsidRPr="003549BB">
        <w:rPr>
          <w:sz w:val="24"/>
          <w:szCs w:val="24"/>
          <w:lang w:val="en-US"/>
        </w:rPr>
        <w:t xml:space="preserve">Problems for in-class lab for the </w:t>
      </w:r>
      <w:hyperlink r:id="rId8" w:anchor="lesson-9616" w:history="1">
        <w:r w:rsidRPr="003549BB">
          <w:rPr>
            <w:rStyle w:val="Hyperlink"/>
            <w:sz w:val="24"/>
            <w:szCs w:val="24"/>
            <w:lang w:val="en-US"/>
          </w:rPr>
          <w:t xml:space="preserve">“Technology Fundamentals” course @ </w:t>
        </w:r>
        <w:proofErr w:type="spellStart"/>
        <w:r w:rsidRPr="003549BB">
          <w:rPr>
            <w:rStyle w:val="Hyperlink"/>
            <w:sz w:val="24"/>
            <w:szCs w:val="24"/>
            <w:lang w:val="en-US"/>
          </w:rPr>
          <w:t>SoftUni</w:t>
        </w:r>
        <w:proofErr w:type="spellEnd"/>
      </w:hyperlink>
      <w:r w:rsidRPr="003549BB">
        <w:rPr>
          <w:sz w:val="24"/>
          <w:szCs w:val="24"/>
          <w:lang w:val="en-US"/>
        </w:rPr>
        <w:t xml:space="preserve">. </w:t>
      </w:r>
      <w:r w:rsidRPr="003549BB">
        <w:rPr>
          <w:sz w:val="24"/>
          <w:szCs w:val="24"/>
          <w:lang w:val="en-US"/>
        </w:rPr>
        <w:br/>
        <w:t xml:space="preserve">Submit your solutions in the </w:t>
      </w:r>
      <w:proofErr w:type="spellStart"/>
      <w:r w:rsidRPr="003549BB">
        <w:rPr>
          <w:sz w:val="24"/>
          <w:szCs w:val="24"/>
          <w:lang w:val="en-US"/>
        </w:rPr>
        <w:t>SoftUni</w:t>
      </w:r>
      <w:proofErr w:type="spellEnd"/>
      <w:r w:rsidRPr="003549BB">
        <w:rPr>
          <w:sz w:val="24"/>
          <w:szCs w:val="24"/>
          <w:lang w:val="en-US"/>
        </w:rPr>
        <w:t xml:space="preserve"> judge system at: </w:t>
      </w:r>
      <w:hyperlink r:id="rId9" w:history="1">
        <w:r w:rsidR="008272BE" w:rsidRPr="008272BE">
          <w:rPr>
            <w:rStyle w:val="Hyperlink"/>
            <w:lang w:val="en-US"/>
          </w:rPr>
          <w:t>Objects and JSON - Exercise</w:t>
        </w:r>
      </w:hyperlink>
      <w:r w:rsidR="00870F8D">
        <w:rPr>
          <w:lang w:val="en-US"/>
        </w:rPr>
        <w:t>.</w:t>
      </w:r>
    </w:p>
    <w:p w14:paraId="2C86BFAF" w14:textId="1AA87783" w:rsidR="0065476D" w:rsidRPr="003549BB" w:rsidRDefault="00E561E6" w:rsidP="0065476D">
      <w:pPr>
        <w:pStyle w:val="Heading1"/>
        <w:rPr>
          <w:lang w:val="en-US"/>
        </w:rPr>
      </w:pPr>
      <w:r w:rsidRPr="003549BB">
        <w:rPr>
          <w:lang w:val="en-US"/>
        </w:rPr>
        <w:t>Classes</w:t>
      </w:r>
    </w:p>
    <w:p w14:paraId="4E84B1E7" w14:textId="6775F204" w:rsidR="0065476D" w:rsidRPr="003549BB" w:rsidRDefault="0065476D" w:rsidP="0065476D">
      <w:pPr>
        <w:pStyle w:val="Heading2"/>
      </w:pPr>
      <w:r w:rsidRPr="003549BB">
        <w:t>Class Vehicle</w:t>
      </w:r>
    </w:p>
    <w:p w14:paraId="32D26E9A" w14:textId="438C78FA" w:rsidR="0065476D" w:rsidRPr="003549BB" w:rsidRDefault="0065476D" w:rsidP="0065476D">
      <w:pPr>
        <w:rPr>
          <w:rFonts w:asciiTheme="minorHAnsi" w:hAnsiTheme="minorHAnsi"/>
          <w:lang w:val="en-US"/>
        </w:rPr>
      </w:pPr>
      <w:r w:rsidRPr="003549BB">
        <w:rPr>
          <w:rFonts w:asciiTheme="minorHAnsi" w:hAnsiTheme="minorHAnsi"/>
          <w:lang w:val="en-US"/>
        </w:rPr>
        <w:t xml:space="preserve">Create a class with name </w:t>
      </w:r>
      <w:r w:rsidRPr="003549BB">
        <w:rPr>
          <w:rFonts w:asciiTheme="minorHAnsi" w:hAnsiTheme="minorHAnsi"/>
          <w:b/>
          <w:lang w:val="en-US"/>
        </w:rPr>
        <w:t>Vehicle</w:t>
      </w:r>
      <w:r w:rsidRPr="003549BB">
        <w:rPr>
          <w:rFonts w:asciiTheme="minorHAnsi" w:hAnsiTheme="minorHAnsi"/>
          <w:lang w:val="en-US"/>
        </w:rPr>
        <w:t xml:space="preserve"> that has the following properties:</w:t>
      </w:r>
    </w:p>
    <w:p w14:paraId="7F09F2C5" w14:textId="016F70CC" w:rsidR="0065476D" w:rsidRPr="003549BB" w:rsidRDefault="0065476D" w:rsidP="0065476D">
      <w:pPr>
        <w:rPr>
          <w:rFonts w:asciiTheme="minorHAnsi" w:hAnsiTheme="minorHAnsi"/>
          <w:lang w:val="en-US"/>
        </w:rPr>
      </w:pPr>
      <w:proofErr w:type="gramStart"/>
      <w:r w:rsidRPr="003549BB">
        <w:rPr>
          <w:rFonts w:asciiTheme="minorHAnsi" w:hAnsiTheme="minorHAnsi"/>
          <w:b/>
          <w:lang w:val="en-US"/>
        </w:rPr>
        <w:t>type</w:t>
      </w:r>
      <w:proofErr w:type="gramEnd"/>
      <w:r w:rsidRPr="003549BB">
        <w:rPr>
          <w:rFonts w:asciiTheme="minorHAnsi" w:hAnsiTheme="minorHAnsi"/>
          <w:lang w:val="en-US"/>
        </w:rPr>
        <w:t xml:space="preserve"> – a string</w:t>
      </w:r>
    </w:p>
    <w:p w14:paraId="2B46E840" w14:textId="0EEAF90D" w:rsidR="0065476D" w:rsidRPr="002D46F7" w:rsidRDefault="0065476D" w:rsidP="0065476D">
      <w:pPr>
        <w:rPr>
          <w:rFonts w:asciiTheme="minorHAnsi" w:hAnsiTheme="minorHAnsi"/>
        </w:rPr>
      </w:pPr>
      <w:proofErr w:type="gramStart"/>
      <w:r w:rsidRPr="003549BB">
        <w:rPr>
          <w:rFonts w:asciiTheme="minorHAnsi" w:hAnsiTheme="minorHAnsi"/>
          <w:b/>
          <w:lang w:val="en-US"/>
        </w:rPr>
        <w:t>model</w:t>
      </w:r>
      <w:proofErr w:type="gramEnd"/>
      <w:r w:rsidRPr="003549BB">
        <w:rPr>
          <w:rFonts w:asciiTheme="minorHAnsi" w:hAnsiTheme="minorHAnsi"/>
          <w:lang w:val="en-US"/>
        </w:rPr>
        <w:t xml:space="preserve"> – a string</w:t>
      </w:r>
    </w:p>
    <w:p w14:paraId="67611713" w14:textId="37874AD6" w:rsidR="0065476D" w:rsidRPr="003549BB" w:rsidRDefault="00F573DD" w:rsidP="0065476D">
      <w:pPr>
        <w:rPr>
          <w:rFonts w:asciiTheme="minorHAnsi" w:hAnsiTheme="minorHAnsi"/>
          <w:lang w:val="en-US"/>
        </w:rPr>
      </w:pPr>
      <w:proofErr w:type="gramStart"/>
      <w:r w:rsidRPr="003549BB">
        <w:rPr>
          <w:rFonts w:asciiTheme="minorHAnsi" w:hAnsiTheme="minorHAnsi"/>
          <w:b/>
          <w:lang w:val="en-US"/>
        </w:rPr>
        <w:t>parts</w:t>
      </w:r>
      <w:proofErr w:type="gramEnd"/>
      <w:r w:rsidRPr="003549BB">
        <w:rPr>
          <w:rFonts w:asciiTheme="minorHAnsi" w:hAnsiTheme="minorHAnsi"/>
          <w:lang w:val="en-US"/>
        </w:rPr>
        <w:t xml:space="preserve"> – an object that contains:</w:t>
      </w:r>
    </w:p>
    <w:p w14:paraId="5C4ED778" w14:textId="283BDF0D" w:rsidR="00F573DD" w:rsidRPr="003549BB" w:rsidRDefault="00F573DD" w:rsidP="0065476D">
      <w:pPr>
        <w:rPr>
          <w:rFonts w:asciiTheme="minorHAnsi" w:hAnsiTheme="minorHAnsi"/>
          <w:lang w:val="en-US"/>
        </w:rPr>
      </w:pPr>
      <w:r w:rsidRPr="003549BB">
        <w:rPr>
          <w:rFonts w:asciiTheme="minorHAnsi" w:hAnsiTheme="minorHAnsi"/>
          <w:lang w:val="en-US"/>
        </w:rPr>
        <w:tab/>
      </w:r>
      <w:proofErr w:type="gramStart"/>
      <w:r w:rsidRPr="003549BB">
        <w:rPr>
          <w:rFonts w:asciiTheme="minorHAnsi" w:hAnsiTheme="minorHAnsi"/>
          <w:lang w:val="en-US"/>
        </w:rPr>
        <w:t>engine</w:t>
      </w:r>
      <w:proofErr w:type="gramEnd"/>
      <w:r w:rsidRPr="003549BB">
        <w:rPr>
          <w:rFonts w:asciiTheme="minorHAnsi" w:hAnsiTheme="minorHAnsi"/>
          <w:lang w:val="en-US"/>
        </w:rPr>
        <w:t xml:space="preserve"> – number (quality of the engine)</w:t>
      </w:r>
    </w:p>
    <w:p w14:paraId="4F740B2E" w14:textId="756B6CDB" w:rsidR="00F573DD" w:rsidRPr="003549BB" w:rsidRDefault="00F573DD" w:rsidP="0065476D">
      <w:pPr>
        <w:rPr>
          <w:rFonts w:asciiTheme="minorHAnsi" w:hAnsiTheme="minorHAnsi"/>
          <w:lang w:val="en-US"/>
        </w:rPr>
      </w:pPr>
      <w:r w:rsidRPr="003549BB">
        <w:rPr>
          <w:rFonts w:asciiTheme="minorHAnsi" w:hAnsiTheme="minorHAnsi"/>
          <w:lang w:val="en-US"/>
        </w:rPr>
        <w:tab/>
      </w:r>
      <w:proofErr w:type="gramStart"/>
      <w:r w:rsidRPr="003549BB">
        <w:rPr>
          <w:rFonts w:asciiTheme="minorHAnsi" w:hAnsiTheme="minorHAnsi"/>
          <w:lang w:val="en-US"/>
        </w:rPr>
        <w:t>power</w:t>
      </w:r>
      <w:proofErr w:type="gramEnd"/>
      <w:r w:rsidRPr="003549BB">
        <w:rPr>
          <w:rFonts w:asciiTheme="minorHAnsi" w:hAnsiTheme="minorHAnsi"/>
          <w:lang w:val="en-US"/>
        </w:rPr>
        <w:t xml:space="preserve"> – number</w:t>
      </w:r>
    </w:p>
    <w:p w14:paraId="353C0E23" w14:textId="7D199D0E" w:rsidR="00F573DD" w:rsidRPr="003549BB" w:rsidRDefault="00F573DD" w:rsidP="0065476D">
      <w:pPr>
        <w:rPr>
          <w:rFonts w:asciiTheme="minorHAnsi" w:hAnsiTheme="minorHAnsi"/>
          <w:lang w:val="en-US"/>
        </w:rPr>
      </w:pPr>
      <w:r w:rsidRPr="003549BB">
        <w:rPr>
          <w:rFonts w:asciiTheme="minorHAnsi" w:hAnsiTheme="minorHAnsi"/>
          <w:lang w:val="en-US"/>
        </w:rPr>
        <w:tab/>
      </w:r>
      <w:proofErr w:type="gramStart"/>
      <w:r w:rsidRPr="003549BB">
        <w:rPr>
          <w:rFonts w:asciiTheme="minorHAnsi" w:hAnsiTheme="minorHAnsi"/>
          <w:lang w:val="en-US"/>
        </w:rPr>
        <w:t>quality</w:t>
      </w:r>
      <w:proofErr w:type="gramEnd"/>
      <w:r w:rsidRPr="003549BB">
        <w:rPr>
          <w:rFonts w:asciiTheme="minorHAnsi" w:hAnsiTheme="minorHAnsi"/>
          <w:lang w:val="en-US"/>
        </w:rPr>
        <w:t xml:space="preserve"> – engine * power</w:t>
      </w:r>
    </w:p>
    <w:p w14:paraId="4DABAD03" w14:textId="30F55D36" w:rsidR="00F573DD" w:rsidRPr="003549BB" w:rsidRDefault="00F573DD" w:rsidP="0065476D">
      <w:pPr>
        <w:rPr>
          <w:rFonts w:asciiTheme="minorHAnsi" w:hAnsiTheme="minorHAnsi"/>
          <w:lang w:val="en-US"/>
        </w:rPr>
      </w:pPr>
      <w:proofErr w:type="gramStart"/>
      <w:r w:rsidRPr="003549BB">
        <w:rPr>
          <w:rFonts w:asciiTheme="minorHAnsi" w:hAnsiTheme="minorHAnsi"/>
          <w:b/>
          <w:lang w:val="en-US"/>
        </w:rPr>
        <w:t>fuel</w:t>
      </w:r>
      <w:proofErr w:type="gramEnd"/>
      <w:r w:rsidRPr="003549BB">
        <w:rPr>
          <w:rFonts w:asciiTheme="minorHAnsi" w:hAnsiTheme="minorHAnsi"/>
          <w:lang w:val="en-US"/>
        </w:rPr>
        <w:t xml:space="preserve"> – a number</w:t>
      </w:r>
    </w:p>
    <w:p w14:paraId="5005BBBB" w14:textId="4E63C1CD" w:rsidR="00F573DD" w:rsidRPr="003549BB" w:rsidRDefault="00F573DD" w:rsidP="0065476D">
      <w:pPr>
        <w:rPr>
          <w:lang w:val="en-US"/>
        </w:rPr>
      </w:pPr>
      <w:proofErr w:type="gramStart"/>
      <w:r w:rsidRPr="003549BB">
        <w:rPr>
          <w:rFonts w:asciiTheme="minorHAnsi" w:hAnsiTheme="minorHAnsi"/>
          <w:b/>
          <w:lang w:val="en-US"/>
        </w:rPr>
        <w:t>drive</w:t>
      </w:r>
      <w:proofErr w:type="gramEnd"/>
      <w:r w:rsidRPr="003549BB">
        <w:rPr>
          <w:rFonts w:asciiTheme="minorHAnsi" w:hAnsiTheme="minorHAnsi"/>
          <w:b/>
          <w:lang w:val="en-US"/>
        </w:rPr>
        <w:t xml:space="preserve"> </w:t>
      </w:r>
      <w:r w:rsidRPr="003549BB">
        <w:rPr>
          <w:rFonts w:asciiTheme="minorHAnsi" w:hAnsiTheme="minorHAnsi"/>
          <w:lang w:val="en-US"/>
        </w:rPr>
        <w:t>– a function that receives fuel loss and decreases the fuel of the vehicle</w:t>
      </w:r>
      <w:r w:rsidRPr="003549BB">
        <w:rPr>
          <w:lang w:val="en-US"/>
        </w:rPr>
        <w:t xml:space="preserve"> by that number</w:t>
      </w:r>
    </w:p>
    <w:p w14:paraId="640EC6EA" w14:textId="6C6944F3" w:rsidR="00F573DD" w:rsidRPr="003549BB" w:rsidRDefault="00F573DD" w:rsidP="0065476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constructor</w:t>
      </w:r>
      <w:r w:rsidRPr="003549BB">
        <w:rPr>
          <w:lang w:val="en-US"/>
        </w:rPr>
        <w:t xml:space="preserve"> should receive the </w:t>
      </w:r>
      <w:r w:rsidRPr="003549BB">
        <w:rPr>
          <w:b/>
          <w:lang w:val="en-US"/>
        </w:rPr>
        <w:t>type</w:t>
      </w:r>
      <w:r w:rsidRPr="003549BB">
        <w:rPr>
          <w:lang w:val="en-US"/>
        </w:rPr>
        <w:t xml:space="preserve">, the </w:t>
      </w:r>
      <w:r w:rsidRPr="003549BB">
        <w:rPr>
          <w:b/>
          <w:lang w:val="en-US"/>
        </w:rPr>
        <w:t>model</w:t>
      </w:r>
      <w:r w:rsidRPr="003549BB">
        <w:rPr>
          <w:lang w:val="en-US"/>
        </w:rPr>
        <w:t xml:space="preserve">, the </w:t>
      </w:r>
      <w:r w:rsidRPr="003549BB">
        <w:rPr>
          <w:b/>
          <w:lang w:val="en-US"/>
        </w:rPr>
        <w:t xml:space="preserve">parts as an object </w:t>
      </w:r>
      <w:r w:rsidRPr="003549BB">
        <w:rPr>
          <w:lang w:val="en-US"/>
        </w:rPr>
        <w:t xml:space="preserve">and the </w:t>
      </w:r>
      <w:r w:rsidRPr="003549BB">
        <w:rPr>
          <w:b/>
          <w:lang w:val="en-US"/>
        </w:rPr>
        <w:t>fuel</w:t>
      </w:r>
    </w:p>
    <w:p w14:paraId="4BAD467B" w14:textId="4EBA4B23" w:rsidR="00F573DD" w:rsidRPr="003549BB" w:rsidRDefault="00F573DD" w:rsidP="0065476D">
      <w:pPr>
        <w:rPr>
          <w:lang w:val="en-US"/>
        </w:rPr>
      </w:pPr>
      <w:r w:rsidRPr="003549BB">
        <w:rPr>
          <w:lang w:val="en-US"/>
        </w:rPr>
        <w:t xml:space="preserve">In judge post your </w:t>
      </w:r>
      <w:r w:rsidRPr="003549BB">
        <w:rPr>
          <w:b/>
          <w:lang w:val="en-US"/>
        </w:rPr>
        <w:t>class</w:t>
      </w:r>
      <w:r w:rsidRPr="003549BB">
        <w:rPr>
          <w:lang w:val="en-US"/>
        </w:rPr>
        <w:t xml:space="preserve"> (</w:t>
      </w:r>
      <w:r w:rsidRPr="003549BB">
        <w:rPr>
          <w:b/>
          <w:lang w:val="en-US"/>
        </w:rPr>
        <w:t>Note:</w:t>
      </w:r>
      <w:r w:rsidR="003E2178" w:rsidRPr="003549BB">
        <w:rPr>
          <w:b/>
          <w:lang w:val="en-US"/>
        </w:rPr>
        <w:t xml:space="preserve"> all</w:t>
      </w:r>
      <w:r w:rsidRPr="003549BB">
        <w:rPr>
          <w:b/>
          <w:lang w:val="en-US"/>
        </w:rPr>
        <w:t xml:space="preserve"> names should be as described</w:t>
      </w:r>
      <w:r w:rsidRPr="003549BB">
        <w:rPr>
          <w:lang w:val="en-US"/>
        </w:rPr>
        <w:t>)</w:t>
      </w:r>
    </w:p>
    <w:p w14:paraId="688E6516" w14:textId="40F05AAF" w:rsidR="00E6087F" w:rsidRPr="003549BB" w:rsidRDefault="00E6087F" w:rsidP="00E6087F">
      <w:pPr>
        <w:pStyle w:val="Heading3"/>
        <w:rPr>
          <w:lang w:val="en-US"/>
        </w:rPr>
      </w:pPr>
      <w:r w:rsidRPr="003549BB">
        <w:rPr>
          <w:lang w:val="en-US"/>
        </w:rPr>
        <w:t>Example</w:t>
      </w:r>
    </w:p>
    <w:p w14:paraId="5FD3B933" w14:textId="02397F4C" w:rsidR="00E6087F" w:rsidRPr="003549BB" w:rsidRDefault="00E6087F" w:rsidP="00E6087F">
      <w:pPr>
        <w:rPr>
          <w:lang w:val="en-US"/>
        </w:rPr>
      </w:pPr>
      <w:r w:rsidRPr="003549BB">
        <w:rPr>
          <w:lang w:val="en-US"/>
        </w:rPr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E6087F" w:rsidRPr="003549BB" w14:paraId="240EB098" w14:textId="77777777" w:rsidTr="00B51FF4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41FBC427" w14:textId="77777777" w:rsidR="00E6087F" w:rsidRPr="003549BB" w:rsidRDefault="00E6087F" w:rsidP="00E6583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2A0F61D" w14:textId="77777777" w:rsidR="00E6087F" w:rsidRPr="003549BB" w:rsidRDefault="00E6087F" w:rsidP="00E6583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6087F" w:rsidRPr="003549BB" w14:paraId="03F3F450" w14:textId="77777777" w:rsidTr="00B51FF4">
        <w:tc>
          <w:tcPr>
            <w:tcW w:w="5976" w:type="dxa"/>
            <w:vAlign w:val="center"/>
          </w:tcPr>
          <w:p w14:paraId="4A0E44B2" w14:textId="77777777" w:rsidR="00E6087F" w:rsidRPr="003549BB" w:rsidRDefault="00E6087F" w:rsidP="00E60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parts = {engine: 6, power: 100}</w:t>
            </w:r>
          </w:p>
          <w:p w14:paraId="206E5029" w14:textId="77777777" w:rsidR="00E6087F" w:rsidRPr="003549BB" w:rsidRDefault="00E6087F" w:rsidP="00E60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vehicle = new Vehicle('a', 'b', parts, 200)</w:t>
            </w:r>
          </w:p>
          <w:p w14:paraId="4305F329" w14:textId="77777777" w:rsidR="00E6087F" w:rsidRPr="003549BB" w:rsidRDefault="00E6087F" w:rsidP="00E60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vehicle.drive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(100)</w:t>
            </w:r>
          </w:p>
          <w:p w14:paraId="180F1AA8" w14:textId="77777777" w:rsidR="00E6087F" w:rsidRPr="003549BB" w:rsidRDefault="00E6087F" w:rsidP="00E60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vehicle.fuel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)</w:t>
            </w:r>
          </w:p>
          <w:p w14:paraId="6D7E3AC9" w14:textId="2D3AFFC4" w:rsidR="00E6087F" w:rsidRPr="003549BB" w:rsidRDefault="00E6087F" w:rsidP="00E60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vehicle.parts.quality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936" w:type="dxa"/>
            <w:vAlign w:val="center"/>
          </w:tcPr>
          <w:p w14:paraId="433D8531" w14:textId="77777777" w:rsidR="00E6087F" w:rsidRPr="003549BB" w:rsidRDefault="00E6087F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100</w:t>
            </w:r>
          </w:p>
          <w:p w14:paraId="4EC8AF25" w14:textId="533574C5" w:rsidR="00E6087F" w:rsidRPr="003549BB" w:rsidRDefault="00E6087F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600</w:t>
            </w:r>
          </w:p>
        </w:tc>
      </w:tr>
    </w:tbl>
    <w:p w14:paraId="130790A1" w14:textId="12B40859" w:rsidR="00E6087F" w:rsidRPr="003549BB" w:rsidRDefault="00E6087F" w:rsidP="00E6087F">
      <w:pPr>
        <w:pStyle w:val="Heading2"/>
      </w:pPr>
      <w:r w:rsidRPr="003549BB">
        <w:t>Class Storage</w:t>
      </w:r>
    </w:p>
    <w:p w14:paraId="4C7CD4A3" w14:textId="6253752F" w:rsidR="00E6087F" w:rsidRPr="003549BB" w:rsidRDefault="00E6087F" w:rsidP="00E6087F">
      <w:pPr>
        <w:rPr>
          <w:lang w:val="en-US"/>
        </w:rPr>
      </w:pPr>
      <w:r w:rsidRPr="003549BB">
        <w:rPr>
          <w:lang w:val="en-US"/>
        </w:rPr>
        <w:t xml:space="preserve">Create a class </w:t>
      </w:r>
      <w:r w:rsidRPr="003549BB">
        <w:rPr>
          <w:b/>
          <w:lang w:val="en-US"/>
        </w:rPr>
        <w:t>named Storage</w:t>
      </w:r>
      <w:r w:rsidRPr="003549BB">
        <w:rPr>
          <w:lang w:val="en-US"/>
        </w:rPr>
        <w:t xml:space="preserve">. It should have the following </w:t>
      </w:r>
      <w:r w:rsidRPr="003549BB">
        <w:rPr>
          <w:b/>
          <w:lang w:val="en-US"/>
        </w:rPr>
        <w:t>properties</w:t>
      </w:r>
      <w:r w:rsidRPr="003549BB">
        <w:rPr>
          <w:lang w:val="en-US"/>
        </w:rPr>
        <w:t>:</w:t>
      </w:r>
    </w:p>
    <w:p w14:paraId="36C36FF4" w14:textId="7EB7ECCF" w:rsidR="00E6087F" w:rsidRPr="003549BB" w:rsidRDefault="00E6087F" w:rsidP="00E6087F">
      <w:pPr>
        <w:rPr>
          <w:lang w:val="en-US"/>
        </w:rPr>
      </w:pPr>
      <w:proofErr w:type="gramStart"/>
      <w:r w:rsidRPr="003549BB">
        <w:rPr>
          <w:b/>
          <w:lang w:val="en-US"/>
        </w:rPr>
        <w:lastRenderedPageBreak/>
        <w:t>capacity</w:t>
      </w:r>
      <w:proofErr w:type="gramEnd"/>
      <w:r w:rsidRPr="003549BB">
        <w:rPr>
          <w:lang w:val="en-US"/>
        </w:rPr>
        <w:t xml:space="preserve"> – a number</w:t>
      </w:r>
      <w:r w:rsidR="003E2178" w:rsidRPr="003549BB">
        <w:rPr>
          <w:lang w:val="en-US"/>
        </w:rPr>
        <w:t xml:space="preserve"> that </w:t>
      </w:r>
      <w:r w:rsidR="003E2178" w:rsidRPr="003549BB">
        <w:rPr>
          <w:b/>
          <w:lang w:val="en-US"/>
        </w:rPr>
        <w:t>decreases when adding a given quantity</w:t>
      </w:r>
      <w:r w:rsidR="003E2178" w:rsidRPr="003549BB">
        <w:rPr>
          <w:lang w:val="en-US"/>
        </w:rPr>
        <w:t xml:space="preserve"> of products in storage</w:t>
      </w:r>
    </w:p>
    <w:p w14:paraId="061479F0" w14:textId="1AB48E1D" w:rsidR="00E6087F" w:rsidRPr="003549BB" w:rsidRDefault="00E6087F" w:rsidP="00E6087F">
      <w:pPr>
        <w:rPr>
          <w:lang w:val="en-US"/>
        </w:rPr>
      </w:pPr>
      <w:proofErr w:type="gramStart"/>
      <w:r w:rsidRPr="003549BB">
        <w:rPr>
          <w:b/>
          <w:lang w:val="en-US"/>
        </w:rPr>
        <w:t>storage</w:t>
      </w:r>
      <w:proofErr w:type="gramEnd"/>
      <w:r w:rsidRPr="003549BB">
        <w:rPr>
          <w:lang w:val="en-US"/>
        </w:rPr>
        <w:t xml:space="preserve"> – </w:t>
      </w:r>
      <w:r w:rsidRPr="003549BB">
        <w:rPr>
          <w:b/>
          <w:lang w:val="en-US"/>
        </w:rPr>
        <w:t>list of products</w:t>
      </w:r>
      <w:r w:rsidRPr="003549BB">
        <w:rPr>
          <w:lang w:val="en-US"/>
        </w:rPr>
        <w:t xml:space="preserve"> (object). </w:t>
      </w:r>
      <w:r w:rsidRPr="003549BB">
        <w:rPr>
          <w:b/>
          <w:lang w:val="en-US"/>
        </w:rPr>
        <w:t>Each product</w:t>
      </w:r>
      <w:r w:rsidRPr="003549BB">
        <w:rPr>
          <w:lang w:val="en-US"/>
        </w:rPr>
        <w:t xml:space="preserve"> should have:</w:t>
      </w:r>
    </w:p>
    <w:p w14:paraId="1BBCA130" w14:textId="09134440" w:rsidR="00E6087F" w:rsidRPr="003549BB" w:rsidRDefault="00E6087F" w:rsidP="00E6087F">
      <w:pPr>
        <w:rPr>
          <w:lang w:val="en-US"/>
        </w:rPr>
      </w:pPr>
      <w:r w:rsidRPr="003549BB">
        <w:rPr>
          <w:lang w:val="en-US"/>
        </w:rPr>
        <w:tab/>
      </w:r>
      <w:proofErr w:type="gramStart"/>
      <w:r w:rsidRPr="003549BB">
        <w:rPr>
          <w:b/>
          <w:lang w:val="en-US"/>
        </w:rPr>
        <w:t>name</w:t>
      </w:r>
      <w:proofErr w:type="gramEnd"/>
      <w:r w:rsidRPr="003549BB">
        <w:rPr>
          <w:b/>
          <w:lang w:val="en-US"/>
        </w:rPr>
        <w:t xml:space="preserve"> </w:t>
      </w:r>
      <w:r w:rsidRPr="003549BB">
        <w:rPr>
          <w:lang w:val="en-US"/>
        </w:rPr>
        <w:t>- a string</w:t>
      </w:r>
    </w:p>
    <w:p w14:paraId="6C9D9DF1" w14:textId="014BBF8B" w:rsidR="00E6087F" w:rsidRPr="003549BB" w:rsidRDefault="00E6087F" w:rsidP="00E6087F">
      <w:pPr>
        <w:rPr>
          <w:lang w:val="en-US"/>
        </w:rPr>
      </w:pPr>
      <w:r w:rsidRPr="003549BB">
        <w:rPr>
          <w:lang w:val="en-US"/>
        </w:rPr>
        <w:tab/>
      </w:r>
      <w:proofErr w:type="gramStart"/>
      <w:r w:rsidRPr="003549BB">
        <w:rPr>
          <w:b/>
          <w:lang w:val="en-US"/>
        </w:rPr>
        <w:t>price</w:t>
      </w:r>
      <w:proofErr w:type="gramEnd"/>
      <w:r w:rsidRPr="003549BB">
        <w:rPr>
          <w:lang w:val="en-US"/>
        </w:rPr>
        <w:t xml:space="preserve"> – a number (price is for a single piece of product)</w:t>
      </w:r>
    </w:p>
    <w:p w14:paraId="5FF49353" w14:textId="5197667D" w:rsidR="00E6087F" w:rsidRPr="003549BB" w:rsidRDefault="00E6087F" w:rsidP="00E6087F">
      <w:pPr>
        <w:rPr>
          <w:lang w:val="en-US"/>
        </w:rPr>
      </w:pPr>
      <w:r w:rsidRPr="003549BB">
        <w:rPr>
          <w:lang w:val="en-US"/>
        </w:rPr>
        <w:tab/>
      </w:r>
      <w:proofErr w:type="gramStart"/>
      <w:r w:rsidRPr="003549BB">
        <w:rPr>
          <w:b/>
          <w:lang w:val="en-US"/>
        </w:rPr>
        <w:t>quantity</w:t>
      </w:r>
      <w:proofErr w:type="gramEnd"/>
      <w:r w:rsidRPr="003549BB">
        <w:rPr>
          <w:b/>
          <w:lang w:val="en-US"/>
        </w:rPr>
        <w:t xml:space="preserve"> </w:t>
      </w:r>
      <w:r w:rsidRPr="003549BB">
        <w:rPr>
          <w:lang w:val="en-US"/>
        </w:rPr>
        <w:t>– a number</w:t>
      </w:r>
    </w:p>
    <w:p w14:paraId="3843AF9D" w14:textId="4F7D2A75" w:rsidR="00E6087F" w:rsidRPr="003549BB" w:rsidRDefault="00E6087F" w:rsidP="00E6087F">
      <w:pPr>
        <w:rPr>
          <w:lang w:val="en-US"/>
        </w:rPr>
      </w:pPr>
      <w:proofErr w:type="spellStart"/>
      <w:proofErr w:type="gramStart"/>
      <w:r w:rsidRPr="003549BB">
        <w:rPr>
          <w:b/>
          <w:lang w:val="en-US"/>
        </w:rPr>
        <w:t>total</w:t>
      </w:r>
      <w:r w:rsidR="003E2178" w:rsidRPr="003549BB">
        <w:rPr>
          <w:b/>
          <w:lang w:val="en-US"/>
        </w:rPr>
        <w:t>C</w:t>
      </w:r>
      <w:r w:rsidRPr="003549BB">
        <w:rPr>
          <w:b/>
          <w:lang w:val="en-US"/>
        </w:rPr>
        <w:t>ost</w:t>
      </w:r>
      <w:proofErr w:type="spellEnd"/>
      <w:proofErr w:type="gramEnd"/>
      <w:r w:rsidRPr="003549BB">
        <w:rPr>
          <w:lang w:val="en-US"/>
        </w:rPr>
        <w:t xml:space="preserve"> – sum of the cost of the products</w:t>
      </w:r>
    </w:p>
    <w:p w14:paraId="46846D80" w14:textId="61699473" w:rsidR="003E2178" w:rsidRPr="003549BB" w:rsidRDefault="00E6087F" w:rsidP="00E6087F">
      <w:pPr>
        <w:rPr>
          <w:lang w:val="en-US"/>
        </w:rPr>
      </w:pPr>
      <w:proofErr w:type="spellStart"/>
      <w:proofErr w:type="gramStart"/>
      <w:r w:rsidRPr="003549BB">
        <w:rPr>
          <w:b/>
          <w:lang w:val="en-US"/>
        </w:rPr>
        <w:t>addProduct</w:t>
      </w:r>
      <w:proofErr w:type="spellEnd"/>
      <w:proofErr w:type="gramEnd"/>
      <w:r w:rsidRPr="003549BB">
        <w:rPr>
          <w:lang w:val="en-US"/>
        </w:rPr>
        <w:t xml:space="preserve"> – a function that receives a product and adds it to the storage</w:t>
      </w:r>
    </w:p>
    <w:p w14:paraId="5F42A285" w14:textId="5B0D1681" w:rsidR="00E6087F" w:rsidRPr="003549BB" w:rsidRDefault="00100F67" w:rsidP="00E6087F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get</w:t>
      </w:r>
      <w:r w:rsidR="00E6087F" w:rsidRPr="003549BB">
        <w:rPr>
          <w:b/>
          <w:lang w:val="en-US"/>
        </w:rPr>
        <w:t>Procuts</w:t>
      </w:r>
      <w:proofErr w:type="spellEnd"/>
      <w:proofErr w:type="gramEnd"/>
      <w:r w:rsidR="00E6087F" w:rsidRPr="003549BB">
        <w:rPr>
          <w:lang w:val="en-US"/>
        </w:rPr>
        <w:t xml:space="preserve"> – a function that </w:t>
      </w:r>
      <w:r w:rsidR="00842FBE">
        <w:rPr>
          <w:lang w:val="en-US"/>
        </w:rPr>
        <w:t>returns</w:t>
      </w:r>
      <w:r w:rsidR="00E6087F" w:rsidRPr="003549BB">
        <w:rPr>
          <w:lang w:val="en-US"/>
        </w:rPr>
        <w:t xml:space="preserve"> all the products in storage in JSON format</w:t>
      </w:r>
      <w:r>
        <w:rPr>
          <w:lang w:val="en-US"/>
        </w:rPr>
        <w:t>, each on a new line</w:t>
      </w:r>
    </w:p>
    <w:p w14:paraId="497B4FFD" w14:textId="03EB4FD4" w:rsidR="003E2178" w:rsidRPr="003549BB" w:rsidRDefault="003E2178" w:rsidP="00E6087F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 xml:space="preserve">constructor </w:t>
      </w:r>
      <w:r w:rsidRPr="003549BB">
        <w:rPr>
          <w:lang w:val="en-US"/>
        </w:rPr>
        <w:t xml:space="preserve">should receive a </w:t>
      </w:r>
      <w:r w:rsidRPr="003549BB">
        <w:rPr>
          <w:b/>
          <w:lang w:val="en-US"/>
        </w:rPr>
        <w:t>capacity</w:t>
      </w:r>
    </w:p>
    <w:p w14:paraId="3DF9287B" w14:textId="1DB5A421" w:rsidR="00E6087F" w:rsidRPr="003549BB" w:rsidRDefault="00E6087F" w:rsidP="00E6087F">
      <w:pPr>
        <w:rPr>
          <w:lang w:val="en-US"/>
        </w:rPr>
      </w:pPr>
      <w:r w:rsidRPr="003549BB">
        <w:rPr>
          <w:lang w:val="en-US"/>
        </w:rPr>
        <w:t xml:space="preserve">Paste only the </w:t>
      </w:r>
      <w:r w:rsidRPr="003549BB">
        <w:rPr>
          <w:b/>
          <w:lang w:val="en-US"/>
        </w:rPr>
        <w:t>Storage class in judge</w:t>
      </w:r>
      <w:r w:rsidR="003E2178" w:rsidRPr="003549BB">
        <w:rPr>
          <w:lang w:val="en-US"/>
        </w:rPr>
        <w:t xml:space="preserve"> (</w:t>
      </w:r>
      <w:r w:rsidR="003E2178" w:rsidRPr="003549BB">
        <w:rPr>
          <w:b/>
          <w:lang w:val="en-US"/>
        </w:rPr>
        <w:t>Note: all names should be as described</w:t>
      </w:r>
      <w:r w:rsidR="003E2178" w:rsidRPr="003549BB">
        <w:rPr>
          <w:lang w:val="en-US"/>
        </w:rPr>
        <w:t>)</w:t>
      </w:r>
    </w:p>
    <w:p w14:paraId="0DAA2608" w14:textId="77777777" w:rsidR="003E2178" w:rsidRPr="003549BB" w:rsidRDefault="003E2178" w:rsidP="003E2178">
      <w:pPr>
        <w:pStyle w:val="Heading3"/>
        <w:rPr>
          <w:lang w:val="en-US"/>
        </w:rPr>
      </w:pPr>
      <w:r w:rsidRPr="003549BB">
        <w:rPr>
          <w:lang w:val="en-US"/>
        </w:rPr>
        <w:t>Example</w:t>
      </w:r>
    </w:p>
    <w:p w14:paraId="5381AE29" w14:textId="5415E77C" w:rsidR="003E2178" w:rsidRPr="003549BB" w:rsidRDefault="003E2178" w:rsidP="003E2178">
      <w:pPr>
        <w:rPr>
          <w:lang w:val="en-US"/>
        </w:rPr>
      </w:pPr>
      <w:r w:rsidRPr="003549BB">
        <w:rPr>
          <w:lang w:val="en-US"/>
        </w:rPr>
        <w:t>Test your Storage class</w:t>
      </w:r>
    </w:p>
    <w:tbl>
      <w:tblPr>
        <w:tblStyle w:val="TableGrid"/>
        <w:tblW w:w="11318" w:type="dxa"/>
        <w:tblInd w:w="-6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7"/>
        <w:gridCol w:w="5741"/>
      </w:tblGrid>
      <w:tr w:rsidR="00165EEB" w:rsidRPr="003549BB" w14:paraId="7FAA50AE" w14:textId="77777777" w:rsidTr="00B51FF4">
        <w:tc>
          <w:tcPr>
            <w:tcW w:w="5577" w:type="dxa"/>
            <w:shd w:val="clear" w:color="auto" w:fill="D9D9D9" w:themeFill="background1" w:themeFillShade="D9"/>
            <w:vAlign w:val="center"/>
          </w:tcPr>
          <w:p w14:paraId="31035002" w14:textId="77777777" w:rsidR="003E2178" w:rsidRPr="003549BB" w:rsidRDefault="003E2178" w:rsidP="00E6583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741" w:type="dxa"/>
            <w:shd w:val="clear" w:color="auto" w:fill="D9D9D9" w:themeFill="background1" w:themeFillShade="D9"/>
            <w:vAlign w:val="center"/>
          </w:tcPr>
          <w:p w14:paraId="672132E4" w14:textId="77777777" w:rsidR="003E2178" w:rsidRPr="003549BB" w:rsidRDefault="003E2178" w:rsidP="00E6583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65EEB" w:rsidRPr="003549BB" w14:paraId="7FE69CEA" w14:textId="77777777" w:rsidTr="00B51FF4">
        <w:tc>
          <w:tcPr>
            <w:tcW w:w="5577" w:type="dxa"/>
            <w:vAlign w:val="center"/>
          </w:tcPr>
          <w:p w14:paraId="77A01D98" w14:textId="77777777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let 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productOne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= {name: '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Cucamber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 price: 1.50, quantity: 15}</w:t>
            </w:r>
          </w:p>
          <w:p w14:paraId="549C4B1A" w14:textId="77777777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let 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productTwo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= {name: 'Tomato', price: 0.90, quantity: 25}</w:t>
            </w:r>
          </w:p>
          <w:p w14:paraId="0AF9FA18" w14:textId="77777777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let 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productThree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= {name: 'Bread', price: 1.10, quantity: 8}</w:t>
            </w:r>
          </w:p>
          <w:p w14:paraId="32FC0F6F" w14:textId="77777777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storage = new Storage(50)</w:t>
            </w:r>
          </w:p>
          <w:p w14:paraId="0AE8EF51" w14:textId="77777777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storage.addProduct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productOne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)</w:t>
            </w:r>
          </w:p>
          <w:p w14:paraId="2531AFAC" w14:textId="77777777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storage.addProduct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productTwo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)</w:t>
            </w:r>
          </w:p>
          <w:p w14:paraId="7E2D2AA1" w14:textId="77777777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storage.addProduct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productThree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)</w:t>
            </w:r>
          </w:p>
          <w:p w14:paraId="25C957D4" w14:textId="51C2B26D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storage.</w:t>
            </w:r>
            <w:r w:rsidR="00100F67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get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Products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()</w:t>
            </w:r>
          </w:p>
          <w:p w14:paraId="383B24E0" w14:textId="77777777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storage.capacity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)</w:t>
            </w:r>
          </w:p>
          <w:p w14:paraId="10C92495" w14:textId="50027C71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storage.totalCost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5741" w:type="dxa"/>
            <w:vAlign w:val="center"/>
          </w:tcPr>
          <w:p w14:paraId="38A4F77F" w14:textId="77777777" w:rsidR="003E2178" w:rsidRPr="003549BB" w:rsidRDefault="003E2178" w:rsidP="003E21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{"name":"Cucamber","price":1.5,"quantity":15}</w:t>
            </w:r>
          </w:p>
          <w:p w14:paraId="2BB78CF1" w14:textId="77777777" w:rsidR="003E2178" w:rsidRPr="003549BB" w:rsidRDefault="003E2178" w:rsidP="003E21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{"name":"Tomato","price":0.9,"quantity":25}</w:t>
            </w:r>
          </w:p>
          <w:p w14:paraId="3BA6D02B" w14:textId="77777777" w:rsidR="003E2178" w:rsidRPr="003549BB" w:rsidRDefault="003E2178" w:rsidP="003E21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{"name":"Bread","price":1.1,"quantity":8}</w:t>
            </w:r>
          </w:p>
          <w:p w14:paraId="098CDA91" w14:textId="77777777" w:rsidR="003E2178" w:rsidRPr="003549BB" w:rsidRDefault="003E2178" w:rsidP="003E21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2</w:t>
            </w:r>
          </w:p>
          <w:p w14:paraId="343211EE" w14:textId="7BA99116" w:rsidR="003E2178" w:rsidRPr="003549BB" w:rsidRDefault="003E2178" w:rsidP="003E21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53.8</w:t>
            </w:r>
          </w:p>
        </w:tc>
      </w:tr>
    </w:tbl>
    <w:p w14:paraId="5C663A36" w14:textId="77777777" w:rsidR="003E2178" w:rsidRPr="003549BB" w:rsidRDefault="003E2178" w:rsidP="00E6087F">
      <w:pPr>
        <w:rPr>
          <w:lang w:val="en-US"/>
        </w:rPr>
      </w:pPr>
    </w:p>
    <w:p w14:paraId="5FC6813A" w14:textId="5BA3614B" w:rsidR="0065476D" w:rsidRPr="003549BB" w:rsidRDefault="00E561E6" w:rsidP="0065476D">
      <w:pPr>
        <w:pStyle w:val="Heading1"/>
        <w:rPr>
          <w:lang w:val="en-US"/>
        </w:rPr>
      </w:pPr>
      <w:r w:rsidRPr="003549BB">
        <w:rPr>
          <w:lang w:val="en-US"/>
        </w:rPr>
        <w:t>Objects and JSON</w:t>
      </w:r>
    </w:p>
    <w:p w14:paraId="5DBC2124" w14:textId="6C88F934" w:rsidR="00F470F1" w:rsidRPr="003549BB" w:rsidRDefault="00F470F1" w:rsidP="00E6087F">
      <w:pPr>
        <w:pStyle w:val="Heading2"/>
      </w:pPr>
      <w:r w:rsidRPr="003549BB">
        <w:t>Movies</w:t>
      </w:r>
    </w:p>
    <w:p w14:paraId="0C00CDB3" w14:textId="218C467B" w:rsidR="00F470F1" w:rsidRPr="003549BB" w:rsidRDefault="00F470F1" w:rsidP="00F470F1">
      <w:pPr>
        <w:rPr>
          <w:lang w:val="en-US"/>
        </w:rPr>
      </w:pPr>
      <w:r w:rsidRPr="003549BB">
        <w:rPr>
          <w:lang w:val="en-US"/>
        </w:rPr>
        <w:t xml:space="preserve">Write a function that stores information about movies. The info will be </w:t>
      </w:r>
      <w:r w:rsidRPr="003549BB">
        <w:rPr>
          <w:b/>
          <w:lang w:val="en-US"/>
        </w:rPr>
        <w:t>name, director, date</w:t>
      </w:r>
      <w:r w:rsidRPr="003549BB">
        <w:rPr>
          <w:lang w:val="en-US"/>
        </w:rPr>
        <w:t>. You can receive several types on input:</w:t>
      </w:r>
    </w:p>
    <w:p w14:paraId="1D7899C1" w14:textId="05D5463B" w:rsidR="00F470F1" w:rsidRPr="003549BB" w:rsidRDefault="00F470F1" w:rsidP="00F470F1">
      <w:pPr>
        <w:rPr>
          <w:lang w:val="en-US"/>
        </w:rPr>
      </w:pPr>
      <w:r w:rsidRPr="003549BB">
        <w:rPr>
          <w:b/>
          <w:lang w:val="en-US"/>
        </w:rPr>
        <w:lastRenderedPageBreak/>
        <w:t>"</w:t>
      </w:r>
      <w:proofErr w:type="gramStart"/>
      <w:r w:rsidRPr="003549BB">
        <w:rPr>
          <w:b/>
          <w:lang w:val="en-US"/>
        </w:rPr>
        <w:t>add</w:t>
      </w:r>
      <w:proofErr w:type="gramEnd"/>
      <w:r w:rsidR="00B33193" w:rsidRPr="003549BB">
        <w:rPr>
          <w:b/>
          <w:lang w:val="en-US"/>
        </w:rPr>
        <w:t xml:space="preserve"> movie</w:t>
      </w:r>
      <w:r w:rsidRPr="003549BB">
        <w:rPr>
          <w:b/>
          <w:lang w:val="en-US"/>
        </w:rPr>
        <w:t xml:space="preserve"> {movie name}"</w:t>
      </w:r>
      <w:r w:rsidRPr="003549BB">
        <w:rPr>
          <w:lang w:val="en-US"/>
        </w:rPr>
        <w:t xml:space="preserve"> – add the movie</w:t>
      </w:r>
    </w:p>
    <w:p w14:paraId="6EF3B257" w14:textId="0810FE25" w:rsidR="00F470F1" w:rsidRPr="003549BB" w:rsidRDefault="00F470F1" w:rsidP="00F470F1">
      <w:pPr>
        <w:rPr>
          <w:lang w:val="en-US"/>
        </w:rPr>
      </w:pPr>
      <w:r w:rsidRPr="003549BB">
        <w:rPr>
          <w:b/>
          <w:lang w:val="en-US"/>
        </w:rPr>
        <w:t>"{</w:t>
      </w:r>
      <w:proofErr w:type="gramStart"/>
      <w:r w:rsidRPr="003549BB">
        <w:rPr>
          <w:b/>
          <w:lang w:val="en-US"/>
        </w:rPr>
        <w:t>movie</w:t>
      </w:r>
      <w:proofErr w:type="gramEnd"/>
      <w:r w:rsidRPr="003549BB">
        <w:rPr>
          <w:b/>
          <w:lang w:val="en-US"/>
        </w:rPr>
        <w:t xml:space="preserve"> name} directed by {director}"</w:t>
      </w:r>
      <w:r w:rsidRPr="003549BB">
        <w:rPr>
          <w:lang w:val="en-US"/>
        </w:rPr>
        <w:t xml:space="preserve"> – check if the movie exists and then add the director</w:t>
      </w:r>
    </w:p>
    <w:p w14:paraId="435406D6" w14:textId="72721517" w:rsidR="00F470F1" w:rsidRPr="003549BB" w:rsidRDefault="00F470F1" w:rsidP="00F470F1">
      <w:pPr>
        <w:rPr>
          <w:lang w:val="en-US"/>
        </w:rPr>
      </w:pPr>
      <w:r w:rsidRPr="003549BB">
        <w:rPr>
          <w:b/>
          <w:lang w:val="en-US"/>
        </w:rPr>
        <w:t>"{movie name} on</w:t>
      </w:r>
      <w:r w:rsidR="00B33193" w:rsidRPr="003549BB">
        <w:rPr>
          <w:b/>
          <w:lang w:val="en-US"/>
        </w:rPr>
        <w:t xml:space="preserve"> date</w:t>
      </w:r>
      <w:r w:rsidRPr="003549BB">
        <w:rPr>
          <w:b/>
          <w:lang w:val="en-US"/>
        </w:rPr>
        <w:t xml:space="preserve"> {date}"</w:t>
      </w:r>
      <w:r w:rsidRPr="003549BB">
        <w:rPr>
          <w:lang w:val="en-US"/>
        </w:rPr>
        <w:t xml:space="preserve"> – check if the movie exists and then add the </w:t>
      </w:r>
      <w:r w:rsidR="000D4040">
        <w:rPr>
          <w:lang w:val="en-US"/>
        </w:rPr>
        <w:t>date</w:t>
      </w:r>
    </w:p>
    <w:p w14:paraId="43D40C34" w14:textId="7F0410AE" w:rsidR="00F470F1" w:rsidRPr="003549BB" w:rsidRDefault="00F470F1" w:rsidP="00F470F1">
      <w:pPr>
        <w:rPr>
          <w:lang w:val="en-US"/>
        </w:rPr>
      </w:pPr>
      <w:r w:rsidRPr="003549BB">
        <w:rPr>
          <w:lang w:val="en-US"/>
        </w:rPr>
        <w:t xml:space="preserve">At the end print all the movies that have </w:t>
      </w:r>
      <w:r w:rsidRPr="003549BB">
        <w:rPr>
          <w:b/>
          <w:lang w:val="en-US"/>
        </w:rPr>
        <w:t>all the info</w:t>
      </w:r>
      <w:r w:rsidRPr="003549BB">
        <w:rPr>
          <w:lang w:val="en-US"/>
        </w:rPr>
        <w:t xml:space="preserve"> (if the movie has no author, name or data, don’t print it)</w:t>
      </w:r>
      <w:r w:rsidR="0065476D" w:rsidRPr="003549BB">
        <w:rPr>
          <w:lang w:val="en-US"/>
        </w:rPr>
        <w:t xml:space="preserve"> in </w:t>
      </w:r>
      <w:r w:rsidR="0065476D" w:rsidRPr="003549BB">
        <w:rPr>
          <w:b/>
          <w:lang w:val="en-US"/>
        </w:rPr>
        <w:t>JSON format</w:t>
      </w:r>
    </w:p>
    <w:p w14:paraId="5312412E" w14:textId="77777777" w:rsidR="00456C49" w:rsidRPr="003549BB" w:rsidRDefault="00456C49" w:rsidP="00456C49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94"/>
        <w:gridCol w:w="4888"/>
      </w:tblGrid>
      <w:tr w:rsidR="00456C49" w:rsidRPr="003549BB" w14:paraId="22C1C8DD" w14:textId="77777777" w:rsidTr="00B33193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7E5B65BD" w14:textId="77777777" w:rsidR="00456C49" w:rsidRPr="003549BB" w:rsidRDefault="00456C49" w:rsidP="00273339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135AF04F" w14:textId="77777777" w:rsidR="00456C49" w:rsidRPr="003549BB" w:rsidRDefault="00456C49" w:rsidP="00273339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6C49" w:rsidRPr="003549BB" w14:paraId="05E9306D" w14:textId="77777777" w:rsidTr="00B33193">
        <w:tc>
          <w:tcPr>
            <w:tcW w:w="5642" w:type="dxa"/>
            <w:vAlign w:val="center"/>
          </w:tcPr>
          <w:p w14:paraId="3D7D0E31" w14:textId="7DE09D17" w:rsidR="00456C49" w:rsidRPr="003549BB" w:rsidRDefault="00D609EA" w:rsidP="002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</w:t>
            </w:r>
            <w:r w:rsidR="00B33193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add</w:t>
            </w:r>
            <w:r w:rsidR="00B33193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movie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Fast and Furious</w:t>
            </w:r>
            <w:r w:rsidR="00B33193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7729EDE5" w14:textId="47B859BA" w:rsidR="00F470F1" w:rsidRPr="003549BB" w:rsidRDefault="00B33193" w:rsidP="002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add 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movie 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18A550C9" w14:textId="584D3704" w:rsidR="00F470F1" w:rsidRPr="003549BB" w:rsidRDefault="00B33193" w:rsidP="002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Inception directed by </w:t>
            </w:r>
            <w:hyperlink r:id="rId10" w:history="1">
              <w:r w:rsidR="00F470F1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Christopher Nolan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Pr="003549BB">
              <w:rPr>
                <w:rStyle w:val="itemprop"/>
                <w:lang w:val="en-US"/>
              </w:rPr>
              <w:t>,</w:t>
            </w:r>
          </w:p>
          <w:p w14:paraId="0E99E36C" w14:textId="2CF6F907" w:rsidR="00F470F1" w:rsidRPr="003549BB" w:rsidRDefault="00B33193" w:rsidP="002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Godfather directed by </w:t>
            </w:r>
            <w:hyperlink r:id="rId11" w:history="1">
              <w:r w:rsidR="00F470F1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Francis Ford Coppola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Pr="003549BB">
              <w:rPr>
                <w:rStyle w:val="itemprop"/>
                <w:lang w:val="en-US"/>
              </w:rPr>
              <w:t>,</w:t>
            </w:r>
          </w:p>
          <w:p w14:paraId="68D6B25D" w14:textId="67874BE4" w:rsidR="00F470F1" w:rsidRPr="003549BB" w:rsidRDefault="00B33193" w:rsidP="002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Godfather on 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date 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29.07.2018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61AC3924" w14:textId="7BE08B28" w:rsidR="00D609EA" w:rsidRPr="003549BB" w:rsidRDefault="00B33193" w:rsidP="002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Fast and Furious on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date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30.07.2018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2E613A90" w14:textId="24115B16" w:rsidR="00D609EA" w:rsidRPr="003549BB" w:rsidRDefault="00B33193" w:rsidP="002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Batman on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date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01.08.2018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7F4388AB" w14:textId="6522719C" w:rsidR="00D609EA" w:rsidRPr="003549BB" w:rsidRDefault="00B33193" w:rsidP="002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Fast and Furious directed by</w:t>
            </w:r>
            <w:r w:rsidR="00D609EA" w:rsidRPr="003549BB">
              <w:rPr>
                <w:rFonts w:ascii="Consolas" w:eastAsia="Times New Roman" w:hAnsi="Consolas" w:cstheme="minorHAnsi"/>
                <w:sz w:val="22"/>
                <w:szCs w:val="22"/>
                <w:lang w:val="en-US"/>
              </w:rPr>
              <w:t xml:space="preserve"> </w:t>
            </w:r>
            <w:hyperlink r:id="rId12" w:history="1">
              <w:r w:rsidR="00D609EA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Rob Cohen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="00D609EA" w:rsidRPr="003549BB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140" w:type="dxa"/>
            <w:vAlign w:val="center"/>
          </w:tcPr>
          <w:p w14:paraId="59206A43" w14:textId="77777777" w:rsidR="0065476D" w:rsidRPr="003549BB" w:rsidRDefault="0065476D" w:rsidP="0065476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</w:t>
            </w:r>
            <w:proofErr w:type="spellStart"/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name":"Fast</w:t>
            </w:r>
            <w:proofErr w:type="spellEnd"/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Furious","director":"Rob</w:t>
            </w:r>
            <w:proofErr w:type="spellEnd"/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Cohen","date":"30.07.2018"}</w:t>
            </w:r>
          </w:p>
          <w:p w14:paraId="434D41FC" w14:textId="4B99680D" w:rsidR="00B33193" w:rsidRPr="003549BB" w:rsidRDefault="0065476D" w:rsidP="0065476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</w:t>
            </w:r>
            <w:proofErr w:type="spellStart"/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name":"Godfather","director":"Francis</w:t>
            </w:r>
            <w:proofErr w:type="spellEnd"/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Ford Coppola","date":"29.07.2018"}</w:t>
            </w:r>
          </w:p>
        </w:tc>
      </w:tr>
    </w:tbl>
    <w:p w14:paraId="5DF36AD6" w14:textId="5739A126" w:rsidR="0093402E" w:rsidRPr="003549BB" w:rsidRDefault="0093402E" w:rsidP="00CA4440">
      <w:pPr>
        <w:rPr>
          <w:lang w:val="en-US"/>
        </w:rPr>
      </w:pPr>
    </w:p>
    <w:p w14:paraId="52A61EDE" w14:textId="77777777" w:rsidR="0065476D" w:rsidRPr="003549BB" w:rsidRDefault="0065476D" w:rsidP="0065476D">
      <w:pPr>
        <w:pStyle w:val="Heading2"/>
      </w:pPr>
      <w:r w:rsidRPr="003549BB">
        <w:t>Store provision</w:t>
      </w:r>
    </w:p>
    <w:p w14:paraId="49FB13B3" w14:textId="02BFC4AC" w:rsidR="0065476D" w:rsidRPr="003549BB" w:rsidRDefault="0065476D" w:rsidP="0065476D">
      <w:pPr>
        <w:rPr>
          <w:lang w:val="en-US"/>
        </w:rPr>
      </w:pPr>
      <w:r w:rsidRPr="003549BB">
        <w:rPr>
          <w:lang w:val="en-US"/>
        </w:rPr>
        <w:t>You will receive a</w:t>
      </w:r>
      <w:r w:rsidR="003549BB">
        <w:rPr>
          <w:lang w:val="en-US"/>
        </w:rPr>
        <w:t>n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array</w:t>
      </w:r>
      <w:r w:rsidRPr="003549BB">
        <w:rPr>
          <w:lang w:val="en-US"/>
        </w:rPr>
        <w:t xml:space="preserve"> which contains </w:t>
      </w:r>
      <w:r w:rsidRPr="00715CBA">
        <w:rPr>
          <w:b/>
          <w:lang w:val="en-US"/>
        </w:rPr>
        <w:t>2 other arrays</w:t>
      </w:r>
      <w:r w:rsidRPr="003549BB">
        <w:rPr>
          <w:lang w:val="en-US"/>
        </w:rPr>
        <w:t>. The first array represent</w:t>
      </w:r>
      <w:r w:rsidR="003549BB">
        <w:rPr>
          <w:lang w:val="en-US"/>
        </w:rPr>
        <w:t>s</w:t>
      </w:r>
      <w:r w:rsidRPr="003549BB">
        <w:rPr>
          <w:lang w:val="en-US"/>
        </w:rPr>
        <w:t xml:space="preserve"> a current stock of the local store</w:t>
      </w:r>
      <w:r w:rsidR="003549BB">
        <w:rPr>
          <w:lang w:val="en-US"/>
        </w:rPr>
        <w:t xml:space="preserve">. The second array will contain </w:t>
      </w:r>
      <w:r w:rsidRPr="003549BB">
        <w:rPr>
          <w:lang w:val="en-US"/>
        </w:rPr>
        <w:t>products which the store has ordered for delivery.</w:t>
      </w:r>
    </w:p>
    <w:p w14:paraId="402F86D4" w14:textId="043E092E" w:rsidR="0065476D" w:rsidRPr="003549BB" w:rsidRDefault="003549BB" w:rsidP="0065476D">
      <w:pPr>
        <w:rPr>
          <w:lang w:val="en-US"/>
        </w:rPr>
      </w:pPr>
      <w:r w:rsidRPr="003549BB">
        <w:rPr>
          <w:lang w:val="en-US"/>
        </w:rPr>
        <w:t>The</w:t>
      </w:r>
      <w:r w:rsidR="0065476D" w:rsidRPr="003549BB">
        <w:rPr>
          <w:lang w:val="en-US"/>
        </w:rPr>
        <w:t xml:space="preserve"> following information applies to both arrays:</w:t>
      </w:r>
    </w:p>
    <w:p w14:paraId="7A5453D2" w14:textId="346FF382" w:rsidR="0065476D" w:rsidRPr="003549BB" w:rsidRDefault="0065476D" w:rsidP="0065476D">
      <w:pPr>
        <w:rPr>
          <w:lang w:val="en-US"/>
        </w:rPr>
      </w:pPr>
      <w:r w:rsidRPr="003549BB">
        <w:rPr>
          <w:lang w:val="en-US"/>
        </w:rPr>
        <w:t xml:space="preserve">Every </w:t>
      </w:r>
      <w:r w:rsidRPr="003549BB">
        <w:rPr>
          <w:b/>
          <w:lang w:val="en-US"/>
        </w:rPr>
        <w:t>odd</w:t>
      </w:r>
      <w:r w:rsidRPr="003549BB">
        <w:rPr>
          <w:lang w:val="en-US"/>
        </w:rPr>
        <w:t xml:space="preserve"> index will hold the name of the product and on every </w:t>
      </w:r>
      <w:r w:rsidRPr="003549BB">
        <w:rPr>
          <w:b/>
          <w:lang w:val="en-US"/>
        </w:rPr>
        <w:t>even</w:t>
      </w:r>
      <w:r w:rsidRPr="003549BB">
        <w:rPr>
          <w:lang w:val="en-US"/>
        </w:rPr>
        <w:t xml:space="preserve"> index will hold the quantity of that product. You should store them into a</w:t>
      </w:r>
      <w:r w:rsidR="003549BB">
        <w:rPr>
          <w:lang w:val="en-US"/>
        </w:rPr>
        <w:t>n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object</w:t>
      </w:r>
      <w:r w:rsidRPr="003549BB">
        <w:rPr>
          <w:lang w:val="en-US"/>
        </w:rPr>
        <w:t xml:space="preserve">, and print them </w:t>
      </w:r>
      <w:r w:rsidR="00715CBA" w:rsidRPr="00715CBA">
        <w:rPr>
          <w:b/>
          <w:lang w:val="en-US"/>
        </w:rPr>
        <w:t>as an object</w:t>
      </w:r>
      <w:r w:rsidRPr="003549BB">
        <w:rPr>
          <w:lang w:val="en-US"/>
        </w:rPr>
        <w:t>.</w:t>
      </w:r>
    </w:p>
    <w:p w14:paraId="10209335" w14:textId="77777777" w:rsidR="0065476D" w:rsidRPr="003549BB" w:rsidRDefault="0065476D" w:rsidP="0065476D">
      <w:pPr>
        <w:rPr>
          <w:lang w:val="en-US"/>
        </w:rPr>
      </w:pPr>
      <w:r w:rsidRPr="003549BB">
        <w:rPr>
          <w:lang w:val="en-US"/>
        </w:rPr>
        <w:t xml:space="preserve">All of the arrays values will be </w:t>
      </w:r>
      <w:r w:rsidRPr="003549BB">
        <w:rPr>
          <w:b/>
          <w:lang w:val="en-US"/>
        </w:rPr>
        <w:t>strings.</w:t>
      </w:r>
    </w:p>
    <w:p w14:paraId="4CBC0BBB" w14:textId="77777777" w:rsidR="0065476D" w:rsidRPr="003549BB" w:rsidRDefault="0065476D" w:rsidP="0065476D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75"/>
        <w:gridCol w:w="4707"/>
      </w:tblGrid>
      <w:tr w:rsidR="0065476D" w:rsidRPr="003549BB" w14:paraId="2E248E41" w14:textId="77777777" w:rsidTr="00165EEB">
        <w:tc>
          <w:tcPr>
            <w:tcW w:w="5075" w:type="dxa"/>
            <w:shd w:val="clear" w:color="auto" w:fill="D9D9D9" w:themeFill="background1" w:themeFillShade="D9"/>
            <w:vAlign w:val="center"/>
          </w:tcPr>
          <w:p w14:paraId="651AD69A" w14:textId="77777777" w:rsidR="0065476D" w:rsidRPr="003549BB" w:rsidRDefault="0065476D" w:rsidP="00E6583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707" w:type="dxa"/>
            <w:shd w:val="clear" w:color="auto" w:fill="D9D9D9" w:themeFill="background1" w:themeFillShade="D9"/>
            <w:vAlign w:val="center"/>
          </w:tcPr>
          <w:p w14:paraId="51A7D1B3" w14:textId="77777777" w:rsidR="0065476D" w:rsidRPr="003549BB" w:rsidRDefault="0065476D" w:rsidP="00E6583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476D" w:rsidRPr="003549BB" w14:paraId="5484DD0A" w14:textId="77777777" w:rsidTr="00165EEB">
        <w:tc>
          <w:tcPr>
            <w:tcW w:w="5075" w:type="dxa"/>
            <w:vAlign w:val="center"/>
          </w:tcPr>
          <w:p w14:paraId="4B721F5E" w14:textId="56B5C7EB" w:rsidR="0065476D" w:rsidRPr="000D4040" w:rsidRDefault="00715CBA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[['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Chips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'5', '</w:t>
            </w:r>
            <w:proofErr w:type="spellStart"/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Coca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Cola</w:t>
            </w:r>
            <w:proofErr w:type="spellEnd"/>
            <w:r w:rsidR="0065476D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'9', '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Bananas</w:t>
            </w:r>
            <w:r w:rsidR="0065476D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'14', '</w:t>
            </w:r>
            <w:r w:rsid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Pasta</w:t>
            </w:r>
            <w:r w:rsidR="003549BB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'4', '</w:t>
            </w:r>
            <w:r w:rsid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Beer</w:t>
            </w:r>
            <w:r w:rsidR="003549BB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'2'],['</w:t>
            </w:r>
            <w:r w:rsid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Fl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our</w:t>
            </w:r>
            <w:r w:rsidR="0065476D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'44', '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Oil</w:t>
            </w:r>
            <w:r w:rsidR="0065476D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'12', '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Pasta</w:t>
            </w:r>
            <w:r w:rsidR="0065476D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'7', '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Tomatoes</w:t>
            </w:r>
            <w:r w:rsidR="0065476D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'70', '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Bananas</w:t>
            </w:r>
            <w:r w:rsidR="0065476D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'30']]</w:t>
            </w:r>
          </w:p>
        </w:tc>
        <w:tc>
          <w:tcPr>
            <w:tcW w:w="4707" w:type="dxa"/>
            <w:vAlign w:val="center"/>
          </w:tcPr>
          <w:p w14:paraId="742A251F" w14:textId="77777777" w:rsidR="0065476D" w:rsidRPr="003549BB" w:rsidRDefault="0065476D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 Chips: 5,</w:t>
            </w:r>
          </w:p>
          <w:p w14:paraId="0FDF1D83" w14:textId="5B7FE79F" w:rsidR="0065476D" w:rsidRPr="003549BB" w:rsidRDefault="00715CBA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CocaCola</w:t>
            </w:r>
            <w:proofErr w:type="spellEnd"/>
            <w:r w:rsidR="0065476D"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: 9,</w:t>
            </w:r>
          </w:p>
          <w:p w14:paraId="7D7BD8D1" w14:textId="77777777" w:rsidR="0065476D" w:rsidRPr="003549BB" w:rsidRDefault="0065476D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 Bananas: 44,</w:t>
            </w:r>
          </w:p>
          <w:p w14:paraId="1339CCE7" w14:textId="77777777" w:rsidR="0065476D" w:rsidRPr="003549BB" w:rsidRDefault="0065476D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 Pasta: 11,</w:t>
            </w:r>
          </w:p>
          <w:p w14:paraId="2B7680E0" w14:textId="77777777" w:rsidR="0065476D" w:rsidRPr="003549BB" w:rsidRDefault="0065476D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 Beer: 2,</w:t>
            </w:r>
          </w:p>
          <w:p w14:paraId="7C3AEBBC" w14:textId="6E2CE515" w:rsidR="0065476D" w:rsidRPr="003549BB" w:rsidRDefault="003549BB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lastRenderedPageBreak/>
              <w:t xml:space="preserve">  Fl</w:t>
            </w:r>
            <w:r w:rsidR="0065476D"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our: 44,</w:t>
            </w:r>
          </w:p>
          <w:p w14:paraId="7B728DBE" w14:textId="77777777" w:rsidR="0065476D" w:rsidRPr="003549BB" w:rsidRDefault="0065476D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 Oil: 12,</w:t>
            </w:r>
          </w:p>
          <w:p w14:paraId="74B4BB5D" w14:textId="77777777" w:rsidR="0065476D" w:rsidRPr="003549BB" w:rsidRDefault="0065476D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 Tomatoes: 70 }</w:t>
            </w:r>
          </w:p>
        </w:tc>
      </w:tr>
    </w:tbl>
    <w:p w14:paraId="2E0AF49E" w14:textId="7CC3796E" w:rsidR="00165EEB" w:rsidRPr="003549BB" w:rsidRDefault="00165EEB" w:rsidP="00CA4440">
      <w:pPr>
        <w:rPr>
          <w:lang w:val="en-US"/>
        </w:rPr>
      </w:pPr>
    </w:p>
    <w:p w14:paraId="3B737D8F" w14:textId="0C9A87EF" w:rsidR="00165EEB" w:rsidRPr="003549BB" w:rsidRDefault="00165EEB" w:rsidP="00165EEB">
      <w:pPr>
        <w:pStyle w:val="Heading2"/>
        <w:rPr>
          <w:rFonts w:asciiTheme="minorHAnsi" w:eastAsiaTheme="majorEastAsia" w:hAnsiTheme="minorHAnsi"/>
        </w:rPr>
      </w:pPr>
      <w:r w:rsidRPr="003549BB">
        <w:t>Inventory</w:t>
      </w:r>
    </w:p>
    <w:p w14:paraId="58A4AFF6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In the era of heroes, every hero has his own items which make him unique. Create a function which creates a </w:t>
      </w:r>
      <w:r w:rsidRPr="003549BB">
        <w:rPr>
          <w:b/>
          <w:lang w:val="en-US"/>
        </w:rPr>
        <w:t>register for the heroes</w:t>
      </w:r>
      <w:r w:rsidRPr="003549BB">
        <w:rPr>
          <w:lang w:val="en-US"/>
        </w:rPr>
        <w:t xml:space="preserve">, with their </w:t>
      </w:r>
      <w:r w:rsidRPr="003549BB">
        <w:rPr>
          <w:b/>
          <w:lang w:val="en-US"/>
        </w:rPr>
        <w:t>names</w:t>
      </w:r>
      <w:r w:rsidRPr="003549BB">
        <w:rPr>
          <w:lang w:val="en-US"/>
        </w:rPr>
        <w:t xml:space="preserve">, </w:t>
      </w:r>
      <w:r w:rsidRPr="003549BB">
        <w:rPr>
          <w:b/>
          <w:lang w:val="en-US"/>
        </w:rPr>
        <w:t>level</w:t>
      </w:r>
      <w:r w:rsidRPr="003549BB">
        <w:rPr>
          <w:lang w:val="en-US"/>
        </w:rPr>
        <w:t xml:space="preserve">, and </w:t>
      </w:r>
      <w:r w:rsidRPr="003549BB">
        <w:rPr>
          <w:b/>
          <w:lang w:val="en-US"/>
        </w:rPr>
        <w:t>items</w:t>
      </w:r>
      <w:r w:rsidRPr="003549BB">
        <w:rPr>
          <w:lang w:val="en-US"/>
        </w:rPr>
        <w:t xml:space="preserve">, if they have such. The register should accept data in a specified format, and return it presented in a specified format. </w:t>
      </w:r>
    </w:p>
    <w:p w14:paraId="40FF687A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</w:t>
      </w:r>
      <w:r w:rsidRPr="00F5423B">
        <w:rPr>
          <w:b/>
          <w:lang w:val="en-US"/>
        </w:rPr>
        <w:t>array of strings</w:t>
      </w:r>
      <w:r w:rsidRPr="003549BB">
        <w:rPr>
          <w:lang w:val="en-US"/>
        </w:rPr>
        <w:t>. Each element holds data for a hero, in the following format:</w:t>
      </w:r>
    </w:p>
    <w:p w14:paraId="2157F0AE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>“</w:t>
      </w:r>
      <w:r w:rsidRPr="003549BB">
        <w:rPr>
          <w:rStyle w:val="CodeChar"/>
          <w:noProof w:val="0"/>
          <w:lang w:val="en-US"/>
        </w:rPr>
        <w:t>{</w:t>
      </w:r>
      <w:proofErr w:type="spellStart"/>
      <w:proofErr w:type="gramStart"/>
      <w:r w:rsidRPr="003549BB">
        <w:rPr>
          <w:rStyle w:val="CodeChar"/>
          <w:noProof w:val="0"/>
          <w:lang w:val="en-US"/>
        </w:rPr>
        <w:t>heroName</w:t>
      </w:r>
      <w:proofErr w:type="spellEnd"/>
      <w:proofErr w:type="gramEnd"/>
      <w:r w:rsidRPr="003549BB">
        <w:rPr>
          <w:rStyle w:val="CodeChar"/>
          <w:noProof w:val="0"/>
          <w:lang w:val="en-US"/>
        </w:rPr>
        <w:t>} / {</w:t>
      </w:r>
      <w:proofErr w:type="spellStart"/>
      <w:r w:rsidRPr="003549BB">
        <w:rPr>
          <w:rStyle w:val="CodeChar"/>
          <w:noProof w:val="0"/>
          <w:lang w:val="en-US"/>
        </w:rPr>
        <w:t>heroLevel</w:t>
      </w:r>
      <w:proofErr w:type="spellEnd"/>
      <w:r w:rsidRPr="003549BB">
        <w:rPr>
          <w:rStyle w:val="CodeChar"/>
          <w:noProof w:val="0"/>
          <w:lang w:val="en-US"/>
        </w:rPr>
        <w:t>} / {item1}, {item2}, {item3}...</w:t>
      </w:r>
      <w:r w:rsidRPr="003549BB">
        <w:rPr>
          <w:lang w:val="en-US"/>
        </w:rPr>
        <w:t xml:space="preserve">” </w:t>
      </w:r>
    </w:p>
    <w:p w14:paraId="45B90D51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You must store the data about every hero. The </w:t>
      </w:r>
      <w:r w:rsidRPr="003549BB">
        <w:rPr>
          <w:b/>
          <w:lang w:val="en-US"/>
        </w:rPr>
        <w:t>name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>string</w:t>
      </w:r>
      <w:r w:rsidRPr="003549BB">
        <w:rPr>
          <w:lang w:val="en-US"/>
        </w:rPr>
        <w:t xml:space="preserve">, the </w:t>
      </w:r>
      <w:r w:rsidRPr="003549BB">
        <w:rPr>
          <w:b/>
          <w:lang w:val="en-US"/>
        </w:rPr>
        <w:t>level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 xml:space="preserve">number </w:t>
      </w:r>
      <w:r w:rsidRPr="003549BB">
        <w:rPr>
          <w:lang w:val="en-US"/>
        </w:rPr>
        <w:t xml:space="preserve">and the items are all </w:t>
      </w:r>
      <w:r w:rsidRPr="003549BB">
        <w:rPr>
          <w:b/>
          <w:lang w:val="en-US"/>
        </w:rPr>
        <w:t>strings.</w:t>
      </w:r>
    </w:p>
    <w:p w14:paraId="6740A88D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>JSON representation</w:t>
      </w:r>
      <w:r w:rsidRPr="003549BB">
        <w:rPr>
          <w:lang w:val="en-US"/>
        </w:rPr>
        <w:t xml:space="preserve"> of the data for all the heroes you’ve stored. The data must be an </w:t>
      </w:r>
      <w:r w:rsidRPr="003549BB">
        <w:rPr>
          <w:b/>
          <w:lang w:val="en-US"/>
        </w:rPr>
        <w:t>array of all the heroes</w:t>
      </w:r>
      <w:r w:rsidRPr="003549BB">
        <w:rPr>
          <w:lang w:val="en-US"/>
        </w:rPr>
        <w:t>. Check the examples for more info.</w:t>
      </w:r>
    </w:p>
    <w:p w14:paraId="368F180B" w14:textId="77777777" w:rsidR="00165EEB" w:rsidRPr="003549BB" w:rsidRDefault="00165EEB" w:rsidP="00165EEB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503"/>
      </w:tblGrid>
      <w:tr w:rsidR="00165EEB" w:rsidRPr="003549BB" w14:paraId="030483B1" w14:textId="77777777" w:rsidTr="003549BB"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A2A46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5495D2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65EEB" w:rsidRPr="003549BB" w14:paraId="4D2D8550" w14:textId="77777777" w:rsidTr="003549BB"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CE14" w14:textId="0B1AA19B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["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Isacc</w:t>
            </w:r>
            <w:proofErr w:type="spellEnd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 xml:space="preserve"> / 25 / Apple, 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GravityGun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</w:p>
          <w:p w14:paraId="3ABAB8A0" w14:textId="4A70C69B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 xml:space="preserve">Derek / 12 / 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BarrelVest</w:t>
            </w:r>
            <w:proofErr w:type="spellEnd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DestructionSword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</w:p>
          <w:p w14:paraId="28499710" w14:textId="43ED1A4D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Hes</w:t>
            </w:r>
            <w:proofErr w:type="spellEnd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 xml:space="preserve"> / 1 / Desolator, Sentinel, Antara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"]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4F87C" w14:textId="77777777" w:rsidR="00165EEB" w:rsidRPr="003549BB" w:rsidRDefault="00165EE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[{"name":"Isacc","level":25,"items":["Apple","GravityGun"]},{"name":"Derek","level":12,"items":["BarrelVest","DestructionSword"]},{"name":"Hes","level":1,"items":["Desolator","Sentinel","Antara"]}]</w:t>
            </w:r>
          </w:p>
        </w:tc>
      </w:tr>
    </w:tbl>
    <w:p w14:paraId="4B5D4466" w14:textId="77777777" w:rsidR="003549BB" w:rsidRPr="00672E76" w:rsidRDefault="003549BB" w:rsidP="00CA4440">
      <w:pPr>
        <w:rPr>
          <w:lang w:val="en-US"/>
        </w:rPr>
      </w:pPr>
    </w:p>
    <w:p w14:paraId="2FFA2D78" w14:textId="241DC160" w:rsidR="00165EEB" w:rsidRPr="003549BB" w:rsidRDefault="00165EEB" w:rsidP="00165EEB">
      <w:pPr>
        <w:pStyle w:val="Heading2"/>
        <w:rPr>
          <w:rFonts w:asciiTheme="minorHAnsi" w:eastAsiaTheme="majorEastAsia" w:hAnsiTheme="minorHAnsi"/>
        </w:rPr>
      </w:pPr>
      <w:r w:rsidRPr="003549BB">
        <w:t>JSON Towns</w:t>
      </w:r>
    </w:p>
    <w:p w14:paraId="2BAF1A5B" w14:textId="3169EE90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You’re tasked to create and print a JSON from a text table. You will receive input as an array of strings, where each string represents a row of a table, with values on the row encompassed by pipes </w:t>
      </w:r>
      <w:r w:rsidRPr="003549BB">
        <w:rPr>
          <w:b/>
          <w:lang w:val="en-US"/>
        </w:rPr>
        <w:t xml:space="preserve">"|" </w:t>
      </w:r>
      <w:r w:rsidRPr="003549BB">
        <w:rPr>
          <w:lang w:val="en-US"/>
        </w:rPr>
        <w:t xml:space="preserve">and optionally spaces. The table will consist of exactly 3 columns </w:t>
      </w:r>
      <w:r w:rsidRPr="003549BB">
        <w:rPr>
          <w:b/>
          <w:lang w:val="en-US"/>
        </w:rPr>
        <w:t>“Town”</w:t>
      </w:r>
      <w:r w:rsidRPr="003549BB">
        <w:rPr>
          <w:lang w:val="en-US"/>
        </w:rPr>
        <w:t>,</w:t>
      </w:r>
      <w:r w:rsidRPr="003549BB">
        <w:rPr>
          <w:b/>
          <w:lang w:val="en-US"/>
        </w:rPr>
        <w:t xml:space="preserve"> “Latitude” </w:t>
      </w:r>
      <w:r w:rsidRPr="003549BB">
        <w:rPr>
          <w:lang w:val="en-US"/>
        </w:rPr>
        <w:t>and</w:t>
      </w:r>
      <w:r w:rsidRPr="003549BB">
        <w:rPr>
          <w:b/>
          <w:lang w:val="en-US"/>
        </w:rPr>
        <w:t xml:space="preserve"> “Longitude”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latitude</w:t>
      </w:r>
      <w:r w:rsidRPr="003549BB">
        <w:rPr>
          <w:lang w:val="en-US"/>
        </w:rPr>
        <w:t xml:space="preserve"> and </w:t>
      </w:r>
      <w:r w:rsidRPr="003549BB">
        <w:rPr>
          <w:b/>
          <w:lang w:val="en-US"/>
        </w:rPr>
        <w:t>longitude</w:t>
      </w:r>
      <w:r w:rsidRPr="003549BB">
        <w:rPr>
          <w:lang w:val="en-US"/>
        </w:rPr>
        <w:t xml:space="preserve"> columns will always contain </w:t>
      </w:r>
      <w:r w:rsidRPr="003549BB">
        <w:rPr>
          <w:b/>
          <w:lang w:val="en-US"/>
        </w:rPr>
        <w:t>valid numbers</w:t>
      </w:r>
      <w:r w:rsidRPr="003549BB">
        <w:rPr>
          <w:lang w:val="en-US"/>
        </w:rPr>
        <w:t>. Check the examples to get a better understanding of your task.</w:t>
      </w:r>
    </w:p>
    <w:p w14:paraId="7792CCA7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an array of strings – the first string contains the table’s headings, each next string is a row from the table.</w:t>
      </w:r>
    </w:p>
    <w:p w14:paraId="55C21A54" w14:textId="77D9CD1C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should be an array of objects wrapped in </w:t>
      </w:r>
      <w:proofErr w:type="spellStart"/>
      <w:proofErr w:type="gramStart"/>
      <w:r w:rsidRPr="003549BB">
        <w:rPr>
          <w:b/>
          <w:lang w:val="en-US"/>
        </w:rPr>
        <w:t>JSON.stringify</w:t>
      </w:r>
      <w:proofErr w:type="spellEnd"/>
      <w:r w:rsidRPr="003549BB">
        <w:rPr>
          <w:b/>
          <w:lang w:val="en-US"/>
        </w:rPr>
        <w:t>(</w:t>
      </w:r>
      <w:proofErr w:type="gramEnd"/>
      <w:r w:rsidRPr="003549BB">
        <w:rPr>
          <w:b/>
          <w:lang w:val="en-US"/>
        </w:rPr>
        <w:t>)</w:t>
      </w:r>
      <w:r w:rsidRPr="003549BB">
        <w:rPr>
          <w:lang w:val="en-US"/>
        </w:rPr>
        <w:t xml:space="preserve">. Latitude and longitude must be parsed to </w:t>
      </w:r>
      <w:r w:rsidRPr="003549BB">
        <w:rPr>
          <w:b/>
          <w:lang w:val="en-US"/>
        </w:rPr>
        <w:t>numbers</w:t>
      </w:r>
      <w:r w:rsidR="00F77BC1">
        <w:rPr>
          <w:b/>
          <w:lang w:val="en-US"/>
        </w:rPr>
        <w:t xml:space="preserve"> and formatted to the second decimal point</w:t>
      </w:r>
      <w:r w:rsidRPr="003549BB">
        <w:rPr>
          <w:lang w:val="en-US"/>
        </w:rPr>
        <w:t>!</w:t>
      </w:r>
    </w:p>
    <w:p w14:paraId="1278E581" w14:textId="77777777" w:rsidR="00165EEB" w:rsidRPr="003549BB" w:rsidRDefault="00165EEB" w:rsidP="00165EEB">
      <w:pPr>
        <w:pStyle w:val="Heading3"/>
        <w:rPr>
          <w:lang w:val="en-US"/>
        </w:rPr>
      </w:pPr>
      <w:r w:rsidRPr="003549BB">
        <w:rPr>
          <w:lang w:val="en-US"/>
        </w:rPr>
        <w:lastRenderedPageBreak/>
        <w:t>Examples</w:t>
      </w:r>
    </w:p>
    <w:tbl>
      <w:tblPr>
        <w:tblStyle w:val="TableGrid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18"/>
      </w:tblGrid>
      <w:tr w:rsidR="00165EEB" w:rsidRPr="003549BB" w14:paraId="564DD4BB" w14:textId="77777777" w:rsidTr="00B51FF4"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9494D" w14:textId="77777777" w:rsidR="00165EEB" w:rsidRPr="003549BB" w:rsidRDefault="00165EE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3549B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</w:tr>
      <w:tr w:rsidR="00165EEB" w:rsidRPr="003549BB" w14:paraId="0039B0B4" w14:textId="77777777" w:rsidTr="00B51FF4"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E7E6" w14:textId="77777777" w:rsidR="00165EEB" w:rsidRPr="003549BB" w:rsidRDefault="00165EE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['| Town | Latitude | Longitude |',</w:t>
            </w:r>
          </w:p>
          <w:p w14:paraId="6F5B0D7C" w14:textId="77777777" w:rsidR="00165EEB" w:rsidRPr="003549BB" w:rsidRDefault="00165EE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'| Sofia | 42.696552 | 23.32601 |',</w:t>
            </w:r>
          </w:p>
          <w:p w14:paraId="13215154" w14:textId="77777777" w:rsidR="00165EEB" w:rsidRPr="003549BB" w:rsidRDefault="00165EE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'| Beijing | 39.913818 | 116.363625 |'];</w:t>
            </w:r>
          </w:p>
        </w:tc>
      </w:tr>
      <w:tr w:rsidR="00165EEB" w:rsidRPr="003549BB" w14:paraId="6DA6017D" w14:textId="77777777" w:rsidTr="00B51FF4"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3C8ACF" w14:textId="77777777" w:rsidR="00165EEB" w:rsidRPr="003549BB" w:rsidRDefault="00165E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549B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65EEB" w:rsidRPr="003549BB" w14:paraId="0C34223E" w14:textId="77777777" w:rsidTr="00B51FF4"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FBEB" w14:textId="086B535F" w:rsidR="00165EEB" w:rsidRPr="003549BB" w:rsidRDefault="00165EE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="004159D1">
              <w:rPr>
                <w:rFonts w:ascii="Consolas" w:hAnsi="Consolas"/>
                <w:sz w:val="22"/>
                <w:szCs w:val="22"/>
                <w:lang w:val="en-US"/>
              </w:rPr>
              <w:t>{"Town":"Sofia","Latitude":42.70,"Longitude":23.33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},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br/>
              <w:t>{"Town":"Beijing","Latitude":39.91,"Longitude":116.36}]</w:t>
            </w:r>
          </w:p>
        </w:tc>
      </w:tr>
    </w:tbl>
    <w:p w14:paraId="63B10A3F" w14:textId="7ED82DE5" w:rsidR="00165EEB" w:rsidRPr="003549BB" w:rsidRDefault="00165EEB" w:rsidP="00CA4440">
      <w:pPr>
        <w:rPr>
          <w:lang w:val="en-US"/>
        </w:rPr>
      </w:pPr>
    </w:p>
    <w:p w14:paraId="5F338F20" w14:textId="28D7B970" w:rsidR="00165EEB" w:rsidRPr="003549BB" w:rsidRDefault="00165EEB" w:rsidP="00165EEB">
      <w:pPr>
        <w:pStyle w:val="Heading2"/>
        <w:rPr>
          <w:rFonts w:asciiTheme="minorHAnsi" w:eastAsiaTheme="majorEastAsia" w:hAnsiTheme="minorHAnsi"/>
        </w:rPr>
      </w:pPr>
      <w:bookmarkStart w:id="0" w:name="_GoBack"/>
      <w:bookmarkEnd w:id="0"/>
      <w:r w:rsidRPr="003549BB">
        <w:t>Unique Names</w:t>
      </w:r>
    </w:p>
    <w:p w14:paraId="58069D8F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You are tasked to create a catalogue of usernames. The usernames will be strings that </w:t>
      </w:r>
      <w:r w:rsidRPr="003549BB">
        <w:rPr>
          <w:b/>
          <w:lang w:val="en-US"/>
        </w:rPr>
        <w:t>may contain any ASCII</w:t>
      </w:r>
      <w:r w:rsidRPr="003549BB">
        <w:rPr>
          <w:lang w:val="en-US"/>
        </w:rPr>
        <w:t xml:space="preserve"> character. You </w:t>
      </w:r>
      <w:r w:rsidRPr="003549BB">
        <w:rPr>
          <w:b/>
          <w:lang w:val="en-US"/>
        </w:rPr>
        <w:t>need to order</w:t>
      </w:r>
      <w:r w:rsidRPr="003549BB">
        <w:rPr>
          <w:lang w:val="en-US"/>
        </w:rPr>
        <w:t xml:space="preserve"> them </w:t>
      </w:r>
      <w:r w:rsidRPr="003549BB">
        <w:rPr>
          <w:b/>
          <w:lang w:val="en-US"/>
        </w:rPr>
        <w:t>by their length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ascending order</w:t>
      </w:r>
      <w:r w:rsidRPr="003549BB">
        <w:rPr>
          <w:lang w:val="en-US"/>
        </w:rPr>
        <w:t xml:space="preserve">, as </w:t>
      </w:r>
      <w:r w:rsidRPr="003549BB">
        <w:rPr>
          <w:b/>
          <w:lang w:val="en-US"/>
        </w:rPr>
        <w:t>first criteria</w:t>
      </w:r>
      <w:r w:rsidRPr="003549BB">
        <w:rPr>
          <w:lang w:val="en-US"/>
        </w:rPr>
        <w:t xml:space="preserve">, and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 as </w:t>
      </w:r>
      <w:r w:rsidRPr="003549BB">
        <w:rPr>
          <w:b/>
          <w:lang w:val="en-US"/>
        </w:rPr>
        <w:t>second criteria</w:t>
      </w:r>
      <w:r w:rsidRPr="003549BB">
        <w:rPr>
          <w:lang w:val="en-US"/>
        </w:rPr>
        <w:t xml:space="preserve">. </w:t>
      </w:r>
    </w:p>
    <w:p w14:paraId="10D7561D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array of strings. Each element represents a </w:t>
      </w:r>
      <w:r w:rsidRPr="003549BB">
        <w:rPr>
          <w:b/>
          <w:lang w:val="en-US"/>
        </w:rPr>
        <w:t>username</w:t>
      </w:r>
      <w:r w:rsidRPr="003549BB">
        <w:rPr>
          <w:lang w:val="en-US"/>
        </w:rPr>
        <w:t xml:space="preserve">. Sometimes the input may contain </w:t>
      </w:r>
      <w:r w:rsidRPr="003549BB">
        <w:rPr>
          <w:b/>
          <w:lang w:val="en-US"/>
        </w:rPr>
        <w:t>duplicate usernames</w:t>
      </w:r>
      <w:r w:rsidRPr="003549BB">
        <w:rPr>
          <w:lang w:val="en-US"/>
        </w:rPr>
        <w:t xml:space="preserve">. Make it so that there are </w:t>
      </w:r>
      <w:r w:rsidRPr="003549BB">
        <w:rPr>
          <w:b/>
          <w:lang w:val="en-US"/>
        </w:rPr>
        <w:t>NO duplicates</w:t>
      </w:r>
      <w:r w:rsidRPr="003549BB">
        <w:rPr>
          <w:lang w:val="en-US"/>
        </w:rPr>
        <w:t xml:space="preserve"> in the output.</w:t>
      </w:r>
    </w:p>
    <w:p w14:paraId="300F3DE0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is all of the usernames, </w:t>
      </w:r>
      <w:r w:rsidRPr="003549BB">
        <w:rPr>
          <w:b/>
          <w:lang w:val="en-US"/>
        </w:rPr>
        <w:t xml:space="preserve">ordered </w:t>
      </w:r>
      <w:r w:rsidRPr="003549BB">
        <w:rPr>
          <w:lang w:val="en-US"/>
        </w:rPr>
        <w:t xml:space="preserve">exactly as </w:t>
      </w:r>
      <w:r w:rsidRPr="003549BB">
        <w:rPr>
          <w:b/>
          <w:lang w:val="en-US"/>
        </w:rPr>
        <w:t>specified above</w:t>
      </w:r>
      <w:r w:rsidRPr="003549BB">
        <w:rPr>
          <w:lang w:val="en-US"/>
        </w:rPr>
        <w:t xml:space="preserve"> – each printed on a new line.</w:t>
      </w:r>
    </w:p>
    <w:p w14:paraId="53C57BB6" w14:textId="77777777" w:rsidR="00165EEB" w:rsidRPr="003549BB" w:rsidRDefault="00165EEB" w:rsidP="00165EEB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276"/>
        <w:gridCol w:w="2436"/>
        <w:gridCol w:w="1816"/>
        <w:gridCol w:w="1418"/>
      </w:tblGrid>
      <w:tr w:rsidR="00165EEB" w:rsidRPr="003549BB" w14:paraId="7F9CBF1B" w14:textId="77777777" w:rsidTr="00A35EEA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7DDF1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A44CF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AEA65E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3156F0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E11984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65EEB" w:rsidRPr="003549BB" w14:paraId="16BCFABC" w14:textId="77777777" w:rsidTr="00A35EEA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6D10" w14:textId="217586CC" w:rsidR="00165EEB" w:rsidRPr="003549BB" w:rsidRDefault="00A35EEA">
            <w:pPr>
              <w:spacing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["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Ashton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Kutcher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Ariel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Lilly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Keyden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Aizen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Billy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Braston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"]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DB32" w14:textId="77777777" w:rsidR="00165EEB" w:rsidRPr="003549BB" w:rsidRDefault="00165EEB">
            <w:pPr>
              <w:spacing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Aizen</w:t>
            </w:r>
            <w:proofErr w:type="spellEnd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Ariel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Billy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Lilly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Ashton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Keyden</w:t>
            </w:r>
            <w:proofErr w:type="spellEnd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Braston</w:t>
            </w:r>
            <w:proofErr w:type="spellEnd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Kutcher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760BF1" w14:textId="77777777" w:rsidR="00165EEB" w:rsidRPr="003549BB" w:rsidRDefault="00165EEB">
            <w:pPr>
              <w:spacing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0346" w14:textId="6FCACF78" w:rsidR="00165EEB" w:rsidRPr="003549BB" w:rsidRDefault="00A35EEA">
            <w:pPr>
              <w:spacing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["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Denise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Ignatius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Iris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Isacc</w:t>
            </w:r>
            <w:proofErr w:type="spellEnd"/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Indie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Dean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Donatello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Enfuego</w:t>
            </w:r>
            <w:proofErr w:type="spellEnd"/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Benjamin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Biser</w:t>
            </w:r>
            <w:proofErr w:type="spellEnd"/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Bounty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Renard</w:t>
            </w:r>
            <w:proofErr w:type="spellEnd"/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Rot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"]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95C1" w14:textId="77777777" w:rsidR="00165EEB" w:rsidRPr="003549BB" w:rsidRDefault="00165EEB">
            <w:pPr>
              <w:spacing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Rot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Dean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Iris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Biser</w:t>
            </w:r>
            <w:proofErr w:type="spellEnd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Indie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Isacc</w:t>
            </w:r>
            <w:proofErr w:type="spellEnd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Bounty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Denise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Renard</w:t>
            </w:r>
            <w:proofErr w:type="spellEnd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Enfuego</w:t>
            </w:r>
            <w:proofErr w:type="spellEnd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Benjamin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Ignatius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Donatello</w:t>
            </w:r>
          </w:p>
        </w:tc>
      </w:tr>
    </w:tbl>
    <w:p w14:paraId="4665B7A8" w14:textId="47437F79" w:rsidR="00165EEB" w:rsidRDefault="00165EEB" w:rsidP="00CA4440">
      <w:pPr>
        <w:rPr>
          <w:lang w:val="en-US"/>
        </w:rPr>
      </w:pPr>
    </w:p>
    <w:p w14:paraId="7ECA3713" w14:textId="77777777" w:rsidR="00F77BC1" w:rsidRPr="003549BB" w:rsidRDefault="00F77BC1" w:rsidP="00CA4440">
      <w:pPr>
        <w:rPr>
          <w:lang w:val="en-US"/>
        </w:rPr>
      </w:pPr>
    </w:p>
    <w:p w14:paraId="6DBEF386" w14:textId="4740C070" w:rsidR="00B3385D" w:rsidRPr="003549BB" w:rsidRDefault="00B3385D" w:rsidP="00B3385D">
      <w:pPr>
        <w:pStyle w:val="Heading2"/>
        <w:numPr>
          <w:ilvl w:val="0"/>
          <w:numId w:val="0"/>
        </w:numPr>
        <w:ind w:left="-90"/>
        <w:rPr>
          <w:rFonts w:eastAsiaTheme="majorEastAsia"/>
        </w:rPr>
      </w:pPr>
      <w:r>
        <w:rPr>
          <w:rFonts w:eastAsiaTheme="majorEastAsia"/>
        </w:rPr>
        <w:lastRenderedPageBreak/>
        <w:t>8</w:t>
      </w:r>
      <w:r w:rsidRPr="003549BB">
        <w:rPr>
          <w:rFonts w:eastAsiaTheme="majorEastAsia"/>
        </w:rPr>
        <w:t>.*Catalog</w:t>
      </w:r>
      <w:r w:rsidR="00A35EEA">
        <w:rPr>
          <w:rFonts w:eastAsiaTheme="majorEastAsia"/>
        </w:rPr>
        <w:t>u</w:t>
      </w:r>
      <w:r w:rsidRPr="003549BB">
        <w:rPr>
          <w:rFonts w:eastAsiaTheme="majorEastAsia"/>
        </w:rPr>
        <w:t>e</w:t>
      </w:r>
    </w:p>
    <w:p w14:paraId="51913CF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You have to create a sorted catalogue of store products. You will be given the products’ names and prices. You need to order them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. </w:t>
      </w:r>
    </w:p>
    <w:p w14:paraId="4BDB9456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array of strings. Each element holds info about a product in the following format:</w:t>
      </w:r>
    </w:p>
    <w:p w14:paraId="41D6763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>“</w:t>
      </w:r>
      <w:r w:rsidRPr="003549BB">
        <w:rPr>
          <w:rStyle w:val="CodeChar"/>
          <w:noProof w:val="0"/>
          <w:lang w:val="en-US"/>
        </w:rPr>
        <w:t>{</w:t>
      </w:r>
      <w:proofErr w:type="spellStart"/>
      <w:r w:rsidRPr="003549BB">
        <w:rPr>
          <w:rStyle w:val="CodeChar"/>
          <w:noProof w:val="0"/>
          <w:lang w:val="en-US"/>
        </w:rPr>
        <w:t>productName</w:t>
      </w:r>
      <w:proofErr w:type="spellEnd"/>
      <w:proofErr w:type="gramStart"/>
      <w:r w:rsidRPr="003549BB">
        <w:rPr>
          <w:rStyle w:val="CodeChar"/>
          <w:noProof w:val="0"/>
          <w:lang w:val="en-US"/>
        </w:rPr>
        <w:t>} :</w:t>
      </w:r>
      <w:proofErr w:type="gramEnd"/>
      <w:r w:rsidRPr="003549BB">
        <w:rPr>
          <w:rStyle w:val="CodeChar"/>
          <w:noProof w:val="0"/>
          <w:lang w:val="en-US"/>
        </w:rPr>
        <w:t xml:space="preserve"> {</w:t>
      </w:r>
      <w:proofErr w:type="spellStart"/>
      <w:r w:rsidRPr="003549BB">
        <w:rPr>
          <w:rStyle w:val="CodeChar"/>
          <w:noProof w:val="0"/>
          <w:lang w:val="en-US"/>
        </w:rPr>
        <w:t>productPrice</w:t>
      </w:r>
      <w:proofErr w:type="spellEnd"/>
      <w:r w:rsidRPr="003549BB">
        <w:rPr>
          <w:rStyle w:val="CodeChar"/>
          <w:noProof w:val="0"/>
          <w:lang w:val="en-US"/>
        </w:rPr>
        <w:t>}</w:t>
      </w:r>
      <w:r w:rsidRPr="003549BB">
        <w:rPr>
          <w:lang w:val="en-US"/>
        </w:rPr>
        <w:t>”</w:t>
      </w:r>
    </w:p>
    <w:p w14:paraId="5B82070D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product’s name</w:t>
      </w:r>
      <w:r w:rsidRPr="003549BB">
        <w:rPr>
          <w:lang w:val="en-US"/>
        </w:rPr>
        <w:t xml:space="preserve"> will be a </w:t>
      </w:r>
      <w:r w:rsidRPr="003549BB">
        <w:rPr>
          <w:b/>
          <w:lang w:val="en-US"/>
        </w:rPr>
        <w:t>string</w:t>
      </w:r>
      <w:r w:rsidRPr="003549BB">
        <w:rPr>
          <w:lang w:val="en-US"/>
        </w:rPr>
        <w:t xml:space="preserve">, which will </w:t>
      </w:r>
      <w:r w:rsidRPr="003549BB">
        <w:rPr>
          <w:b/>
          <w:lang w:val="en-US"/>
        </w:rPr>
        <w:t>always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start with a capital letter</w:t>
      </w:r>
      <w:r w:rsidRPr="003549BB">
        <w:rPr>
          <w:lang w:val="en-US"/>
        </w:rPr>
        <w:t xml:space="preserve">, and the </w:t>
      </w:r>
      <w:r w:rsidRPr="003549BB">
        <w:rPr>
          <w:b/>
          <w:lang w:val="en-US"/>
        </w:rPr>
        <w:t>price</w:t>
      </w:r>
      <w:r w:rsidRPr="003549BB">
        <w:rPr>
          <w:lang w:val="en-US"/>
        </w:rPr>
        <w:t xml:space="preserve"> will be </w:t>
      </w:r>
      <w:r w:rsidRPr="003549BB">
        <w:rPr>
          <w:b/>
          <w:lang w:val="en-US"/>
        </w:rPr>
        <w:t>a number</w:t>
      </w:r>
      <w:r w:rsidRPr="003549BB">
        <w:rPr>
          <w:lang w:val="en-US"/>
        </w:rPr>
        <w:t xml:space="preserve">. You can safely assume there will be </w:t>
      </w:r>
      <w:r w:rsidRPr="003549BB">
        <w:rPr>
          <w:b/>
          <w:lang w:val="en-US"/>
        </w:rPr>
        <w:t>NO duplicate product input</w:t>
      </w:r>
      <w:r w:rsidRPr="003549BB">
        <w:rPr>
          <w:lang w:val="en-US"/>
        </w:rPr>
        <w:t xml:space="preserve">. The comparison for alphabetical order is </w:t>
      </w:r>
      <w:r w:rsidRPr="003549BB">
        <w:rPr>
          <w:b/>
          <w:lang w:val="en-US"/>
        </w:rPr>
        <w:t>case-insensitive</w:t>
      </w:r>
      <w:r w:rsidRPr="003549BB">
        <w:rPr>
          <w:lang w:val="en-US"/>
        </w:rPr>
        <w:t>.</w:t>
      </w:r>
    </w:p>
    <w:p w14:paraId="26556D3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As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you must print all the products in a specified format. They must be ordered </w:t>
      </w:r>
      <w:r w:rsidRPr="003549BB">
        <w:rPr>
          <w:b/>
          <w:lang w:val="en-US"/>
        </w:rPr>
        <w:t>exactly as specified above</w:t>
      </w:r>
      <w:r w:rsidRPr="003549BB">
        <w:rPr>
          <w:lang w:val="en-US"/>
        </w:rPr>
        <w:t xml:space="preserve">. The products must be </w:t>
      </w:r>
      <w:r w:rsidRPr="003549BB">
        <w:rPr>
          <w:b/>
          <w:lang w:val="en-US"/>
        </w:rPr>
        <w:t>divided into groups</w:t>
      </w:r>
      <w:r w:rsidRPr="003549BB">
        <w:rPr>
          <w:lang w:val="en-US"/>
        </w:rPr>
        <w:t xml:space="preserve">, by the </w:t>
      </w:r>
      <w:r w:rsidRPr="003549BB">
        <w:rPr>
          <w:b/>
          <w:lang w:val="en-US"/>
        </w:rPr>
        <w:t>initial of their name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group’s initial should be printed</w:t>
      </w:r>
      <w:r w:rsidRPr="003549BB">
        <w:rPr>
          <w:lang w:val="en-US"/>
        </w:rPr>
        <w:t xml:space="preserve">, and after that the products should be printed with </w:t>
      </w:r>
      <w:r w:rsidRPr="003549BB">
        <w:rPr>
          <w:b/>
          <w:lang w:val="en-US"/>
        </w:rPr>
        <w:t>2 spaces before their names</w:t>
      </w:r>
      <w:r w:rsidRPr="003549BB">
        <w:rPr>
          <w:lang w:val="en-US"/>
        </w:rPr>
        <w:t>. For more info check the examples.</w:t>
      </w:r>
    </w:p>
    <w:p w14:paraId="364BBB9C" w14:textId="77777777" w:rsidR="00B3385D" w:rsidRPr="003549BB" w:rsidRDefault="00B3385D" w:rsidP="00B3385D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B3385D" w:rsidRPr="003549BB" w14:paraId="77CEDCE6" w14:textId="77777777" w:rsidTr="00A31A1E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2692757" w14:textId="77777777" w:rsidR="00B3385D" w:rsidRPr="003549BB" w:rsidRDefault="00B3385D" w:rsidP="00A31A1E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716FC03" w14:textId="77777777" w:rsidR="00B3385D" w:rsidRPr="003549BB" w:rsidRDefault="00B3385D" w:rsidP="00A31A1E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3385D" w:rsidRPr="003549BB" w14:paraId="5A6BAD29" w14:textId="77777777" w:rsidTr="00A31A1E">
        <w:tc>
          <w:tcPr>
            <w:tcW w:w="2666" w:type="dxa"/>
            <w:vAlign w:val="center"/>
          </w:tcPr>
          <w:p w14:paraId="55FD4D47" w14:textId="77777777" w:rsidR="00B3385D" w:rsidRPr="003549BB" w:rsidRDefault="00B3385D" w:rsidP="00A31A1E">
            <w:pPr>
              <w:spacing w:after="0"/>
              <w:rPr>
                <w:rFonts w:ascii="Consolas" w:eastAsiaTheme="minorHAnsi" w:hAnsi="Consolas"/>
                <w:sz w:val="22"/>
                <w:szCs w:val="22"/>
                <w:lang w:val="en-US"/>
              </w:rPr>
            </w:pP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Appricot</w:t>
            </w:r>
            <w:proofErr w:type="spellEnd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 xml:space="preserve"> : 20.4</w:t>
            </w:r>
          </w:p>
          <w:p w14:paraId="718A8205" w14:textId="77777777" w:rsidR="00B3385D" w:rsidRPr="003549BB" w:rsidRDefault="00B3385D" w:rsidP="00A31A1E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Fridge : 1500</w:t>
            </w:r>
          </w:p>
          <w:p w14:paraId="69AAE2DD" w14:textId="77777777" w:rsidR="00B3385D" w:rsidRPr="003549BB" w:rsidRDefault="00B3385D" w:rsidP="00A31A1E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TV : 1499</w:t>
            </w:r>
          </w:p>
          <w:p w14:paraId="5BCE2B99" w14:textId="77777777" w:rsidR="00B3385D" w:rsidRPr="003549BB" w:rsidRDefault="00B3385D" w:rsidP="00A31A1E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Deodorant : 10</w:t>
            </w:r>
          </w:p>
          <w:p w14:paraId="0F6B7B54" w14:textId="77777777" w:rsidR="00B3385D" w:rsidRPr="003549BB" w:rsidRDefault="00B3385D" w:rsidP="00A31A1E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Boiler : 300</w:t>
            </w:r>
          </w:p>
          <w:p w14:paraId="29670AD3" w14:textId="77777777" w:rsidR="00B3385D" w:rsidRPr="003549BB" w:rsidRDefault="00B3385D" w:rsidP="00A31A1E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Apple : 1.25</w:t>
            </w:r>
          </w:p>
          <w:p w14:paraId="71171B2A" w14:textId="77777777" w:rsidR="00B3385D" w:rsidRPr="003549BB" w:rsidRDefault="00B3385D" w:rsidP="00A31A1E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Anti-Bug Spray : 15</w:t>
            </w:r>
          </w:p>
          <w:p w14:paraId="1E7A0449" w14:textId="77777777" w:rsidR="00B3385D" w:rsidRPr="003549BB" w:rsidRDefault="00B3385D" w:rsidP="00A31A1E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T-Shirt : 10</w:t>
            </w:r>
          </w:p>
          <w:p w14:paraId="4A0318E5" w14:textId="77777777" w:rsidR="00B3385D" w:rsidRPr="003549BB" w:rsidRDefault="00B3385D" w:rsidP="00A31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3DEE1C1" w14:textId="77777777" w:rsidR="00B3385D" w:rsidRPr="003549BB" w:rsidRDefault="00B3385D" w:rsidP="00A31A1E">
            <w:pPr>
              <w:spacing w:after="0" w:line="240" w:lineRule="auto"/>
              <w:rPr>
                <w:rFonts w:ascii="Consolas" w:eastAsiaTheme="minorHAnsi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</w:p>
          <w:p w14:paraId="48879DC7" w14:textId="77777777" w:rsidR="00B3385D" w:rsidRPr="003549BB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Anti-Bug Spray: 15</w:t>
            </w:r>
          </w:p>
          <w:p w14:paraId="15BCAE17" w14:textId="77777777" w:rsidR="00B3385D" w:rsidRPr="003549BB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Apple: 1.25</w:t>
            </w:r>
          </w:p>
          <w:p w14:paraId="026F772F" w14:textId="77777777" w:rsidR="00B3385D" w:rsidRPr="000D4040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Appricot</w:t>
            </w:r>
            <w:proofErr w:type="spellEnd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: 20.4</w:t>
            </w:r>
          </w:p>
          <w:p w14:paraId="093BFCDA" w14:textId="77777777" w:rsidR="00B3385D" w:rsidRPr="000D4040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B</w:t>
            </w:r>
          </w:p>
          <w:p w14:paraId="5D5FE234" w14:textId="77777777" w:rsidR="00B3385D" w:rsidRPr="000D4040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 Boiler: 300</w:t>
            </w:r>
          </w:p>
          <w:p w14:paraId="4275DFC4" w14:textId="77777777" w:rsidR="00B3385D" w:rsidRPr="000D4040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D</w:t>
            </w:r>
          </w:p>
          <w:p w14:paraId="3F162890" w14:textId="77777777" w:rsidR="00B3385D" w:rsidRPr="000D4040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 </w:t>
            </w:r>
            <w:proofErr w:type="spellStart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Deodorant</w:t>
            </w:r>
            <w:proofErr w:type="spellEnd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: 10</w:t>
            </w:r>
          </w:p>
          <w:p w14:paraId="501EE54B" w14:textId="77777777" w:rsidR="00B3385D" w:rsidRPr="003549BB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F</w:t>
            </w:r>
          </w:p>
          <w:p w14:paraId="4C4F44F0" w14:textId="77777777" w:rsidR="00B3385D" w:rsidRPr="003549BB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Fridge: 1500</w:t>
            </w:r>
          </w:p>
          <w:p w14:paraId="18148B19" w14:textId="77777777" w:rsidR="00B3385D" w:rsidRPr="003549BB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T</w:t>
            </w:r>
          </w:p>
          <w:p w14:paraId="672904BD" w14:textId="77777777" w:rsidR="00B3385D" w:rsidRPr="003549BB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T-Shirt: 10</w:t>
            </w:r>
          </w:p>
          <w:p w14:paraId="2BA7AB84" w14:textId="77777777" w:rsidR="00B3385D" w:rsidRPr="003549BB" w:rsidRDefault="00B3385D" w:rsidP="00A31A1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TV: 1499</w:t>
            </w:r>
          </w:p>
        </w:tc>
      </w:tr>
    </w:tbl>
    <w:p w14:paraId="6FDEDF4C" w14:textId="77777777" w:rsidR="00B3385D" w:rsidRPr="003549BB" w:rsidRDefault="00B3385D" w:rsidP="00B3385D">
      <w:pPr>
        <w:rPr>
          <w:lang w:val="en-US"/>
        </w:rPr>
      </w:pPr>
    </w:p>
    <w:p w14:paraId="184AEB77" w14:textId="0B24D6A0" w:rsidR="00165EEB" w:rsidRPr="003549BB" w:rsidRDefault="00B3385D" w:rsidP="00B3385D">
      <w:pPr>
        <w:pStyle w:val="Heading2"/>
        <w:numPr>
          <w:ilvl w:val="0"/>
          <w:numId w:val="0"/>
        </w:numPr>
      </w:pPr>
      <w:r>
        <w:t>9.</w:t>
      </w:r>
      <w:r w:rsidR="00165EEB" w:rsidRPr="003549BB">
        <w:t>*Flight schedule</w:t>
      </w:r>
    </w:p>
    <w:p w14:paraId="0D37F678" w14:textId="19AD6A01" w:rsidR="00165EEB" w:rsidRPr="003549BB" w:rsidRDefault="00165EEB" w:rsidP="00165EEB">
      <w:pPr>
        <w:rPr>
          <w:b/>
          <w:lang w:val="en-US"/>
        </w:rPr>
      </w:pPr>
      <w:r w:rsidRPr="003549BB">
        <w:rPr>
          <w:lang w:val="en-US"/>
        </w:rPr>
        <w:t>You will receive a</w:t>
      </w:r>
      <w:r w:rsidR="00B3385D">
        <w:rPr>
          <w:lang w:val="en-US"/>
        </w:rPr>
        <w:t>n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array</w:t>
      </w:r>
      <w:r w:rsidRPr="003549BB">
        <w:rPr>
          <w:lang w:val="en-US"/>
        </w:rPr>
        <w:t xml:space="preserve"> with </w:t>
      </w:r>
      <w:r w:rsidRPr="003549BB">
        <w:rPr>
          <w:b/>
          <w:lang w:val="en-US"/>
        </w:rPr>
        <w:t>arrays.</w:t>
      </w:r>
    </w:p>
    <w:p w14:paraId="36F722F3" w14:textId="2CC8728B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>First array (</w:t>
      </w:r>
      <w:r w:rsidRPr="003549BB">
        <w:rPr>
          <w:b/>
          <w:lang w:val="en-US"/>
        </w:rPr>
        <w:t>at index 0</w:t>
      </w:r>
      <w:r w:rsidRPr="003549BB">
        <w:rPr>
          <w:lang w:val="en-US"/>
        </w:rPr>
        <w:t xml:space="preserve">) will hold all flights on </w:t>
      </w:r>
      <w:r w:rsidRPr="003549BB">
        <w:rPr>
          <w:b/>
          <w:lang w:val="en-US"/>
        </w:rPr>
        <w:t>specific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sector</w:t>
      </w:r>
      <w:r w:rsidRPr="003549BB">
        <w:rPr>
          <w:lang w:val="en-US"/>
        </w:rPr>
        <w:t xml:space="preserve"> in the airport. The second array (</w:t>
      </w:r>
      <w:r w:rsidRPr="003549BB">
        <w:rPr>
          <w:b/>
          <w:lang w:val="en-US"/>
        </w:rPr>
        <w:t>at index 1</w:t>
      </w:r>
      <w:r w:rsidRPr="003549BB">
        <w:rPr>
          <w:lang w:val="en-US"/>
        </w:rPr>
        <w:t xml:space="preserve">) will contain </w:t>
      </w:r>
      <w:r w:rsidRPr="003549BB">
        <w:rPr>
          <w:b/>
          <w:lang w:val="en-US"/>
        </w:rPr>
        <w:t>new changed statuses</w:t>
      </w:r>
      <w:r w:rsidRPr="003549BB">
        <w:rPr>
          <w:lang w:val="en-US"/>
        </w:rPr>
        <w:t xml:space="preserve"> of </w:t>
      </w:r>
      <w:r w:rsidRPr="003549BB">
        <w:rPr>
          <w:b/>
          <w:lang w:val="en-US"/>
        </w:rPr>
        <w:t>some</w:t>
      </w:r>
      <w:r w:rsidRPr="003549BB">
        <w:rPr>
          <w:lang w:val="en-US"/>
        </w:rPr>
        <w:t xml:space="preserve"> of the </w:t>
      </w:r>
      <w:r w:rsidRPr="003549BB">
        <w:rPr>
          <w:b/>
          <w:lang w:val="en-US"/>
        </w:rPr>
        <w:t>flights</w:t>
      </w:r>
      <w:r w:rsidRPr="003549BB">
        <w:rPr>
          <w:lang w:val="en-US"/>
        </w:rPr>
        <w:t xml:space="preserve"> at this airport. The third array (</w:t>
      </w:r>
      <w:r w:rsidRPr="003549BB">
        <w:rPr>
          <w:b/>
          <w:lang w:val="en-US"/>
        </w:rPr>
        <w:t>at index 2</w:t>
      </w:r>
      <w:r w:rsidRPr="003549BB">
        <w:rPr>
          <w:lang w:val="en-US"/>
        </w:rPr>
        <w:t xml:space="preserve">) will have a single </w:t>
      </w:r>
      <w:r w:rsidRPr="003549BB">
        <w:rPr>
          <w:b/>
          <w:lang w:val="en-US"/>
        </w:rPr>
        <w:t xml:space="preserve">string, </w:t>
      </w:r>
      <w:r w:rsidR="00B3385D">
        <w:rPr>
          <w:lang w:val="en-US"/>
        </w:rPr>
        <w:t>which</w:t>
      </w:r>
      <w:r w:rsidRPr="003549BB">
        <w:rPr>
          <w:lang w:val="en-US"/>
        </w:rPr>
        <w:t xml:space="preserve"> will </w:t>
      </w:r>
      <w:r w:rsidRPr="003549BB">
        <w:rPr>
          <w:b/>
          <w:lang w:val="en-US"/>
        </w:rPr>
        <w:t>be flight status</w:t>
      </w:r>
      <w:r w:rsidRPr="003549BB">
        <w:rPr>
          <w:lang w:val="en-US"/>
        </w:rPr>
        <w:t xml:space="preserve"> you need to check. When you put all flights into a</w:t>
      </w:r>
      <w:r w:rsidR="00B3385D">
        <w:rPr>
          <w:lang w:val="en-US"/>
        </w:rPr>
        <w:t>n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 xml:space="preserve">OBJECT, </w:t>
      </w:r>
      <w:r w:rsidRPr="003549BB">
        <w:rPr>
          <w:lang w:val="en-US"/>
        </w:rPr>
        <w:t>and change the statuses depends on the new information on the second array. You must print all flights with the given status from the last array.</w:t>
      </w:r>
    </w:p>
    <w:p w14:paraId="42049773" w14:textId="77777777" w:rsidR="00165EEB" w:rsidRPr="003549BB" w:rsidRDefault="00165EEB" w:rsidP="00165EEB">
      <w:pPr>
        <w:pStyle w:val="Heading3"/>
        <w:rPr>
          <w:lang w:val="en-US"/>
        </w:rPr>
      </w:pPr>
      <w:r w:rsidRPr="003549BB">
        <w:rPr>
          <w:lang w:val="en-US"/>
        </w:rPr>
        <w:lastRenderedPageBreak/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165EEB" w:rsidRPr="003549BB" w14:paraId="50FDE024" w14:textId="77777777" w:rsidTr="00B51FF4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4532E215" w14:textId="77777777" w:rsidR="00165EEB" w:rsidRPr="003549BB" w:rsidRDefault="00165EEB" w:rsidP="00E6583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4C180829" w14:textId="77777777" w:rsidR="00165EEB" w:rsidRPr="003549BB" w:rsidRDefault="00165EEB" w:rsidP="00E6583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65EEB" w:rsidRPr="003549BB" w14:paraId="0706F7B5" w14:textId="77777777" w:rsidTr="00B51FF4">
        <w:tc>
          <w:tcPr>
            <w:tcW w:w="3091" w:type="dxa"/>
            <w:vAlign w:val="center"/>
          </w:tcPr>
          <w:p w14:paraId="368C975A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[['WN269 Delaware',</w:t>
            </w:r>
          </w:p>
          <w:p w14:paraId="4A971C1B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'FL2269 Oregon',</w:t>
            </w:r>
          </w:p>
          <w:p w14:paraId="221E0B6E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'WN498 Las Vegas',</w:t>
            </w:r>
          </w:p>
          <w:p w14:paraId="75A949B5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'WN3145 Ohio',</w:t>
            </w:r>
          </w:p>
          <w:p w14:paraId="7A7DA148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'WN612 Alabama',</w:t>
            </w:r>
          </w:p>
          <w:p w14:paraId="40A1432A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'WN4010 New York',</w:t>
            </w:r>
          </w:p>
          <w:p w14:paraId="059A6D6A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'WN1173 California',</w:t>
            </w:r>
          </w:p>
          <w:p w14:paraId="1064361B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'DL2120 Texas',</w:t>
            </w:r>
          </w:p>
          <w:p w14:paraId="6F7C5EEE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'KL5744 Illinois',</w:t>
            </w:r>
          </w:p>
          <w:p w14:paraId="1152C859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'WN678 Pennsylvania'],</w:t>
            </w:r>
          </w:p>
          <w:p w14:paraId="2FDCC9C9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['DL2120 Cancelled',</w:t>
            </w:r>
          </w:p>
          <w:p w14:paraId="4435FA7D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ab/>
              <w:t>'WN612 Cancelled',</w:t>
            </w:r>
          </w:p>
          <w:p w14:paraId="65D75869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ab/>
              <w:t>'WN1173 Cancelled',</w:t>
            </w:r>
          </w:p>
          <w:p w14:paraId="1167AD88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ab/>
              <w:t>'SK430 Cancelled'],</w:t>
            </w:r>
          </w:p>
          <w:p w14:paraId="5178F7C6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ab/>
              <w:t>['Cancelled']</w:t>
            </w:r>
          </w:p>
          <w:p w14:paraId="28C637B4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6379" w:type="dxa"/>
            <w:vAlign w:val="center"/>
          </w:tcPr>
          <w:p w14:paraId="5753C6E3" w14:textId="6CB8C34E" w:rsidR="00165EEB" w:rsidRPr="003549BB" w:rsidRDefault="00165EEB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 Destination: 'Alabama', Status: 'Cancelled' }</w:t>
            </w:r>
          </w:p>
          <w:p w14:paraId="4401CBC8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 Destination: 'California', Status: 'Cancelled' }</w:t>
            </w:r>
          </w:p>
          <w:p w14:paraId="13F37EEB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 Destination: 'Texas', Status: 'Cancelled' }</w:t>
            </w:r>
          </w:p>
          <w:p w14:paraId="7F58A6E1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</w:p>
        </w:tc>
      </w:tr>
      <w:tr w:rsidR="00165EEB" w:rsidRPr="003549BB" w14:paraId="0A02BE13" w14:textId="77777777" w:rsidTr="00B51FF4">
        <w:tc>
          <w:tcPr>
            <w:tcW w:w="3091" w:type="dxa"/>
            <w:vAlign w:val="center"/>
          </w:tcPr>
          <w:p w14:paraId="315998DF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[['WN269 Delaware',</w:t>
            </w:r>
          </w:p>
          <w:p w14:paraId="554A6CBD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'FL2269 Oregon',</w:t>
            </w:r>
          </w:p>
          <w:p w14:paraId="233A84AD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'WN498 Las Vegas',</w:t>
            </w:r>
          </w:p>
          <w:p w14:paraId="1700978C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'WN3145 Ohio',</w:t>
            </w:r>
          </w:p>
          <w:p w14:paraId="0CC2A044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'WN612 Alabama',</w:t>
            </w:r>
          </w:p>
          <w:p w14:paraId="218B1258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'WN4010 New York',</w:t>
            </w:r>
          </w:p>
          <w:p w14:paraId="6F4B71F0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'WN1173 California',</w:t>
            </w:r>
          </w:p>
          <w:p w14:paraId="3C5EF854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'DL2120 Texas',</w:t>
            </w:r>
          </w:p>
          <w:p w14:paraId="226976F9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'KL5744 Illinois',</w:t>
            </w:r>
          </w:p>
          <w:p w14:paraId="4305FABC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'WN678 Pennsylvania'],</w:t>
            </w:r>
          </w:p>
          <w:p w14:paraId="5770D4B0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['DL2120 Cancelled',</w:t>
            </w:r>
          </w:p>
          <w:p w14:paraId="1E9C4E57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ab/>
              <w:t>'WN612 Cancelled',</w:t>
            </w:r>
          </w:p>
          <w:p w14:paraId="6D761062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ab/>
              <w:t>'WN1173 Cancelled',</w:t>
            </w:r>
          </w:p>
          <w:p w14:paraId="655F62F4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ab/>
              <w:t>'SK330 Cancelled'],</w:t>
            </w:r>
          </w:p>
          <w:p w14:paraId="17642573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ab/>
              <w:t>['Ready to fly']</w:t>
            </w:r>
          </w:p>
          <w:p w14:paraId="77FD7B73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6379" w:type="dxa"/>
            <w:vAlign w:val="center"/>
          </w:tcPr>
          <w:p w14:paraId="5275E057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  <w:t>{ Destination: 'Delaware', Status: 'Ready to fly' }</w:t>
            </w:r>
          </w:p>
          <w:p w14:paraId="0F2C434C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  <w:t>{ Destination: 'Oregon', Status: 'Ready to fly' }</w:t>
            </w:r>
          </w:p>
          <w:p w14:paraId="301E7E59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  <w:t>{ Destination: 'Las', Status: 'Ready to fly' }</w:t>
            </w:r>
          </w:p>
          <w:p w14:paraId="1CE1D79A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  <w:t>{ Destination: 'Ohio', Status: 'Ready to fly' }</w:t>
            </w:r>
          </w:p>
          <w:p w14:paraId="1F18FC6C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  <w:t>{ Destination: 'New', Status: 'Ready to fly' }</w:t>
            </w:r>
          </w:p>
          <w:p w14:paraId="1C988E08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  <w:t>{ Destination: 'Illinois', Status: 'Ready to fly' }</w:t>
            </w:r>
          </w:p>
          <w:p w14:paraId="238D97BC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  <w:t>{ Destination: 'Pennsylvania', Status: 'Ready to fly' }</w:t>
            </w:r>
          </w:p>
        </w:tc>
      </w:tr>
    </w:tbl>
    <w:p w14:paraId="5D0E32F9" w14:textId="08D88031" w:rsidR="000B29A5" w:rsidRPr="003549BB" w:rsidRDefault="000B29A5" w:rsidP="000B29A5">
      <w:pPr>
        <w:pStyle w:val="Default"/>
        <w:rPr>
          <w:rFonts w:eastAsiaTheme="majorEastAsia"/>
        </w:rPr>
      </w:pPr>
    </w:p>
    <w:p w14:paraId="0BC725D7" w14:textId="2EAFC977" w:rsidR="00B3385D" w:rsidRPr="003549BB" w:rsidRDefault="00B3385D" w:rsidP="00B3385D">
      <w:pPr>
        <w:pStyle w:val="Heading2"/>
        <w:numPr>
          <w:ilvl w:val="0"/>
          <w:numId w:val="0"/>
        </w:numPr>
        <w:rPr>
          <w:rFonts w:asciiTheme="minorHAnsi" w:eastAsiaTheme="majorEastAsia" w:hAnsiTheme="minorHAnsi"/>
        </w:rPr>
      </w:pPr>
      <w:r>
        <w:lastRenderedPageBreak/>
        <w:t xml:space="preserve">10. </w:t>
      </w:r>
      <w:r w:rsidR="00F77BC1">
        <w:t>*</w:t>
      </w:r>
      <w:r w:rsidRPr="003549BB">
        <w:t>Systems Register</w:t>
      </w:r>
    </w:p>
    <w:p w14:paraId="7203531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>You will be given a register of systems with components and subcomponents. You need to build an ordered database of all the elements that have been given to you.</w:t>
      </w:r>
    </w:p>
    <w:p w14:paraId="0496823B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>The elements are registered in a very simple way. When you have processed all of the input data, you must print them in a specific order. For every System you must print its components in a specified order, and for every Component, you must print its Subcomponents in a specified order.</w:t>
      </w:r>
    </w:p>
    <w:p w14:paraId="1D0EB6D3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Systems</w:t>
      </w:r>
      <w:r w:rsidRPr="003549BB">
        <w:rPr>
          <w:lang w:val="en-US"/>
        </w:rPr>
        <w:t xml:space="preserve"> you’ve stored must be ordered by </w:t>
      </w:r>
      <w:r w:rsidRPr="003549BB">
        <w:rPr>
          <w:b/>
          <w:lang w:val="en-US"/>
        </w:rPr>
        <w:t>amount of components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descending order</w:t>
      </w:r>
      <w:r w:rsidRPr="003549BB">
        <w:rPr>
          <w:lang w:val="en-US"/>
        </w:rPr>
        <w:t xml:space="preserve">, as </w:t>
      </w:r>
      <w:r w:rsidRPr="003549BB">
        <w:rPr>
          <w:b/>
          <w:lang w:val="en-US"/>
        </w:rPr>
        <w:t>first criteria</w:t>
      </w:r>
      <w:r w:rsidRPr="003549BB">
        <w:rPr>
          <w:lang w:val="en-US"/>
        </w:rPr>
        <w:t xml:space="preserve">, and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 as </w:t>
      </w:r>
      <w:r w:rsidRPr="003549BB">
        <w:rPr>
          <w:b/>
          <w:lang w:val="en-US"/>
        </w:rPr>
        <w:t>second criteria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Components</w:t>
      </w:r>
      <w:r w:rsidRPr="003549BB">
        <w:rPr>
          <w:lang w:val="en-US"/>
        </w:rPr>
        <w:t xml:space="preserve"> must be ordered by </w:t>
      </w:r>
      <w:r w:rsidRPr="003549BB">
        <w:rPr>
          <w:b/>
          <w:lang w:val="en-US"/>
        </w:rPr>
        <w:t>amount of Subcomponents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descending order</w:t>
      </w:r>
      <w:r w:rsidRPr="003549BB">
        <w:rPr>
          <w:lang w:val="en-US"/>
        </w:rPr>
        <w:t>.</w:t>
      </w:r>
    </w:p>
    <w:p w14:paraId="588888A1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array of strings. Each element holds </w:t>
      </w:r>
      <w:r w:rsidRPr="003549BB">
        <w:rPr>
          <w:b/>
          <w:lang w:val="en-US"/>
        </w:rPr>
        <w:t>data</w:t>
      </w:r>
      <w:r w:rsidRPr="003549BB">
        <w:rPr>
          <w:lang w:val="en-US"/>
        </w:rPr>
        <w:t xml:space="preserve"> about a </w:t>
      </w:r>
      <w:r w:rsidRPr="003549BB">
        <w:rPr>
          <w:b/>
          <w:lang w:val="en-US"/>
        </w:rPr>
        <w:t>system</w:t>
      </w:r>
      <w:r w:rsidRPr="003549BB">
        <w:rPr>
          <w:lang w:val="en-US"/>
        </w:rPr>
        <w:t xml:space="preserve">, a </w:t>
      </w:r>
      <w:r w:rsidRPr="003549BB">
        <w:rPr>
          <w:b/>
          <w:lang w:val="en-US"/>
        </w:rPr>
        <w:t>component</w:t>
      </w:r>
      <w:r w:rsidRPr="003549BB">
        <w:rPr>
          <w:lang w:val="en-US"/>
        </w:rPr>
        <w:t xml:space="preserve"> in that </w:t>
      </w:r>
      <w:r w:rsidRPr="003549BB">
        <w:rPr>
          <w:b/>
          <w:lang w:val="en-US"/>
        </w:rPr>
        <w:t>system</w:t>
      </w:r>
      <w:r w:rsidRPr="003549BB">
        <w:rPr>
          <w:lang w:val="en-US"/>
        </w:rPr>
        <w:t xml:space="preserve">, and a </w:t>
      </w:r>
      <w:r w:rsidRPr="003549BB">
        <w:rPr>
          <w:b/>
          <w:lang w:val="en-US"/>
        </w:rPr>
        <w:t>subcomponent</w:t>
      </w:r>
      <w:r w:rsidRPr="003549BB">
        <w:rPr>
          <w:lang w:val="en-US"/>
        </w:rPr>
        <w:t xml:space="preserve"> in that </w:t>
      </w:r>
      <w:r w:rsidRPr="003549BB">
        <w:rPr>
          <w:b/>
          <w:lang w:val="en-US"/>
        </w:rPr>
        <w:t>component</w:t>
      </w:r>
      <w:r w:rsidRPr="003549BB">
        <w:rPr>
          <w:lang w:val="en-US"/>
        </w:rPr>
        <w:t xml:space="preserve">. If the given </w:t>
      </w:r>
      <w:r w:rsidRPr="003549BB">
        <w:rPr>
          <w:b/>
          <w:lang w:val="en-US"/>
        </w:rPr>
        <w:t>system already exists</w:t>
      </w:r>
      <w:r w:rsidRPr="003549BB">
        <w:rPr>
          <w:lang w:val="en-US"/>
        </w:rPr>
        <w:t xml:space="preserve">, you should just </w:t>
      </w:r>
      <w:r w:rsidRPr="003549BB">
        <w:rPr>
          <w:b/>
          <w:lang w:val="en-US"/>
        </w:rPr>
        <w:t>add the new component</w:t>
      </w:r>
      <w:r w:rsidRPr="003549BB">
        <w:rPr>
          <w:lang w:val="en-US"/>
        </w:rPr>
        <w:t xml:space="preserve"> to it. If even the </w:t>
      </w:r>
      <w:r w:rsidRPr="003549BB">
        <w:rPr>
          <w:b/>
          <w:lang w:val="en-US"/>
        </w:rPr>
        <w:t>component exists</w:t>
      </w:r>
      <w:r w:rsidRPr="003549BB">
        <w:rPr>
          <w:lang w:val="en-US"/>
        </w:rPr>
        <w:t xml:space="preserve">, you should just </w:t>
      </w:r>
      <w:r w:rsidRPr="003549BB">
        <w:rPr>
          <w:b/>
          <w:lang w:val="en-US"/>
        </w:rPr>
        <w:t>add</w:t>
      </w:r>
      <w:r w:rsidRPr="003549BB">
        <w:rPr>
          <w:lang w:val="en-US"/>
        </w:rPr>
        <w:t xml:space="preserve"> the </w:t>
      </w:r>
      <w:r w:rsidRPr="003549BB">
        <w:rPr>
          <w:b/>
          <w:lang w:val="en-US"/>
        </w:rPr>
        <w:t>new subcomponent</w:t>
      </w:r>
      <w:r w:rsidRPr="003549BB">
        <w:rPr>
          <w:lang w:val="en-US"/>
        </w:rPr>
        <w:t xml:space="preserve"> to it. The </w:t>
      </w:r>
      <w:r w:rsidRPr="003549BB">
        <w:rPr>
          <w:b/>
          <w:lang w:val="en-US"/>
        </w:rPr>
        <w:t>subcomponents</w:t>
      </w:r>
      <w:r w:rsidRPr="003549BB">
        <w:rPr>
          <w:lang w:val="en-US"/>
        </w:rPr>
        <w:t xml:space="preserve"> will </w:t>
      </w:r>
      <w:r w:rsidRPr="003549BB">
        <w:rPr>
          <w:b/>
          <w:lang w:val="en-US"/>
        </w:rPr>
        <w:t>always be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unique</w:t>
      </w:r>
      <w:r w:rsidRPr="003549BB">
        <w:rPr>
          <w:lang w:val="en-US"/>
        </w:rPr>
        <w:t>. The input format is:</w:t>
      </w:r>
    </w:p>
    <w:p w14:paraId="08EE696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>“</w:t>
      </w:r>
      <w:r w:rsidRPr="003549BB">
        <w:rPr>
          <w:rStyle w:val="CodeChar"/>
          <w:noProof w:val="0"/>
          <w:lang w:val="en-US"/>
        </w:rPr>
        <w:t>{</w:t>
      </w:r>
      <w:proofErr w:type="spellStart"/>
      <w:r w:rsidRPr="003549BB">
        <w:rPr>
          <w:rStyle w:val="CodeChar"/>
          <w:noProof w:val="0"/>
          <w:lang w:val="en-US"/>
        </w:rPr>
        <w:t>systemName</w:t>
      </w:r>
      <w:proofErr w:type="spellEnd"/>
      <w:r w:rsidRPr="003549BB">
        <w:rPr>
          <w:rStyle w:val="CodeChar"/>
          <w:noProof w:val="0"/>
          <w:lang w:val="en-US"/>
        </w:rPr>
        <w:t>} | {</w:t>
      </w:r>
      <w:proofErr w:type="spellStart"/>
      <w:r w:rsidRPr="003549BB">
        <w:rPr>
          <w:rStyle w:val="CodeChar"/>
          <w:noProof w:val="0"/>
          <w:lang w:val="en-US"/>
        </w:rPr>
        <w:t>componentName</w:t>
      </w:r>
      <w:proofErr w:type="spellEnd"/>
      <w:r w:rsidRPr="003549BB">
        <w:rPr>
          <w:rStyle w:val="CodeChar"/>
          <w:noProof w:val="0"/>
          <w:lang w:val="en-US"/>
        </w:rPr>
        <w:t>} | {</w:t>
      </w:r>
      <w:proofErr w:type="spellStart"/>
      <w:r w:rsidRPr="003549BB">
        <w:rPr>
          <w:rStyle w:val="CodeChar"/>
          <w:noProof w:val="0"/>
          <w:lang w:val="en-US"/>
        </w:rPr>
        <w:t>subcomponentName</w:t>
      </w:r>
      <w:proofErr w:type="spellEnd"/>
      <w:r w:rsidRPr="003549BB">
        <w:rPr>
          <w:rStyle w:val="CodeChar"/>
          <w:noProof w:val="0"/>
          <w:lang w:val="en-US"/>
        </w:rPr>
        <w:t>}</w:t>
      </w:r>
      <w:r w:rsidRPr="003549BB">
        <w:rPr>
          <w:lang w:val="en-US"/>
        </w:rPr>
        <w:t xml:space="preserve">” </w:t>
      </w:r>
    </w:p>
    <w:p w14:paraId="3D4D360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All of the elements are strings, and can contain </w:t>
      </w:r>
      <w:r w:rsidRPr="003549BB">
        <w:rPr>
          <w:b/>
          <w:lang w:val="en-US"/>
        </w:rPr>
        <w:t>any ASCII character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string comparison</w:t>
      </w:r>
      <w:r w:rsidRPr="003549BB">
        <w:rPr>
          <w:lang w:val="en-US"/>
        </w:rPr>
        <w:t xml:space="preserve"> for the alphabetical order is </w:t>
      </w:r>
      <w:r w:rsidRPr="003549BB">
        <w:rPr>
          <w:b/>
          <w:lang w:val="en-US"/>
        </w:rPr>
        <w:t>case-insensitive</w:t>
      </w:r>
      <w:r w:rsidRPr="003549BB">
        <w:rPr>
          <w:lang w:val="en-US"/>
        </w:rPr>
        <w:t>.</w:t>
      </w:r>
    </w:p>
    <w:p w14:paraId="561EA68C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As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you need to print all of the elements, ordered exactly in the way specified above. The format is:</w:t>
      </w:r>
    </w:p>
    <w:p w14:paraId="70E83A4C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>“{</w:t>
      </w:r>
      <w:proofErr w:type="spellStart"/>
      <w:proofErr w:type="gramStart"/>
      <w:r w:rsidRPr="003549BB">
        <w:rPr>
          <w:noProof w:val="0"/>
          <w:lang w:val="en-US"/>
        </w:rPr>
        <w:t>systemName</w:t>
      </w:r>
      <w:proofErr w:type="spellEnd"/>
      <w:proofErr w:type="gramEnd"/>
      <w:r w:rsidRPr="003549BB">
        <w:rPr>
          <w:noProof w:val="0"/>
          <w:lang w:val="en-US"/>
        </w:rPr>
        <w:t>}</w:t>
      </w:r>
    </w:p>
    <w:p w14:paraId="181175F7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</w:t>
      </w:r>
      <w:proofErr w:type="gramStart"/>
      <w:r w:rsidRPr="003549BB">
        <w:rPr>
          <w:noProof w:val="0"/>
          <w:lang w:val="en-US"/>
        </w:rPr>
        <w:t>|{</w:t>
      </w:r>
      <w:proofErr w:type="spellStart"/>
      <w:proofErr w:type="gramEnd"/>
      <w:r w:rsidRPr="003549BB">
        <w:rPr>
          <w:noProof w:val="0"/>
          <w:lang w:val="en-US"/>
        </w:rPr>
        <w:t>componentName</w:t>
      </w:r>
      <w:proofErr w:type="spellEnd"/>
      <w:r w:rsidRPr="003549BB">
        <w:rPr>
          <w:noProof w:val="0"/>
          <w:lang w:val="en-US"/>
        </w:rPr>
        <w:t>}</w:t>
      </w:r>
    </w:p>
    <w:p w14:paraId="70E73E0C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</w:t>
      </w:r>
      <w:proofErr w:type="gramStart"/>
      <w:r w:rsidRPr="003549BB">
        <w:rPr>
          <w:noProof w:val="0"/>
          <w:lang w:val="en-US"/>
        </w:rPr>
        <w:t>|{</w:t>
      </w:r>
      <w:proofErr w:type="gramEnd"/>
      <w:r w:rsidRPr="003549BB">
        <w:rPr>
          <w:noProof w:val="0"/>
          <w:lang w:val="en-US"/>
        </w:rPr>
        <w:t>component2Name}</w:t>
      </w:r>
    </w:p>
    <w:p w14:paraId="724450D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|||||</w:t>
      </w:r>
      <w:proofErr w:type="gramStart"/>
      <w:r w:rsidRPr="003549BB">
        <w:rPr>
          <w:noProof w:val="0"/>
          <w:lang w:val="en-US"/>
        </w:rPr>
        <w:t>|{</w:t>
      </w:r>
      <w:proofErr w:type="spellStart"/>
      <w:proofErr w:type="gramEnd"/>
      <w:r w:rsidRPr="003549BB">
        <w:rPr>
          <w:noProof w:val="0"/>
          <w:lang w:val="en-US"/>
        </w:rPr>
        <w:t>subcomponentName</w:t>
      </w:r>
      <w:proofErr w:type="spellEnd"/>
      <w:r w:rsidRPr="003549BB">
        <w:rPr>
          <w:noProof w:val="0"/>
          <w:lang w:val="en-US"/>
        </w:rPr>
        <w:t>}</w:t>
      </w:r>
    </w:p>
    <w:p w14:paraId="41DE12F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|||||</w:t>
      </w:r>
      <w:proofErr w:type="gramStart"/>
      <w:r w:rsidRPr="003549BB">
        <w:rPr>
          <w:noProof w:val="0"/>
          <w:lang w:val="en-US"/>
        </w:rPr>
        <w:t>|{</w:t>
      </w:r>
      <w:proofErr w:type="gramEnd"/>
      <w:r w:rsidRPr="003549BB">
        <w:rPr>
          <w:noProof w:val="0"/>
          <w:lang w:val="en-US"/>
        </w:rPr>
        <w:t>subcomponent2Name}</w:t>
      </w:r>
    </w:p>
    <w:p w14:paraId="7F8A2C8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{system2Name} </w:t>
      </w:r>
    </w:p>
    <w:p w14:paraId="72DB039E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...”</w:t>
      </w:r>
    </w:p>
    <w:p w14:paraId="5726B6D0" w14:textId="77777777" w:rsidR="00B3385D" w:rsidRPr="003549BB" w:rsidRDefault="00B3385D" w:rsidP="00B3385D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B3385D" w:rsidRPr="003549BB" w14:paraId="25E22732" w14:textId="77777777" w:rsidTr="007E78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0317E" w14:textId="77777777" w:rsidR="00B3385D" w:rsidRPr="003549BB" w:rsidRDefault="00B3385D" w:rsidP="007E787C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75FC7" w14:textId="77777777" w:rsidR="00B3385D" w:rsidRPr="003549BB" w:rsidRDefault="00B3385D" w:rsidP="007E787C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3385D" w:rsidRPr="003549BB" w14:paraId="1802D772" w14:textId="77777777" w:rsidTr="007E78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61BB" w14:textId="77777777" w:rsidR="00B3385D" w:rsidRPr="005F05BD" w:rsidRDefault="00B3385D" w:rsidP="007E787C">
            <w:pPr>
              <w:spacing w:line="240" w:lineRule="auto"/>
              <w:rPr>
                <w:rFonts w:ascii="Consolas" w:hAnsi="Consolas"/>
                <w:sz w:val="22"/>
                <w:szCs w:val="22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Home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Register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Submittion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23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Digital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CoreB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</w:t>
            </w:r>
            <w:r w:rsidRPr="005F05BD">
              <w:rPr>
                <w:rFonts w:ascii="Consolas" w:hAnsi="Consolas"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25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CoreC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</w:t>
            </w:r>
            <w:r w:rsidRPr="005F05BD">
              <w:rPr>
                <w:rFonts w:ascii="Consolas" w:hAnsi="Consolas"/>
                <w:sz w:val="22"/>
                <w:szCs w:val="22"/>
              </w:rPr>
              <w:t>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Indice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Session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Storage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Indice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Session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04875" w14:textId="77777777" w:rsidR="00B3385D" w:rsidRPr="005F05BD" w:rsidRDefault="00B3385D" w:rsidP="007E787C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Lambda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CoreA</w:t>
            </w:r>
            <w:proofErr w:type="spellEnd"/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23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lastRenderedPageBreak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25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CoreB</w:t>
            </w:r>
            <w:proofErr w:type="spellEnd"/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CoreC</w:t>
            </w:r>
            <w:proofErr w:type="spellEnd"/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Home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Register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Submittion</w:t>
            </w:r>
            <w:proofErr w:type="spellEnd"/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</w:p>
          <w:p w14:paraId="1A487E5B" w14:textId="77777777" w:rsidR="00B3385D" w:rsidRPr="005F05BD" w:rsidRDefault="00B3385D" w:rsidP="007E787C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|||Digital Site</w:t>
            </w:r>
          </w:p>
          <w:p w14:paraId="6A243855" w14:textId="77777777" w:rsidR="00B3385D" w:rsidRPr="005F05BD" w:rsidRDefault="00B3385D" w:rsidP="007E787C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||||||Login Page</w:t>
            </w: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br/>
              <w:t>Indice</w:t>
            </w:r>
          </w:p>
          <w:p w14:paraId="0A91F577" w14:textId="77777777" w:rsidR="00B3385D" w:rsidRPr="005F05BD" w:rsidRDefault="00B3385D" w:rsidP="007E787C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|||Session</w:t>
            </w:r>
          </w:p>
          <w:p w14:paraId="1C828EE1" w14:textId="77777777" w:rsidR="00B3385D" w:rsidRPr="003549BB" w:rsidRDefault="00B3385D" w:rsidP="007E787C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||||||Default Storage</w:t>
            </w:r>
          </w:p>
          <w:p w14:paraId="57B00D80" w14:textId="77777777" w:rsidR="00B3385D" w:rsidRPr="003549BB" w:rsidRDefault="00B3385D" w:rsidP="007E787C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||||||Default Security</w:t>
            </w:r>
          </w:p>
        </w:tc>
      </w:tr>
    </w:tbl>
    <w:p w14:paraId="6931506A" w14:textId="77777777" w:rsidR="00B3385D" w:rsidRDefault="00B3385D">
      <w:pPr>
        <w:spacing w:after="160" w:line="259" w:lineRule="auto"/>
        <w:rPr>
          <w:rFonts w:asciiTheme="minorHAnsi" w:eastAsiaTheme="minorHAnsi" w:hAnsiTheme="minorHAnsi" w:cstheme="minorBidi"/>
          <w:lang w:val="en-US"/>
        </w:rPr>
      </w:pPr>
    </w:p>
    <w:sectPr w:rsidR="00B3385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5A9BA" w14:textId="77777777" w:rsidR="00A55076" w:rsidRDefault="00A55076" w:rsidP="00B51FF4">
      <w:pPr>
        <w:spacing w:after="0" w:line="240" w:lineRule="auto"/>
      </w:pPr>
      <w:r>
        <w:separator/>
      </w:r>
    </w:p>
  </w:endnote>
  <w:endnote w:type="continuationSeparator" w:id="0">
    <w:p w14:paraId="572CE7EB" w14:textId="77777777" w:rsidR="00A55076" w:rsidRDefault="00A55076" w:rsidP="00B5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A104E" w14:textId="77777777" w:rsidR="00B51FF4" w:rsidRPr="00AC77AD" w:rsidRDefault="00B51FF4" w:rsidP="00B51FF4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10A0492B" wp14:editId="7023BF60">
          <wp:simplePos x="0" y="0"/>
          <wp:positionH relativeFrom="margin">
            <wp:posOffset>-91440</wp:posOffset>
          </wp:positionH>
          <wp:positionV relativeFrom="paragraph">
            <wp:posOffset>220345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2671AE07" wp14:editId="722E0899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B0CCF6A" wp14:editId="657DFCD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004A0" id="Straight Connector 38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5963CD" wp14:editId="595682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BE30DFE" w14:textId="41618ACA" w:rsidR="00B51FF4" w:rsidRPr="008C2B83" w:rsidRDefault="00B51FF4" w:rsidP="00B51FF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13F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13F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5963CD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1BE30DFE" w14:textId="41618ACA" w:rsidR="00B51FF4" w:rsidRPr="008C2B83" w:rsidRDefault="00B51FF4" w:rsidP="00B51FF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13F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13F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EA3EBA" wp14:editId="437543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731786" w14:textId="77777777" w:rsidR="00B51FF4" w:rsidRDefault="00B51FF4" w:rsidP="00B51FF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EA3EBA" id="Text Box 3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3F731786" w14:textId="77777777" w:rsidR="00B51FF4" w:rsidRDefault="00B51FF4" w:rsidP="00B51FF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BDC8EE" wp14:editId="7FD216A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43DBF" w14:textId="77777777" w:rsidR="00B51FF4" w:rsidRDefault="00B51FF4" w:rsidP="00B51FF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A1A12D" w14:textId="77777777" w:rsidR="00B51FF4" w:rsidRDefault="00B51FF4" w:rsidP="00B51FF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8EDF3F1" wp14:editId="0BB453E6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0034EE3" wp14:editId="39F61403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06A7DC0" wp14:editId="0066ED3F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829BC" wp14:editId="5955CC57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8D12EB" wp14:editId="7E1B8C72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1E7F1C5" wp14:editId="3A32CBE3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9C49B95" wp14:editId="169184FD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7A799ED" wp14:editId="23C905E5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F3F223" wp14:editId="369D21A6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20BDBD" wp14:editId="141BCCBC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BDC8EE" id="Text Box 3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C643DBF" w14:textId="77777777" w:rsidR="00B51FF4" w:rsidRDefault="00B51FF4" w:rsidP="00B51FF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A1A12D" w14:textId="77777777" w:rsidR="00B51FF4" w:rsidRDefault="00B51FF4" w:rsidP="00B51FF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8EDF3F1" wp14:editId="0BB453E6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0034EE3" wp14:editId="39F61403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06A7DC0" wp14:editId="0066ED3F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829BC" wp14:editId="5955CC57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8D12EB" wp14:editId="7E1B8C72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1E7F1C5" wp14:editId="3A32CBE3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9C49B95" wp14:editId="169184FD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7A799ED" wp14:editId="23C905E5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F3F223" wp14:editId="369D21A6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20BDBD" wp14:editId="141BCCBC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FCEE5AC" w14:textId="77777777" w:rsidR="00B51FF4" w:rsidRDefault="00B51F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0EEC5" w14:textId="77777777" w:rsidR="00A55076" w:rsidRDefault="00A55076" w:rsidP="00B51FF4">
      <w:pPr>
        <w:spacing w:after="0" w:line="240" w:lineRule="auto"/>
      </w:pPr>
      <w:r>
        <w:separator/>
      </w:r>
    </w:p>
  </w:footnote>
  <w:footnote w:type="continuationSeparator" w:id="0">
    <w:p w14:paraId="5791181E" w14:textId="77777777" w:rsidR="00A55076" w:rsidRDefault="00A55076" w:rsidP="00B5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98EF0" w14:textId="36C6F395" w:rsidR="00B51FF4" w:rsidRDefault="00B51FF4">
    <w:pPr>
      <w:pStyle w:val="Header"/>
    </w:pPr>
  </w:p>
  <w:p w14:paraId="097B5FD8" w14:textId="77777777" w:rsidR="00B51FF4" w:rsidRDefault="00B51F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4E3224CA"/>
    <w:lvl w:ilvl="0" w:tplc="0F94EFB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2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4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9" w15:restartNumberingAfterBreak="0">
    <w:nsid w:val="3E15604B"/>
    <w:multiLevelType w:val="hybridMultilevel"/>
    <w:tmpl w:val="1E7A91E4"/>
    <w:lvl w:ilvl="0" w:tplc="90185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1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22"/>
  </w:num>
  <w:num w:numId="4">
    <w:abstractNumId w:val="36"/>
  </w:num>
  <w:num w:numId="5">
    <w:abstractNumId w:val="21"/>
  </w:num>
  <w:num w:numId="6">
    <w:abstractNumId w:val="10"/>
  </w:num>
  <w:num w:numId="7">
    <w:abstractNumId w:val="35"/>
  </w:num>
  <w:num w:numId="8">
    <w:abstractNumId w:val="9"/>
  </w:num>
  <w:num w:numId="9">
    <w:abstractNumId w:val="20"/>
  </w:num>
  <w:num w:numId="10">
    <w:abstractNumId w:val="18"/>
  </w:num>
  <w:num w:numId="11">
    <w:abstractNumId w:val="2"/>
  </w:num>
  <w:num w:numId="12">
    <w:abstractNumId w:val="29"/>
  </w:num>
  <w:num w:numId="13">
    <w:abstractNumId w:val="7"/>
  </w:num>
  <w:num w:numId="14">
    <w:abstractNumId w:val="28"/>
  </w:num>
  <w:num w:numId="15">
    <w:abstractNumId w:val="27"/>
  </w:num>
  <w:num w:numId="16">
    <w:abstractNumId w:val="8"/>
  </w:num>
  <w:num w:numId="17">
    <w:abstractNumId w:val="34"/>
  </w:num>
  <w:num w:numId="18">
    <w:abstractNumId w:val="12"/>
  </w:num>
  <w:num w:numId="19">
    <w:abstractNumId w:val="4"/>
  </w:num>
  <w:num w:numId="20">
    <w:abstractNumId w:val="0"/>
  </w:num>
  <w:num w:numId="21">
    <w:abstractNumId w:val="33"/>
  </w:num>
  <w:num w:numId="22">
    <w:abstractNumId w:val="3"/>
  </w:num>
  <w:num w:numId="23">
    <w:abstractNumId w:val="14"/>
  </w:num>
  <w:num w:numId="24">
    <w:abstractNumId w:val="24"/>
  </w:num>
  <w:num w:numId="25">
    <w:abstractNumId w:val="15"/>
  </w:num>
  <w:num w:numId="26">
    <w:abstractNumId w:val="1"/>
  </w:num>
  <w:num w:numId="27">
    <w:abstractNumId w:val="13"/>
  </w:num>
  <w:num w:numId="28">
    <w:abstractNumId w:val="31"/>
  </w:num>
  <w:num w:numId="29">
    <w:abstractNumId w:val="32"/>
  </w:num>
  <w:num w:numId="30">
    <w:abstractNumId w:val="5"/>
  </w:num>
  <w:num w:numId="31">
    <w:abstractNumId w:val="26"/>
  </w:num>
  <w:num w:numId="32">
    <w:abstractNumId w:val="17"/>
  </w:num>
  <w:num w:numId="33">
    <w:abstractNumId w:val="30"/>
  </w:num>
  <w:num w:numId="34">
    <w:abstractNumId w:val="16"/>
  </w:num>
  <w:num w:numId="35">
    <w:abstractNumId w:val="23"/>
  </w:num>
  <w:num w:numId="36">
    <w:abstractNumId w:val="19"/>
  </w:num>
  <w:num w:numId="37">
    <w:abstractNumId w:val="11"/>
    <w:lvlOverride w:ilvl="0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49"/>
    <w:rsid w:val="00020178"/>
    <w:rsid w:val="0002215A"/>
    <w:rsid w:val="000B29A5"/>
    <w:rsid w:val="000D3C12"/>
    <w:rsid w:val="000D4040"/>
    <w:rsid w:val="000E541C"/>
    <w:rsid w:val="00100F67"/>
    <w:rsid w:val="00134128"/>
    <w:rsid w:val="00165EEB"/>
    <w:rsid w:val="001813F3"/>
    <w:rsid w:val="001875DD"/>
    <w:rsid w:val="00192610"/>
    <w:rsid w:val="001F77D1"/>
    <w:rsid w:val="00245617"/>
    <w:rsid w:val="00291687"/>
    <w:rsid w:val="002D46F7"/>
    <w:rsid w:val="002F21D3"/>
    <w:rsid w:val="003549BB"/>
    <w:rsid w:val="003807E6"/>
    <w:rsid w:val="003A6153"/>
    <w:rsid w:val="003E2178"/>
    <w:rsid w:val="004159D1"/>
    <w:rsid w:val="00456C49"/>
    <w:rsid w:val="004A4C09"/>
    <w:rsid w:val="00565D83"/>
    <w:rsid w:val="005B18B1"/>
    <w:rsid w:val="005C1FBB"/>
    <w:rsid w:val="005F05BD"/>
    <w:rsid w:val="00646C9C"/>
    <w:rsid w:val="0065476D"/>
    <w:rsid w:val="0067187F"/>
    <w:rsid w:val="00672E76"/>
    <w:rsid w:val="00675845"/>
    <w:rsid w:val="006D0973"/>
    <w:rsid w:val="006F53FE"/>
    <w:rsid w:val="00715CBA"/>
    <w:rsid w:val="007338C2"/>
    <w:rsid w:val="00792305"/>
    <w:rsid w:val="008267BE"/>
    <w:rsid w:val="008272BE"/>
    <w:rsid w:val="00842FBE"/>
    <w:rsid w:val="00867367"/>
    <w:rsid w:val="00870F8D"/>
    <w:rsid w:val="0088368B"/>
    <w:rsid w:val="009033D2"/>
    <w:rsid w:val="0093402E"/>
    <w:rsid w:val="00940FEF"/>
    <w:rsid w:val="009C2C3E"/>
    <w:rsid w:val="009E3BF7"/>
    <w:rsid w:val="009F5434"/>
    <w:rsid w:val="00A35EEA"/>
    <w:rsid w:val="00A55076"/>
    <w:rsid w:val="00AB6AE4"/>
    <w:rsid w:val="00B33193"/>
    <w:rsid w:val="00B3385D"/>
    <w:rsid w:val="00B51FF4"/>
    <w:rsid w:val="00B63005"/>
    <w:rsid w:val="00B6536A"/>
    <w:rsid w:val="00BF2BF6"/>
    <w:rsid w:val="00C1556B"/>
    <w:rsid w:val="00C233BE"/>
    <w:rsid w:val="00CA4440"/>
    <w:rsid w:val="00CC0BAC"/>
    <w:rsid w:val="00CD6AD6"/>
    <w:rsid w:val="00D609EA"/>
    <w:rsid w:val="00D90C1D"/>
    <w:rsid w:val="00DA1AF9"/>
    <w:rsid w:val="00DA448F"/>
    <w:rsid w:val="00DD41E5"/>
    <w:rsid w:val="00DD5381"/>
    <w:rsid w:val="00E26142"/>
    <w:rsid w:val="00E561E6"/>
    <w:rsid w:val="00E6087F"/>
    <w:rsid w:val="00E822BB"/>
    <w:rsid w:val="00E8571C"/>
    <w:rsid w:val="00EA2FED"/>
    <w:rsid w:val="00F31DED"/>
    <w:rsid w:val="00F470F1"/>
    <w:rsid w:val="00F5423B"/>
    <w:rsid w:val="00F573DD"/>
    <w:rsid w:val="00F77BC1"/>
    <w:rsid w:val="00F82B77"/>
    <w:rsid w:val="00FC4572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DD96"/>
  <w15:docId w15:val="{5D45AAC7-0B24-4ED2-994A-14713142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193"/>
    <w:pPr>
      <w:spacing w:after="200" w:line="276" w:lineRule="auto"/>
    </w:pPr>
    <w:rPr>
      <w:rFonts w:ascii="Calibri" w:eastAsia="Calibri" w:hAnsi="Calibri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9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3193"/>
    <w:pPr>
      <w:keepNext/>
      <w:keepLines/>
      <w:numPr>
        <w:numId w:val="2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19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33193"/>
    <w:rPr>
      <w:rFonts w:ascii="Calibri" w:eastAsia="Times New Roman" w:hAnsi="Calibri" w:cs="Times New Roman"/>
      <w:b/>
      <w:color w:val="7C380A"/>
      <w:sz w:val="36"/>
      <w:szCs w:val="36"/>
    </w:rPr>
  </w:style>
  <w:style w:type="character" w:customStyle="1" w:styleId="Heading3Char">
    <w:name w:val="Heading 3 Char"/>
    <w:link w:val="Heading3"/>
    <w:uiPriority w:val="9"/>
    <w:qFormat/>
    <w:rsid w:val="00B33193"/>
    <w:rPr>
      <w:rFonts w:ascii="Calibri" w:eastAsia="Times New Roman" w:hAnsi="Calibri" w:cs="Times New Roman"/>
      <w:b/>
      <w:color w:val="8F400B"/>
      <w:sz w:val="32"/>
      <w:szCs w:val="32"/>
      <w:lang w:val="bg-BG"/>
    </w:rPr>
  </w:style>
  <w:style w:type="table" w:styleId="TableGrid">
    <w:name w:val="Table Grid"/>
    <w:basedOn w:val="TableNormal"/>
    <w:uiPriority w:val="59"/>
    <w:rsid w:val="00B3319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B331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B33193"/>
    <w:rPr>
      <w:rFonts w:ascii="Calibri" w:eastAsia="Times New Roman" w:hAnsi="Calibri" w:cs="Times New Roman"/>
      <w:b/>
      <w:color w:val="642D08"/>
      <w:sz w:val="40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33193"/>
    <w:rPr>
      <w:rFonts w:ascii="Calibri" w:eastAsia="Calibri" w:hAnsi="Calibri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33193"/>
    <w:rPr>
      <w:rFonts w:ascii="Calibri" w:eastAsia="Calibri" w:hAnsi="Calibri" w:cs="Times New Roman"/>
      <w:lang w:val="bg-BG"/>
    </w:rPr>
  </w:style>
  <w:style w:type="character" w:styleId="Hyperlink">
    <w:name w:val="Hyperlink"/>
    <w:uiPriority w:val="99"/>
    <w:unhideWhenUsed/>
    <w:rsid w:val="00B33193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33193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33193"/>
    <w:rPr>
      <w:rFonts w:ascii="Consolas" w:hAnsi="Consolas" w:cs="Consolas"/>
      <w:b/>
      <w:noProof/>
    </w:rPr>
  </w:style>
  <w:style w:type="character" w:customStyle="1" w:styleId="ListParagraphChar">
    <w:name w:val="List Paragraph Char"/>
    <w:link w:val="ListParagraph"/>
    <w:uiPriority w:val="34"/>
    <w:rsid w:val="00B33193"/>
    <w:rPr>
      <w:rFonts w:ascii="Calibri" w:eastAsia="Calibri" w:hAnsi="Calibri" w:cs="Times New Roman"/>
      <w:lang w:val="bg-BG"/>
    </w:rPr>
  </w:style>
  <w:style w:type="character" w:customStyle="1" w:styleId="CodeChar">
    <w:name w:val="Code Char"/>
    <w:link w:val="Code"/>
    <w:rsid w:val="00B33193"/>
    <w:rPr>
      <w:rFonts w:ascii="Consolas" w:eastAsia="Calibri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B33193"/>
  </w:style>
  <w:style w:type="character" w:customStyle="1" w:styleId="shorttext">
    <w:name w:val="short_text"/>
    <w:basedOn w:val="DefaultParagraphFont"/>
    <w:rsid w:val="00B33193"/>
  </w:style>
  <w:style w:type="character" w:styleId="FollowedHyperlink">
    <w:name w:val="FollowedHyperlink"/>
    <w:uiPriority w:val="99"/>
    <w:semiHidden/>
    <w:unhideWhenUsed/>
    <w:rsid w:val="00B33193"/>
    <w:rPr>
      <w:color w:val="954F72"/>
      <w:u w:val="single"/>
    </w:rPr>
  </w:style>
  <w:style w:type="paragraph" w:customStyle="1" w:styleId="Body">
    <w:name w:val="Body"/>
    <w:rsid w:val="00B3319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33193"/>
    <w:pPr>
      <w:numPr>
        <w:numId w:val="9"/>
      </w:numPr>
    </w:pPr>
  </w:style>
  <w:style w:type="numbering" w:customStyle="1" w:styleId="List1">
    <w:name w:val="List 1"/>
    <w:basedOn w:val="NoList"/>
    <w:rsid w:val="00B33193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B33193"/>
  </w:style>
  <w:style w:type="character" w:styleId="HTMLCode">
    <w:name w:val="HTML Code"/>
    <w:uiPriority w:val="99"/>
    <w:semiHidden/>
    <w:unhideWhenUsed/>
    <w:rsid w:val="00B331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31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B331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33193"/>
    <w:rPr>
      <w:rFonts w:ascii="Segoe UI" w:eastAsia="Calibri" w:hAnsi="Segoe UI" w:cs="Segoe UI"/>
      <w:sz w:val="18"/>
      <w:szCs w:val="18"/>
      <w:lang w:val="bg-BG"/>
    </w:rPr>
  </w:style>
  <w:style w:type="character" w:customStyle="1" w:styleId="InternetLink">
    <w:name w:val="Internet Link"/>
    <w:uiPriority w:val="99"/>
    <w:unhideWhenUsed/>
    <w:rsid w:val="00B3319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B3319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itemprop">
    <w:name w:val="itemprop"/>
    <w:basedOn w:val="DefaultParagraphFont"/>
    <w:rsid w:val="00F47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270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56/technology-fundamental-september-201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2/Objects-and-JSON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Documents\Custom%20Office%20Templates\SoftUn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8FF66-DBEE-45D6-866E-982B5BCF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SoftUni.dot</Template>
  <TotalTime>445</TotalTime>
  <Pages>9</Pages>
  <Words>1843</Words>
  <Characters>10506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/>
    </vt:vector>
  </TitlesOfParts>
  <Company/>
  <LinksUpToDate>false</LinksUpToDate>
  <CharactersWithSpaces>12325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/>
  <dc:creator>miro LLL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17</cp:revision>
  <dcterms:created xsi:type="dcterms:W3CDTF">2018-10-25T16:48:00Z</dcterms:created>
  <dcterms:modified xsi:type="dcterms:W3CDTF">2018-11-08T12:51:00Z</dcterms:modified>
</cp:coreProperties>
</file>