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53582A" w:rsidRDefault="00F07FA6" w:rsidP="00055D02">
      <w:pPr>
        <w:pStyle w:val="Heading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 xml:space="preserve">go to the gym on Monday at 15 o`clock and use the sauna you have to pay </w:t>
      </w:r>
      <w:r w:rsidR="00621B52">
        <w:rPr>
          <w:sz w:val="24"/>
          <w:szCs w:val="24"/>
          <w:lang w:val="bg-BG"/>
        </w:rPr>
        <w:t>4.00</w:t>
      </w:r>
      <w:bookmarkStart w:id="0" w:name="_GoBack"/>
      <w:bookmarkEnd w:id="0"/>
      <w:r w:rsidR="00E45876" w:rsidRPr="0053582A">
        <w:rPr>
          <w:sz w:val="24"/>
          <w:szCs w:val="24"/>
        </w:rPr>
        <w:t xml:space="preserve">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621B52" w:rsidRDefault="008D2B4A" w:rsidP="0097413D">
      <w:pPr>
        <w:rPr>
          <w:rFonts w:cstheme="minorHAnsi"/>
          <w:sz w:val="24"/>
          <w:szCs w:val="24"/>
          <w:lang w:val="bg-BG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="005272C6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90647B" w:rsidP="00021C34">
      <w:pPr>
        <w:pStyle w:val="Heading3"/>
        <w:spacing w:before="60" w:after="60" w:line="240" w:lineRule="auto"/>
      </w:pPr>
      <w:r>
        <w:lastRenderedPageBreak/>
        <w:t xml:space="preserve"> </w:t>
      </w:r>
      <w:r w:rsidR="00021C34" w:rsidRPr="0053582A"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  <w:r w:rsidR="0090647B">
        <w:rPr>
          <w:b/>
          <w:sz w:val="24"/>
          <w:szCs w:val="24"/>
        </w:rPr>
        <w:t>.</w:t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</w:t>
      </w:r>
      <w:r w:rsidR="00DE6F80" w:rsidRPr="0053582A">
        <w:rPr>
          <w:rFonts w:ascii="Consolas" w:hAnsi="Consolas"/>
          <w:b/>
          <w:sz w:val="24"/>
          <w:szCs w:val="24"/>
          <w:lang w:val="en-US"/>
        </w:rPr>
        <w:t>}$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1C1" w:rsidRDefault="002C21C1" w:rsidP="00FD2BC7">
      <w:pPr>
        <w:spacing w:before="0" w:after="0" w:line="240" w:lineRule="auto"/>
      </w:pPr>
      <w:r>
        <w:separator/>
      </w:r>
    </w:p>
  </w:endnote>
  <w:endnote w:type="continuationSeparator" w:id="0">
    <w:p w:rsidR="002C21C1" w:rsidRDefault="002C21C1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B1E7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B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B5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B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B5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1C1" w:rsidRDefault="002C21C1" w:rsidP="00FD2BC7">
      <w:pPr>
        <w:spacing w:before="0" w:after="0" w:line="240" w:lineRule="auto"/>
      </w:pPr>
      <w:r>
        <w:separator/>
      </w:r>
    </w:p>
  </w:footnote>
  <w:footnote w:type="continuationSeparator" w:id="0">
    <w:p w:rsidR="002C21C1" w:rsidRDefault="002C21C1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7442F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1C1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93835"/>
    <w:rsid w:val="004A1760"/>
    <w:rsid w:val="004A2F44"/>
    <w:rsid w:val="004E6F5F"/>
    <w:rsid w:val="004F3147"/>
    <w:rsid w:val="00503222"/>
    <w:rsid w:val="00504C32"/>
    <w:rsid w:val="00513B87"/>
    <w:rsid w:val="005272C6"/>
    <w:rsid w:val="0053582A"/>
    <w:rsid w:val="00541360"/>
    <w:rsid w:val="005B4438"/>
    <w:rsid w:val="005C79F6"/>
    <w:rsid w:val="005D6025"/>
    <w:rsid w:val="005D7133"/>
    <w:rsid w:val="00603D1F"/>
    <w:rsid w:val="00621B52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647B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AE574D"/>
    <w:rsid w:val="00B15A05"/>
    <w:rsid w:val="00B32346"/>
    <w:rsid w:val="00B34EF8"/>
    <w:rsid w:val="00B40695"/>
    <w:rsid w:val="00B43821"/>
    <w:rsid w:val="00B519AD"/>
    <w:rsid w:val="00B77EDA"/>
    <w:rsid w:val="00BA3A0A"/>
    <w:rsid w:val="00BB2CBA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96A71"/>
    <w:rsid w:val="00DC0D94"/>
    <w:rsid w:val="00DD2BCE"/>
    <w:rsid w:val="00DE6F80"/>
    <w:rsid w:val="00DF755B"/>
    <w:rsid w:val="00E14ACF"/>
    <w:rsid w:val="00E239E0"/>
    <w:rsid w:val="00E351C7"/>
    <w:rsid w:val="00E41120"/>
    <w:rsid w:val="00E45876"/>
    <w:rsid w:val="00E76E91"/>
    <w:rsid w:val="00E87969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4CEE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4F42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1438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97</cp:revision>
  <dcterms:created xsi:type="dcterms:W3CDTF">2019-01-04T16:57:00Z</dcterms:created>
  <dcterms:modified xsi:type="dcterms:W3CDTF">2019-01-17T12:27:00Z</dcterms:modified>
</cp:coreProperties>
</file>