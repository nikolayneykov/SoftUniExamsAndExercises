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02" w:rsidRDefault="00055D02" w:rsidP="00055D02">
      <w:pPr>
        <w:pStyle w:val="1"/>
      </w:pPr>
      <w:r>
        <w:t xml:space="preserve">Lab: </w:t>
      </w:r>
      <w:r w:rsidRPr="009B5B1C">
        <w:rPr>
          <w:bCs/>
        </w:rPr>
        <w:t>JavaScript Syntax and Operators</w:t>
      </w:r>
    </w:p>
    <w:p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9" w:history="1">
        <w:r w:rsidR="0070360F">
          <w:rPr>
            <w:rStyle w:val="a3"/>
            <w:sz w:val="24"/>
            <w:szCs w:val="24"/>
          </w:rPr>
          <w:t>"JavaScript Fundamentals" course @ SoftUni</w:t>
        </w:r>
      </w:hyperlink>
      <w:r w:rsidRPr="00922769">
        <w:rPr>
          <w:sz w:val="24"/>
          <w:szCs w:val="24"/>
        </w:rPr>
        <w:t xml:space="preserve"> </w:t>
      </w:r>
      <w:r w:rsidR="0070360F">
        <w:rPr>
          <w:sz w:val="24"/>
          <w:szCs w:val="24"/>
        </w:rPr>
        <w:br/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10" w:history="1">
        <w:r w:rsidR="00B13167">
          <w:rPr>
            <w:rStyle w:val="a3"/>
            <w:sz w:val="24"/>
            <w:szCs w:val="24"/>
          </w:rPr>
          <w:t>https://judge.softuni.bg/Contests/Practice/Index/1421</w:t>
        </w:r>
      </w:hyperlink>
    </w:p>
    <w:p w:rsidR="00A85F7C" w:rsidRDefault="00585633" w:rsidP="00A85F7C">
      <w:pPr>
        <w:pStyle w:val="2"/>
      </w:pPr>
      <w:r>
        <w:t>String L</w:t>
      </w:r>
      <w:r w:rsidR="00A85F7C">
        <w:t>ength</w:t>
      </w:r>
    </w:p>
    <w:p w:rsidR="00A85F7C" w:rsidRPr="00CE71F2" w:rsidRDefault="00A85F7C" w:rsidP="00A85F7C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:rsidR="00A85F7C" w:rsidRDefault="00A85F7C" w:rsidP="00A85F7C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:rsidR="00A85F7C" w:rsidRPr="00CE71F2" w:rsidRDefault="00A85F7C" w:rsidP="00A85F7C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>
        <w:rPr>
          <w:rFonts w:asciiTheme="minorHAnsi" w:hAnsiTheme="minorHAnsi" w:cstheme="minorHAnsi"/>
          <w:color w:val="212121"/>
          <w:sz w:val="24"/>
          <w:szCs w:val="24"/>
        </w:rPr>
        <w:t>the sum of the lengths of the strings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average length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down to its nearest integer.</w:t>
      </w:r>
    </w:p>
    <w:p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>hould be printed to the console in two rows.</w:t>
      </w:r>
    </w:p>
    <w:p w:rsidR="00A85F7C" w:rsidRDefault="00A85F7C" w:rsidP="00A85F7C">
      <w:pPr>
        <w:pStyle w:val="3"/>
      </w:pPr>
      <w:r>
        <w:t>Examples</w:t>
      </w:r>
    </w:p>
    <w:tbl>
      <w:tblPr>
        <w:tblStyle w:val="a6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:rsidTr="0070360F">
        <w:tc>
          <w:tcPr>
            <w:tcW w:w="483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70360F">
        <w:tc>
          <w:tcPr>
            <w:tcW w:w="483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:rsidR="00A85F7C" w:rsidRDefault="00A85F7C" w:rsidP="00A85F7C"/>
    <w:tbl>
      <w:tblPr>
        <w:tblStyle w:val="a6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:rsidTr="0070360F">
        <w:tc>
          <w:tcPr>
            <w:tcW w:w="483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70360F">
        <w:tc>
          <w:tcPr>
            <w:tcW w:w="483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:rsidR="00A85F7C" w:rsidRDefault="00A85F7C" w:rsidP="00617552">
      <w:pPr>
        <w:pStyle w:val="3"/>
      </w:pPr>
      <w:r>
        <w:t>Hints</w:t>
      </w:r>
    </w:p>
    <w:p w:rsidR="00A85F7C" w:rsidRPr="00CE71F2" w:rsidRDefault="00A85F7C" w:rsidP="00A85F7C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string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:rsidR="00A85F7C" w:rsidRPr="00D03020" w:rsidRDefault="00A85F7C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proofErr w:type="spellStart"/>
      <w:r>
        <w:rPr>
          <w:b/>
          <w:sz w:val="24"/>
          <w:szCs w:val="24"/>
        </w:rPr>
        <w:t>sumLength</w:t>
      </w:r>
      <w:proofErr w:type="spellEnd"/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 w:rsidRPr="00D03020">
        <w:rPr>
          <w:b/>
          <w:sz w:val="24"/>
          <w:szCs w:val="24"/>
        </w:rPr>
        <w:t>averageLength</w:t>
      </w:r>
      <w:proofErr w:type="spellEnd"/>
      <w:r>
        <w:rPr>
          <w:sz w:val="24"/>
          <w:szCs w:val="24"/>
        </w:rPr>
        <w:t xml:space="preserve"> </w:t>
      </w:r>
      <w:r w:rsidRPr="00187E30">
        <w:rPr>
          <w:sz w:val="24"/>
          <w:szCs w:val="24"/>
        </w:rPr>
        <w:t>that will keep your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from mathematical logic.</w:t>
      </w:r>
    </w:p>
    <w:p w:rsidR="00A85F7C" w:rsidRPr="0070360F" w:rsidRDefault="00A85F7C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 xml:space="preserve">Now you need to calculate the lengths of the strings using the </w:t>
      </w:r>
      <w:r w:rsidRPr="00D03020">
        <w:rPr>
          <w:b/>
          <w:sz w:val="24"/>
          <w:szCs w:val="24"/>
        </w:rPr>
        <w:t>length property</w:t>
      </w:r>
      <w:r w:rsidR="00D41E61">
        <w:rPr>
          <w:sz w:val="24"/>
          <w:szCs w:val="24"/>
        </w:rPr>
        <w:t>.</w:t>
      </w:r>
    </w:p>
    <w:p w:rsidR="00A85F7C" w:rsidRPr="0070360F" w:rsidRDefault="0070360F" w:rsidP="0070360F">
      <w:pPr>
        <w:pStyle w:val="a4"/>
        <w:rPr>
          <w:noProof/>
          <w:lang w:eastAsia="bg-BG"/>
        </w:rPr>
      </w:pPr>
      <w:r>
        <w:rPr>
          <w:noProof/>
        </w:rPr>
        <w:drawing>
          <wp:inline distT="0" distB="0" distL="0" distR="0" wp14:anchorId="138058CF" wp14:editId="2F7795A2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a4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>Calculate the sum of the three lengths</w:t>
      </w:r>
      <w:r w:rsidR="00D41E61">
        <w:rPr>
          <w:sz w:val="24"/>
          <w:szCs w:val="24"/>
        </w:rPr>
        <w:t>.</w:t>
      </w:r>
    </w:p>
    <w:p w:rsidR="00A85F7C" w:rsidRDefault="0070360F" w:rsidP="0070360F">
      <w:pPr>
        <w:pStyle w:val="a4"/>
      </w:pPr>
      <w:r>
        <w:rPr>
          <w:noProof/>
        </w:rPr>
        <w:lastRenderedPageBreak/>
        <w:drawing>
          <wp:inline distT="0" distB="0" distL="0" distR="0" wp14:anchorId="013401E1" wp14:editId="4338B568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a4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average length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down to its nearest integer. To do this use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:rsidR="00A85F7C" w:rsidRDefault="0070360F" w:rsidP="00A85F7C">
      <w:pPr>
        <w:pStyle w:val="a4"/>
      </w:pPr>
      <w:r>
        <w:rPr>
          <w:noProof/>
        </w:rPr>
        <w:drawing>
          <wp:inline distT="0" distB="0" distL="0" distR="0" wp14:anchorId="71DE694E" wp14:editId="0F33C2B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a4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>And the last thing you have to do is print the two results on the console</w:t>
      </w:r>
      <w:r w:rsidR="00D41E61">
        <w:rPr>
          <w:sz w:val="24"/>
          <w:szCs w:val="24"/>
        </w:rPr>
        <w:t>.</w:t>
      </w:r>
    </w:p>
    <w:p w:rsidR="00A85F7C" w:rsidRDefault="006C3CD6" w:rsidP="00A85F7C">
      <w:pPr>
        <w:pStyle w:val="a4"/>
      </w:pPr>
      <w:r>
        <w:rPr>
          <w:noProof/>
        </w:rPr>
        <w:drawing>
          <wp:inline distT="0" distB="0" distL="0" distR="0" wp14:anchorId="0F7DC346" wp14:editId="663FC09F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D02" w:rsidRDefault="00055D02" w:rsidP="00055D02">
      <w:pPr>
        <w:pStyle w:val="2"/>
      </w:pPr>
      <w:r>
        <w:t>Math Operations</w:t>
      </w: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:rsidR="00055D02" w:rsidRPr="00CE71F2" w:rsidRDefault="00055D02" w:rsidP="00055D02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mathematical operation performed by both numbers and the mathematical 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and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to the console.</w:t>
      </w:r>
    </w:p>
    <w:p w:rsidR="00055D02" w:rsidRDefault="00055D02" w:rsidP="00055D02">
      <w:pPr>
        <w:pStyle w:val="3"/>
      </w:pPr>
      <w:r>
        <w:t>Examples</w:t>
      </w:r>
    </w:p>
    <w:tbl>
      <w:tblPr>
        <w:tblStyle w:val="a6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964"/>
        <w:gridCol w:w="2186"/>
        <w:gridCol w:w="1710"/>
      </w:tblGrid>
      <w:tr w:rsidR="00055D02" w:rsidRPr="00603773" w:rsidTr="006C3CD6">
        <w:tc>
          <w:tcPr>
            <w:tcW w:w="2312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964" w:type="dxa"/>
            <w:tcBorders>
              <w:top w:val="nil"/>
              <w:bottom w:val="nil"/>
            </w:tcBorders>
            <w:shd w:val="clear" w:color="auto" w:fill="auto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:rsidTr="006C3CD6">
        <w:tc>
          <w:tcPr>
            <w:tcW w:w="2312" w:type="dxa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964" w:type="dxa"/>
            <w:tcBorders>
              <w:top w:val="nil"/>
              <w:bottom w:val="nil"/>
            </w:tcBorders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:rsidR="00055D02" w:rsidRDefault="00055D02" w:rsidP="00617552">
      <w:pPr>
        <w:pStyle w:val="3"/>
      </w:pPr>
      <w:r>
        <w:t>Hints</w:t>
      </w:r>
    </w:p>
    <w:p w:rsidR="00055D02" w:rsidRPr="00CE71F2" w:rsidRDefault="00055D02" w:rsidP="00055D02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three arguments</w:t>
      </w:r>
      <w:r w:rsidRPr="00CE71F2">
        <w:rPr>
          <w:sz w:val="24"/>
          <w:szCs w:val="24"/>
        </w:rPr>
        <w:t>:</w:t>
      </w:r>
    </w:p>
    <w:p w:rsidR="00055D02" w:rsidRDefault="006C3CD6" w:rsidP="00055D02">
      <w:pPr>
        <w:pStyle w:val="a4"/>
      </w:pPr>
      <w:r>
        <w:rPr>
          <w:noProof/>
        </w:rPr>
        <w:drawing>
          <wp:inline distT="0" distB="0" distL="0" distR="0" wp14:anchorId="07E5E33A" wp14:editId="65CFF2CF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1F2" w:rsidRPr="00BC7CFA" w:rsidRDefault="00CE71F2" w:rsidP="00055D02">
      <w:pPr>
        <w:pStyle w:val="a4"/>
      </w:pPr>
    </w:p>
    <w:p w:rsidR="00055D02" w:rsidRPr="00CE71F2" w:rsidRDefault="00055D02" w:rsidP="00055D02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CE71F2">
        <w:rPr>
          <w:b/>
          <w:sz w:val="24"/>
          <w:szCs w:val="24"/>
        </w:rPr>
        <w:t>result</w:t>
      </w:r>
      <w:r w:rsidRPr="00CE71F2">
        <w:rPr>
          <w:sz w:val="24"/>
          <w:szCs w:val="24"/>
        </w:rPr>
        <w:t xml:space="preserve"> that will keep your result from mathematical logic. </w:t>
      </w:r>
    </w:p>
    <w:p w:rsidR="00055D02" w:rsidRPr="00CE71F2" w:rsidRDefault="00055D02" w:rsidP="00055D02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Now you need to write down your switch command that will take </w:t>
      </w:r>
      <w:r w:rsidR="006C3CD6">
        <w:rPr>
          <w:sz w:val="24"/>
          <w:szCs w:val="24"/>
        </w:rPr>
        <w:t xml:space="preserve">the string from your input and </w:t>
      </w:r>
      <w:r w:rsidRPr="00CE71F2">
        <w:rPr>
          <w:sz w:val="24"/>
          <w:szCs w:val="24"/>
        </w:rPr>
        <w:t>depending on it, perform the mathematical logic between the two numbers.</w:t>
      </w:r>
    </w:p>
    <w:p w:rsidR="00055D02" w:rsidRPr="00441602" w:rsidRDefault="00055D02" w:rsidP="00055D02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:rsidR="00055D02" w:rsidRDefault="006C3CD6" w:rsidP="006C3CD6">
      <w:pPr>
        <w:pStyle w:val="a4"/>
      </w:pPr>
      <w:r>
        <w:rPr>
          <w:noProof/>
        </w:rPr>
        <w:lastRenderedPageBreak/>
        <w:drawing>
          <wp:inline distT="0" distB="0" distL="0" distR="0" wp14:anchorId="30856498" wp14:editId="0870ED45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D02" w:rsidRPr="00CE71F2" w:rsidRDefault="00055D02" w:rsidP="00055D02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The last step is to print your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:rsidR="00055D02" w:rsidRPr="00BC7CFA" w:rsidRDefault="006C3CD6" w:rsidP="00055D02">
      <w:pPr>
        <w:pStyle w:val="a4"/>
      </w:pPr>
      <w:r>
        <w:rPr>
          <w:noProof/>
        </w:rPr>
        <w:drawing>
          <wp:inline distT="0" distB="0" distL="0" distR="0" wp14:anchorId="2DC8EEB6" wp14:editId="4A81420C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Default="00A85F7C" w:rsidP="00A85F7C">
      <w:pPr>
        <w:pStyle w:val="2"/>
      </w:pPr>
      <w:r>
        <w:t>Sum of Numbers N…M</w:t>
      </w:r>
    </w:p>
    <w:p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a7"/>
          <w:sz w:val="24"/>
          <w:szCs w:val="24"/>
        </w:rPr>
        <w:t xml:space="preserve">n </w:t>
      </w:r>
      <w:r w:rsidRPr="00EE7A7B">
        <w:rPr>
          <w:rStyle w:val="a7"/>
          <w:b w:val="0"/>
          <w:sz w:val="24"/>
          <w:szCs w:val="24"/>
        </w:rPr>
        <w:t>and</w:t>
      </w:r>
      <w:r>
        <w:rPr>
          <w:rStyle w:val="a7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prints </w:t>
      </w:r>
      <w:r>
        <w:rPr>
          <w:sz w:val="24"/>
          <w:szCs w:val="24"/>
        </w:rPr>
        <w:t xml:space="preserve">the sum 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a7"/>
          <w:sz w:val="24"/>
          <w:szCs w:val="24"/>
        </w:rPr>
        <w:t>m</w:t>
      </w:r>
      <w:r>
        <w:rPr>
          <w:sz w:val="24"/>
          <w:szCs w:val="24"/>
        </w:rPr>
        <w:t>.</w:t>
      </w:r>
    </w:p>
    <w:p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parsed as a number.</w:t>
      </w:r>
    </w:p>
    <w:p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Pr="00922769">
        <w:rPr>
          <w:sz w:val="24"/>
          <w:szCs w:val="24"/>
        </w:rPr>
        <w:t xml:space="preserve"> should be returned as a result of your function.</w:t>
      </w:r>
    </w:p>
    <w:p w:rsidR="00617552" w:rsidRPr="00922769" w:rsidRDefault="00617552" w:rsidP="00617552">
      <w:pPr>
        <w:pStyle w:val="3"/>
      </w:pPr>
      <w:r>
        <w:t>Examples</w:t>
      </w:r>
    </w:p>
    <w:tbl>
      <w:tblPr>
        <w:tblStyle w:val="a6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:rsidTr="006C3CD6">
        <w:tc>
          <w:tcPr>
            <w:tcW w:w="267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6C3CD6">
        <w:tc>
          <w:tcPr>
            <w:tcW w:w="267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:rsidR="00A85F7C" w:rsidRDefault="00A85F7C" w:rsidP="00A85F7C"/>
    <w:tbl>
      <w:tblPr>
        <w:tblStyle w:val="a6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:rsidTr="00C442C9">
        <w:tc>
          <w:tcPr>
            <w:tcW w:w="2672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:rsidTr="00C442C9">
        <w:tc>
          <w:tcPr>
            <w:tcW w:w="2672" w:type="dxa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:rsidR="00A85F7C" w:rsidRDefault="00A85F7C" w:rsidP="00617552">
      <w:pPr>
        <w:pStyle w:val="3"/>
      </w:pPr>
      <w:r>
        <w:t>Hints</w:t>
      </w:r>
    </w:p>
    <w:p w:rsidR="00A85F7C" w:rsidRDefault="00A85F7C" w:rsidP="00A85F7C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two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C30B42">
        <w:rPr>
          <w:sz w:val="24"/>
          <w:szCs w:val="24"/>
        </w:rPr>
        <w:t>.</w:t>
      </w:r>
    </w:p>
    <w:p w:rsidR="00A85F7C" w:rsidRDefault="00A85F7C" w:rsidP="00A85F7C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you know, you receive two strings that need to be parsed as a number. </w:t>
      </w:r>
      <w:r w:rsidR="00C442C9">
        <w:rPr>
          <w:sz w:val="24"/>
          <w:szCs w:val="24"/>
        </w:rPr>
        <w:t>There are t</w:t>
      </w:r>
      <w:r>
        <w:rPr>
          <w:sz w:val="24"/>
          <w:szCs w:val="24"/>
        </w:rPr>
        <w:t xml:space="preserve">wo ways to do this: use </w:t>
      </w:r>
      <w:r w:rsidRPr="00C442C9">
        <w:rPr>
          <w:rStyle w:val="CodeChar"/>
        </w:rPr>
        <w:t>Number(string)</w:t>
      </w:r>
      <w:r>
        <w:rPr>
          <w:sz w:val="24"/>
          <w:szCs w:val="24"/>
        </w:rPr>
        <w:t xml:space="preserve"> function or just put the </w:t>
      </w:r>
      <w:r>
        <w:rPr>
          <w:rFonts w:ascii="Consolas" w:hAnsi="Consolas"/>
          <w:noProof/>
          <w:sz w:val="24"/>
          <w:szCs w:val="24"/>
        </w:rPr>
        <w:t>'+</w:t>
      </w:r>
      <w:r w:rsidRPr="00922769">
        <w:rPr>
          <w:rFonts w:ascii="Consolas" w:hAnsi="Consolas"/>
          <w:noProof/>
          <w:sz w:val="24"/>
          <w:szCs w:val="24"/>
        </w:rPr>
        <w:t>'</w:t>
      </w:r>
      <w:r>
        <w:rPr>
          <w:sz w:val="24"/>
          <w:szCs w:val="24"/>
        </w:rPr>
        <w:t xml:space="preserve"> sign before the string</w:t>
      </w:r>
      <w:r w:rsidR="00C30B4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F6F5B0" wp14:editId="4D3C62A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C83FB" wp14:editId="2F5C0290">
            <wp:extent cx="2122678" cy="905858"/>
            <wp:effectExtent l="19050" t="19050" r="11430" b="279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6659" cy="916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0011E5" w:rsidRDefault="00C30B42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970171">
        <w:rPr>
          <w:b/>
          <w:sz w:val="24"/>
          <w:szCs w:val="24"/>
        </w:rPr>
        <w:t>result</w:t>
      </w:r>
      <w:r w:rsidR="00A85F7C" w:rsidRPr="00970171">
        <w:rPr>
          <w:sz w:val="24"/>
          <w:szCs w:val="24"/>
        </w:rPr>
        <w:t xml:space="preserve"> that will keep your results from mathematical logic.</w:t>
      </w:r>
    </w:p>
    <w:p w:rsidR="00A85F7C" w:rsidRPr="000011E5" w:rsidRDefault="00A85F7C" w:rsidP="00A85F7C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</w:t>
      </w:r>
      <w:proofErr w:type="gramStart"/>
      <w:r w:rsidR="00C30B42">
        <w:rPr>
          <w:sz w:val="24"/>
          <w:szCs w:val="24"/>
        </w:rPr>
        <w:t>a</w:t>
      </w:r>
      <w:r>
        <w:rPr>
          <w:sz w:val="24"/>
          <w:szCs w:val="24"/>
        </w:rPr>
        <w:t xml:space="preserve"> for</w:t>
      </w:r>
      <w:proofErr w:type="gramEnd"/>
      <w:r>
        <w:rPr>
          <w:sz w:val="24"/>
          <w:szCs w:val="24"/>
        </w:rPr>
        <w:t xml:space="preserve"> loop from num1 to num2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its completion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:rsidR="00A85F7C" w:rsidRDefault="00C442C9" w:rsidP="00F50A58">
      <w:pPr>
        <w:pStyle w:val="a4"/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55181141" wp14:editId="175AC86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5F7C" w:rsidRPr="00A85F7C" w:rsidRDefault="00A85F7C" w:rsidP="00A85F7C">
      <w:pPr>
        <w:pStyle w:val="a4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 w:rsidRPr="00A85F7C">
        <w:rPr>
          <w:noProof/>
          <w:sz w:val="24"/>
          <w:szCs w:val="24"/>
          <w:lang w:eastAsia="bg-BG"/>
        </w:rPr>
        <w:t>At the end</w:t>
      </w:r>
      <w:r w:rsidR="00C30B42">
        <w:rPr>
          <w:noProof/>
          <w:sz w:val="24"/>
          <w:szCs w:val="24"/>
          <w:lang w:eastAsia="bg-BG"/>
        </w:rPr>
        <w:t>,</w:t>
      </w:r>
      <w:r w:rsidRPr="00A85F7C">
        <w:rPr>
          <w:noProof/>
          <w:sz w:val="24"/>
          <w:szCs w:val="24"/>
          <w:lang w:eastAsia="bg-BG"/>
        </w:rPr>
        <w:t xml:space="preserve"> return the result</w:t>
      </w:r>
      <w:r w:rsidR="00C30B42">
        <w:rPr>
          <w:noProof/>
          <w:sz w:val="24"/>
          <w:szCs w:val="24"/>
          <w:lang w:eastAsia="bg-BG"/>
        </w:rPr>
        <w:t>.</w:t>
      </w:r>
    </w:p>
    <w:p w:rsidR="00A85F7C" w:rsidRPr="00186C2F" w:rsidRDefault="00C442C9" w:rsidP="00F50A58">
      <w:pPr>
        <w:pStyle w:val="a4"/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A6DA9EE" wp14:editId="5C1D125C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Default="00F50A58" w:rsidP="00A13B1E">
      <w:pPr>
        <w:pStyle w:val="2"/>
      </w:pPr>
      <w:r>
        <w:t>Largest N</w:t>
      </w:r>
      <w:r w:rsidR="00A13B1E">
        <w:t>umber</w:t>
      </w:r>
    </w:p>
    <w:p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>input and find the largest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'The largest number is {number}.'.</w:t>
      </w:r>
    </w:p>
    <w:p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:rsidR="00A13B1E" w:rsidRDefault="00DD2906" w:rsidP="00A13B1E">
      <w:pPr>
        <w:pStyle w:val="3"/>
      </w:pPr>
      <w:r>
        <w:t>Example</w:t>
      </w:r>
    </w:p>
    <w:tbl>
      <w:tblPr>
        <w:tblStyle w:val="a6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:rsidTr="00C442C9">
        <w:tc>
          <w:tcPr>
            <w:tcW w:w="3212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:rsidTr="00C442C9">
        <w:tc>
          <w:tcPr>
            <w:tcW w:w="3212" w:type="dxa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:rsidTr="00C442C9">
        <w:tc>
          <w:tcPr>
            <w:tcW w:w="3212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:rsidTr="00C442C9">
        <w:tc>
          <w:tcPr>
            <w:tcW w:w="3212" w:type="dxa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:rsidR="00A13B1E" w:rsidRDefault="00A13B1E" w:rsidP="00617552">
      <w:pPr>
        <w:pStyle w:val="3"/>
      </w:pPr>
      <w:r>
        <w:t>Hints</w:t>
      </w:r>
    </w:p>
    <w:p w:rsidR="00A13B1E" w:rsidRPr="00CE71F2" w:rsidRDefault="00A13B1E" w:rsidP="00A13B1E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:rsidR="00A13B1E" w:rsidRPr="00970171" w:rsidRDefault="00482B89" w:rsidP="00A13B1E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970171">
        <w:rPr>
          <w:b/>
          <w:sz w:val="24"/>
          <w:szCs w:val="24"/>
        </w:rPr>
        <w:t>result</w:t>
      </w:r>
      <w:r w:rsidR="00A13B1E" w:rsidRPr="00970171">
        <w:rPr>
          <w:sz w:val="24"/>
          <w:szCs w:val="24"/>
        </w:rPr>
        <w:t xml:space="preserve"> that will keep your results from mathematical logic.</w:t>
      </w:r>
    </w:p>
    <w:p w:rsidR="00A13B1E" w:rsidRPr="00970171" w:rsidRDefault="00D478AD" w:rsidP="00D478AD">
      <w:pPr>
        <w:pStyle w:val="a4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6EFBBAB" wp14:editId="25FF69F0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Pr="004323DF" w:rsidRDefault="00A13B1E" w:rsidP="00A13B1E">
      <w:pPr>
        <w:pStyle w:val="a4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It is now necessary to make several checks to find out the largest of the three numbers. Start with num1</w:t>
      </w:r>
      <w:r w:rsidR="00482B89">
        <w:rPr>
          <w:sz w:val="24"/>
          <w:szCs w:val="24"/>
        </w:rPr>
        <w:t>.</w:t>
      </w:r>
    </w:p>
    <w:p w:rsidR="00A13B1E" w:rsidRPr="004323DF" w:rsidRDefault="00D478AD" w:rsidP="00054A88">
      <w:pPr>
        <w:pStyle w:val="a4"/>
        <w:jc w:val="center"/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363A4559" wp14:editId="74834537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Pr="00A85F7C" w:rsidRDefault="00A13B1E" w:rsidP="00A13B1E">
      <w:pPr>
        <w:pStyle w:val="a4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:rsidR="00A13B1E" w:rsidRDefault="00D478AD" w:rsidP="00054A88">
      <w:pPr>
        <w:pStyle w:val="a4"/>
        <w:jc w:val="center"/>
      </w:pPr>
      <w:r>
        <w:rPr>
          <w:noProof/>
        </w:rPr>
        <w:drawing>
          <wp:inline distT="0" distB="0" distL="0" distR="0" wp14:anchorId="71ED5404" wp14:editId="38BD2287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3B1E" w:rsidRPr="00A85F7C" w:rsidRDefault="00A13B1E" w:rsidP="00A13B1E">
      <w:pPr>
        <w:pStyle w:val="a4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The last thing you need to do is </w:t>
      </w:r>
      <w:r w:rsidR="00D478AD">
        <w:rPr>
          <w:sz w:val="24"/>
          <w:szCs w:val="24"/>
        </w:rPr>
        <w:t xml:space="preserve">to </w:t>
      </w:r>
      <w:r w:rsidRPr="00A85F7C">
        <w:rPr>
          <w:sz w:val="24"/>
          <w:szCs w:val="24"/>
        </w:rPr>
        <w:t>print the result on the console</w:t>
      </w:r>
      <w:r w:rsidR="00482B89">
        <w:rPr>
          <w:sz w:val="24"/>
          <w:szCs w:val="24"/>
        </w:rPr>
        <w:t>.</w:t>
      </w:r>
    </w:p>
    <w:p w:rsidR="00A13B1E" w:rsidRDefault="00D478AD" w:rsidP="00054A88">
      <w:pPr>
        <w:pStyle w:val="a4"/>
        <w:jc w:val="center"/>
      </w:pPr>
      <w:r>
        <w:rPr>
          <w:noProof/>
        </w:rPr>
        <w:drawing>
          <wp:inline distT="0" distB="0" distL="0" distR="0" wp14:anchorId="15422361" wp14:editId="2554016E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ACD" w:rsidRPr="00477114" w:rsidRDefault="00ED33C5" w:rsidP="00ED33C5">
      <w:pPr>
        <w:pStyle w:val="2"/>
        <w:numPr>
          <w:ilvl w:val="0"/>
          <w:numId w:val="0"/>
        </w:numPr>
        <w:ind w:left="142"/>
        <w:rPr>
          <w:rFonts w:cstheme="minorHAnsi"/>
          <w:sz w:val="24"/>
          <w:szCs w:val="24"/>
        </w:rPr>
      </w:pPr>
      <w:r>
        <w:t xml:space="preserve">5. </w:t>
      </w:r>
      <w:r w:rsidR="00217ACD">
        <w:t>Circle Area</w:t>
      </w:r>
    </w:p>
    <w:p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GB"/>
        </w:rPr>
        <w:t>C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heck the type 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>input argument. If it is a 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calculate the circle area.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area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two decimal places.</w:t>
      </w:r>
    </w:p>
    <w:p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different than a number, print the following text on the console:  </w:t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'We can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not calculate the circle area, because we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receive a {type of argument}.'</w:t>
      </w:r>
    </w:p>
    <w:p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bookmarkStart w:id="0" w:name="_GoBack"/>
      <w:bookmarkEnd w:id="0"/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to the console.</w:t>
      </w:r>
    </w:p>
    <w:p w:rsidR="00217ACD" w:rsidRDefault="00BC703A" w:rsidP="00217ACD">
      <w:pPr>
        <w:pStyle w:val="3"/>
      </w:pPr>
      <w:r>
        <w:t>Example</w:t>
      </w:r>
    </w:p>
    <w:tbl>
      <w:tblPr>
        <w:tblStyle w:val="a6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:rsidTr="00991846">
        <w:tc>
          <w:tcPr>
            <w:tcW w:w="1106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:rsidTr="00991846">
        <w:trPr>
          <w:trHeight w:val="195"/>
        </w:trPr>
        <w:tc>
          <w:tcPr>
            <w:tcW w:w="1106" w:type="dxa"/>
          </w:tcPr>
          <w:p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:rsidR="00217ACD" w:rsidRPr="00BE7D4A" w:rsidRDefault="00BE7D4A" w:rsidP="00BE7D4A">
      <w:pPr>
        <w:pStyle w:val="3"/>
      </w:pPr>
      <w:r>
        <w:t>Hints</w:t>
      </w:r>
    </w:p>
    <w:p w:rsidR="00217ACD" w:rsidRPr="00CE71F2" w:rsidRDefault="00217ACD" w:rsidP="00217ACD">
      <w:pPr>
        <w:pStyle w:val="a4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>Write your function which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:rsidR="00E351C7" w:rsidRPr="005E539A" w:rsidRDefault="00E351C7" w:rsidP="005E539A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CE71F2">
        <w:rPr>
          <w:b/>
          <w:sz w:val="24"/>
          <w:szCs w:val="24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5E539A">
        <w:rPr>
          <w:sz w:val="24"/>
          <w:szCs w:val="24"/>
        </w:rPr>
        <w:t>result from mathematical logic.</w:t>
      </w:r>
    </w:p>
    <w:p w:rsidR="00E351C7" w:rsidRDefault="00991846" w:rsidP="00273B2D">
      <w:pPr>
        <w:pStyle w:val="a4"/>
        <w:jc w:val="center"/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34084055" wp14:editId="3B98D60B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1C7" w:rsidRPr="00991846" w:rsidRDefault="00E351C7" w:rsidP="00991846">
      <w:pPr>
        <w:pStyle w:val="a4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 w:rsidRPr="00991846">
        <w:rPr>
          <w:noProof/>
          <w:sz w:val="24"/>
          <w:szCs w:val="24"/>
          <w:lang w:eastAsia="bg-BG"/>
        </w:rPr>
        <w:t xml:space="preserve">Now check the type of the input argument with </w:t>
      </w:r>
      <w:r w:rsidRPr="00991846">
        <w:rPr>
          <w:b/>
          <w:noProof/>
          <w:sz w:val="24"/>
          <w:szCs w:val="24"/>
          <w:lang w:eastAsia="bg-BG"/>
        </w:rPr>
        <w:t>typeof</w:t>
      </w:r>
      <w:r w:rsidR="00A43C04" w:rsidRPr="00991846">
        <w:rPr>
          <w:b/>
          <w:noProof/>
          <w:sz w:val="24"/>
          <w:szCs w:val="24"/>
          <w:lang w:eastAsia="bg-BG"/>
        </w:rPr>
        <w:t xml:space="preserve"> </w:t>
      </w:r>
      <w:r w:rsidRPr="00991846">
        <w:rPr>
          <w:b/>
          <w:noProof/>
          <w:sz w:val="24"/>
          <w:szCs w:val="24"/>
          <w:lang w:eastAsia="bg-BG"/>
        </w:rPr>
        <w:t>()</w:t>
      </w:r>
      <w:r w:rsidR="005E539A" w:rsidRPr="00991846">
        <w:rPr>
          <w:noProof/>
          <w:sz w:val="24"/>
          <w:szCs w:val="24"/>
          <w:lang w:eastAsia="bg-BG"/>
        </w:rPr>
        <w:t>.</w:t>
      </w:r>
    </w:p>
    <w:p w:rsidR="00E351C7" w:rsidRDefault="00991846" w:rsidP="00273B2D">
      <w:pPr>
        <w:pStyle w:val="a4"/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5400666C" wp14:editId="2E660F95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1C7" w:rsidRPr="00991846" w:rsidRDefault="00187196" w:rsidP="00991846">
      <w:pPr>
        <w:pStyle w:val="a4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>You</w:t>
      </w:r>
      <w:r w:rsidR="00A43C04" w:rsidRPr="00991846">
        <w:rPr>
          <w:noProof/>
          <w:sz w:val="24"/>
          <w:szCs w:val="24"/>
          <w:lang w:eastAsia="bg-BG"/>
        </w:rPr>
        <w:t xml:space="preserve"> need to formulate your logic. If the type is equal to 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="00A43C04" w:rsidRPr="00991846">
        <w:rPr>
          <w:noProof/>
          <w:sz w:val="24"/>
          <w:szCs w:val="24"/>
          <w:lang w:eastAsia="bg-BG"/>
        </w:rPr>
        <w:t xml:space="preserve"> calcu</w:t>
      </w:r>
      <w:r w:rsidRPr="00991846">
        <w:rPr>
          <w:noProof/>
          <w:sz w:val="24"/>
          <w:szCs w:val="24"/>
          <w:lang w:eastAsia="bg-BG"/>
        </w:rPr>
        <w:t>late the circle area and print it on the console</w:t>
      </w:r>
      <w:r w:rsidR="00A43C04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991846">
        <w:rPr>
          <w:noProof/>
          <w:sz w:val="24"/>
          <w:szCs w:val="24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 xml:space="preserve"> 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 xml:space="preserve"> The </w:t>
      </w:r>
      <w:r w:rsidR="008E4162" w:rsidRPr="00991846">
        <w:rPr>
          <w:rStyle w:val="CodeChar"/>
          <w:lang w:eastAsia="bg-BG"/>
        </w:rPr>
        <w:t>Math.pow</w:t>
      </w:r>
      <w:r w:rsidRPr="00991846">
        <w:rPr>
          <w:rStyle w:val="CodeChar"/>
          <w:lang w:eastAsia="bg-BG"/>
        </w:rPr>
        <w:t>()</w:t>
      </w:r>
      <w:r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Pr="00A435E6">
        <w:rPr>
          <w:sz w:val="24"/>
          <w:szCs w:val="24"/>
          <w:lang w:eastAsia="bg-BG"/>
        </w:rPr>
        <w:t>exponent</w:t>
      </w:r>
      <w:r w:rsidRPr="00A435E6">
        <w:rPr>
          <w:lang w:eastAsia="bg-BG"/>
        </w:rPr>
        <w:t>.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A43C04"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8" w:history="1">
        <w:r w:rsidR="00273B2D" w:rsidRPr="00273B2D">
          <w:rPr>
            <w:rStyle w:val="a3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:rsidR="00E351C7" w:rsidRDefault="00A435E6" w:rsidP="00273B2D">
      <w:pPr>
        <w:pStyle w:val="a4"/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47F76DE4" wp14:editId="7A3FA6F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51C7" w:rsidRPr="00A435E6" w:rsidRDefault="00F3277E" w:rsidP="00A435E6">
      <w:pPr>
        <w:pStyle w:val="a4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different from 'number', you have to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:rsidR="00E351C7" w:rsidRPr="00827B01" w:rsidRDefault="00A435E6" w:rsidP="00A435E6">
      <w:pPr>
        <w:pStyle w:val="a4"/>
        <w:rPr>
          <w:noProof/>
          <w:lang w:eastAsia="bg-BG"/>
        </w:rPr>
      </w:pPr>
      <w:r>
        <w:rPr>
          <w:noProof/>
        </w:rPr>
        <w:drawing>
          <wp:inline distT="0" distB="0" distL="0" distR="0" wp14:anchorId="181DED07" wp14:editId="4F1AD978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351C7" w:rsidRPr="00827B0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C54" w:rsidRDefault="00ED1C54" w:rsidP="00B55EBA">
      <w:pPr>
        <w:spacing w:before="0" w:after="0" w:line="240" w:lineRule="auto"/>
      </w:pPr>
      <w:r>
        <w:separator/>
      </w:r>
    </w:p>
  </w:endnote>
  <w:endnote w:type="continuationSeparator" w:id="0">
    <w:p w:rsidR="00ED1C54" w:rsidRDefault="00ED1C54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EBA" w:rsidRPr="00AC77AD" w:rsidRDefault="00B55EBA" w:rsidP="007C2AE6">
    <w:pPr>
      <w:pStyle w:val="ac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E40177D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6C5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6C5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6C5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6C5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3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1F7905" wp14:editId="007273C3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FA322" wp14:editId="55B21808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0D78E" wp14:editId="346A2499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0ADC65" wp14:editId="26B5EE3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80F140" wp14:editId="69B3F758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24D5AB" wp14:editId="7825CDC5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53F7CD" wp14:editId="7956496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4B4E75" wp14:editId="2A0DCE86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8B36F" wp14:editId="3EC8917A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81BB61" wp14:editId="1EFE4BB6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3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1F7905" wp14:editId="007273C3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FA322" wp14:editId="55B21808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0D78E" wp14:editId="346A2499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0ADC65" wp14:editId="26B5EE3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80F140" wp14:editId="69B3F758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24D5AB" wp14:editId="7825CDC5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3F7CD" wp14:editId="7956496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4B4E75" wp14:editId="2A0DCE86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8B36F" wp14:editId="3EC8917A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BB61" wp14:editId="1EFE4BB6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55EBA" w:rsidRDefault="00B55EB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C54" w:rsidRDefault="00ED1C54" w:rsidP="00B55EBA">
      <w:pPr>
        <w:spacing w:before="0" w:after="0" w:line="240" w:lineRule="auto"/>
      </w:pPr>
      <w:r>
        <w:separator/>
      </w:r>
    </w:p>
  </w:footnote>
  <w:footnote w:type="continuationSeparator" w:id="0">
    <w:p w:rsidR="00ED1C54" w:rsidRDefault="00ED1C54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3"/>
  </w:num>
  <w:num w:numId="8">
    <w:abstractNumId w:val="21"/>
  </w:num>
  <w:num w:numId="9">
    <w:abstractNumId w:val="6"/>
  </w:num>
  <w:num w:numId="10">
    <w:abstractNumId w:val="20"/>
  </w:num>
  <w:num w:numId="11">
    <w:abstractNumId w:val="16"/>
  </w:num>
  <w:num w:numId="12">
    <w:abstractNumId w:val="5"/>
  </w:num>
  <w:num w:numId="13">
    <w:abstractNumId w:val="14"/>
  </w:num>
  <w:num w:numId="14">
    <w:abstractNumId w:val="0"/>
  </w:num>
  <w:num w:numId="15">
    <w:abstractNumId w:val="8"/>
  </w:num>
  <w:num w:numId="16">
    <w:abstractNumId w:val="23"/>
  </w:num>
  <w:num w:numId="17">
    <w:abstractNumId w:val="26"/>
  </w:num>
  <w:num w:numId="18">
    <w:abstractNumId w:val="17"/>
  </w:num>
  <w:num w:numId="19">
    <w:abstractNumId w:val="13"/>
  </w:num>
  <w:num w:numId="20">
    <w:abstractNumId w:val="18"/>
  </w:num>
  <w:num w:numId="21">
    <w:abstractNumId w:val="27"/>
  </w:num>
  <w:num w:numId="22">
    <w:abstractNumId w:val="22"/>
  </w:num>
  <w:num w:numId="23">
    <w:abstractNumId w:val="7"/>
  </w:num>
  <w:num w:numId="24">
    <w:abstractNumId w:val="24"/>
  </w:num>
  <w:num w:numId="25">
    <w:abstractNumId w:val="10"/>
  </w:num>
  <w:num w:numId="26">
    <w:abstractNumId w:val="25"/>
  </w:num>
  <w:num w:numId="27">
    <w:abstractNumId w:val="9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54A88"/>
    <w:rsid w:val="00055D02"/>
    <w:rsid w:val="00093F88"/>
    <w:rsid w:val="000B2614"/>
    <w:rsid w:val="00145D82"/>
    <w:rsid w:val="00186C2F"/>
    <w:rsid w:val="00187196"/>
    <w:rsid w:val="00187E30"/>
    <w:rsid w:val="001D1163"/>
    <w:rsid w:val="00217ACD"/>
    <w:rsid w:val="00273B2D"/>
    <w:rsid w:val="002F4180"/>
    <w:rsid w:val="00317110"/>
    <w:rsid w:val="00421708"/>
    <w:rsid w:val="004323DF"/>
    <w:rsid w:val="00477114"/>
    <w:rsid w:val="00482B89"/>
    <w:rsid w:val="004F3147"/>
    <w:rsid w:val="00513B87"/>
    <w:rsid w:val="00585633"/>
    <w:rsid w:val="005C79F6"/>
    <w:rsid w:val="005E539A"/>
    <w:rsid w:val="00617552"/>
    <w:rsid w:val="006C3CD6"/>
    <w:rsid w:val="006E54BC"/>
    <w:rsid w:val="0070360F"/>
    <w:rsid w:val="00753D52"/>
    <w:rsid w:val="00760C6D"/>
    <w:rsid w:val="00765CCC"/>
    <w:rsid w:val="00775AFE"/>
    <w:rsid w:val="007E6924"/>
    <w:rsid w:val="00827B01"/>
    <w:rsid w:val="00841F3C"/>
    <w:rsid w:val="008E4162"/>
    <w:rsid w:val="00970171"/>
    <w:rsid w:val="00991846"/>
    <w:rsid w:val="00A13B1E"/>
    <w:rsid w:val="00A426E8"/>
    <w:rsid w:val="00A435E6"/>
    <w:rsid w:val="00A43C04"/>
    <w:rsid w:val="00A51F69"/>
    <w:rsid w:val="00A62DE8"/>
    <w:rsid w:val="00A85F7C"/>
    <w:rsid w:val="00AC2CD6"/>
    <w:rsid w:val="00B13167"/>
    <w:rsid w:val="00B519AD"/>
    <w:rsid w:val="00B55EBA"/>
    <w:rsid w:val="00BC703A"/>
    <w:rsid w:val="00BE7D4A"/>
    <w:rsid w:val="00C30B42"/>
    <w:rsid w:val="00C442C9"/>
    <w:rsid w:val="00CC1874"/>
    <w:rsid w:val="00CE71F2"/>
    <w:rsid w:val="00D03020"/>
    <w:rsid w:val="00D41E61"/>
    <w:rsid w:val="00D478AD"/>
    <w:rsid w:val="00DD2906"/>
    <w:rsid w:val="00E351C7"/>
    <w:rsid w:val="00ED1C54"/>
    <w:rsid w:val="00ED33C5"/>
    <w:rsid w:val="00EE7A7B"/>
    <w:rsid w:val="00F26C5B"/>
    <w:rsid w:val="00F3277E"/>
    <w:rsid w:val="00F42D59"/>
    <w:rsid w:val="00F5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F26C5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26C5B"/>
  </w:style>
  <w:style w:type="character" w:customStyle="1" w:styleId="10">
    <w:name w:val="Заглавие 1 Знак"/>
    <w:basedOn w:val="a0"/>
    <w:link w:val="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F26C5B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F26C5B"/>
    <w:pPr>
      <w:ind w:left="720"/>
      <w:contextualSpacing/>
    </w:pPr>
  </w:style>
  <w:style w:type="table" w:styleId="a6">
    <w:name w:val="Table Grid"/>
    <w:basedOn w:val="a1"/>
    <w:uiPriority w:val="59"/>
    <w:rsid w:val="00F26C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F26C5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aa">
    <w:name w:val="header"/>
    <w:basedOn w:val="a"/>
    <w:link w:val="ab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F26C5B"/>
    <w:rPr>
      <w:lang w:val="en-US"/>
    </w:rPr>
  </w:style>
  <w:style w:type="paragraph" w:styleId="ac">
    <w:name w:val="footer"/>
    <w:basedOn w:val="a"/>
    <w:link w:val="ad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F26C5B"/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B55EBA"/>
  </w:style>
  <w:style w:type="paragraph" w:customStyle="1" w:styleId="Code">
    <w:name w:val="Code"/>
    <w:basedOn w:val="a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26C5B"/>
    <w:rPr>
      <w:rFonts w:ascii="Consolas" w:hAnsi="Consolas"/>
      <w:b/>
      <w:noProof/>
      <w:lang w:val="en-US"/>
    </w:rPr>
  </w:style>
  <w:style w:type="paragraph" w:styleId="af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af0">
    <w:name w:val="Normal (Web)"/>
    <w:basedOn w:val="a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Списък на абзаци Знак"/>
    <w:basedOn w:val="a0"/>
    <w:link w:val="a4"/>
    <w:uiPriority w:val="34"/>
    <w:locked/>
    <w:rsid w:val="00F26C5B"/>
    <w:rPr>
      <w:lang w:val="en-US"/>
    </w:rPr>
  </w:style>
  <w:style w:type="table" w:customStyle="1" w:styleId="TableGrid1">
    <w:name w:val="Table Grid1"/>
    <w:basedOn w:val="a1"/>
    <w:next w:val="a6"/>
    <w:uiPriority w:val="59"/>
    <w:rsid w:val="00F26C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6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F26C5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F26C5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26C5B"/>
  </w:style>
  <w:style w:type="character" w:customStyle="1" w:styleId="10">
    <w:name w:val="Заглавие 1 Знак"/>
    <w:basedOn w:val="a0"/>
    <w:link w:val="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F26C5B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F26C5B"/>
    <w:pPr>
      <w:ind w:left="720"/>
      <w:contextualSpacing/>
    </w:pPr>
  </w:style>
  <w:style w:type="table" w:styleId="a6">
    <w:name w:val="Table Grid"/>
    <w:basedOn w:val="a1"/>
    <w:uiPriority w:val="59"/>
    <w:rsid w:val="00F26C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1">
    <w:name w:val="HTML Code"/>
    <w:basedOn w:val="a0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F26C5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aa">
    <w:name w:val="header"/>
    <w:basedOn w:val="a"/>
    <w:link w:val="ab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Горен колонтитул Знак"/>
    <w:basedOn w:val="a0"/>
    <w:link w:val="aa"/>
    <w:uiPriority w:val="99"/>
    <w:rsid w:val="00F26C5B"/>
    <w:rPr>
      <w:lang w:val="en-US"/>
    </w:rPr>
  </w:style>
  <w:style w:type="paragraph" w:styleId="ac">
    <w:name w:val="footer"/>
    <w:basedOn w:val="a"/>
    <w:link w:val="ad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Долен колонтитул Знак"/>
    <w:basedOn w:val="a0"/>
    <w:link w:val="ac"/>
    <w:uiPriority w:val="99"/>
    <w:rsid w:val="00F26C5B"/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B55EBA"/>
  </w:style>
  <w:style w:type="paragraph" w:customStyle="1" w:styleId="Code">
    <w:name w:val="Code"/>
    <w:basedOn w:val="a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26C5B"/>
    <w:rPr>
      <w:rFonts w:ascii="Consolas" w:hAnsi="Consolas"/>
      <w:b/>
      <w:noProof/>
      <w:lang w:val="en-US"/>
    </w:rPr>
  </w:style>
  <w:style w:type="paragraph" w:styleId="af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40">
    <w:name w:val="Заглавие 4 Знак"/>
    <w:basedOn w:val="a0"/>
    <w:link w:val="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af0">
    <w:name w:val="Normal (Web)"/>
    <w:basedOn w:val="a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Списък на абзаци Знак"/>
    <w:basedOn w:val="a0"/>
    <w:link w:val="a4"/>
    <w:uiPriority w:val="34"/>
    <w:locked/>
    <w:rsid w:val="00F26C5B"/>
    <w:rPr>
      <w:lang w:val="en-US"/>
    </w:rPr>
  </w:style>
  <w:style w:type="table" w:customStyle="1" w:styleId="TableGrid1">
    <w:name w:val="Table Grid1"/>
    <w:basedOn w:val="a1"/>
    <w:next w:val="a6"/>
    <w:uiPriority w:val="59"/>
    <w:rsid w:val="00F26C5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6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Circle" TargetMode="External"/><Relationship Id="rId10" Type="http://schemas.openxmlformats.org/officeDocument/2006/relationships/hyperlink" Target="https://judge.softuni.bg/Contests/Practice/Index/1421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247/js-fundamentals-januar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EE537-9744-43EE-95C3-FFC78884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31</TotalTime>
  <Pages>6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15</cp:revision>
  <dcterms:created xsi:type="dcterms:W3CDTF">2019-01-04T15:44:00Z</dcterms:created>
  <dcterms:modified xsi:type="dcterms:W3CDTF">2019-01-14T05:53:00Z</dcterms:modified>
</cp:coreProperties>
</file>