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BCA" w:rsidRDefault="00ED5BCA" w:rsidP="00ED5BCA">
      <w:pPr>
        <w:pStyle w:val="1"/>
      </w:pPr>
      <w:r>
        <w:t>JS Fundamentals: Test Exam</w:t>
      </w:r>
    </w:p>
    <w:p w:rsidR="00ED5BCA" w:rsidRPr="00ED5BCA" w:rsidRDefault="00ED5BCA" w:rsidP="00ED5BCA">
      <w:pPr>
        <w:rPr>
          <w:i/>
        </w:rPr>
      </w:pPr>
      <w:r>
        <w:rPr>
          <w:i/>
        </w:rPr>
        <w:t xml:space="preserve">This is a test exam for course </w:t>
      </w:r>
      <w:hyperlink r:id="rId8" w:history="1">
        <w:r w:rsidRPr="008B6DC7">
          <w:rPr>
            <w:rStyle w:val="a9"/>
            <w:i/>
          </w:rPr>
          <w:t>JavaScript Fundamentals</w:t>
        </w:r>
      </w:hyperlink>
      <w:r>
        <w:rPr>
          <w:i/>
        </w:rPr>
        <w:t xml:space="preserve"> at SoftUni.</w:t>
      </w:r>
    </w:p>
    <w:p w:rsidR="009801CC" w:rsidRDefault="00AF472B" w:rsidP="00ED5BCA">
      <w:pPr>
        <w:pStyle w:val="2"/>
        <w:numPr>
          <w:ilvl w:val="0"/>
          <w:numId w:val="0"/>
        </w:numPr>
        <w:ind w:left="426" w:hanging="426"/>
      </w:pPr>
      <w:proofErr w:type="gramStart"/>
      <w:r>
        <w:t>Problem 2.</w:t>
      </w:r>
      <w:proofErr w:type="gramEnd"/>
      <w:r>
        <w:t xml:space="preserve"> Crossword</w:t>
      </w:r>
    </w:p>
    <w:p w:rsidR="009B5E28" w:rsidRPr="009B5E28" w:rsidRDefault="009B5E28" w:rsidP="009B5E28">
      <w:r>
        <w:rPr>
          <w:noProof/>
        </w:rPr>
        <w:drawing>
          <wp:inline distT="0" distB="0" distL="0" distR="0" wp14:anchorId="2D40AA22" wp14:editId="11228148">
            <wp:extent cx="5972810" cy="2888615"/>
            <wp:effectExtent l="19050" t="19050" r="2794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88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472B" w:rsidRPr="009B5E28" w:rsidRDefault="00542340" w:rsidP="00AF472B">
      <w:r>
        <w:t xml:space="preserve">You will receive </w:t>
      </w:r>
      <w:r w:rsidR="009B5E28">
        <w:t xml:space="preserve">a </w:t>
      </w:r>
      <w:r w:rsidR="009B5E28" w:rsidRPr="009B5E28">
        <w:rPr>
          <w:b/>
        </w:rPr>
        <w:t>string</w:t>
      </w:r>
      <w:r w:rsidR="009B5E28">
        <w:t xml:space="preserve"> into </w:t>
      </w:r>
      <w:r w:rsidR="009B5E28" w:rsidRPr="009B5E28">
        <w:rPr>
          <w:b/>
        </w:rPr>
        <w:t>Input field</w:t>
      </w:r>
      <w:r w:rsidR="009B5E28">
        <w:rPr>
          <w:b/>
        </w:rPr>
        <w:t xml:space="preserve">. </w:t>
      </w:r>
      <w:r w:rsidR="009B5E28">
        <w:t xml:space="preserve">After that one of the main commands </w:t>
      </w:r>
      <w:r w:rsidR="00D35014">
        <w:t xml:space="preserve">properties will be filled with certain information. </w:t>
      </w:r>
    </w:p>
    <w:p w:rsidR="00542340" w:rsidRDefault="00542340" w:rsidP="00AF472B">
      <w:r>
        <w:t>Here are all the possible commands and secondary commands:</w:t>
      </w:r>
    </w:p>
    <w:p w:rsidR="00542340" w:rsidRPr="00542340" w:rsidRDefault="00542340" w:rsidP="00542340">
      <w:pPr>
        <w:pStyle w:val="ac"/>
        <w:numPr>
          <w:ilvl w:val="0"/>
          <w:numId w:val="18"/>
        </w:numPr>
        <w:rPr>
          <w:rFonts w:ascii="Consolas" w:hAnsi="Consolas"/>
          <w:b/>
        </w:rPr>
      </w:pPr>
      <w:r w:rsidRPr="00542340">
        <w:rPr>
          <w:rFonts w:ascii="Consolas" w:hAnsi="Consolas"/>
          <w:b/>
        </w:rPr>
        <w:t>filter</w:t>
      </w:r>
    </w:p>
    <w:p w:rsidR="00542340" w:rsidRDefault="00542340" w:rsidP="00542340">
      <w:pPr>
        <w:pStyle w:val="ac"/>
        <w:numPr>
          <w:ilvl w:val="1"/>
          <w:numId w:val="18"/>
        </w:numPr>
      </w:pPr>
      <w:r w:rsidRPr="00542340">
        <w:rPr>
          <w:rFonts w:ascii="Consolas" w:hAnsi="Consolas"/>
          <w:b/>
        </w:rPr>
        <w:t xml:space="preserve">UPPERCASE </w:t>
      </w:r>
      <w:r>
        <w:t>– filter all the uppercase letters then take the char</w:t>
      </w:r>
      <w:bookmarkStart w:id="0" w:name="_GoBack"/>
      <w:bookmarkEnd w:id="0"/>
      <w:r>
        <w:t>acter at the given position</w:t>
      </w:r>
    </w:p>
    <w:p w:rsidR="00542340" w:rsidRDefault="00542340" w:rsidP="00542340">
      <w:pPr>
        <w:pStyle w:val="ac"/>
        <w:numPr>
          <w:ilvl w:val="1"/>
          <w:numId w:val="18"/>
        </w:numPr>
      </w:pPr>
      <w:r w:rsidRPr="00542340">
        <w:rPr>
          <w:rFonts w:ascii="Consolas" w:hAnsi="Consolas"/>
          <w:b/>
        </w:rPr>
        <w:t xml:space="preserve">LOWERCASE </w:t>
      </w:r>
      <w:r>
        <w:t>– filter all the lowercase letters then take the character at the given position</w:t>
      </w:r>
    </w:p>
    <w:p w:rsidR="00542340" w:rsidRDefault="00542340" w:rsidP="00542340">
      <w:pPr>
        <w:pStyle w:val="ac"/>
        <w:numPr>
          <w:ilvl w:val="1"/>
          <w:numId w:val="18"/>
        </w:numPr>
      </w:pPr>
      <w:r w:rsidRPr="00542340">
        <w:rPr>
          <w:rFonts w:ascii="Consolas" w:hAnsi="Consolas"/>
          <w:b/>
        </w:rPr>
        <w:t>NUMS</w:t>
      </w:r>
      <w:r>
        <w:t xml:space="preserve"> – filter all the digits and take the digit at the given position</w:t>
      </w:r>
    </w:p>
    <w:p w:rsidR="00542340" w:rsidRPr="00542340" w:rsidRDefault="00542340" w:rsidP="00542340">
      <w:pPr>
        <w:pStyle w:val="ac"/>
        <w:numPr>
          <w:ilvl w:val="0"/>
          <w:numId w:val="18"/>
        </w:numPr>
        <w:rPr>
          <w:rFonts w:ascii="Consolas" w:hAnsi="Consolas"/>
          <w:b/>
        </w:rPr>
      </w:pPr>
      <w:r w:rsidRPr="00542340">
        <w:rPr>
          <w:rFonts w:ascii="Consolas" w:hAnsi="Consolas"/>
          <w:b/>
        </w:rPr>
        <w:t>sort</w:t>
      </w:r>
    </w:p>
    <w:p w:rsidR="00542340" w:rsidRDefault="00542340" w:rsidP="00542340">
      <w:pPr>
        <w:pStyle w:val="ac"/>
        <w:numPr>
          <w:ilvl w:val="1"/>
          <w:numId w:val="18"/>
        </w:numPr>
      </w:pPr>
      <w:r w:rsidRPr="00542340">
        <w:rPr>
          <w:rFonts w:ascii="Consolas" w:hAnsi="Consolas"/>
          <w:b/>
        </w:rPr>
        <w:t xml:space="preserve">A </w:t>
      </w:r>
      <w:r>
        <w:t>– sort all the characters alphabetically and then take the character at the given position</w:t>
      </w:r>
    </w:p>
    <w:p w:rsidR="00542340" w:rsidRDefault="00542340" w:rsidP="00542340">
      <w:pPr>
        <w:pStyle w:val="ac"/>
        <w:numPr>
          <w:ilvl w:val="1"/>
          <w:numId w:val="18"/>
        </w:numPr>
      </w:pPr>
      <w:r w:rsidRPr="00542340">
        <w:rPr>
          <w:rFonts w:ascii="Consolas" w:hAnsi="Consolas"/>
          <w:b/>
        </w:rPr>
        <w:t>Z</w:t>
      </w:r>
      <w:r>
        <w:t xml:space="preserve"> – sort all the characters alphabetically in descending order and take the character at the given position</w:t>
      </w:r>
    </w:p>
    <w:p w:rsidR="00542340" w:rsidRPr="00542340" w:rsidRDefault="00542340" w:rsidP="00542340">
      <w:pPr>
        <w:pStyle w:val="ac"/>
        <w:numPr>
          <w:ilvl w:val="0"/>
          <w:numId w:val="18"/>
        </w:numPr>
        <w:rPr>
          <w:rFonts w:ascii="Consolas" w:hAnsi="Consolas"/>
          <w:b/>
        </w:rPr>
      </w:pPr>
      <w:r w:rsidRPr="00542340">
        <w:rPr>
          <w:rFonts w:ascii="Consolas" w:hAnsi="Consolas"/>
          <w:b/>
        </w:rPr>
        <w:t>rotate</w:t>
      </w:r>
    </w:p>
    <w:p w:rsidR="00542340" w:rsidRDefault="00542340" w:rsidP="00542340">
      <w:pPr>
        <w:pStyle w:val="ac"/>
        <w:numPr>
          <w:ilvl w:val="1"/>
          <w:numId w:val="18"/>
        </w:numPr>
      </w:pPr>
      <w:r>
        <w:t>The secondary command will be a number representing how many times to rotate the string (rotation means that the last element becomes first) – when</w:t>
      </w:r>
      <w:r w:rsidR="009B5E28">
        <w:t xml:space="preserve"> it’s</w:t>
      </w:r>
      <w:r>
        <w:t xml:space="preserve"> done</w:t>
      </w:r>
      <w:r w:rsidR="009B5E28">
        <w:t>,</w:t>
      </w:r>
      <w:r>
        <w:t xml:space="preserve"> take the character at the given position</w:t>
      </w:r>
    </w:p>
    <w:p w:rsidR="00542340" w:rsidRPr="00542340" w:rsidRDefault="00542340" w:rsidP="00542340">
      <w:pPr>
        <w:pStyle w:val="ac"/>
        <w:numPr>
          <w:ilvl w:val="0"/>
          <w:numId w:val="18"/>
        </w:numPr>
        <w:rPr>
          <w:rFonts w:ascii="Consolas" w:hAnsi="Consolas"/>
          <w:b/>
        </w:rPr>
      </w:pPr>
      <w:r w:rsidRPr="00542340">
        <w:rPr>
          <w:rFonts w:ascii="Consolas" w:hAnsi="Consolas"/>
          <w:b/>
        </w:rPr>
        <w:lastRenderedPageBreak/>
        <w:t>get</w:t>
      </w:r>
    </w:p>
    <w:p w:rsidR="00542340" w:rsidRDefault="009B5E28" w:rsidP="00542340">
      <w:pPr>
        <w:pStyle w:val="ac"/>
        <w:numPr>
          <w:ilvl w:val="1"/>
          <w:numId w:val="18"/>
        </w:numPr>
      </w:pPr>
      <w:r>
        <w:t>J</w:t>
      </w:r>
      <w:r w:rsidR="00542340">
        <w:t>ust get the character at the given position (in this case there is no secondary command)</w:t>
      </w:r>
    </w:p>
    <w:p w:rsidR="004030AB" w:rsidRDefault="00542340" w:rsidP="004030AB">
      <w:pPr>
        <w:rPr>
          <w:b/>
          <w:u w:val="single"/>
          <w:lang w:val="bg-BG"/>
        </w:rPr>
      </w:pPr>
      <w:r w:rsidRPr="00542340">
        <w:rPr>
          <w:b/>
          <w:u w:val="single"/>
        </w:rPr>
        <w:t>NOTE: consider the position as a position, not an index</w:t>
      </w:r>
    </w:p>
    <w:p w:rsidR="00D35014" w:rsidRPr="00D35014" w:rsidRDefault="00D35014" w:rsidP="004030AB">
      <w:pPr>
        <w:rPr>
          <w:lang w:val="bg-BG"/>
        </w:rPr>
      </w:pPr>
      <w:r>
        <w:t xml:space="preserve">When a </w:t>
      </w:r>
      <w:r w:rsidRPr="00D35014">
        <w:rPr>
          <w:b/>
        </w:rPr>
        <w:t>button</w:t>
      </w:r>
      <w:r>
        <w:t xml:space="preserve"> from a main command </w:t>
      </w:r>
      <w:proofErr w:type="spellStart"/>
      <w:r w:rsidRPr="00D35014">
        <w:rPr>
          <w:b/>
        </w:rPr>
        <w:t>fie</w:t>
      </w:r>
      <w:r>
        <w:rPr>
          <w:b/>
        </w:rPr>
        <w:t>l</w:t>
      </w:r>
      <w:r w:rsidRPr="00D35014">
        <w:rPr>
          <w:b/>
        </w:rPr>
        <w:t>deset</w:t>
      </w:r>
      <w:proofErr w:type="spellEnd"/>
      <w:r>
        <w:t xml:space="preserve"> is </w:t>
      </w:r>
      <w:r w:rsidRPr="00D35014">
        <w:rPr>
          <w:b/>
        </w:rPr>
        <w:t>clicked</w:t>
      </w:r>
      <w:r>
        <w:t xml:space="preserve">, the result from that command must be </w:t>
      </w:r>
      <w:r w:rsidRPr="00D35014">
        <w:rPr>
          <w:b/>
        </w:rPr>
        <w:t>appended</w:t>
      </w:r>
      <w:r>
        <w:t xml:space="preserve"> to the paragraph into div element with </w:t>
      </w:r>
      <w:r w:rsidRPr="00D35014">
        <w:rPr>
          <w:b/>
        </w:rPr>
        <w:t>id</w:t>
      </w:r>
      <w:r>
        <w:t xml:space="preserve"> </w:t>
      </w:r>
      <w:r w:rsidR="00ED5BCA">
        <w:t>"</w:t>
      </w:r>
      <w:r w:rsidRPr="00D35014">
        <w:rPr>
          <w:b/>
        </w:rPr>
        <w:t>output</w:t>
      </w:r>
      <w:r w:rsidR="00ED5BCA">
        <w:t>"</w:t>
      </w:r>
      <w:r>
        <w:t>.</w:t>
      </w:r>
    </w:p>
    <w:p w:rsidR="004030AB" w:rsidRDefault="005D66CA" w:rsidP="005D66CA">
      <w:pPr>
        <w:pStyle w:val="3"/>
      </w:pPr>
      <w:r>
        <w:t>Example</w:t>
      </w:r>
    </w:p>
    <w:tbl>
      <w:tblPr>
        <w:tblStyle w:val="af"/>
        <w:tblW w:w="9622" w:type="dxa"/>
        <w:tblLook w:val="04A0" w:firstRow="1" w:lastRow="0" w:firstColumn="1" w:lastColumn="0" w:noHBand="0" w:noVBand="1"/>
      </w:tblPr>
      <w:tblGrid>
        <w:gridCol w:w="4859"/>
        <w:gridCol w:w="4763"/>
      </w:tblGrid>
      <w:tr w:rsidR="005D66CA" w:rsidRPr="006C5246" w:rsidTr="005D66CA">
        <w:tc>
          <w:tcPr>
            <w:tcW w:w="4859" w:type="dxa"/>
            <w:shd w:val="clear" w:color="auto" w:fill="D9D9D9" w:themeFill="background1" w:themeFillShade="D9"/>
          </w:tcPr>
          <w:p w:rsidR="005D66CA" w:rsidRPr="006C5246" w:rsidRDefault="005D66CA" w:rsidP="00266D04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:rsidR="005D66CA" w:rsidRDefault="005D66CA" w:rsidP="00266D04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5D66CA" w:rsidRPr="006C5246" w:rsidTr="005D66CA">
        <w:tc>
          <w:tcPr>
            <w:tcW w:w="4859" w:type="dxa"/>
          </w:tcPr>
          <w:p w:rsidR="005D66CA" w:rsidRDefault="005D66CA" w:rsidP="00266D0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Input string: </w:t>
            </w:r>
            <w:proofErr w:type="spellStart"/>
            <w:r w:rsidRPr="009B5E28">
              <w:rPr>
                <w:rFonts w:ascii="Consolas" w:hAnsi="Consolas"/>
                <w:b/>
              </w:rPr>
              <w:t>AkIoRpSwOzFdT</w:t>
            </w:r>
            <w:proofErr w:type="spellEnd"/>
            <w:r>
              <w:rPr>
                <w:rFonts w:ascii="Consolas" w:hAnsi="Consolas"/>
              </w:rPr>
              <w:br/>
              <w:t xml:space="preserve">Main command: </w:t>
            </w:r>
            <w:r w:rsidRPr="009B5E28">
              <w:rPr>
                <w:rFonts w:ascii="Consolas" w:hAnsi="Consolas"/>
                <w:b/>
              </w:rPr>
              <w:t>Filter</w:t>
            </w:r>
            <w:r>
              <w:rPr>
                <w:rFonts w:ascii="Consolas" w:hAnsi="Consolas"/>
              </w:rPr>
              <w:t xml:space="preserve"> -&gt; </w:t>
            </w:r>
            <w:r w:rsidRPr="009B5E28">
              <w:rPr>
                <w:rFonts w:ascii="Consolas" w:hAnsi="Consolas"/>
                <w:b/>
              </w:rPr>
              <w:t>UPPERCASE</w:t>
            </w:r>
            <w:r>
              <w:rPr>
                <w:rFonts w:ascii="Consolas" w:hAnsi="Consolas"/>
              </w:rPr>
              <w:t xml:space="preserve"> </w:t>
            </w:r>
            <w:r w:rsidRPr="009B5E28">
              <w:rPr>
                <w:rFonts w:ascii="Consolas" w:hAnsi="Consolas"/>
                <w:b/>
              </w:rPr>
              <w:t>4</w:t>
            </w:r>
          </w:p>
          <w:p w:rsidR="005D66CA" w:rsidRDefault="005D66CA" w:rsidP="00266D0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</w:t>
            </w:r>
          </w:p>
          <w:p w:rsidR="005D66CA" w:rsidRDefault="005D66CA" w:rsidP="00266D0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Input string: </w:t>
            </w:r>
            <w:r w:rsidRPr="009B5E28">
              <w:rPr>
                <w:rFonts w:ascii="Consolas" w:hAnsi="Consolas"/>
                <w:b/>
              </w:rPr>
              <w:t>AOB</w:t>
            </w:r>
          </w:p>
          <w:p w:rsidR="005D66CA" w:rsidRDefault="005D66CA" w:rsidP="009B5E2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Main command: </w:t>
            </w:r>
            <w:r>
              <w:rPr>
                <w:rFonts w:ascii="Consolas" w:hAnsi="Consolas"/>
                <w:b/>
              </w:rPr>
              <w:t>S</w:t>
            </w:r>
            <w:r w:rsidRPr="009B5E28">
              <w:rPr>
                <w:rFonts w:ascii="Consolas" w:hAnsi="Consolas"/>
                <w:b/>
              </w:rPr>
              <w:t>ort</w:t>
            </w:r>
            <w:r>
              <w:rPr>
                <w:rFonts w:ascii="Consolas" w:hAnsi="Consolas"/>
              </w:rPr>
              <w:t xml:space="preserve"> -&gt; </w:t>
            </w:r>
            <w:r w:rsidRPr="009B5E28">
              <w:rPr>
                <w:rFonts w:ascii="Consolas" w:hAnsi="Consolas"/>
                <w:b/>
              </w:rPr>
              <w:t>A</w:t>
            </w:r>
            <w:r>
              <w:rPr>
                <w:rFonts w:ascii="Consolas" w:hAnsi="Consolas"/>
              </w:rPr>
              <w:t xml:space="preserve"> </w:t>
            </w:r>
            <w:r w:rsidRPr="009B5E28">
              <w:rPr>
                <w:rFonts w:ascii="Consolas" w:hAnsi="Consolas"/>
                <w:b/>
              </w:rPr>
              <w:t>3</w:t>
            </w:r>
          </w:p>
          <w:p w:rsidR="005D66CA" w:rsidRDefault="005D66CA" w:rsidP="009B5E2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</w:t>
            </w:r>
          </w:p>
          <w:p w:rsidR="005D66CA" w:rsidRDefault="005D66CA" w:rsidP="009B5E2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Input string: </w:t>
            </w:r>
            <w:r w:rsidRPr="009B5E28">
              <w:rPr>
                <w:rFonts w:ascii="Consolas" w:hAnsi="Consolas"/>
                <w:b/>
              </w:rPr>
              <w:t>FAILCL</w:t>
            </w:r>
          </w:p>
          <w:p w:rsidR="005D66CA" w:rsidRDefault="005D66CA" w:rsidP="009B5E2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 xml:space="preserve">Main command: Sort </w:t>
            </w:r>
            <w:r>
              <w:rPr>
                <w:rFonts w:ascii="Consolas" w:hAnsi="Consolas"/>
              </w:rPr>
              <w:t xml:space="preserve">-&gt; </w:t>
            </w:r>
            <w:r w:rsidRPr="005D66CA">
              <w:rPr>
                <w:rFonts w:ascii="Consolas" w:hAnsi="Consolas"/>
                <w:b/>
              </w:rPr>
              <w:t>A 3</w:t>
            </w:r>
          </w:p>
          <w:p w:rsidR="005D66CA" w:rsidRDefault="005D66CA" w:rsidP="009B5E2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</w:t>
            </w:r>
          </w:p>
          <w:p w:rsidR="005D66CA" w:rsidRDefault="005D66CA" w:rsidP="009B5E2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Input string: </w:t>
            </w:r>
            <w:r w:rsidRPr="005D66CA">
              <w:rPr>
                <w:rFonts w:ascii="Consolas" w:hAnsi="Consolas"/>
                <w:b/>
              </w:rPr>
              <w:t>OUTAGN</w:t>
            </w:r>
          </w:p>
          <w:p w:rsidR="005D66CA" w:rsidRDefault="005D66CA" w:rsidP="009B5E2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Main command: </w:t>
            </w:r>
            <w:r w:rsidRPr="005D66CA">
              <w:rPr>
                <w:rFonts w:ascii="Consolas" w:hAnsi="Consolas"/>
                <w:b/>
              </w:rPr>
              <w:t>Sort</w:t>
            </w:r>
            <w:r>
              <w:rPr>
                <w:rFonts w:ascii="Consolas" w:hAnsi="Consolas"/>
              </w:rPr>
              <w:t xml:space="preserve"> -&gt; </w:t>
            </w:r>
            <w:r w:rsidRPr="005D66CA">
              <w:rPr>
                <w:rFonts w:ascii="Consolas" w:hAnsi="Consolas"/>
                <w:b/>
              </w:rPr>
              <w:t>Z 2</w:t>
            </w:r>
          </w:p>
          <w:p w:rsidR="005D66CA" w:rsidRDefault="005D66CA" w:rsidP="009B5E2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--</w:t>
            </w:r>
          </w:p>
          <w:p w:rsidR="005D66CA" w:rsidRDefault="005D66CA" w:rsidP="009B5E2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Input string: </w:t>
            </w:r>
            <w:r w:rsidRPr="005D66CA">
              <w:rPr>
                <w:rFonts w:ascii="Consolas" w:hAnsi="Consolas"/>
                <w:b/>
              </w:rPr>
              <w:t>01S345U7N</w:t>
            </w:r>
          </w:p>
          <w:p w:rsidR="005D66CA" w:rsidRDefault="005D66CA" w:rsidP="009B5E2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Main command: </w:t>
            </w:r>
            <w:r w:rsidRPr="005D66CA">
              <w:rPr>
                <w:rFonts w:ascii="Consolas" w:hAnsi="Consolas"/>
                <w:b/>
              </w:rPr>
              <w:t>Filter</w:t>
            </w:r>
            <w:r>
              <w:rPr>
                <w:rFonts w:ascii="Consolas" w:hAnsi="Consolas"/>
              </w:rPr>
              <w:t xml:space="preserve"> -&gt; </w:t>
            </w:r>
            <w:r w:rsidRPr="005D66CA">
              <w:rPr>
                <w:rFonts w:ascii="Consolas" w:hAnsi="Consolas"/>
                <w:b/>
              </w:rPr>
              <w:t>UPPERCASE 2</w:t>
            </w:r>
          </w:p>
          <w:p w:rsidR="005D66CA" w:rsidRDefault="005D66CA" w:rsidP="009B5E2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--</w:t>
            </w:r>
          </w:p>
          <w:p w:rsidR="005D66CA" w:rsidRDefault="005D66CA" w:rsidP="009B5E2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Input string: </w:t>
            </w:r>
            <w:r w:rsidRPr="005D66CA">
              <w:rPr>
                <w:rFonts w:ascii="Consolas" w:hAnsi="Consolas"/>
                <w:b/>
              </w:rPr>
              <w:t>DAN</w:t>
            </w:r>
          </w:p>
          <w:p w:rsidR="005D66CA" w:rsidRDefault="005D66CA" w:rsidP="009B5E2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Main command: </w:t>
            </w:r>
            <w:r w:rsidRPr="005D66CA">
              <w:rPr>
                <w:rFonts w:ascii="Consolas" w:hAnsi="Consolas"/>
                <w:b/>
              </w:rPr>
              <w:t>Rotate</w:t>
            </w:r>
            <w:r>
              <w:rPr>
                <w:rFonts w:ascii="Consolas" w:hAnsi="Consolas"/>
              </w:rPr>
              <w:t xml:space="preserve"> -&gt; </w:t>
            </w:r>
            <w:r w:rsidRPr="005D66CA">
              <w:rPr>
                <w:rFonts w:ascii="Consolas" w:hAnsi="Consolas"/>
                <w:b/>
              </w:rPr>
              <w:t>2 2</w:t>
            </w:r>
          </w:p>
          <w:p w:rsidR="005D66CA" w:rsidRDefault="005D66CA" w:rsidP="009B5E2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--</w:t>
            </w:r>
          </w:p>
          <w:p w:rsidR="005D66CA" w:rsidRDefault="005D66CA" w:rsidP="009B5E2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Input string: </w:t>
            </w:r>
            <w:r w:rsidRPr="005D66CA">
              <w:rPr>
                <w:rFonts w:ascii="Consolas" w:hAnsi="Consolas"/>
                <w:b/>
              </w:rPr>
              <w:t>PING</w:t>
            </w:r>
          </w:p>
          <w:p w:rsidR="005D66CA" w:rsidRDefault="005D66CA" w:rsidP="009B5E2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Main command: </w:t>
            </w:r>
            <w:r w:rsidRPr="005D66CA">
              <w:rPr>
                <w:rFonts w:ascii="Consolas" w:hAnsi="Consolas"/>
                <w:b/>
              </w:rPr>
              <w:t>Get</w:t>
            </w:r>
            <w:r>
              <w:rPr>
                <w:rFonts w:ascii="Consolas" w:hAnsi="Consolas"/>
              </w:rPr>
              <w:t xml:space="preserve"> -&gt; </w:t>
            </w:r>
            <w:r w:rsidRPr="005D66CA">
              <w:rPr>
                <w:rFonts w:ascii="Consolas" w:hAnsi="Consolas"/>
                <w:b/>
              </w:rPr>
              <w:t>2</w:t>
            </w:r>
          </w:p>
          <w:p w:rsidR="005D66CA" w:rsidRDefault="005D66CA" w:rsidP="009B5E2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--</w:t>
            </w:r>
          </w:p>
          <w:p w:rsidR="005D66CA" w:rsidRDefault="005D66CA" w:rsidP="009B5E28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 xml:space="preserve">Input string: </w:t>
            </w:r>
            <w:r w:rsidRPr="005D66CA">
              <w:rPr>
                <w:rFonts w:ascii="Consolas" w:hAnsi="Consolas"/>
                <w:b/>
              </w:rPr>
              <w:t>?- 654</w:t>
            </w:r>
          </w:p>
          <w:p w:rsidR="005D66CA" w:rsidRPr="005D66CA" w:rsidRDefault="005D66CA" w:rsidP="009B5E2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Main command: </w:t>
            </w:r>
            <w:r w:rsidRPr="005D66CA">
              <w:rPr>
                <w:rFonts w:ascii="Consolas" w:hAnsi="Consolas"/>
                <w:b/>
              </w:rPr>
              <w:t>Get</w:t>
            </w:r>
            <w:r>
              <w:rPr>
                <w:rFonts w:ascii="Consolas" w:hAnsi="Consolas"/>
              </w:rPr>
              <w:t xml:space="preserve"> -&gt; </w:t>
            </w:r>
            <w:r w:rsidRPr="005D66CA">
              <w:rPr>
                <w:rFonts w:ascii="Consolas" w:hAnsi="Consolas"/>
                <w:b/>
              </w:rPr>
              <w:t>3</w:t>
            </w:r>
          </w:p>
        </w:tc>
        <w:tc>
          <w:tcPr>
            <w:tcW w:w="4763" w:type="dxa"/>
          </w:tcPr>
          <w:p w:rsidR="005D66CA" w:rsidRPr="005D66CA" w:rsidRDefault="00ED5BCA" w:rsidP="00266D04">
            <w:pPr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</w:t>
            </w:r>
            <w:r w:rsidR="005D66CA" w:rsidRPr="005D66CA">
              <w:rPr>
                <w:rFonts w:ascii="Consolas" w:hAnsi="Consolas"/>
                <w:b/>
              </w:rPr>
              <w:t>SOFTUNI</w:t>
            </w:r>
            <w:r w:rsidR="005D66CA">
              <w:rPr>
                <w:rFonts w:ascii="Consolas" w:hAnsi="Consolas"/>
                <w:b/>
              </w:rPr>
              <w:t xml:space="preserve"> </w:t>
            </w:r>
            <w:r>
              <w:rPr>
                <w:rFonts w:ascii="Consolas" w:hAnsi="Consolas"/>
                <w:b/>
              </w:rPr>
              <w:t>"</w:t>
            </w:r>
          </w:p>
        </w:tc>
      </w:tr>
    </w:tbl>
    <w:p w:rsidR="009B5E28" w:rsidRPr="009B5E28" w:rsidRDefault="005D66CA" w:rsidP="004030AB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099DB8D" wp14:editId="59889F57">
            <wp:extent cx="5972810" cy="2899410"/>
            <wp:effectExtent l="19050" t="19050" r="279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99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B5E28" w:rsidRPr="009B5E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3A3" w:rsidRDefault="000203A3" w:rsidP="00386036">
      <w:pPr>
        <w:spacing w:before="0" w:after="0" w:line="240" w:lineRule="auto"/>
      </w:pPr>
      <w:r>
        <w:separator/>
      </w:r>
    </w:p>
  </w:endnote>
  <w:endnote w:type="continuationSeparator" w:id="0">
    <w:p w:rsidR="000203A3" w:rsidRDefault="000203A3" w:rsidP="003860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036" w:rsidRDefault="003860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036" w:rsidRPr="00AC77AD" w:rsidRDefault="00386036" w:rsidP="007C2AE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E8C63E0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86036" w:rsidRPr="008C2B83" w:rsidRDefault="0038603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5B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5B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386036" w:rsidRPr="008C2B83" w:rsidRDefault="0038603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5B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5B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86036" w:rsidRDefault="0038603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386036" w:rsidRDefault="0038603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6036" w:rsidRDefault="0038603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86036" w:rsidRDefault="0038603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5D8E8F" wp14:editId="5232FC9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0CAE8" wp14:editId="6444D38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7423E2" wp14:editId="65916B4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CD0B90" wp14:editId="5341507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B85460" wp14:editId="39899F5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B3D7B3" wp14:editId="6166E636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9A8CF2" wp14:editId="1B1DE5E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09750E" wp14:editId="36DC856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F5DEA3" wp14:editId="276AEB7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D8A679" wp14:editId="5177532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86036" w:rsidRDefault="0038603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86036" w:rsidRDefault="0038603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5D8E8F" wp14:editId="5232FC9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CAE8" wp14:editId="6444D38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7423E2" wp14:editId="65916B4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CD0B90" wp14:editId="5341507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B85460" wp14:editId="39899F5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B3D7B3" wp14:editId="6166E636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9A8CF2" wp14:editId="1B1DE5E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09750E" wp14:editId="36DC856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F5DEA3" wp14:editId="276AEB7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D8A679" wp14:editId="5177532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86036" w:rsidRDefault="0038603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036" w:rsidRDefault="003860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3A3" w:rsidRDefault="000203A3" w:rsidP="00386036">
      <w:pPr>
        <w:spacing w:before="0" w:after="0" w:line="240" w:lineRule="auto"/>
      </w:pPr>
      <w:r>
        <w:separator/>
      </w:r>
    </w:p>
  </w:footnote>
  <w:footnote w:type="continuationSeparator" w:id="0">
    <w:p w:rsidR="000203A3" w:rsidRDefault="000203A3" w:rsidP="003860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036" w:rsidRDefault="0038603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036" w:rsidRDefault="0038603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036" w:rsidRDefault="0038603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A1C4BB1"/>
    <w:multiLevelType w:val="hybridMultilevel"/>
    <w:tmpl w:val="EE7E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7142C"/>
    <w:multiLevelType w:val="hybridMultilevel"/>
    <w:tmpl w:val="2D92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0460D2"/>
    <w:multiLevelType w:val="hybridMultilevel"/>
    <w:tmpl w:val="30882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5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12"/>
  </w:num>
  <w:num w:numId="13">
    <w:abstractNumId w:val="8"/>
  </w:num>
  <w:num w:numId="14">
    <w:abstractNumId w:val="13"/>
  </w:num>
  <w:num w:numId="15">
    <w:abstractNumId w:val="19"/>
  </w:num>
  <w:num w:numId="16">
    <w:abstractNumId w:val="16"/>
  </w:num>
  <w:num w:numId="17">
    <w:abstractNumId w:val="4"/>
  </w:num>
  <w:num w:numId="18">
    <w:abstractNumId w:val="6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53"/>
    <w:rsid w:val="000203A3"/>
    <w:rsid w:val="00386036"/>
    <w:rsid w:val="003C2B53"/>
    <w:rsid w:val="004030AB"/>
    <w:rsid w:val="00542340"/>
    <w:rsid w:val="005D66CA"/>
    <w:rsid w:val="006569E8"/>
    <w:rsid w:val="008746E4"/>
    <w:rsid w:val="008E1E8F"/>
    <w:rsid w:val="0097085F"/>
    <w:rsid w:val="009801CC"/>
    <w:rsid w:val="009B5E28"/>
    <w:rsid w:val="00AF472B"/>
    <w:rsid w:val="00C24635"/>
    <w:rsid w:val="00D35014"/>
    <w:rsid w:val="00ED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BC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ED5BC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D5BCA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D5BC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5BC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BC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ED5BC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ED5BCA"/>
  </w:style>
  <w:style w:type="character" w:customStyle="1" w:styleId="10">
    <w:name w:val="Заглавие 1 Знак"/>
    <w:basedOn w:val="a0"/>
    <w:link w:val="1"/>
    <w:uiPriority w:val="9"/>
    <w:rsid w:val="00ED5BC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ED5BC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ED5BC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ED5BCA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ED5BCA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ED5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D5BCA"/>
  </w:style>
  <w:style w:type="paragraph" w:styleId="a5">
    <w:name w:val="footer"/>
    <w:basedOn w:val="a"/>
    <w:link w:val="a6"/>
    <w:uiPriority w:val="99"/>
    <w:unhideWhenUsed/>
    <w:rsid w:val="00ED5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D5BCA"/>
  </w:style>
  <w:style w:type="paragraph" w:styleId="a7">
    <w:name w:val="Balloon Text"/>
    <w:basedOn w:val="a"/>
    <w:link w:val="a8"/>
    <w:uiPriority w:val="99"/>
    <w:semiHidden/>
    <w:unhideWhenUsed/>
    <w:rsid w:val="00ED5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D5BC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ED5BC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ED5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ED5BCA"/>
    <w:rPr>
      <w:b/>
      <w:bCs/>
    </w:rPr>
  </w:style>
  <w:style w:type="paragraph" w:styleId="ac">
    <w:name w:val="List Paragraph"/>
    <w:basedOn w:val="a"/>
    <w:link w:val="ad"/>
    <w:uiPriority w:val="34"/>
    <w:qFormat/>
    <w:rsid w:val="00ED5BCA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ED5BCA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ED5BC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D5BCA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ED5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ED5BCA"/>
  </w:style>
  <w:style w:type="table" w:customStyle="1" w:styleId="TableGrid1">
    <w:name w:val="Table Grid1"/>
    <w:basedOn w:val="a1"/>
    <w:next w:val="af"/>
    <w:uiPriority w:val="59"/>
    <w:rsid w:val="00ED5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ED5BC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ED5BC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BC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ED5BC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D5BCA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D5BC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5BC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BC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ED5BC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ED5BCA"/>
  </w:style>
  <w:style w:type="character" w:customStyle="1" w:styleId="10">
    <w:name w:val="Заглавие 1 Знак"/>
    <w:basedOn w:val="a0"/>
    <w:link w:val="1"/>
    <w:uiPriority w:val="9"/>
    <w:rsid w:val="00ED5BC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ED5BC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ED5BC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ED5BCA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ED5BCA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ED5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D5BCA"/>
  </w:style>
  <w:style w:type="paragraph" w:styleId="a5">
    <w:name w:val="footer"/>
    <w:basedOn w:val="a"/>
    <w:link w:val="a6"/>
    <w:uiPriority w:val="99"/>
    <w:unhideWhenUsed/>
    <w:rsid w:val="00ED5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D5BCA"/>
  </w:style>
  <w:style w:type="paragraph" w:styleId="a7">
    <w:name w:val="Balloon Text"/>
    <w:basedOn w:val="a"/>
    <w:link w:val="a8"/>
    <w:uiPriority w:val="99"/>
    <w:semiHidden/>
    <w:unhideWhenUsed/>
    <w:rsid w:val="00ED5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ED5BCA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ED5BC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ED5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ED5BCA"/>
    <w:rPr>
      <w:b/>
      <w:bCs/>
    </w:rPr>
  </w:style>
  <w:style w:type="paragraph" w:styleId="ac">
    <w:name w:val="List Paragraph"/>
    <w:basedOn w:val="a"/>
    <w:link w:val="ad"/>
    <w:uiPriority w:val="34"/>
    <w:qFormat/>
    <w:rsid w:val="00ED5BCA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ED5BCA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ED5BC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ED5BCA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ED5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locked/>
    <w:rsid w:val="00ED5BCA"/>
  </w:style>
  <w:style w:type="table" w:customStyle="1" w:styleId="TableGrid1">
    <w:name w:val="Table Grid1"/>
    <w:basedOn w:val="a1"/>
    <w:next w:val="af"/>
    <w:uiPriority w:val="59"/>
    <w:rsid w:val="00ED5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ED5BC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ED5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133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Fundamentals Retake Exam - 17 Dec 2018</vt:lpstr>
      <vt:lpstr>JavaScript Fundamentals Retake Exam - 17 Dec 2018</vt:lpstr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Fundamentals Retake Exam - 17 Dec 2018</dc:title>
  <dc:subject/>
  <dc:creator>Tanya Staneva</dc:creator>
  <cp:keywords>JavaScript, JS, ES6, ES2017, Sofware University, SoftUni, programming, coding, software development, education, training, course</cp:keywords>
  <dc:description>JavaScript Fundamentals Course @ SoftUni - https://softuni.bg/courses/javascript-funcdamentals</dc:description>
  <cp:lastModifiedBy>Tanya Staneva</cp:lastModifiedBy>
  <cp:revision>3</cp:revision>
  <dcterms:created xsi:type="dcterms:W3CDTF">2019-01-10T15:54:00Z</dcterms:created>
  <dcterms:modified xsi:type="dcterms:W3CDTF">2019-01-24T11:43:00Z</dcterms:modified>
</cp:coreProperties>
</file>