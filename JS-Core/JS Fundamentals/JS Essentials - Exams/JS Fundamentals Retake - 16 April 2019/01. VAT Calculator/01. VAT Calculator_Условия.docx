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03C6A" w14:textId="61D8A67C" w:rsidR="009801CC" w:rsidRDefault="00E84F1E" w:rsidP="0026460A">
      <w:pPr>
        <w:pStyle w:val="Heading1"/>
        <w:jc w:val="center"/>
      </w:pPr>
      <w:r>
        <w:t>VAT Calculator</w:t>
      </w:r>
    </w:p>
    <w:p w14:paraId="565DA59B" w14:textId="48C346E1" w:rsidR="00E84F1E" w:rsidRDefault="00E84F1E" w:rsidP="00E84F1E">
      <w:r>
        <w:t>As a young programmer you should always calculate the VAT /Value added tax/ right.</w:t>
      </w:r>
    </w:p>
    <w:p w14:paraId="32006EC0" w14:textId="7FB82483" w:rsidR="00A440D7" w:rsidRDefault="00A440D7" w:rsidP="00A440D7">
      <w:pPr>
        <w:pStyle w:val="Heading3"/>
      </w:pPr>
      <w:r>
        <w:t>Input</w:t>
      </w:r>
    </w:p>
    <w:p w14:paraId="739BF230" w14:textId="5282595B" w:rsidR="00344BC3" w:rsidRPr="00781787" w:rsidRDefault="007423E2" w:rsidP="00781787">
      <w:pPr>
        <w:pStyle w:val="ListParagraph"/>
        <w:numPr>
          <w:ilvl w:val="0"/>
          <w:numId w:val="21"/>
        </w:numPr>
        <w:rPr>
          <w:lang w:val="bg-BG"/>
        </w:rPr>
      </w:pPr>
      <w:r>
        <w:t xml:space="preserve">You will receive </w:t>
      </w:r>
      <w:r w:rsidRPr="00E84F1E">
        <w:rPr>
          <w:b/>
          <w:u w:val="single"/>
        </w:rPr>
        <w:t>two parameters</w:t>
      </w:r>
      <w:r>
        <w:t xml:space="preserve"> – </w:t>
      </w:r>
      <w:r w:rsidRPr="00BA4E34">
        <w:rPr>
          <w:b/>
        </w:rPr>
        <w:t>price</w:t>
      </w:r>
      <w:r w:rsidRPr="00BA4E34">
        <w:rPr>
          <w:b/>
          <w:lang w:val="bg-BG"/>
        </w:rPr>
        <w:t xml:space="preserve"> </w:t>
      </w:r>
      <w:r w:rsidRPr="00BA4E34">
        <w:rPr>
          <w:b/>
          <w:lang w:val="en-GB"/>
        </w:rPr>
        <w:t>with VAT included</w:t>
      </w:r>
      <w:r>
        <w:t xml:space="preserve"> and a </w:t>
      </w:r>
      <w:r w:rsidRPr="00BA4E34">
        <w:rPr>
          <w:b/>
        </w:rPr>
        <w:t>VAT rate</w:t>
      </w:r>
    </w:p>
    <w:p w14:paraId="593A5A2B" w14:textId="2CF61E0F" w:rsidR="00A440D7" w:rsidRDefault="00A440D7" w:rsidP="00A440D7">
      <w:pPr>
        <w:pStyle w:val="Heading3"/>
      </w:pPr>
      <w:r>
        <w:t>Output</w:t>
      </w:r>
      <w:bookmarkStart w:id="0" w:name="_GoBack"/>
      <w:bookmarkEnd w:id="0"/>
    </w:p>
    <w:p w14:paraId="78EBFA57" w14:textId="20747F9D" w:rsidR="00A440D7" w:rsidRPr="00E84F1E" w:rsidRDefault="007423E2" w:rsidP="00344BC3">
      <w:pPr>
        <w:pStyle w:val="ListParagraph"/>
        <w:numPr>
          <w:ilvl w:val="0"/>
          <w:numId w:val="22"/>
        </w:numPr>
      </w:pPr>
      <w:r w:rsidRPr="007423E2">
        <w:t xml:space="preserve">You should calculate the price </w:t>
      </w:r>
      <w:r w:rsidRPr="007423E2">
        <w:rPr>
          <w:b/>
        </w:rPr>
        <w:t>without the VAT</w:t>
      </w:r>
      <w:r w:rsidRPr="007423E2">
        <w:t xml:space="preserve"> and print it, rounded to the second decimal point</w:t>
      </w:r>
    </w:p>
    <w:p w14:paraId="383A7A9B" w14:textId="2ECBDF01" w:rsidR="001846ED" w:rsidRPr="001846ED" w:rsidRDefault="00A440D7" w:rsidP="001846ED">
      <w:pPr>
        <w:pStyle w:val="Heading3"/>
      </w:pPr>
      <w:r>
        <w:t>Example</w:t>
      </w:r>
    </w:p>
    <w:tbl>
      <w:tblPr>
        <w:tblW w:w="60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111"/>
      </w:tblGrid>
      <w:tr w:rsidR="001846ED" w14:paraId="2660937F" w14:textId="77777777" w:rsidTr="001846ED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74F425" w14:textId="77777777" w:rsidR="001846ED" w:rsidRPr="00CB252D" w:rsidRDefault="001846ED" w:rsidP="00694A50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E97E9E">
              <w:rPr>
                <w:rStyle w:val="Strong"/>
                <w:b/>
              </w:rPr>
              <w:t>Input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C70B60" w14:textId="77777777" w:rsidR="001846ED" w:rsidRPr="00E97E9E" w:rsidRDefault="001846ED" w:rsidP="00694A50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E97E9E">
              <w:rPr>
                <w:rStyle w:val="Strong"/>
                <w:b/>
              </w:rPr>
              <w:t>Output</w:t>
            </w:r>
          </w:p>
        </w:tc>
      </w:tr>
      <w:tr w:rsidR="001846ED" w14:paraId="08823160" w14:textId="77777777" w:rsidTr="001846ED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3DD4" w14:textId="6DAAEBBF" w:rsidR="001846ED" w:rsidRDefault="00E84F1E" w:rsidP="00694A50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120.00</w:t>
            </w:r>
            <w:r w:rsidR="007423E2">
              <w:rPr>
                <w:rStyle w:val="Strong"/>
                <w:b w:val="0"/>
              </w:rPr>
              <w:t>,</w:t>
            </w:r>
          </w:p>
          <w:p w14:paraId="1B66FD5B" w14:textId="01CDB5B8" w:rsidR="00E84F1E" w:rsidRPr="003E01BC" w:rsidRDefault="00E84F1E" w:rsidP="00694A50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20.00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CF923" w14:textId="4242EC4E" w:rsidR="001846ED" w:rsidRPr="004C33F7" w:rsidRDefault="00E84F1E" w:rsidP="00694A50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100.00</w:t>
            </w:r>
          </w:p>
        </w:tc>
      </w:tr>
      <w:tr w:rsidR="001846ED" w14:paraId="425C819F" w14:textId="77777777" w:rsidTr="001846ED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4695" w14:textId="5122E99C" w:rsidR="001846ED" w:rsidRDefault="00E84F1E" w:rsidP="00694A50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220.00</w:t>
            </w:r>
            <w:r w:rsidR="007423E2">
              <w:rPr>
                <w:rStyle w:val="Strong"/>
                <w:b w:val="0"/>
              </w:rPr>
              <w:t>,</w:t>
            </w:r>
          </w:p>
          <w:p w14:paraId="0C90AFF2" w14:textId="4373D8E6" w:rsidR="00E84F1E" w:rsidRPr="001E5F98" w:rsidRDefault="00E84F1E" w:rsidP="00694A50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10.00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6A50" w14:textId="1F8D5CF3" w:rsidR="001846ED" w:rsidRPr="001E5F98" w:rsidRDefault="00E84F1E" w:rsidP="00694A50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200.00</w:t>
            </w:r>
          </w:p>
        </w:tc>
      </w:tr>
    </w:tbl>
    <w:p w14:paraId="417A8CEF" w14:textId="77777777" w:rsidR="00C3109A" w:rsidRPr="00C3109A" w:rsidRDefault="00C3109A" w:rsidP="00C3109A"/>
    <w:sectPr w:rsidR="00C3109A" w:rsidRPr="00C3109A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01DD6" w14:textId="77777777" w:rsidR="00BB6513" w:rsidRDefault="00BB6513" w:rsidP="004A2906">
      <w:pPr>
        <w:spacing w:before="0" w:after="0" w:line="240" w:lineRule="auto"/>
      </w:pPr>
      <w:r>
        <w:separator/>
      </w:r>
    </w:p>
  </w:endnote>
  <w:endnote w:type="continuationSeparator" w:id="0">
    <w:p w14:paraId="1577023F" w14:textId="77777777" w:rsidR="00BB6513" w:rsidRDefault="00BB6513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DF9E6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80ECCA" wp14:editId="2008D8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0E5BF08E" wp14:editId="7828360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9AC839A" wp14:editId="2A419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A3173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05085" wp14:editId="142DBA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5778E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508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C5778E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5DBB29" wp14:editId="5BE1D3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00592C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5DBB29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1F00592C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76447F" wp14:editId="312E67F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AD38F7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D6F3A10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1E35B" wp14:editId="5C2C16D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4140A" wp14:editId="5A317B61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571779" wp14:editId="232C51A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444AB4" wp14:editId="34F2C49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6CAF98" wp14:editId="449932C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3E1752" wp14:editId="1D117783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22A472" wp14:editId="460B8AAC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D3B97B" wp14:editId="2C7F8B1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0797F2" wp14:editId="225CE74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2213EB" wp14:editId="7362F8E2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6447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1AD38F7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D6F3A10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1E35B" wp14:editId="5C2C16D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4140A" wp14:editId="5A317B61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571779" wp14:editId="232C51A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444AB4" wp14:editId="34F2C49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6CAF98" wp14:editId="449932C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3E1752" wp14:editId="1D117783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22A472" wp14:editId="460B8AAC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D3B97B" wp14:editId="2C7F8B1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0797F2" wp14:editId="225CE74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2213EB" wp14:editId="7362F8E2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88A653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5912E" w14:textId="77777777" w:rsidR="00BB6513" w:rsidRDefault="00BB6513" w:rsidP="004A2906">
      <w:pPr>
        <w:spacing w:before="0" w:after="0" w:line="240" w:lineRule="auto"/>
      </w:pPr>
      <w:r>
        <w:separator/>
      </w:r>
    </w:p>
  </w:footnote>
  <w:footnote w:type="continuationSeparator" w:id="0">
    <w:p w14:paraId="789391A2" w14:textId="77777777" w:rsidR="00BB6513" w:rsidRDefault="00BB6513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7527328"/>
    <w:multiLevelType w:val="hybridMultilevel"/>
    <w:tmpl w:val="243C9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457C4"/>
    <w:multiLevelType w:val="hybridMultilevel"/>
    <w:tmpl w:val="5F8854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E600C"/>
    <w:multiLevelType w:val="hybridMultilevel"/>
    <w:tmpl w:val="E14E1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75127"/>
    <w:multiLevelType w:val="hybridMultilevel"/>
    <w:tmpl w:val="422284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F3E2F"/>
    <w:multiLevelType w:val="hybridMultilevel"/>
    <w:tmpl w:val="B1220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7"/>
  </w:num>
  <w:num w:numId="4">
    <w:abstractNumId w:val="18"/>
  </w:num>
  <w:num w:numId="5">
    <w:abstractNumId w:val="14"/>
  </w:num>
  <w:num w:numId="6">
    <w:abstractNumId w:val="2"/>
  </w:num>
  <w:num w:numId="7">
    <w:abstractNumId w:val="13"/>
  </w:num>
  <w:num w:numId="8">
    <w:abstractNumId w:val="0"/>
  </w:num>
  <w:num w:numId="9">
    <w:abstractNumId w:val="7"/>
  </w:num>
  <w:num w:numId="10">
    <w:abstractNumId w:val="20"/>
  </w:num>
  <w:num w:numId="11">
    <w:abstractNumId w:val="21"/>
  </w:num>
  <w:num w:numId="12">
    <w:abstractNumId w:val="15"/>
  </w:num>
  <w:num w:numId="13">
    <w:abstractNumId w:val="12"/>
  </w:num>
  <w:num w:numId="14">
    <w:abstractNumId w:val="16"/>
  </w:num>
  <w:num w:numId="15">
    <w:abstractNumId w:val="22"/>
  </w:num>
  <w:num w:numId="16">
    <w:abstractNumId w:val="19"/>
  </w:num>
  <w:num w:numId="17">
    <w:abstractNumId w:val="5"/>
  </w:num>
  <w:num w:numId="18">
    <w:abstractNumId w:val="3"/>
  </w:num>
  <w:num w:numId="19">
    <w:abstractNumId w:val="1"/>
  </w:num>
  <w:num w:numId="20">
    <w:abstractNumId w:val="10"/>
  </w:num>
  <w:num w:numId="21">
    <w:abstractNumId w:val="6"/>
  </w:num>
  <w:num w:numId="22">
    <w:abstractNumId w:val="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1"/>
    <w:rsid w:val="000A3A7F"/>
    <w:rsid w:val="000B55BB"/>
    <w:rsid w:val="00117A12"/>
    <w:rsid w:val="001210C3"/>
    <w:rsid w:val="001846ED"/>
    <w:rsid w:val="001C0398"/>
    <w:rsid w:val="00204A39"/>
    <w:rsid w:val="002063E2"/>
    <w:rsid w:val="0020655D"/>
    <w:rsid w:val="002072D1"/>
    <w:rsid w:val="0023225E"/>
    <w:rsid w:val="0026460A"/>
    <w:rsid w:val="00301955"/>
    <w:rsid w:val="00334C3F"/>
    <w:rsid w:val="00344BC3"/>
    <w:rsid w:val="00354B2C"/>
    <w:rsid w:val="00370768"/>
    <w:rsid w:val="00422C34"/>
    <w:rsid w:val="004A2906"/>
    <w:rsid w:val="004C33F7"/>
    <w:rsid w:val="00547BC1"/>
    <w:rsid w:val="005D54F6"/>
    <w:rsid w:val="005E02CB"/>
    <w:rsid w:val="005E3ACD"/>
    <w:rsid w:val="00624F74"/>
    <w:rsid w:val="00651DA8"/>
    <w:rsid w:val="0067200B"/>
    <w:rsid w:val="006A3611"/>
    <w:rsid w:val="00707978"/>
    <w:rsid w:val="00736AC0"/>
    <w:rsid w:val="007423E2"/>
    <w:rsid w:val="00753A07"/>
    <w:rsid w:val="00781787"/>
    <w:rsid w:val="0085079E"/>
    <w:rsid w:val="00941C70"/>
    <w:rsid w:val="009801CC"/>
    <w:rsid w:val="00A00678"/>
    <w:rsid w:val="00A25446"/>
    <w:rsid w:val="00A440D7"/>
    <w:rsid w:val="00AB3482"/>
    <w:rsid w:val="00B567E2"/>
    <w:rsid w:val="00B83047"/>
    <w:rsid w:val="00BA4E34"/>
    <w:rsid w:val="00BB6513"/>
    <w:rsid w:val="00BD02F9"/>
    <w:rsid w:val="00C00A92"/>
    <w:rsid w:val="00C3109A"/>
    <w:rsid w:val="00D1708D"/>
    <w:rsid w:val="00D45550"/>
    <w:rsid w:val="00D66DD5"/>
    <w:rsid w:val="00DE7E84"/>
    <w:rsid w:val="00E17B9F"/>
    <w:rsid w:val="00E45D23"/>
    <w:rsid w:val="00E46B86"/>
    <w:rsid w:val="00E84F1E"/>
    <w:rsid w:val="00E97E9E"/>
    <w:rsid w:val="00EB530C"/>
    <w:rsid w:val="00F06113"/>
    <w:rsid w:val="00F5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065E"/>
  <w15:docId w15:val="{5E5B7756-8760-494B-A507-A434164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344BC3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4BC3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Alen Paunov</cp:lastModifiedBy>
  <cp:revision>4</cp:revision>
  <dcterms:created xsi:type="dcterms:W3CDTF">2019-03-31T22:48:00Z</dcterms:created>
  <dcterms:modified xsi:type="dcterms:W3CDTF">2019-04-01T06:39:00Z</dcterms:modified>
</cp:coreProperties>
</file>