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C340" w14:textId="5E875545" w:rsidR="009801CC" w:rsidRDefault="00977F24" w:rsidP="00D3236B">
      <w:pPr>
        <w:pStyle w:val="Heading1"/>
        <w:jc w:val="center"/>
      </w:pPr>
      <w:r>
        <w:t>Matrix Summer</w:t>
      </w:r>
    </w:p>
    <w:p w14:paraId="482B03BD" w14:textId="0C3DACEC" w:rsidR="00977F24" w:rsidRDefault="00977F24" w:rsidP="003E21EC">
      <w:r>
        <w:t>You need to create a program which sums two matrices of 1-digit numbers.</w:t>
      </w:r>
    </w:p>
    <w:p w14:paraId="0AD3CE03" w14:textId="4DAB51E2" w:rsidR="00977F24" w:rsidRDefault="00977F24" w:rsidP="003E21EC">
      <w:r>
        <w:t xml:space="preserve">You always start </w:t>
      </w:r>
      <w:r w:rsidR="00ED617F">
        <w:t xml:space="preserve">summing </w:t>
      </w:r>
      <w:r>
        <w:t>from the top left corner.</w:t>
      </w:r>
    </w:p>
    <w:p w14:paraId="28F6607E" w14:textId="245EB2C3" w:rsidR="00977F24" w:rsidRDefault="00977F24" w:rsidP="003E21EC">
      <w:r>
        <w:t xml:space="preserve">If the sum of two cells is more than </w:t>
      </w:r>
      <w:r w:rsidR="00ED617F">
        <w:t>1-digit number</w:t>
      </w:r>
      <w:r>
        <w:t xml:space="preserve">, transfer the </w:t>
      </w:r>
      <w:r w:rsidR="00ED617F">
        <w:t>remainder</w:t>
      </w:r>
      <w:r>
        <w:t xml:space="preserve"> to the next column to the right</w:t>
      </w:r>
      <w:r w:rsidR="00ED617F">
        <w:t>, or create new column</w:t>
      </w:r>
      <w:r>
        <w:t>.</w:t>
      </w:r>
    </w:p>
    <w:p w14:paraId="28B9AC61" w14:textId="1A47711C" w:rsidR="003E21EC" w:rsidRPr="003E21EC" w:rsidRDefault="0066423C" w:rsidP="003E21EC">
      <w:r>
        <w:t>Both matrices will always be with the same size.</w:t>
      </w:r>
    </w:p>
    <w:p w14:paraId="19F0B824" w14:textId="77777777" w:rsidR="00D3236B" w:rsidRDefault="00D3236B" w:rsidP="00D3236B">
      <w:pPr>
        <w:pStyle w:val="Heading3"/>
      </w:pPr>
      <w:r>
        <w:t>Input</w:t>
      </w:r>
    </w:p>
    <w:p w14:paraId="007EADD8" w14:textId="4B519AB3" w:rsidR="00D3236B" w:rsidRDefault="00977F24" w:rsidP="00D3236B">
      <w:pPr>
        <w:pStyle w:val="ListParagraph"/>
        <w:numPr>
          <w:ilvl w:val="0"/>
          <w:numId w:val="20"/>
        </w:numPr>
      </w:pPr>
      <w:r>
        <w:t>You will receive two parameters -&gt; the two matrices of numbers</w:t>
      </w:r>
    </w:p>
    <w:p w14:paraId="14A88FBC" w14:textId="3A70A8F2" w:rsidR="00977F24" w:rsidRDefault="00977F24" w:rsidP="00D3236B">
      <w:pPr>
        <w:pStyle w:val="ListParagraph"/>
        <w:numPr>
          <w:ilvl w:val="0"/>
          <w:numId w:val="20"/>
        </w:numPr>
      </w:pPr>
      <w:r>
        <w:t>The input will always be valid</w:t>
      </w:r>
    </w:p>
    <w:p w14:paraId="2881495D" w14:textId="77777777" w:rsidR="00D3236B" w:rsidRDefault="00D3236B" w:rsidP="00D3236B">
      <w:pPr>
        <w:pStyle w:val="Heading3"/>
      </w:pPr>
      <w:r>
        <w:t>Output</w:t>
      </w:r>
    </w:p>
    <w:p w14:paraId="221394C8" w14:textId="60B305E0" w:rsidR="003E21EC" w:rsidRPr="00951157" w:rsidRDefault="002B3510" w:rsidP="003E21EC">
      <w:pPr>
        <w:pStyle w:val="ListParagraph"/>
        <w:numPr>
          <w:ilvl w:val="0"/>
          <w:numId w:val="21"/>
        </w:numPr>
        <w:rPr>
          <w:rFonts w:ascii="Consolas" w:hAnsi="Consolas"/>
        </w:rPr>
      </w:pPr>
      <w:r w:rsidRPr="002B3510">
        <w:t>Print the result of the sum of the two matrices</w:t>
      </w:r>
    </w:p>
    <w:p w14:paraId="4EF55098" w14:textId="55659D5A" w:rsidR="00951157" w:rsidRPr="002B3510" w:rsidRDefault="00951157" w:rsidP="003E21EC">
      <w:pPr>
        <w:pStyle w:val="ListParagraph"/>
        <w:numPr>
          <w:ilvl w:val="0"/>
          <w:numId w:val="21"/>
        </w:numPr>
        <w:rPr>
          <w:rFonts w:ascii="Consolas" w:hAnsi="Consolas"/>
        </w:rPr>
      </w:pPr>
      <w:r>
        <w:t xml:space="preserve">The output should </w:t>
      </w:r>
      <w:r w:rsidRPr="00951157">
        <w:rPr>
          <w:b/>
        </w:rPr>
        <w:t>JSON Stringified</w:t>
      </w:r>
      <w:bookmarkStart w:id="0" w:name="_GoBack"/>
      <w:bookmarkEnd w:id="0"/>
    </w:p>
    <w:p w14:paraId="73E11CE1" w14:textId="77777777" w:rsidR="00A322A4" w:rsidRDefault="00A322A4" w:rsidP="00A322A4">
      <w:pPr>
        <w:pStyle w:val="Heading3"/>
      </w:pPr>
      <w:r>
        <w:t>Examples</w:t>
      </w:r>
    </w:p>
    <w:tbl>
      <w:tblPr>
        <w:tblW w:w="1107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5940"/>
      </w:tblGrid>
      <w:tr w:rsidR="0066423C" w14:paraId="5BBA375D" w14:textId="77777777" w:rsidTr="0066423C">
        <w:trPr>
          <w:trHeight w:val="22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DC659" w14:textId="77777777" w:rsidR="0066423C" w:rsidRPr="002A4129" w:rsidRDefault="0066423C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Input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4EF94E" w14:textId="77777777" w:rsidR="0066423C" w:rsidRPr="002A4129" w:rsidRDefault="0066423C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Output</w:t>
            </w:r>
          </w:p>
        </w:tc>
      </w:tr>
      <w:tr w:rsidR="0066423C" w14:paraId="7E696ABC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2A2F" w14:textId="31978606" w:rsidR="0066423C" w:rsidRPr="0066423C" w:rsidRDefault="0066423C" w:rsidP="002A4129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[[1, 2, 3], [</w:t>
            </w:r>
            <w:r>
              <w:rPr>
                <w:rFonts w:ascii="Consolas" w:hAnsi="Consolas"/>
              </w:rPr>
              <w:t>3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4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5</w:t>
            </w:r>
            <w:r w:rsidRPr="0066423C">
              <w:rPr>
                <w:rFonts w:ascii="Consolas" w:hAnsi="Consolas"/>
              </w:rPr>
              <w:t>], [</w:t>
            </w:r>
            <w:r>
              <w:rPr>
                <w:rFonts w:ascii="Consolas" w:hAnsi="Consolas"/>
              </w:rPr>
              <w:t>5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6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7</w:t>
            </w:r>
            <w:r w:rsidRPr="0066423C">
              <w:rPr>
                <w:rFonts w:ascii="Consolas" w:hAnsi="Consolas"/>
              </w:rPr>
              <w:t>]]</w:t>
            </w:r>
            <w:r>
              <w:rPr>
                <w:rFonts w:ascii="Consolas" w:hAnsi="Consolas"/>
              </w:rPr>
              <w:t>,</w:t>
            </w:r>
          </w:p>
          <w:p w14:paraId="11EACE71" w14:textId="1688EE4A" w:rsidR="0066423C" w:rsidRPr="002A4129" w:rsidRDefault="0066423C" w:rsidP="002A4129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[[1, 1</w:t>
            </w:r>
            <w:r>
              <w:rPr>
                <w:rFonts w:ascii="Consolas" w:hAnsi="Consolas"/>
              </w:rPr>
              <w:t>, 1</w:t>
            </w:r>
            <w:r w:rsidRPr="0066423C">
              <w:rPr>
                <w:rFonts w:ascii="Consolas" w:hAnsi="Consolas"/>
              </w:rPr>
              <w:t>], [1, 1</w:t>
            </w:r>
            <w:r>
              <w:rPr>
                <w:rFonts w:ascii="Consolas" w:hAnsi="Consolas"/>
              </w:rPr>
              <w:t>, 1</w:t>
            </w:r>
            <w:r w:rsidRPr="0066423C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, [1, 1, 1]</w:t>
            </w:r>
            <w:r w:rsidRPr="0066423C">
              <w:rPr>
                <w:rFonts w:ascii="Consolas" w:hAnsi="Consolas"/>
              </w:rPr>
              <w:t>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3E2C" w14:textId="0E8A8824" w:rsidR="0066423C" w:rsidRPr="0066423C" w:rsidRDefault="0066423C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[[2,3,</w:t>
            </w:r>
            <w:proofErr w:type="gramStart"/>
            <w:r w:rsidRPr="0066423C">
              <w:rPr>
                <w:rFonts w:ascii="Consolas" w:hAnsi="Consolas"/>
              </w:rPr>
              <w:t>4 ]</w:t>
            </w:r>
            <w:proofErr w:type="gramEnd"/>
            <w:r w:rsidRPr="0066423C">
              <w:rPr>
                <w:rFonts w:ascii="Consolas" w:hAnsi="Consolas"/>
              </w:rPr>
              <w:t>, [ 4, 5, 6 ], [ 6, 7, 8 ] ]</w:t>
            </w:r>
          </w:p>
        </w:tc>
      </w:tr>
      <w:tr w:rsidR="0066423C" w14:paraId="05D7DC65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C06B" w14:textId="375F6C04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[[9, 2, 3], [4, 5, 6], [7, 8, 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8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]],</w:t>
            </w:r>
          </w:p>
          <w:p w14:paraId="2D3099BF" w14:textId="7C505764" w:rsidR="0066423C" w:rsidRPr="002A4129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[[1, 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 [1, 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[1,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3B67" w14:textId="0DC74053" w:rsidR="0066423C" w:rsidRPr="002A4129" w:rsidRDefault="00ED617F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[ [ 9, 4, 4 ], [ 5, 6, 7 ], [ 8, 9, 9 ] ]</w:t>
            </w:r>
          </w:p>
        </w:tc>
      </w:tr>
      <w:tr w:rsidR="0066423C" w14:paraId="1A7FB0A1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C62E" w14:textId="67509FD7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[[9, 9], [4, 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7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]],</w:t>
            </w:r>
          </w:p>
          <w:p w14:paraId="54364508" w14:textId="68464F3B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[[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7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, 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 [1, 2]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277C" w14:textId="24477FE7" w:rsidR="0066423C" w:rsidRPr="002A4129" w:rsidRDefault="00ED617F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[ [ 9, 9,</w:t>
            </w:r>
            <w:r w:rsidR="002B3510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8</w:t>
            </w:r>
            <w:r w:rsidRPr="00ED617F">
              <w:rPr>
                <w:rStyle w:val="Strong"/>
                <w:rFonts w:ascii="Consolas" w:eastAsiaTheme="minorEastAsia" w:hAnsi="Consolas"/>
                <w:b w:val="0"/>
              </w:rPr>
              <w:t xml:space="preserve"> ], [ 5,</w:t>
            </w:r>
            <w:r w:rsidR="002B3510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9 ] ]</w:t>
            </w:r>
          </w:p>
        </w:tc>
      </w:tr>
    </w:tbl>
    <w:p w14:paraId="452ECB29" w14:textId="77777777" w:rsidR="00A322A4" w:rsidRPr="00366496" w:rsidRDefault="00A322A4" w:rsidP="00A322A4">
      <w:pPr>
        <w:rPr>
          <w:lang w:val="bg-BG"/>
        </w:rPr>
      </w:pPr>
    </w:p>
    <w:sectPr w:rsidR="00A322A4" w:rsidRPr="00366496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A15DD" w14:textId="77777777" w:rsidR="00863717" w:rsidRDefault="00863717" w:rsidP="00EF4946">
      <w:pPr>
        <w:spacing w:before="0" w:after="0" w:line="240" w:lineRule="auto"/>
      </w:pPr>
      <w:r>
        <w:separator/>
      </w:r>
    </w:p>
  </w:endnote>
  <w:endnote w:type="continuationSeparator" w:id="0">
    <w:p w14:paraId="7A5CB6D6" w14:textId="77777777" w:rsidR="00863717" w:rsidRDefault="00863717" w:rsidP="00EF4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84B9" w14:textId="77777777" w:rsidR="00EF4946" w:rsidRPr="00AC77AD" w:rsidRDefault="00EF494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62C36B0" wp14:editId="593AD0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405B171A" wp14:editId="0192260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ECA7FE3" wp14:editId="1999060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CA66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890254" wp14:editId="092B04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26C097" w14:textId="77777777" w:rsidR="00EF4946" w:rsidRPr="008C2B83" w:rsidRDefault="00EF494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902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826C097" w14:textId="77777777" w:rsidR="00EF4946" w:rsidRPr="008C2B83" w:rsidRDefault="00EF494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56382B" wp14:editId="50B5B0A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10F0C8" w14:textId="77777777" w:rsidR="00EF4946" w:rsidRDefault="00EF494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6382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010F0C8" w14:textId="77777777" w:rsidR="00EF4946" w:rsidRDefault="00EF494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46A0C7" wp14:editId="6192CF4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0EE28D" w14:textId="77777777" w:rsidR="00EF4946" w:rsidRDefault="00EF494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161E0D" w14:textId="77777777" w:rsidR="00EF4946" w:rsidRDefault="00EF494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05BD52" wp14:editId="2A3CC4E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85AFB7A" wp14:editId="556E798B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39BE03" wp14:editId="643B3DD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C18A79" wp14:editId="4EEA247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785C146" wp14:editId="31545E5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CB312A2" wp14:editId="4CDE961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2309D8A" wp14:editId="6E187EE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C9B14C" wp14:editId="20A385C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50F778" wp14:editId="093282F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1D65B46" wp14:editId="477872B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6A0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20EE28D" w14:textId="77777777" w:rsidR="00EF4946" w:rsidRDefault="00EF494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161E0D" w14:textId="77777777" w:rsidR="00EF4946" w:rsidRDefault="00EF494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05BD52" wp14:editId="2A3CC4E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85AFB7A" wp14:editId="556E798B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39BE03" wp14:editId="643B3DD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C18A79" wp14:editId="4EEA247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785C146" wp14:editId="31545E5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CB312A2" wp14:editId="4CDE961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2309D8A" wp14:editId="6E187EE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C9B14C" wp14:editId="20A385C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50F778" wp14:editId="093282F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1D65B46" wp14:editId="477872B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B97837" w14:textId="77777777" w:rsidR="00EF4946" w:rsidRDefault="00E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ACD5" w14:textId="77777777" w:rsidR="00863717" w:rsidRDefault="00863717" w:rsidP="00EF4946">
      <w:pPr>
        <w:spacing w:before="0" w:after="0" w:line="240" w:lineRule="auto"/>
      </w:pPr>
      <w:r>
        <w:separator/>
      </w:r>
    </w:p>
  </w:footnote>
  <w:footnote w:type="continuationSeparator" w:id="0">
    <w:p w14:paraId="35C4C362" w14:textId="77777777" w:rsidR="00863717" w:rsidRDefault="00863717" w:rsidP="00EF49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81522C2"/>
    <w:multiLevelType w:val="hybridMultilevel"/>
    <w:tmpl w:val="76C0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563"/>
    <w:multiLevelType w:val="hybridMultilevel"/>
    <w:tmpl w:val="606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67998"/>
    <w:multiLevelType w:val="hybridMultilevel"/>
    <w:tmpl w:val="D01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74C55"/>
    <w:multiLevelType w:val="hybridMultilevel"/>
    <w:tmpl w:val="33E6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8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21"/>
  </w:num>
  <w:num w:numId="16">
    <w:abstractNumId w:val="1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A8"/>
    <w:rsid w:val="00044F7E"/>
    <w:rsid w:val="001A1D03"/>
    <w:rsid w:val="0022448E"/>
    <w:rsid w:val="002A2487"/>
    <w:rsid w:val="002A4129"/>
    <w:rsid w:val="002B3510"/>
    <w:rsid w:val="002C21A8"/>
    <w:rsid w:val="00356606"/>
    <w:rsid w:val="00366496"/>
    <w:rsid w:val="003715C2"/>
    <w:rsid w:val="003B6E46"/>
    <w:rsid w:val="003E21EC"/>
    <w:rsid w:val="00406C51"/>
    <w:rsid w:val="0052688A"/>
    <w:rsid w:val="005319FF"/>
    <w:rsid w:val="00591A31"/>
    <w:rsid w:val="005F68D5"/>
    <w:rsid w:val="00622A24"/>
    <w:rsid w:val="00637CFB"/>
    <w:rsid w:val="00645159"/>
    <w:rsid w:val="006628EA"/>
    <w:rsid w:val="0066423C"/>
    <w:rsid w:val="00686080"/>
    <w:rsid w:val="006B762F"/>
    <w:rsid w:val="00863717"/>
    <w:rsid w:val="0087781F"/>
    <w:rsid w:val="008B62C6"/>
    <w:rsid w:val="008F2565"/>
    <w:rsid w:val="00951157"/>
    <w:rsid w:val="00977F24"/>
    <w:rsid w:val="009801CC"/>
    <w:rsid w:val="00A06117"/>
    <w:rsid w:val="00A322A4"/>
    <w:rsid w:val="00A53EF5"/>
    <w:rsid w:val="00AF6C0C"/>
    <w:rsid w:val="00B03D55"/>
    <w:rsid w:val="00B05D84"/>
    <w:rsid w:val="00BB18A9"/>
    <w:rsid w:val="00BB7BC4"/>
    <w:rsid w:val="00BC625A"/>
    <w:rsid w:val="00CD29BF"/>
    <w:rsid w:val="00D3236B"/>
    <w:rsid w:val="00D638C2"/>
    <w:rsid w:val="00D65294"/>
    <w:rsid w:val="00DE24FA"/>
    <w:rsid w:val="00E43C2E"/>
    <w:rsid w:val="00E7758B"/>
    <w:rsid w:val="00EC5A6B"/>
    <w:rsid w:val="00ED617F"/>
    <w:rsid w:val="00EF4946"/>
    <w:rsid w:val="00F968CC"/>
    <w:rsid w:val="00FC179E"/>
    <w:rsid w:val="00FC608D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53C4"/>
  <w15:docId w15:val="{1611C0A3-3B15-4CC2-87C8-4208BBCE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6B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36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236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3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36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6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6B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36B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236B"/>
    <w:rPr>
      <w:rFonts w:eastAsiaTheme="majorEastAsia" w:cstheme="majorBidi"/>
      <w:b/>
      <w:color w:val="8F400B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3236B"/>
    <w:rPr>
      <w:rFonts w:eastAsiaTheme="majorEastAsia" w:cstheme="majorBidi"/>
      <w:b/>
      <w:iCs/>
      <w:color w:val="A34A0D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6B"/>
    <w:rPr>
      <w:rFonts w:eastAsiaTheme="majorEastAsia" w:cstheme="majorBidi"/>
      <w:b/>
      <w:color w:val="B2500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6B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323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3236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23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36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3236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3236B"/>
    <w:rPr>
      <w:rFonts w:ascii="Consolas" w:eastAsiaTheme="minorHAnsi" w:hAnsi="Consolas"/>
      <w:b/>
      <w:noProof/>
      <w:lang w:eastAsia="en-US"/>
    </w:rPr>
  </w:style>
  <w:style w:type="table" w:styleId="TableGrid">
    <w:name w:val="Table Grid"/>
    <w:basedOn w:val="TableNormal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236B"/>
    <w:rPr>
      <w:rFonts w:eastAsiaTheme="minorHAnsi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3236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36B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A322A4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322A4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 w:eastAsia="ja-JP"/>
    </w:rPr>
  </w:style>
  <w:style w:type="character" w:customStyle="1" w:styleId="1">
    <w:name w:val="Заглавие Знак1"/>
    <w:basedOn w:val="DefaultParagraphFont"/>
    <w:uiPriority w:val="10"/>
    <w:rsid w:val="00A32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Revision">
    <w:name w:val="Revision"/>
    <w:hidden/>
    <w:uiPriority w:val="99"/>
    <w:semiHidden/>
    <w:rsid w:val="00B05D8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2</cp:revision>
  <dcterms:created xsi:type="dcterms:W3CDTF">2019-04-16T06:56:00Z</dcterms:created>
  <dcterms:modified xsi:type="dcterms:W3CDTF">2019-04-16T06:56:00Z</dcterms:modified>
</cp:coreProperties>
</file>