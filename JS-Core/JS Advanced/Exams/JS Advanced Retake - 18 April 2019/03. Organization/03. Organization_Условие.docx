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FEDF" w14:textId="44BC70B2" w:rsidR="008B515C" w:rsidRPr="008F4073" w:rsidRDefault="008B515C" w:rsidP="008B515C">
      <w:pPr>
        <w:pStyle w:val="Heading1"/>
        <w:jc w:val="center"/>
        <w:rPr>
          <w:noProof/>
          <w:lang w:val="bg-BG"/>
        </w:rPr>
      </w:pPr>
      <w:r w:rsidRPr="008F4073">
        <w:rPr>
          <w:noProof/>
          <w:lang w:val="bg-BG"/>
        </w:rPr>
        <w:t xml:space="preserve">JS Advanced </w:t>
      </w:r>
      <w:r w:rsidR="000B223D" w:rsidRPr="008F4073">
        <w:rPr>
          <w:noProof/>
          <w:lang w:val="bg-BG"/>
        </w:rPr>
        <w:t>-</w:t>
      </w:r>
      <w:r w:rsidRPr="008F4073">
        <w:rPr>
          <w:noProof/>
          <w:lang w:val="bg-BG"/>
        </w:rPr>
        <w:t xml:space="preserve"> Retake Exam</w:t>
      </w:r>
    </w:p>
    <w:p w14:paraId="4F58AC58" w14:textId="10530EDE" w:rsidR="008B515C" w:rsidRPr="004D22B7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Exam problems for the </w:t>
      </w:r>
      <w:hyperlink r:id="rId7" w:history="1">
        <w:r w:rsidRPr="008F4073">
          <w:rPr>
            <w:rStyle w:val="Hyperlink"/>
            <w:noProof/>
            <w:lang w:val="bg-BG"/>
          </w:rPr>
          <w:t>“JavaScript Advanced” course @ SoftUni</w:t>
        </w:r>
      </w:hyperlink>
      <w:r w:rsidRPr="008F4073">
        <w:rPr>
          <w:noProof/>
          <w:lang w:val="bg-BG"/>
        </w:rPr>
        <w:t xml:space="preserve">. Submit your solutions in the SoftUni judge system at </w:t>
      </w:r>
      <w:hyperlink r:id="rId8" w:anchor="2" w:history="1">
        <w:r w:rsidR="00112648">
          <w:rPr>
            <w:rStyle w:val="Hyperlink"/>
          </w:rPr>
          <w:t>https://judge.softuni.bg/Contests/Practice/Index/1624#2</w:t>
        </w:r>
      </w:hyperlink>
    </w:p>
    <w:p w14:paraId="17D88536" w14:textId="77777777" w:rsidR="008B515C" w:rsidRPr="008F4073" w:rsidRDefault="008B515C" w:rsidP="008B515C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8F4073">
        <w:rPr>
          <w:noProof/>
          <w:lang w:val="bg-BG"/>
        </w:rPr>
        <w:t>Problem 3. Organization</w:t>
      </w:r>
    </w:p>
    <w:p w14:paraId="687B28E7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eastAsia="ja-JP"/>
        </w:rPr>
        <w:drawing>
          <wp:inline distT="0" distB="0" distL="0" distR="0" wp14:anchorId="117A5446" wp14:editId="1CFFAD1E">
            <wp:extent cx="4427220" cy="718283"/>
            <wp:effectExtent l="19050" t="19050" r="1143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563" cy="729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2046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implement a structure that will be used by organizations to track their employees. Write a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class</w:t>
      </w:r>
      <w:r w:rsidRPr="008F4073">
        <w:rPr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Organization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which has the following </w:t>
      </w:r>
      <w:r w:rsidRPr="008F4073">
        <w:rPr>
          <w:b/>
          <w:noProof/>
          <w:lang w:val="bg-BG"/>
        </w:rPr>
        <w:t>functionality</w:t>
      </w:r>
      <w:r w:rsidRPr="008F4073">
        <w:rPr>
          <w:noProof/>
          <w:lang w:val="bg-BG"/>
        </w:rPr>
        <w:t>:</w:t>
      </w:r>
    </w:p>
    <w:p w14:paraId="592C0F05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Constructor</w:t>
      </w:r>
    </w:p>
    <w:p w14:paraId="0A491ABF" w14:textId="7500DDC6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support the following </w:t>
      </w:r>
      <w:r w:rsidR="00A17DC5">
        <w:rPr>
          <w:noProof/>
        </w:rPr>
        <w:t>properties</w:t>
      </w:r>
      <w:r w:rsidRPr="008F4073">
        <w:rPr>
          <w:noProof/>
          <w:lang w:val="bg-BG"/>
        </w:rPr>
        <w:t>:</w:t>
      </w:r>
    </w:p>
    <w:p w14:paraId="0C95483A" w14:textId="333CAF96" w:rsidR="008B515C" w:rsidRPr="00E07E9C" w:rsidRDefault="008B515C" w:rsidP="00E07E9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name</w:t>
      </w:r>
      <w:r w:rsidRPr="001A2600">
        <w:t xml:space="preserve"> -</w:t>
      </w:r>
      <w:r w:rsidRPr="008F4073">
        <w:rPr>
          <w:noProof/>
          <w:lang w:val="bg-BG"/>
        </w:rPr>
        <w:t xml:space="preserve"> string</w:t>
      </w:r>
    </w:p>
    <w:p w14:paraId="5600A100" w14:textId="35DE9145" w:rsidR="008B515C" w:rsidRPr="008F4073" w:rsidRDefault="00C8155F" w:rsidP="008B515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employees</w:t>
      </w:r>
      <w:r w:rsidR="008B515C" w:rsidRPr="001A2600">
        <w:t xml:space="preserve"> -</w:t>
      </w:r>
      <w:r w:rsidR="008B515C" w:rsidRPr="008F4073">
        <w:rPr>
          <w:noProof/>
          <w:lang w:val="bg-BG"/>
        </w:rPr>
        <w:t xml:space="preserve"> array</w:t>
      </w:r>
    </w:p>
    <w:p w14:paraId="712D6539" w14:textId="25F6B786" w:rsidR="008B515C" w:rsidRPr="00235162" w:rsidRDefault="00D12D49" w:rsidP="00D246BE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budget</w:t>
      </w:r>
      <w:r w:rsidRPr="001A2600">
        <w:t xml:space="preserve"> </w:t>
      </w:r>
      <w:r w:rsidR="00D246BE" w:rsidRPr="001A2600">
        <w:t xml:space="preserve">- </w:t>
      </w:r>
      <w:r w:rsidR="00D246BE" w:rsidRPr="008F4073">
        <w:rPr>
          <w:noProof/>
          <w:lang w:val="bg-BG"/>
        </w:rPr>
        <w:t>number</w:t>
      </w:r>
    </w:p>
    <w:p w14:paraId="75912EF2" w14:textId="43A2D739" w:rsidR="008B515C" w:rsidRPr="008F4073" w:rsidRDefault="008B515C" w:rsidP="008B515C">
      <w:pPr>
        <w:rPr>
          <w:b/>
          <w:noProof/>
          <w:lang w:val="bg-BG"/>
        </w:rPr>
      </w:pPr>
      <w:r w:rsidRPr="008F4073">
        <w:rPr>
          <w:noProof/>
          <w:lang w:val="bg-BG"/>
        </w:rPr>
        <w:t xml:space="preserve">At </w:t>
      </w:r>
      <w:r w:rsidRPr="008F4073">
        <w:rPr>
          <w:b/>
          <w:noProof/>
          <w:lang w:val="bg-BG"/>
        </w:rPr>
        <w:t>initialization</w:t>
      </w:r>
      <w:r w:rsidRPr="008F4073">
        <w:rPr>
          <w:noProof/>
          <w:lang w:val="bg-BG"/>
        </w:rPr>
        <w:t xml:space="preserve"> of the </w:t>
      </w:r>
      <w:r w:rsidRPr="008F4073">
        <w:rPr>
          <w:rStyle w:val="CodeChar"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noProof/>
          <w:lang w:val="bg-BG"/>
        </w:rPr>
        <w:t>constructor</w:t>
      </w:r>
      <w:r w:rsidRPr="008F4073">
        <w:rPr>
          <w:noProof/>
          <w:lang w:val="bg-BG"/>
        </w:rPr>
        <w:t xml:space="preserve"> receives only </w:t>
      </w:r>
      <w:r w:rsidRPr="008F4073">
        <w:rPr>
          <w:b/>
          <w:bCs/>
          <w:noProof/>
          <w:lang w:val="bg-BG"/>
        </w:rPr>
        <w:t>2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 xml:space="preserve">parameters </w:t>
      </w:r>
      <w:r w:rsidRPr="008F4073">
        <w:rPr>
          <w:noProof/>
          <w:lang w:val="bg-BG"/>
        </w:rPr>
        <w:t>(</w:t>
      </w:r>
      <w:r w:rsidRPr="008F4073">
        <w:rPr>
          <w:rStyle w:val="CodeChar"/>
          <w:lang w:val="bg-BG"/>
        </w:rPr>
        <w:t>name</w:t>
      </w:r>
      <w:r w:rsidR="006D0774" w:rsidRPr="008F4073">
        <w:rPr>
          <w:noProof/>
          <w:lang w:val="bg-BG"/>
        </w:rPr>
        <w:t xml:space="preserve"> and</w:t>
      </w:r>
      <w:r w:rsidRPr="008F4073">
        <w:rPr>
          <w:noProof/>
          <w:lang w:val="bg-BG"/>
        </w:rPr>
        <w:t xml:space="preserve"> </w:t>
      </w:r>
      <w:r w:rsidR="007C079D" w:rsidRPr="008F4073">
        <w:rPr>
          <w:rStyle w:val="CodeChar"/>
          <w:lang w:val="bg-BG"/>
        </w:rPr>
        <w:t>budget</w:t>
      </w:r>
      <w:r w:rsidR="00647E4B" w:rsidRPr="008F4073">
        <w:rPr>
          <w:noProof/>
          <w:lang w:val="bg-BG"/>
        </w:rPr>
        <w:t>).</w:t>
      </w:r>
      <w:r w:rsidRPr="008F4073">
        <w:rPr>
          <w:noProof/>
          <w:lang w:val="bg-BG"/>
        </w:rPr>
        <w:br/>
      </w:r>
      <w:r w:rsidRPr="008F4073">
        <w:rPr>
          <w:bCs/>
          <w:noProof/>
          <w:lang w:val="bg-BG"/>
        </w:rPr>
        <w:t xml:space="preserve">The </w:t>
      </w:r>
      <w:r w:rsidR="00D71A51">
        <w:rPr>
          <w:rStyle w:val="CodeChar"/>
        </w:rPr>
        <w:t>employees</w:t>
      </w:r>
      <w:r w:rsidRPr="008F4073">
        <w:rPr>
          <w:bCs/>
          <w:noProof/>
          <w:lang w:val="bg-BG"/>
        </w:rPr>
        <w:t xml:space="preserve"> property</w:t>
      </w:r>
      <w:r w:rsidRPr="008F4073">
        <w:rPr>
          <w:noProof/>
          <w:lang w:val="bg-BG"/>
        </w:rPr>
        <w:t xml:space="preserve"> needs to be </w:t>
      </w:r>
      <w:r w:rsidRPr="008F4073">
        <w:rPr>
          <w:b/>
          <w:noProof/>
          <w:lang w:val="bg-BG"/>
        </w:rPr>
        <w:t>empty</w:t>
      </w:r>
      <w:r w:rsidRPr="008F4073">
        <w:rPr>
          <w:noProof/>
          <w:lang w:val="bg-BG"/>
        </w:rPr>
        <w:t xml:space="preserve"> by default</w:t>
      </w:r>
      <w:r w:rsidRPr="00531234">
        <w:rPr>
          <w:noProof/>
          <w:lang w:val="bg-BG"/>
        </w:rPr>
        <w:t>.</w:t>
      </w:r>
    </w:p>
    <w:p w14:paraId="5DC2E1D7" w14:textId="77777777" w:rsidR="008B515C" w:rsidRPr="008F4073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to the </w:t>
      </w:r>
      <w:r w:rsidRPr="008F4073">
        <w:rPr>
          <w:b/>
          <w:noProof/>
          <w:lang w:val="bg-BG"/>
        </w:rPr>
        <w:t>organization’s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name</w:t>
      </w:r>
      <w:r w:rsidRPr="008F4073">
        <w:rPr>
          <w:noProof/>
          <w:lang w:val="bg-BG"/>
        </w:rPr>
        <w:t>.</w:t>
      </w:r>
    </w:p>
    <w:p w14:paraId="185ECC8D" w14:textId="579502F7" w:rsidR="008B515C" w:rsidRPr="00235162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="0041357E" w:rsidRPr="008F4073">
        <w:rPr>
          <w:rStyle w:val="CodeChar"/>
          <w:lang w:val="bg-BG"/>
        </w:rPr>
        <w:t>budget</w:t>
      </w:r>
      <w:r w:rsidR="00F71797"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</w:t>
      </w:r>
      <w:r w:rsidR="00F50780">
        <w:rPr>
          <w:noProof/>
        </w:rPr>
        <w:t>to</w:t>
      </w:r>
      <w:r w:rsidRPr="008F4073">
        <w:rPr>
          <w:noProof/>
          <w:lang w:val="bg-BG"/>
        </w:rPr>
        <w:t xml:space="preserve"> the </w:t>
      </w:r>
      <w:r w:rsidR="00235162">
        <w:rPr>
          <w:noProof/>
        </w:rPr>
        <w:t xml:space="preserve">total </w:t>
      </w:r>
      <w:r w:rsidR="00C0226D" w:rsidRPr="008F4073">
        <w:rPr>
          <w:b/>
          <w:noProof/>
          <w:lang w:val="bg-BG"/>
        </w:rPr>
        <w:t>budget</w:t>
      </w:r>
      <w:r w:rsidR="0090178D">
        <w:rPr>
          <w:noProof/>
          <w:lang w:val="bg-BG"/>
        </w:rPr>
        <w:t>.</w:t>
      </w:r>
    </w:p>
    <w:p w14:paraId="14BF4A2A" w14:textId="098CFB1D" w:rsidR="00235162" w:rsidRPr="008F4073" w:rsidRDefault="00235162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>
        <w:rPr>
          <w:noProof/>
        </w:rPr>
        <w:t xml:space="preserve">For </w:t>
      </w:r>
      <w:r w:rsidRPr="00235162">
        <w:rPr>
          <w:rFonts w:cstheme="minorHAnsi"/>
          <w:b/>
          <w:noProof/>
        </w:rPr>
        <w:t>each department</w:t>
      </w:r>
      <w:r>
        <w:rPr>
          <w:noProof/>
        </w:rPr>
        <w:t xml:space="preserve"> there is a </w:t>
      </w:r>
      <w:r w:rsidRPr="00235162">
        <w:rPr>
          <w:b/>
          <w:noProof/>
        </w:rPr>
        <w:t xml:space="preserve">portion </w:t>
      </w:r>
      <w:r>
        <w:rPr>
          <w:noProof/>
        </w:rPr>
        <w:t>of the total budget:</w:t>
      </w:r>
    </w:p>
    <w:p w14:paraId="07D9EFBA" w14:textId="09FCBA46" w:rsidR="008B515C" w:rsidRPr="008F4073" w:rsidRDefault="008B515C" w:rsidP="008B515C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marketing</w:t>
      </w:r>
      <w:r w:rsidRPr="008F4073">
        <w:rPr>
          <w:noProof/>
          <w:lang w:val="bg-BG"/>
        </w:rPr>
        <w:t xml:space="preserve"> department</w:t>
      </w:r>
      <w:r w:rsidR="00C17B50" w:rsidRPr="008F4073">
        <w:rPr>
          <w:noProof/>
          <w:lang w:val="bg-BG"/>
        </w:rPr>
        <w:t xml:space="preserve"> </w:t>
      </w:r>
      <w:r w:rsidR="00235162">
        <w:rPr>
          <w:noProof/>
        </w:rPr>
        <w:t xml:space="preserve">starts with </w:t>
      </w:r>
      <w:r w:rsidR="00F00DC8">
        <w:rPr>
          <w:b/>
          <w:bCs/>
          <w:noProof/>
        </w:rPr>
        <w:t>40</w:t>
      </w:r>
      <w:r w:rsidRPr="008F4073">
        <w:rPr>
          <w:b/>
          <w:bCs/>
          <w:noProof/>
          <w:lang w:val="bg-BG"/>
        </w:rPr>
        <w:t>%</w:t>
      </w:r>
      <w:r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  <w:r w:rsidR="006D2C70" w:rsidRPr="0037152E">
        <w:rPr>
          <w:noProof/>
          <w:lang w:val="bg-BG"/>
        </w:rPr>
        <w:t>.</w:t>
      </w:r>
    </w:p>
    <w:p w14:paraId="71675888" w14:textId="3DC5663E" w:rsidR="00E12994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finance</w:t>
      </w:r>
      <w:r w:rsidRPr="008F4073">
        <w:rPr>
          <w:noProof/>
          <w:lang w:val="bg-BG"/>
        </w:rPr>
        <w:t xml:space="preserve"> department </w:t>
      </w:r>
      <w:r w:rsidR="00235162">
        <w:rPr>
          <w:noProof/>
          <w:lang w:val="bg-BG"/>
        </w:rPr>
        <w:t xml:space="preserve">budget </w:t>
      </w:r>
      <w:r w:rsidR="00235162">
        <w:rPr>
          <w:noProof/>
        </w:rPr>
        <w:t>starts with</w:t>
      </w:r>
      <w:r w:rsidR="00E12994" w:rsidRPr="008F4073">
        <w:rPr>
          <w:noProof/>
          <w:lang w:val="bg-BG"/>
        </w:rPr>
        <w:t xml:space="preserve"> </w:t>
      </w:r>
      <w:r w:rsidR="00E12994" w:rsidRPr="008F4073">
        <w:rPr>
          <w:b/>
          <w:bCs/>
          <w:noProof/>
          <w:lang w:val="bg-BG"/>
        </w:rPr>
        <w:t>2</w:t>
      </w:r>
      <w:r w:rsidR="00235162">
        <w:rPr>
          <w:b/>
          <w:bCs/>
          <w:noProof/>
        </w:rPr>
        <w:t>5</w:t>
      </w:r>
      <w:r w:rsidR="00E12994" w:rsidRPr="008F4073">
        <w:rPr>
          <w:b/>
          <w:bCs/>
          <w:noProof/>
          <w:lang w:val="bg-BG"/>
        </w:rPr>
        <w:t>%</w:t>
      </w:r>
      <w:r w:rsidR="00E12994"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  <w:r w:rsidR="006D2C70">
        <w:rPr>
          <w:noProof/>
          <w:lang w:val="bg-BG"/>
        </w:rPr>
        <w:t>.</w:t>
      </w:r>
    </w:p>
    <w:p w14:paraId="2C870D03" w14:textId="58F02759" w:rsidR="009F25A8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production</w:t>
      </w:r>
      <w:r w:rsidRPr="008F4073">
        <w:rPr>
          <w:noProof/>
          <w:lang w:val="bg-BG"/>
        </w:rPr>
        <w:t xml:space="preserve"> department </w:t>
      </w:r>
      <w:r w:rsidR="009F25A8" w:rsidRPr="008F4073">
        <w:rPr>
          <w:noProof/>
          <w:lang w:val="bg-BG"/>
        </w:rPr>
        <w:t xml:space="preserve">budget </w:t>
      </w:r>
      <w:r w:rsidR="00235162">
        <w:rPr>
          <w:noProof/>
        </w:rPr>
        <w:t xml:space="preserve">starts with </w:t>
      </w:r>
      <w:r w:rsidR="009F25A8" w:rsidRPr="008F4073">
        <w:rPr>
          <w:b/>
          <w:bCs/>
          <w:noProof/>
          <w:lang w:val="bg-BG"/>
        </w:rPr>
        <w:t>3</w:t>
      </w:r>
      <w:r w:rsidR="00F00DC8">
        <w:rPr>
          <w:b/>
          <w:bCs/>
          <w:noProof/>
        </w:rPr>
        <w:t>5</w:t>
      </w:r>
      <w:r w:rsidR="009F25A8" w:rsidRPr="008F4073">
        <w:rPr>
          <w:b/>
          <w:bCs/>
          <w:noProof/>
          <w:lang w:val="bg-BG"/>
        </w:rPr>
        <w:t>%</w:t>
      </w:r>
      <w:r w:rsidR="009F25A8" w:rsidRPr="008F4073">
        <w:rPr>
          <w:noProof/>
          <w:lang w:val="bg-BG"/>
        </w:rPr>
        <w:t xml:space="preserve"> of </w:t>
      </w:r>
      <w:r w:rsidR="00235162" w:rsidRPr="00235162">
        <w:rPr>
          <w:b/>
          <w:noProof/>
        </w:rPr>
        <w:t>total budget</w:t>
      </w:r>
      <w:r w:rsidR="006D2C70" w:rsidRPr="006D2C70">
        <w:rPr>
          <w:noProof/>
          <w:lang w:val="bg-BG"/>
        </w:rPr>
        <w:t>.</w:t>
      </w:r>
      <w:r w:rsidR="009F25A8" w:rsidRPr="008F4073">
        <w:rPr>
          <w:noProof/>
          <w:lang w:val="bg-BG"/>
        </w:rPr>
        <w:t xml:space="preserve"> </w:t>
      </w:r>
    </w:p>
    <w:p w14:paraId="0E5BD8F0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Accessors</w:t>
      </w:r>
    </w:p>
    <w:p w14:paraId="749E37B7" w14:textId="13CC4255" w:rsidR="008B515C" w:rsidRPr="008F4073" w:rsidRDefault="008B515C" w:rsidP="008B515C">
      <w:pPr>
        <w:rPr>
          <w:noProof/>
          <w:lang w:val="bg-BG"/>
        </w:rPr>
      </w:pPr>
      <w:r w:rsidRPr="008F4073">
        <w:rPr>
          <w:rStyle w:val="Heading4Char"/>
          <w:noProof/>
          <w:lang w:val="bg-BG"/>
        </w:rPr>
        <w:t xml:space="preserve">departmentsBudget </w:t>
      </w:r>
      <w:r w:rsidRPr="005264F6">
        <w:t>-</w:t>
      </w:r>
      <w:r w:rsidRPr="008F4073">
        <w:rPr>
          <w:rStyle w:val="Heading4Char"/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Returns</w:t>
      </w:r>
      <w:r w:rsidRPr="008F4073">
        <w:rPr>
          <w:noProof/>
          <w:lang w:val="bg-BG"/>
        </w:rPr>
        <w:t xml:space="preserve"> an </w:t>
      </w:r>
      <w:r w:rsidRPr="008F4073">
        <w:rPr>
          <w:b/>
          <w:noProof/>
          <w:lang w:val="bg-BG"/>
        </w:rPr>
        <w:t>object</w:t>
      </w:r>
      <w:r w:rsidR="00235162">
        <w:rPr>
          <w:noProof/>
          <w:lang w:val="bg-BG"/>
        </w:rPr>
        <w:t xml:space="preserve">, containing the </w:t>
      </w:r>
      <w:r w:rsidR="00235162" w:rsidRPr="00235162">
        <w:rPr>
          <w:b/>
          <w:noProof/>
          <w:lang w:val="bg-BG"/>
        </w:rPr>
        <w:t>current budget</w:t>
      </w:r>
      <w:r w:rsidR="00235162">
        <w:rPr>
          <w:noProof/>
          <w:lang w:val="bg-BG"/>
        </w:rPr>
        <w:t xml:space="preserve"> of each department</w:t>
      </w:r>
      <w:r w:rsidRPr="008F4073">
        <w:rPr>
          <w:noProof/>
          <w:lang w:val="bg-BG"/>
        </w:rPr>
        <w:t>:</w:t>
      </w:r>
    </w:p>
    <w:p w14:paraId="74CC6116" w14:textId="7EAD9A4B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marketing</w:t>
      </w:r>
      <w:r w:rsidRPr="008F4073">
        <w:rPr>
          <w:b/>
          <w:noProof/>
          <w:lang w:val="bg-BG"/>
        </w:rPr>
        <w:t xml:space="preserve">: </w:t>
      </w:r>
      <w:r w:rsidR="00B34321" w:rsidRPr="008F4073">
        <w:rPr>
          <w:b/>
          <w:noProof/>
          <w:lang w:val="bg-BG"/>
        </w:rPr>
        <w:t>{</w:t>
      </w:r>
      <w:r w:rsidR="00B34321" w:rsidRPr="008F4073">
        <w:rPr>
          <w:rStyle w:val="CodeChar"/>
          <w:lang w:val="bg-BG"/>
        </w:rPr>
        <w:t>marketingBudget</w:t>
      </w:r>
      <w:r w:rsidR="00B34321" w:rsidRPr="008F4073">
        <w:rPr>
          <w:b/>
          <w:noProof/>
          <w:lang w:val="bg-BG"/>
        </w:rPr>
        <w:t>}</w:t>
      </w:r>
    </w:p>
    <w:p w14:paraId="513DA1D8" w14:textId="4032823E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finance</w:t>
      </w:r>
      <w:r w:rsidRPr="008F4073">
        <w:rPr>
          <w:b/>
          <w:noProof/>
          <w:lang w:val="bg-BG"/>
        </w:rPr>
        <w:t xml:space="preserve">: </w:t>
      </w:r>
      <w:r w:rsidR="002C7B94" w:rsidRPr="008F4073">
        <w:rPr>
          <w:b/>
          <w:noProof/>
          <w:lang w:val="bg-BG"/>
        </w:rPr>
        <w:t>{</w:t>
      </w:r>
      <w:r w:rsidR="00473324" w:rsidRPr="008F4073">
        <w:rPr>
          <w:rStyle w:val="CodeChar"/>
          <w:lang w:val="bg-BG"/>
        </w:rPr>
        <w:t>finance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4476B1F0" w14:textId="5F2EA3E6" w:rsidR="008B515C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 xml:space="preserve">production: </w:t>
      </w:r>
      <w:r w:rsidR="002C7B94" w:rsidRPr="008F4073">
        <w:rPr>
          <w:b/>
          <w:noProof/>
          <w:lang w:val="bg-BG"/>
        </w:rPr>
        <w:t>{</w:t>
      </w:r>
      <w:r w:rsidR="00B34485" w:rsidRPr="008F4073">
        <w:rPr>
          <w:rStyle w:val="CodeChar"/>
          <w:lang w:val="bg-BG"/>
        </w:rPr>
        <w:t>production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1B528AB8" w14:textId="42971112" w:rsidR="00BE0EE3" w:rsidRPr="00BE0EE3" w:rsidRDefault="00BE0EE3" w:rsidP="00BE0EE3">
      <w:pPr>
        <w:rPr>
          <w:bCs/>
          <w:noProof/>
        </w:rPr>
      </w:pPr>
      <w:r w:rsidRPr="00BE0EE3">
        <w:rPr>
          <w:bCs/>
          <w:noProof/>
        </w:rPr>
        <w:t xml:space="preserve">Ensure </w:t>
      </w:r>
      <w:r w:rsidRPr="00BE0EE3">
        <w:rPr>
          <w:b/>
          <w:noProof/>
        </w:rPr>
        <w:t>all properties</w:t>
      </w:r>
      <w:r w:rsidRPr="00BE0EE3">
        <w:rPr>
          <w:bCs/>
          <w:noProof/>
        </w:rPr>
        <w:t xml:space="preserve"> have the </w:t>
      </w:r>
      <w:r w:rsidRPr="00BE0EE3">
        <w:rPr>
          <w:b/>
          <w:noProof/>
        </w:rPr>
        <w:t>correct data types</w:t>
      </w:r>
      <w:r w:rsidR="00112648">
        <w:rPr>
          <w:bCs/>
          <w:noProof/>
        </w:rPr>
        <w:t xml:space="preserve"> and the </w:t>
      </w:r>
      <w:r w:rsidR="00112648" w:rsidRPr="00112648">
        <w:rPr>
          <w:b/>
          <w:bCs/>
          <w:noProof/>
        </w:rPr>
        <w:t>accessor</w:t>
      </w:r>
      <w:r w:rsidR="00112648">
        <w:rPr>
          <w:bCs/>
          <w:noProof/>
        </w:rPr>
        <w:t xml:space="preserve"> </w:t>
      </w:r>
      <w:r w:rsidR="00112648" w:rsidRPr="00112648">
        <w:rPr>
          <w:b/>
          <w:bCs/>
          <w:noProof/>
        </w:rPr>
        <w:t>name</w:t>
      </w:r>
      <w:r w:rsidR="00112648">
        <w:rPr>
          <w:bCs/>
          <w:noProof/>
        </w:rPr>
        <w:t xml:space="preserve"> is the </w:t>
      </w:r>
      <w:r w:rsidR="00112648" w:rsidRPr="00112648">
        <w:rPr>
          <w:b/>
          <w:bCs/>
          <w:noProof/>
        </w:rPr>
        <w:t>same</w:t>
      </w:r>
      <w:r w:rsidR="00112648">
        <w:rPr>
          <w:bCs/>
          <w:noProof/>
        </w:rPr>
        <w:t xml:space="preserve"> as </w:t>
      </w:r>
      <w:r w:rsidR="00112648" w:rsidRPr="00112648">
        <w:rPr>
          <w:b/>
          <w:bCs/>
          <w:noProof/>
        </w:rPr>
        <w:t>above</w:t>
      </w:r>
      <w:r w:rsidR="00112648">
        <w:rPr>
          <w:bCs/>
          <w:noProof/>
        </w:rPr>
        <w:t>.</w:t>
      </w:r>
    </w:p>
    <w:p w14:paraId="18950F32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Functions</w:t>
      </w:r>
    </w:p>
    <w:p w14:paraId="29749DD3" w14:textId="69B3BB48" w:rsidR="008B515C" w:rsidRPr="008F4073" w:rsidRDefault="00803A6F" w:rsidP="008B515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add</w:t>
      </w:r>
      <w:r w:rsidR="008B515C" w:rsidRPr="008F4073">
        <w:rPr>
          <w:rStyle w:val="Heading4Char"/>
          <w:b/>
          <w:iCs/>
          <w:noProof/>
          <w:lang w:val="bg-BG"/>
        </w:rPr>
        <w:t>({</w:t>
      </w:r>
      <w:r w:rsidR="00526CC1" w:rsidRPr="008F4073">
        <w:rPr>
          <w:rStyle w:val="Heading4Char"/>
          <w:b/>
          <w:iCs/>
          <w:noProof/>
          <w:lang w:val="bg-BG"/>
        </w:rPr>
        <w:t>employeeName</w:t>
      </w:r>
      <w:r w:rsidR="008B515C" w:rsidRPr="008F4073">
        <w:rPr>
          <w:rStyle w:val="Heading4Char"/>
          <w:b/>
          <w:iCs/>
          <w:noProof/>
          <w:lang w:val="bg-BG"/>
        </w:rPr>
        <w:t>}, {</w:t>
      </w:r>
      <w:r w:rsidR="00526CC1" w:rsidRPr="008F4073">
        <w:rPr>
          <w:rStyle w:val="Heading4Char"/>
          <w:b/>
          <w:iCs/>
          <w:noProof/>
          <w:lang w:val="bg-BG"/>
        </w:rPr>
        <w:t>department</w:t>
      </w:r>
      <w:r w:rsidR="008B53CA" w:rsidRPr="008F4073">
        <w:rPr>
          <w:rStyle w:val="Heading4Char"/>
          <w:b/>
          <w:iCs/>
          <w:noProof/>
          <w:lang w:val="bg-BG"/>
        </w:rPr>
        <w:t>}</w:t>
      </w:r>
      <w:r w:rsidR="008833D0" w:rsidRPr="008F4073">
        <w:rPr>
          <w:rStyle w:val="Heading4Char"/>
          <w:b/>
          <w:iCs/>
          <w:noProof/>
          <w:lang w:val="bg-BG"/>
        </w:rPr>
        <w:t xml:space="preserve"> , {salary}</w:t>
      </w:r>
      <w:r w:rsidR="008B515C" w:rsidRPr="008F4073">
        <w:rPr>
          <w:rStyle w:val="Heading4Char"/>
          <w:b/>
          <w:iCs/>
          <w:noProof/>
          <w:lang w:val="bg-BG"/>
        </w:rPr>
        <w:t>)</w:t>
      </w:r>
    </w:p>
    <w:p w14:paraId="0F3821FC" w14:textId="464DA618" w:rsidR="008162AC" w:rsidRPr="008F4073" w:rsidRDefault="008162AC" w:rsidP="008162A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650F27" w:rsidRPr="008F4073">
        <w:rPr>
          <w:b/>
          <w:noProof/>
          <w:lang w:val="bg-BG"/>
        </w:rPr>
        <w:t>3</w:t>
      </w:r>
      <w:r w:rsidRPr="008F4073">
        <w:rPr>
          <w:noProof/>
          <w:lang w:val="bg-BG"/>
        </w:rPr>
        <w:t xml:space="preserve"> parameters: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(string), </w:t>
      </w:r>
      <w:r w:rsidR="003D4918" w:rsidRPr="008F4073">
        <w:rPr>
          <w:rStyle w:val="CodeChar"/>
          <w:lang w:val="bg-BG"/>
        </w:rPr>
        <w:t>department</w:t>
      </w:r>
      <w:r w:rsidRPr="008F4073">
        <w:rPr>
          <w:b/>
          <w:noProof/>
          <w:lang w:val="bg-BG"/>
        </w:rPr>
        <w:t xml:space="preserve"> </w:t>
      </w:r>
      <w:r w:rsidR="00F43A52" w:rsidRPr="008F4073">
        <w:rPr>
          <w:noProof/>
          <w:lang w:val="bg-BG"/>
        </w:rPr>
        <w:t>(string)</w:t>
      </w:r>
      <w:r w:rsidR="00E752EB" w:rsidRPr="008F4073">
        <w:rPr>
          <w:noProof/>
          <w:lang w:val="bg-BG"/>
        </w:rPr>
        <w:t xml:space="preserve"> and </w:t>
      </w:r>
      <w:r w:rsidR="00E752EB" w:rsidRPr="008F4073">
        <w:rPr>
          <w:rStyle w:val="CodeChar"/>
          <w:lang w:val="bg-BG"/>
        </w:rPr>
        <w:t>salary</w:t>
      </w:r>
      <w:r w:rsidR="00E752EB" w:rsidRPr="008F4073">
        <w:rPr>
          <w:noProof/>
          <w:lang w:val="bg-BG"/>
        </w:rPr>
        <w:t xml:space="preserve"> (number)</w:t>
      </w:r>
      <w:r w:rsidR="00F43A52" w:rsidRPr="008F4073">
        <w:rPr>
          <w:noProof/>
          <w:lang w:val="bg-BG"/>
        </w:rPr>
        <w:t>.</w:t>
      </w:r>
    </w:p>
    <w:p w14:paraId="1332921B" w14:textId="76DD19FE" w:rsidR="00F2363E" w:rsidRPr="00F25667" w:rsidRDefault="00C27645" w:rsidP="0064456F">
      <w:pPr>
        <w:rPr>
          <w:noProof/>
        </w:rPr>
      </w:pPr>
      <w:r w:rsidRPr="008F4073">
        <w:rPr>
          <w:noProof/>
          <w:lang w:val="bg-BG"/>
        </w:rPr>
        <w:lastRenderedPageBreak/>
        <w:t xml:space="preserve">If the organization </w:t>
      </w:r>
      <w:r w:rsidR="00E752EB" w:rsidRPr="008F4073">
        <w:rPr>
          <w:noProof/>
          <w:lang w:val="bg-BG"/>
        </w:rPr>
        <w:t xml:space="preserve">has </w:t>
      </w:r>
      <w:r w:rsidR="00E752EB" w:rsidRPr="00C40738">
        <w:rPr>
          <w:b/>
          <w:bCs/>
          <w:noProof/>
          <w:lang w:val="bg-BG"/>
        </w:rPr>
        <w:t>enough</w:t>
      </w:r>
      <w:r w:rsidR="00E752EB" w:rsidRPr="008F4073">
        <w:rPr>
          <w:noProof/>
          <w:lang w:val="bg-BG"/>
        </w:rPr>
        <w:t xml:space="preserve"> </w:t>
      </w:r>
      <w:r w:rsidR="00E752EB" w:rsidRPr="00C40738">
        <w:rPr>
          <w:b/>
          <w:bCs/>
          <w:noProof/>
          <w:lang w:val="bg-BG"/>
        </w:rPr>
        <w:t>budget</w:t>
      </w:r>
      <w:r w:rsidR="00E752EB" w:rsidRPr="008F4073">
        <w:rPr>
          <w:noProof/>
          <w:lang w:val="bg-BG"/>
        </w:rPr>
        <w:t xml:space="preserve"> </w:t>
      </w:r>
      <w:r w:rsidR="0025232B">
        <w:rPr>
          <w:noProof/>
        </w:rPr>
        <w:t xml:space="preserve">in the requested </w:t>
      </w:r>
      <w:r w:rsidR="0025232B" w:rsidRPr="004A7964">
        <w:rPr>
          <w:b/>
          <w:bCs/>
          <w:noProof/>
        </w:rPr>
        <w:t>department</w:t>
      </w:r>
      <w:r w:rsidR="0025232B">
        <w:rPr>
          <w:noProof/>
        </w:rPr>
        <w:t xml:space="preserve"> </w:t>
      </w:r>
      <w:r w:rsidR="00E752EB" w:rsidRPr="008F4073">
        <w:rPr>
          <w:noProof/>
          <w:lang w:val="bg-BG"/>
        </w:rPr>
        <w:t xml:space="preserve">to pay the </w:t>
      </w:r>
      <w:r w:rsidR="00E752EB" w:rsidRPr="009230A4">
        <w:rPr>
          <w:b/>
          <w:bCs/>
          <w:noProof/>
          <w:lang w:val="bg-BG"/>
        </w:rPr>
        <w:t>employee</w:t>
      </w:r>
      <w:r w:rsidR="006E29A4">
        <w:rPr>
          <w:b/>
          <w:noProof/>
        </w:rPr>
        <w:t>'</w:t>
      </w:r>
      <w:r w:rsidR="004F7900" w:rsidRPr="005264F6">
        <w:rPr>
          <w:b/>
          <w:noProof/>
        </w:rPr>
        <w:t>s</w:t>
      </w:r>
      <w:r w:rsidR="004F7900">
        <w:rPr>
          <w:noProof/>
        </w:rPr>
        <w:t xml:space="preserve"> </w:t>
      </w:r>
      <w:r w:rsidR="00906A87">
        <w:rPr>
          <w:noProof/>
        </w:rPr>
        <w:t>desired</w:t>
      </w:r>
      <w:r w:rsidR="00E752EB" w:rsidRPr="008F4073">
        <w:rPr>
          <w:noProof/>
          <w:lang w:val="bg-BG"/>
        </w:rPr>
        <w:t xml:space="preserve"> </w:t>
      </w:r>
      <w:r w:rsidR="00E752EB" w:rsidRPr="008F4073">
        <w:rPr>
          <w:rStyle w:val="CodeChar"/>
          <w:lang w:val="bg-BG"/>
        </w:rPr>
        <w:t>salary</w:t>
      </w:r>
      <w:r w:rsidR="000C0416">
        <w:rPr>
          <w:noProof/>
        </w:rPr>
        <w:t>, you</w:t>
      </w:r>
      <w:r w:rsidRPr="008F4073">
        <w:rPr>
          <w:noProof/>
          <w:lang w:val="bg-BG"/>
        </w:rPr>
        <w:t xml:space="preserve"> should create an </w:t>
      </w:r>
      <w:r w:rsidRPr="008F4073">
        <w:rPr>
          <w:b/>
          <w:noProof/>
          <w:lang w:val="bg-BG"/>
        </w:rPr>
        <w:t>object</w:t>
      </w:r>
      <w:r w:rsidRPr="008F4073">
        <w:rPr>
          <w:noProof/>
          <w:lang w:val="bg-BG"/>
        </w:rPr>
        <w:t xml:space="preserve"> for the </w:t>
      </w:r>
      <w:r w:rsidRPr="008F4073">
        <w:rPr>
          <w:bCs/>
          <w:noProof/>
          <w:lang w:val="bg-BG"/>
        </w:rPr>
        <w:t xml:space="preserve">current </w:t>
      </w:r>
      <w:r w:rsidR="00175A05" w:rsidRPr="008F4073">
        <w:rPr>
          <w:bCs/>
          <w:noProof/>
          <w:lang w:val="bg-BG"/>
        </w:rPr>
        <w:t xml:space="preserve">employee </w:t>
      </w:r>
      <w:r w:rsidR="0064456F" w:rsidRPr="008F4073">
        <w:rPr>
          <w:bCs/>
          <w:noProof/>
          <w:lang w:val="bg-BG"/>
        </w:rPr>
        <w:t xml:space="preserve">and store it in the </w:t>
      </w:r>
      <w:r w:rsidR="0064456F" w:rsidRPr="008F4073">
        <w:rPr>
          <w:rStyle w:val="CodeChar"/>
          <w:lang w:val="bg-BG"/>
        </w:rPr>
        <w:t>employees</w:t>
      </w:r>
      <w:r w:rsidR="0064456F" w:rsidRPr="008F4073">
        <w:rPr>
          <w:bCs/>
          <w:noProof/>
          <w:lang w:val="bg-BG"/>
        </w:rPr>
        <w:t xml:space="preserve"> </w:t>
      </w:r>
      <w:r w:rsidR="00513A89">
        <w:rPr>
          <w:bCs/>
          <w:noProof/>
        </w:rPr>
        <w:t>array</w:t>
      </w:r>
      <w:r w:rsidR="00F20F1B">
        <w:rPr>
          <w:bCs/>
          <w:noProof/>
        </w:rPr>
        <w:t xml:space="preserve">, </w:t>
      </w:r>
      <w:r w:rsidR="00B6318E">
        <w:rPr>
          <w:bCs/>
          <w:noProof/>
        </w:rPr>
        <w:t xml:space="preserve">with </w:t>
      </w:r>
      <w:r w:rsidR="002C6479">
        <w:rPr>
          <w:bCs/>
          <w:noProof/>
        </w:rPr>
        <w:t xml:space="preserve">the </w:t>
      </w:r>
      <w:r w:rsidR="0064456F" w:rsidRPr="008F4073">
        <w:rPr>
          <w:noProof/>
          <w:lang w:val="bg-BG"/>
        </w:rPr>
        <w:t>following properties</w:t>
      </w:r>
      <w:r w:rsidR="00F2363E" w:rsidRPr="008F4073">
        <w:rPr>
          <w:noProof/>
          <w:lang w:val="bg-BG"/>
        </w:rPr>
        <w:t>:</w:t>
      </w:r>
    </w:p>
    <w:p w14:paraId="7A007A02" w14:textId="137EAF8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employeeName</w:t>
      </w:r>
    </w:p>
    <w:p w14:paraId="7E21722F" w14:textId="72F744A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department</w:t>
      </w:r>
    </w:p>
    <w:p w14:paraId="131289D4" w14:textId="1500A48E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salary</w:t>
      </w:r>
    </w:p>
    <w:p w14:paraId="6C16EB2C" w14:textId="3C997897" w:rsidR="00C27645" w:rsidRPr="008F4073" w:rsidRDefault="00C27645" w:rsidP="006E115A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should also </w:t>
      </w:r>
      <w:r w:rsidR="00EF4963" w:rsidRPr="00A270FE">
        <w:rPr>
          <w:b/>
          <w:bCs/>
          <w:noProof/>
          <w:lang w:val="bg-BG"/>
        </w:rPr>
        <w:t>descrease</w:t>
      </w:r>
      <w:r w:rsidR="00EF4963" w:rsidRPr="008F4073">
        <w:rPr>
          <w:noProof/>
          <w:lang w:val="bg-BG"/>
        </w:rPr>
        <w:t xml:space="preserve"> the </w:t>
      </w:r>
      <w:r w:rsidR="006A54D3">
        <w:rPr>
          <w:noProof/>
        </w:rPr>
        <w:t>corresponding</w:t>
      </w:r>
      <w:r w:rsidR="00EF4963" w:rsidRPr="008F4073">
        <w:rPr>
          <w:noProof/>
          <w:lang w:val="bg-BG"/>
        </w:rPr>
        <w:t xml:space="preserve"> department</w:t>
      </w:r>
      <w:r w:rsidR="009D5A62">
        <w:rPr>
          <w:noProof/>
        </w:rPr>
        <w:t>’s</w:t>
      </w:r>
      <w:r w:rsidR="00EF4963" w:rsidRPr="008F4073">
        <w:rPr>
          <w:noProof/>
          <w:lang w:val="bg-BG"/>
        </w:rPr>
        <w:t xml:space="preserve"> </w:t>
      </w:r>
      <w:r w:rsidR="00EF4963" w:rsidRPr="008F4073">
        <w:rPr>
          <w:rStyle w:val="CodeChar"/>
          <w:lang w:val="bg-BG"/>
        </w:rPr>
        <w:t>budget</w:t>
      </w:r>
      <w:r w:rsidR="00EF4963" w:rsidRPr="008F4073">
        <w:rPr>
          <w:noProof/>
          <w:lang w:val="bg-BG"/>
        </w:rPr>
        <w:t>.</w:t>
      </w:r>
    </w:p>
    <w:p w14:paraId="74D5E57F" w14:textId="77777777" w:rsidR="00C27645" w:rsidRPr="008F4073" w:rsidRDefault="00C27645" w:rsidP="00C27645">
      <w:pPr>
        <w:rPr>
          <w:noProof/>
          <w:lang w:val="bg-BG"/>
        </w:rPr>
      </w:pPr>
      <w:r w:rsidRPr="008F4073">
        <w:rPr>
          <w:noProof/>
          <w:lang w:val="bg-BG"/>
        </w:rPr>
        <w:t xml:space="preserve">Then you should return a </w:t>
      </w:r>
      <w:r w:rsidRPr="008F4073">
        <w:rPr>
          <w:b/>
          <w:noProof/>
          <w:lang w:val="bg-BG"/>
        </w:rPr>
        <w:t>string</w:t>
      </w:r>
      <w:r w:rsidRPr="008F4073">
        <w:rPr>
          <w:noProof/>
          <w:lang w:val="bg-BG"/>
        </w:rPr>
        <w:t>, in the following format:</w:t>
      </w:r>
    </w:p>
    <w:p w14:paraId="4CD232AC" w14:textId="6252527B" w:rsidR="00C27645" w:rsidRPr="008F4073" w:rsidRDefault="00C27645" w:rsidP="00C27645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>"</w:t>
      </w:r>
      <w:r w:rsidR="00C85F03" w:rsidRPr="008F4073">
        <w:rPr>
          <w:rStyle w:val="CodeChar"/>
          <w:lang w:val="bg-BG"/>
        </w:rPr>
        <w:t xml:space="preserve">Welcome to the {department} team </w:t>
      </w:r>
      <w:r w:rsidRPr="008F4073">
        <w:rPr>
          <w:rStyle w:val="CodeChar"/>
          <w:lang w:val="bg-BG"/>
        </w:rPr>
        <w:t>Mr./Mrs. {</w:t>
      </w:r>
      <w:r w:rsidR="00C85F03" w:rsidRPr="008F4073">
        <w:rPr>
          <w:rStyle w:val="CodeChar"/>
          <w:lang w:val="bg-BG"/>
        </w:rPr>
        <w:t>employeeName</w:t>
      </w:r>
      <w:r w:rsidR="00BB2F33" w:rsidRPr="008F4073">
        <w:rPr>
          <w:rStyle w:val="CodeChar"/>
          <w:lang w:val="bg-BG"/>
        </w:rPr>
        <w:t>}.</w:t>
      </w:r>
      <w:r w:rsidRPr="008F4073">
        <w:rPr>
          <w:rFonts w:ascii="Consolas" w:hAnsi="Consolas"/>
          <w:noProof/>
          <w:lang w:val="bg-BG"/>
        </w:rPr>
        <w:t>"</w:t>
      </w:r>
    </w:p>
    <w:p w14:paraId="1D67E5BF" w14:textId="77777777" w:rsidR="006724F7" w:rsidRPr="008F4073" w:rsidRDefault="006724F7" w:rsidP="006724F7">
      <w:pPr>
        <w:pStyle w:val="Heading5"/>
        <w:rPr>
          <w:rStyle w:val="Heading4Char"/>
          <w:b/>
          <w:iCs w:val="0"/>
          <w:noProof/>
          <w:color w:val="B2500E"/>
          <w:sz w:val="22"/>
          <w:lang w:val="bg-BG"/>
        </w:rPr>
      </w:pPr>
      <w:r w:rsidRPr="008F4073">
        <w:rPr>
          <w:rStyle w:val="Heading4Char"/>
          <w:b/>
          <w:iCs w:val="0"/>
          <w:noProof/>
          <w:color w:val="B2500E"/>
          <w:sz w:val="22"/>
          <w:lang w:val="bg-BG"/>
        </w:rPr>
        <w:t>Validations</w:t>
      </w:r>
    </w:p>
    <w:p w14:paraId="079C6574" w14:textId="540E3AAF" w:rsidR="00652A00" w:rsidRPr="008F4073" w:rsidRDefault="00652A00" w:rsidP="00570470">
      <w:pPr>
        <w:pStyle w:val="ListParagraph"/>
        <w:numPr>
          <w:ilvl w:val="0"/>
          <w:numId w:val="26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If the requested </w:t>
      </w:r>
      <w:r w:rsidRPr="008F4073">
        <w:rPr>
          <w:rStyle w:val="CodeChar"/>
          <w:lang w:val="bg-BG"/>
        </w:rPr>
        <w:t>department</w:t>
      </w:r>
      <w:r w:rsidR="006C1D1E" w:rsidRPr="008F4073">
        <w:rPr>
          <w:noProof/>
          <w:lang w:val="bg-BG"/>
        </w:rPr>
        <w:t xml:space="preserve"> cannot</w:t>
      </w:r>
      <w:r w:rsidR="00D56B8A" w:rsidRPr="008F4073">
        <w:rPr>
          <w:noProof/>
          <w:lang w:val="bg-BG"/>
        </w:rPr>
        <w:t xml:space="preserve"> </w:t>
      </w:r>
      <w:r w:rsidR="006C1D1E" w:rsidRPr="008F4073">
        <w:rPr>
          <w:noProof/>
          <w:lang w:val="bg-BG"/>
        </w:rPr>
        <w:t>afford</w:t>
      </w:r>
      <w:r w:rsidR="00D56B8A" w:rsidRPr="008F4073">
        <w:rPr>
          <w:noProof/>
          <w:lang w:val="bg-BG"/>
        </w:rPr>
        <w:t xml:space="preserve"> the employee </w:t>
      </w:r>
      <w:r w:rsidR="00D56B8A" w:rsidRPr="008F4073">
        <w:rPr>
          <w:rStyle w:val="CodeChar"/>
          <w:lang w:val="bg-BG"/>
        </w:rPr>
        <w:t>salary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bCs/>
          <w:noProof/>
          <w:lang w:val="bg-BG"/>
        </w:rPr>
        <w:t>function</w:t>
      </w:r>
      <w:r w:rsidRPr="008F4073">
        <w:rPr>
          <w:noProof/>
          <w:lang w:val="bg-BG"/>
        </w:rPr>
        <w:t xml:space="preserve"> should</w:t>
      </w:r>
      <w:r w:rsidRPr="008F4073">
        <w:rPr>
          <w:b/>
          <w:bCs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return a </w:t>
      </w:r>
      <w:r w:rsidRPr="008F4073">
        <w:rPr>
          <w:b/>
          <w:bCs/>
          <w:noProof/>
          <w:lang w:val="bg-BG"/>
        </w:rPr>
        <w:t>string</w:t>
      </w:r>
      <w:r w:rsidRPr="008F4073">
        <w:rPr>
          <w:noProof/>
          <w:lang w:val="bg-BG"/>
        </w:rPr>
        <w:t xml:space="preserve">: </w:t>
      </w:r>
      <w:r w:rsidR="0088539D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="00CB7012" w:rsidRPr="008F4073">
        <w:rPr>
          <w:rStyle w:val="CodeChar"/>
          <w:lang w:val="bg-BG"/>
        </w:rPr>
        <w:t>The salary that</w:t>
      </w:r>
      <w:r w:rsidRPr="008F4073">
        <w:rPr>
          <w:rStyle w:val="CodeChar"/>
          <w:lang w:val="bg-BG"/>
        </w:rPr>
        <w:t xml:space="preserve"> {departmentName} department</w:t>
      </w:r>
      <w:r w:rsidR="00CB7012" w:rsidRPr="008F4073">
        <w:rPr>
          <w:rStyle w:val="CodeChar"/>
          <w:lang w:val="bg-BG"/>
        </w:rPr>
        <w:t xml:space="preserve"> can offer to </w:t>
      </w:r>
      <w:r w:rsidR="00A05BFF">
        <w:rPr>
          <w:rStyle w:val="CodeChar"/>
        </w:rPr>
        <w:t xml:space="preserve">you </w:t>
      </w:r>
      <w:r w:rsidR="00CB7012" w:rsidRPr="008F4073">
        <w:rPr>
          <w:rStyle w:val="CodeChar"/>
          <w:lang w:val="bg-BG"/>
        </w:rPr>
        <w:t xml:space="preserve">Mr./Mrs. {employeeName} is </w:t>
      </w:r>
      <w:r w:rsidR="007C2879" w:rsidRPr="008F4073">
        <w:rPr>
          <w:rStyle w:val="CodeChar"/>
          <w:lang w:val="bg-BG"/>
        </w:rPr>
        <w:t>$</w:t>
      </w:r>
      <w:r w:rsidR="00CB7012" w:rsidRPr="008F4073">
        <w:rPr>
          <w:rStyle w:val="CodeChar"/>
          <w:lang w:val="bg-BG"/>
        </w:rPr>
        <w:t>{departmentBudget}</w:t>
      </w:r>
      <w:r w:rsidRPr="008F4073">
        <w:rPr>
          <w:rStyle w:val="CodeChar"/>
          <w:lang w:val="bg-BG"/>
        </w:rPr>
        <w:t>.</w:t>
      </w:r>
      <w:r w:rsidRPr="008F4073">
        <w:rPr>
          <w:noProof/>
          <w:lang w:val="bg-BG"/>
        </w:rPr>
        <w:t>"</w:t>
      </w:r>
    </w:p>
    <w:p w14:paraId="66379FBF" w14:textId="4B73ABC0" w:rsidR="00C12772" w:rsidRPr="008F4073" w:rsidRDefault="00B40563" w:rsidP="00C12772">
      <w:pPr>
        <w:pStyle w:val="Heading4"/>
        <w:rPr>
          <w:rStyle w:val="Heading4Char"/>
          <w:b/>
          <w:iCs/>
          <w:noProof/>
          <w:lang w:val="bg-BG"/>
        </w:rPr>
      </w:pPr>
      <w:r>
        <w:rPr>
          <w:rStyle w:val="Heading4Char"/>
          <w:b/>
          <w:iCs/>
          <w:noProof/>
        </w:rPr>
        <w:t>employeeExists</w:t>
      </w:r>
      <w:r w:rsidR="00C12772" w:rsidRPr="008F4073">
        <w:rPr>
          <w:rStyle w:val="Heading4Char"/>
          <w:b/>
          <w:iCs/>
          <w:noProof/>
          <w:lang w:val="bg-BG"/>
        </w:rPr>
        <w:t>({employeeName</w:t>
      </w:r>
      <w:r w:rsidR="0099379E" w:rsidRPr="008F4073">
        <w:rPr>
          <w:rStyle w:val="Heading4Char"/>
          <w:b/>
          <w:iCs/>
          <w:noProof/>
          <w:lang w:val="bg-BG"/>
        </w:rPr>
        <w:t>}</w:t>
      </w:r>
      <w:r w:rsidR="00C12772" w:rsidRPr="008F4073">
        <w:rPr>
          <w:rStyle w:val="Heading4Char"/>
          <w:b/>
          <w:iCs/>
          <w:noProof/>
          <w:lang w:val="bg-BG"/>
        </w:rPr>
        <w:t>)</w:t>
      </w:r>
    </w:p>
    <w:p w14:paraId="7EF847FC" w14:textId="035C5C6D" w:rsidR="00C12772" w:rsidRPr="008F4073" w:rsidRDefault="00C12772" w:rsidP="00C12772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41412A"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</w:t>
      </w:r>
      <w:r w:rsidR="0041412A" w:rsidRPr="008F4073">
        <w:rPr>
          <w:noProof/>
          <w:lang w:val="bg-BG"/>
        </w:rPr>
        <w:t>parameter</w:t>
      </w:r>
      <w:r w:rsidRPr="008F4073">
        <w:rPr>
          <w:noProof/>
          <w:lang w:val="bg-BG"/>
        </w:rPr>
        <w:t xml:space="preserve">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>(string</w:t>
      </w:r>
      <w:r w:rsidR="00A23123" w:rsidRPr="008F4073">
        <w:rPr>
          <w:noProof/>
          <w:lang w:val="bg-BG"/>
        </w:rPr>
        <w:t>)</w:t>
      </w:r>
      <w:r w:rsidR="00682766" w:rsidRPr="008F4073">
        <w:rPr>
          <w:noProof/>
          <w:lang w:val="bg-BG"/>
        </w:rPr>
        <w:t>.</w:t>
      </w:r>
      <w:r w:rsidR="00554D6D" w:rsidRPr="008F4073">
        <w:rPr>
          <w:noProof/>
          <w:lang w:val="bg-BG"/>
        </w:rPr>
        <w:t xml:space="preserve"> Checks if an employee </w:t>
      </w:r>
      <w:r w:rsidR="00C86D54">
        <w:rPr>
          <w:noProof/>
        </w:rPr>
        <w:t xml:space="preserve">with the given name </w:t>
      </w:r>
      <w:r w:rsidR="00554D6D" w:rsidRPr="008F4073">
        <w:rPr>
          <w:noProof/>
          <w:lang w:val="bg-BG"/>
        </w:rPr>
        <w:t>is present in the organization</w:t>
      </w:r>
      <w:r w:rsidR="00D40DD0" w:rsidRPr="008F4073">
        <w:rPr>
          <w:noProof/>
          <w:lang w:val="bg-BG"/>
        </w:rPr>
        <w:t>.</w:t>
      </w:r>
    </w:p>
    <w:p w14:paraId="58951145" w14:textId="4A0FBD5C" w:rsidR="005B37C1" w:rsidRPr="008F4073" w:rsidRDefault="001E656B" w:rsidP="00682766">
      <w:pPr>
        <w:pStyle w:val="ListParagraph"/>
        <w:numPr>
          <w:ilvl w:val="0"/>
          <w:numId w:val="26"/>
        </w:num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If </w:t>
      </w:r>
      <w:r w:rsidR="003C27B5">
        <w:rPr>
          <w:noProof/>
        </w:rPr>
        <w:t>there is an employee with the given name</w:t>
      </w:r>
      <w:r w:rsidR="006D78D2">
        <w:rPr>
          <w:noProof/>
        </w:rPr>
        <w:t xml:space="preserve">, the function </w:t>
      </w:r>
      <w:r w:rsidR="0092339D">
        <w:rPr>
          <w:noProof/>
        </w:rPr>
        <w:t xml:space="preserve">should </w:t>
      </w:r>
      <w:r w:rsidR="00AD188D" w:rsidRPr="008F4073">
        <w:rPr>
          <w:noProof/>
          <w:lang w:val="bg-BG"/>
        </w:rPr>
        <w:t xml:space="preserve">return a string in the following format: </w:t>
      </w:r>
      <w:r w:rsidR="00A203F5">
        <w:rPr>
          <w:noProof/>
          <w:lang w:val="bg-BG"/>
        </w:rPr>
        <w:br/>
      </w:r>
      <w:r w:rsidR="00191C39" w:rsidRPr="008F4073">
        <w:rPr>
          <w:noProof/>
          <w:lang w:val="bg-BG"/>
        </w:rPr>
        <w:t>"</w:t>
      </w:r>
      <w:r w:rsidR="00AD188D" w:rsidRPr="008F4073">
        <w:rPr>
          <w:rStyle w:val="CodeChar"/>
          <w:lang w:val="bg-BG"/>
        </w:rPr>
        <w:t>Mr./Mrs. {employeeName} is part of the {employeeDepartment} department.</w:t>
      </w:r>
      <w:r w:rsidR="00191C39" w:rsidRPr="008F4073">
        <w:rPr>
          <w:noProof/>
          <w:lang w:val="bg-BG"/>
        </w:rPr>
        <w:t>"</w:t>
      </w:r>
    </w:p>
    <w:p w14:paraId="6628FD9C" w14:textId="66B1409B" w:rsidR="00AF2569" w:rsidRPr="008F4073" w:rsidRDefault="00AF2569" w:rsidP="00AF2569">
      <w:pPr>
        <w:pStyle w:val="ListParagraph"/>
        <w:numPr>
          <w:ilvl w:val="0"/>
          <w:numId w:val="26"/>
        </w:num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AD5DC7">
        <w:rPr>
          <w:noProof/>
        </w:rPr>
        <w:t xml:space="preserve">, the function should </w:t>
      </w:r>
      <w:r w:rsidRPr="008F4073">
        <w:rPr>
          <w:noProof/>
          <w:lang w:val="bg-BG"/>
        </w:rPr>
        <w:t>return a string in the following format: "</w:t>
      </w:r>
      <w:r w:rsidRPr="008F4073">
        <w:rPr>
          <w:rStyle w:val="CodeChar"/>
          <w:lang w:val="bg-BG"/>
        </w:rPr>
        <w:t xml:space="preserve">Mr./Mrs. {employeeName} is </w:t>
      </w:r>
      <w:r w:rsidR="000A05ED" w:rsidRPr="008F4073">
        <w:rPr>
          <w:rStyle w:val="CodeChar"/>
          <w:lang w:val="bg-BG"/>
        </w:rPr>
        <w:t xml:space="preserve">not working </w:t>
      </w:r>
      <w:r w:rsidRPr="008F4073">
        <w:rPr>
          <w:rStyle w:val="CodeChar"/>
          <w:lang w:val="bg-BG"/>
        </w:rPr>
        <w:t>in {organizationName}.</w:t>
      </w:r>
      <w:r w:rsidRPr="008F4073">
        <w:rPr>
          <w:noProof/>
          <w:lang w:val="bg-BG"/>
        </w:rPr>
        <w:t>"</w:t>
      </w:r>
    </w:p>
    <w:p w14:paraId="593EEA6F" w14:textId="21B04222" w:rsidR="00D06C6C" w:rsidRPr="008F4073" w:rsidRDefault="00107AC7" w:rsidP="00D06C6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leaveOrganization</w:t>
      </w:r>
      <w:r w:rsidR="00D06C6C" w:rsidRPr="008F4073">
        <w:rPr>
          <w:rStyle w:val="Heading4Char"/>
          <w:b/>
          <w:iCs/>
          <w:noProof/>
          <w:lang w:val="bg-BG"/>
        </w:rPr>
        <w:t>({employeeName})</w:t>
      </w:r>
    </w:p>
    <w:p w14:paraId="44178308" w14:textId="786706EA" w:rsidR="001E2F7C" w:rsidRPr="008F4073" w:rsidRDefault="00D06C6C" w:rsidP="001E2F7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parameter: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(string). </w:t>
      </w:r>
    </w:p>
    <w:p w14:paraId="3DCE9BE6" w14:textId="71D59509" w:rsidR="00873C89" w:rsidRPr="008F4073" w:rsidRDefault="00071A8D" w:rsidP="001E2F7C">
      <w:p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You should </w:t>
      </w:r>
      <w:r w:rsidRPr="00F45B14">
        <w:rPr>
          <w:b/>
          <w:bCs/>
          <w:noProof/>
          <w:lang w:val="bg-BG"/>
        </w:rPr>
        <w:t>remove</w:t>
      </w:r>
      <w:r w:rsidRPr="008F4073">
        <w:rPr>
          <w:noProof/>
          <w:lang w:val="bg-BG"/>
        </w:rPr>
        <w:t xml:space="preserve"> the </w:t>
      </w:r>
      <w:r w:rsidRPr="00F45B14">
        <w:rPr>
          <w:b/>
          <w:bCs/>
          <w:noProof/>
          <w:lang w:val="bg-BG"/>
        </w:rPr>
        <w:t>e</w:t>
      </w:r>
      <w:r w:rsidR="00280387" w:rsidRPr="00F45B14">
        <w:rPr>
          <w:b/>
          <w:bCs/>
          <w:noProof/>
          <w:lang w:val="bg-BG"/>
        </w:rPr>
        <w:t>mployee</w:t>
      </w:r>
      <w:r w:rsidR="00280387" w:rsidRPr="008F4073">
        <w:rPr>
          <w:noProof/>
          <w:lang w:val="bg-BG"/>
        </w:rPr>
        <w:t xml:space="preserve"> from </w:t>
      </w:r>
      <w:r w:rsidR="009B70EB">
        <w:rPr>
          <w:noProof/>
        </w:rPr>
        <w:t xml:space="preserve">his corresponding </w:t>
      </w:r>
      <w:r w:rsidR="00280387" w:rsidRPr="00F45B14">
        <w:rPr>
          <w:b/>
          <w:bCs/>
          <w:noProof/>
          <w:lang w:val="bg-BG"/>
        </w:rPr>
        <w:t>department</w:t>
      </w:r>
      <w:r w:rsidR="00280387" w:rsidRPr="008F4073">
        <w:rPr>
          <w:noProof/>
          <w:lang w:val="bg-BG"/>
        </w:rPr>
        <w:t xml:space="preserve"> </w:t>
      </w:r>
      <w:r w:rsidR="00F45B14">
        <w:rPr>
          <w:noProof/>
        </w:rPr>
        <w:t xml:space="preserve">and </w:t>
      </w:r>
      <w:r w:rsidR="00280387" w:rsidRPr="00F45B14">
        <w:rPr>
          <w:b/>
          <w:bCs/>
          <w:noProof/>
          <w:lang w:val="bg-BG"/>
        </w:rPr>
        <w:t>increase</w:t>
      </w:r>
      <w:r w:rsidR="00280387" w:rsidRPr="008F4073">
        <w:rPr>
          <w:noProof/>
          <w:lang w:val="bg-BG"/>
        </w:rPr>
        <w:t xml:space="preserve"> </w:t>
      </w:r>
      <w:r w:rsidR="00715066">
        <w:rPr>
          <w:noProof/>
        </w:rPr>
        <w:t xml:space="preserve">the </w:t>
      </w:r>
      <w:r w:rsidR="00280387" w:rsidRPr="008F4073">
        <w:rPr>
          <w:noProof/>
          <w:lang w:val="bg-BG"/>
        </w:rPr>
        <w:t xml:space="preserve">department budget with </w:t>
      </w:r>
      <w:r w:rsidR="00F6588A">
        <w:rPr>
          <w:noProof/>
        </w:rPr>
        <w:t>its</w:t>
      </w:r>
      <w:r w:rsidR="00280387" w:rsidRPr="008F4073">
        <w:rPr>
          <w:noProof/>
          <w:lang w:val="bg-BG"/>
        </w:rPr>
        <w:t xml:space="preserve"> </w:t>
      </w:r>
      <w:r w:rsidR="00280387" w:rsidRPr="00F6588A">
        <w:rPr>
          <w:b/>
          <w:bCs/>
          <w:noProof/>
          <w:lang w:val="bg-BG"/>
        </w:rPr>
        <w:t>salary</w:t>
      </w:r>
      <w:r w:rsidRPr="008F4073">
        <w:rPr>
          <w:noProof/>
          <w:lang w:val="bg-BG"/>
        </w:rPr>
        <w:t>.</w:t>
      </w:r>
      <w:r w:rsidR="00CC1B27" w:rsidRPr="008F4073">
        <w:rPr>
          <w:noProof/>
          <w:lang w:val="bg-BG"/>
        </w:rPr>
        <w:t xml:space="preserve"> After </w:t>
      </w:r>
      <w:r w:rsidR="00CC1B27" w:rsidRPr="00700399">
        <w:rPr>
          <w:noProof/>
          <w:lang w:val="bg-BG"/>
        </w:rPr>
        <w:t xml:space="preserve">successfully </w:t>
      </w:r>
      <w:r w:rsidR="005F04D9" w:rsidRPr="00700399">
        <w:rPr>
          <w:noProof/>
        </w:rPr>
        <w:t>removing</w:t>
      </w:r>
      <w:r w:rsidR="005F04D9">
        <w:rPr>
          <w:noProof/>
        </w:rPr>
        <w:t xml:space="preserve"> the employee, the function should </w:t>
      </w:r>
      <w:r w:rsidR="00CC1B27" w:rsidRPr="008F4073">
        <w:rPr>
          <w:noProof/>
          <w:lang w:val="bg-BG"/>
        </w:rPr>
        <w:t xml:space="preserve">return a string in the following format: </w:t>
      </w:r>
      <w:r w:rsidR="005F04D9">
        <w:rPr>
          <w:noProof/>
          <w:lang w:val="bg-BG"/>
        </w:rPr>
        <w:br/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It was pleasure for {organizationName} to work with </w:t>
      </w:r>
      <w:r w:rsidR="00580E59" w:rsidRPr="008F4073">
        <w:rPr>
          <w:rStyle w:val="CodeChar"/>
          <w:lang w:val="bg-BG"/>
        </w:rPr>
        <w:t>Mr./Mrs.</w:t>
      </w:r>
      <w:r w:rsidR="00AD07DC" w:rsidRPr="008F4073">
        <w:rPr>
          <w:rStyle w:val="CodeChar"/>
          <w:lang w:val="bg-BG"/>
        </w:rPr>
        <w:t xml:space="preserve"> </w:t>
      </w:r>
      <w:r w:rsidR="00CC1B27" w:rsidRPr="008F4073">
        <w:rPr>
          <w:rStyle w:val="CodeChar"/>
          <w:lang w:val="bg-BG"/>
        </w:rPr>
        <w:t>{employeeName}.</w:t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 </w:t>
      </w:r>
    </w:p>
    <w:p w14:paraId="13A3D3A2" w14:textId="76FC339B" w:rsidR="00D06C6C" w:rsidRPr="008F4073" w:rsidRDefault="00D06C6C" w:rsidP="00047114">
      <w:p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4C452F">
        <w:rPr>
          <w:noProof/>
        </w:rPr>
        <w:t>, the function should</w:t>
      </w:r>
      <w:r w:rsidRPr="008F4073">
        <w:rPr>
          <w:noProof/>
          <w:lang w:val="bg-BG"/>
        </w:rPr>
        <w:t xml:space="preserve"> return a string in the following format: </w:t>
      </w:r>
      <w:r w:rsidR="00EE5DA3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Pr="008F4073">
        <w:rPr>
          <w:rStyle w:val="CodeChar"/>
          <w:lang w:val="bg-BG"/>
        </w:rPr>
        <w:t>Mr./Mrs. {employeeName} is not working in {organizationName}.</w:t>
      </w:r>
      <w:r w:rsidRPr="008F4073">
        <w:rPr>
          <w:noProof/>
          <w:lang w:val="bg-BG"/>
        </w:rPr>
        <w:t>"</w:t>
      </w:r>
    </w:p>
    <w:p w14:paraId="4F8DF16D" w14:textId="3D59A1C3" w:rsidR="00A25A68" w:rsidRPr="008F4073" w:rsidRDefault="00A25A68" w:rsidP="00A25A68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status()</w:t>
      </w:r>
    </w:p>
    <w:p w14:paraId="562584EC" w14:textId="1B3B166B" w:rsidR="003C26C3" w:rsidRPr="008F4073" w:rsidRDefault="00A32C0C" w:rsidP="00A05D86">
      <w:pPr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</w:pP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This function represents the organization</w:t>
      </w:r>
      <w:r w:rsidR="008D5D15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’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s "database". Prints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information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about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each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</w:t>
      </w:r>
      <w:r w:rsidR="005A39C7"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department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.</w:t>
      </w:r>
      <w:r w:rsidR="00A05D86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The information should be presented in the following format:</w:t>
      </w:r>
    </w:p>
    <w:p w14:paraId="4D290936" w14:textId="77777777" w:rsidR="00A87301" w:rsidRPr="008F4073" w:rsidRDefault="00A05D86" w:rsidP="00A05D86">
      <w:pPr>
        <w:rPr>
          <w:rStyle w:val="CodeChar"/>
          <w:lang w:val="bg-BG"/>
        </w:rPr>
      </w:pPr>
      <w:r w:rsidRPr="008F4073">
        <w:rPr>
          <w:rStyle w:val="Heading4Char"/>
          <w:rFonts w:ascii="Consolas" w:eastAsiaTheme="minorHAnsi" w:hAnsi="Consolas" w:cstheme="minorBidi"/>
          <w:b w:val="0"/>
          <w:iCs w:val="0"/>
          <w:noProof/>
          <w:color w:val="auto"/>
          <w:sz w:val="22"/>
          <w:lang w:val="bg-BG"/>
        </w:rPr>
        <w:t>"</w:t>
      </w:r>
      <w:r w:rsidRPr="008F4073">
        <w:rPr>
          <w:rStyle w:val="CodeChar"/>
          <w:lang w:val="bg-BG"/>
        </w:rPr>
        <w:t>{</w:t>
      </w:r>
      <w:r w:rsidR="00462F21" w:rsidRPr="008F4073">
        <w:rPr>
          <w:rStyle w:val="CodeChar"/>
          <w:lang w:val="bg-BG"/>
        </w:rPr>
        <w:t>organizationName</w:t>
      </w:r>
      <w:r w:rsidRPr="008F4073">
        <w:rPr>
          <w:rStyle w:val="CodeChar"/>
          <w:lang w:val="bg-BG"/>
        </w:rPr>
        <w:t xml:space="preserve">.toUpperCase()} </w:t>
      </w:r>
      <w:r w:rsidR="00236B94" w:rsidRPr="008F4073">
        <w:rPr>
          <w:rStyle w:val="CodeChar"/>
          <w:lang w:val="bg-BG"/>
        </w:rPr>
        <w:t>DEPARTMENTS</w:t>
      </w:r>
      <w:r w:rsidRPr="008F4073">
        <w:rPr>
          <w:rStyle w:val="CodeChar"/>
          <w:lang w:val="bg-BG"/>
        </w:rPr>
        <w:t>:</w:t>
      </w:r>
      <w:r w:rsidR="00CF0E41" w:rsidRPr="008F4073">
        <w:rPr>
          <w:rStyle w:val="CodeChar"/>
          <w:lang w:val="bg-BG"/>
        </w:rPr>
        <w:t xml:space="preserve"> </w:t>
      </w:r>
    </w:p>
    <w:p w14:paraId="4174FF32" w14:textId="07CA1D80" w:rsidR="008E1BFF" w:rsidRDefault="00A87301" w:rsidP="00A05D86">
      <w:pPr>
        <w:rPr>
          <w:rStyle w:val="CodeChar"/>
        </w:rPr>
      </w:pPr>
      <w:r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 xml:space="preserve"> </w:t>
      </w:r>
      <w:r w:rsidR="00632B4B">
        <w:rPr>
          <w:rStyle w:val="CodeChar"/>
        </w:rPr>
        <w:t>|</w:t>
      </w:r>
      <w:r w:rsidR="00596B48" w:rsidRPr="008F4073">
        <w:rPr>
          <w:rStyle w:val="CodeChar"/>
          <w:lang w:val="bg-BG"/>
        </w:rPr>
        <w:t xml:space="preserve"> </w:t>
      </w:r>
      <w:r w:rsidR="00612494" w:rsidRPr="008F4073">
        <w:rPr>
          <w:rStyle w:val="CodeChar"/>
          <w:lang w:val="bg-BG"/>
        </w:rPr>
        <w:t>Employees</w:t>
      </w:r>
      <w:r w:rsidRPr="008F4073">
        <w:rPr>
          <w:rStyle w:val="CodeChar"/>
          <w:lang w:val="bg-BG"/>
        </w:rPr>
        <w:t>:</w:t>
      </w:r>
      <w:r w:rsidR="00612494" w:rsidRPr="008F4073">
        <w:rPr>
          <w:rStyle w:val="CodeChar"/>
          <w:lang w:val="bg-BG"/>
        </w:rPr>
        <w:t xml:space="preserve"> {</w:t>
      </w:r>
      <w:r w:rsidR="00AF63F7"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>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>Name}</w:t>
      </w:r>
      <w:r w:rsidR="00DA375F">
        <w:rPr>
          <w:rStyle w:val="CodeChar"/>
        </w:rPr>
        <w:t xml:space="preserve"> | </w:t>
      </w:r>
      <w:r w:rsidR="00B434D2">
        <w:rPr>
          <w:rStyle w:val="CodeChar"/>
        </w:rPr>
        <w:t xml:space="preserve"> Remaining Budget: {</w:t>
      </w:r>
      <w:r w:rsidR="00B57F55">
        <w:rPr>
          <w:rStyle w:val="CodeChar"/>
        </w:rPr>
        <w:t>marketing</w:t>
      </w:r>
      <w:r w:rsidR="006C50CE">
        <w:rPr>
          <w:rStyle w:val="CodeChar"/>
        </w:rPr>
        <w:t>R</w:t>
      </w:r>
      <w:r w:rsidR="00B434D2">
        <w:rPr>
          <w:rStyle w:val="CodeChar"/>
        </w:rPr>
        <w:t>emainingBudget}</w:t>
      </w:r>
    </w:p>
    <w:p w14:paraId="40A7FCDD" w14:textId="443629D6" w:rsidR="008D055A" w:rsidRPr="008F4073" w:rsidRDefault="008D055A" w:rsidP="008D055A">
      <w:pPr>
        <w:rPr>
          <w:rStyle w:val="CodeChar"/>
          <w:lang w:val="bg-BG"/>
        </w:rPr>
      </w:pPr>
      <w:r w:rsidRPr="008F4073">
        <w:rPr>
          <w:rStyle w:val="CodeChar"/>
          <w:lang w:val="bg-BG"/>
        </w:rPr>
        <w:t xml:space="preserve">Finance </w:t>
      </w:r>
      <w:r w:rsidR="00105766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</w:t>
      </w:r>
      <w:r w:rsidR="00105766">
        <w:rPr>
          <w:rStyle w:val="CodeChar"/>
        </w:rPr>
        <w:t>finance</w:t>
      </w:r>
      <w:r w:rsidRPr="008F4073">
        <w:rPr>
          <w:rStyle w:val="CodeChar"/>
          <w:lang w:val="bg-BG"/>
        </w:rPr>
        <w:t>EmployeesCount}</w:t>
      </w:r>
      <w:r w:rsidR="00DA375F">
        <w:rPr>
          <w:rStyle w:val="CodeChar"/>
          <w:lang w:val="bg-BG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>|</w:t>
      </w:r>
      <w:r w:rsidR="00105766">
        <w:rPr>
          <w:rStyle w:val="CodeChar"/>
        </w:rPr>
        <w:t xml:space="preserve"> </w:t>
      </w:r>
      <w:r w:rsidR="00DA375F">
        <w:rPr>
          <w:rStyle w:val="CodeChar"/>
        </w:rPr>
        <w:t xml:space="preserve"> </w:t>
      </w:r>
      <w:r w:rsidR="00105766">
        <w:rPr>
          <w:rStyle w:val="CodeChar"/>
        </w:rPr>
        <w:t>Remaining Budget: {financeRemainingBudget}</w:t>
      </w:r>
      <w:r w:rsidRPr="008F4073">
        <w:rPr>
          <w:rStyle w:val="CodeChar"/>
          <w:lang w:val="bg-BG"/>
        </w:rPr>
        <w:t xml:space="preserve"> </w:t>
      </w:r>
    </w:p>
    <w:p w14:paraId="7AE57765" w14:textId="112BF809" w:rsidR="00FB505C" w:rsidRPr="00DF1A76" w:rsidRDefault="00FB505C" w:rsidP="00FB505C">
      <w:pPr>
        <w:rPr>
          <w:rStyle w:val="CodeChar"/>
        </w:rPr>
      </w:pPr>
      <w:r w:rsidRPr="008F4073">
        <w:rPr>
          <w:rStyle w:val="CodeChar"/>
          <w:lang w:val="bg-BG"/>
        </w:rPr>
        <w:lastRenderedPageBreak/>
        <w:t xml:space="preserve">Production </w:t>
      </w:r>
      <w:r w:rsidR="00CD1B35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</w:t>
      </w:r>
      <w:r w:rsidR="00226C5A">
        <w:rPr>
          <w:rStyle w:val="CodeChar"/>
        </w:rPr>
        <w:t>production</w:t>
      </w:r>
      <w:r w:rsidRPr="008F4073">
        <w:rPr>
          <w:rStyle w:val="CodeChar"/>
          <w:lang w:val="bg-BG"/>
        </w:rPr>
        <w:t>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 xml:space="preserve">| </w:t>
      </w:r>
      <w:r w:rsidR="00DF1A76">
        <w:rPr>
          <w:rStyle w:val="CodeChar"/>
        </w:rPr>
        <w:t xml:space="preserve"> Remaining Budget: {productionRemainingBudget}</w:t>
      </w:r>
    </w:p>
    <w:p w14:paraId="0E271F47" w14:textId="20752C3C" w:rsidR="002F7D03" w:rsidRDefault="002F7D03" w:rsidP="002F7D03">
      <w:r>
        <w:t xml:space="preserve">The </w:t>
      </w:r>
      <w:r w:rsidRPr="00842897">
        <w:rPr>
          <w:b/>
          <w:bCs/>
        </w:rPr>
        <w:t>employees</w:t>
      </w:r>
      <w:r w:rsidR="00CD402C">
        <w:t>'</w:t>
      </w:r>
      <w:r>
        <w:t xml:space="preserve"> </w:t>
      </w:r>
      <w:r w:rsidRPr="00842897">
        <w:rPr>
          <w:b/>
          <w:bCs/>
        </w:rPr>
        <w:t>names</w:t>
      </w:r>
      <w:r>
        <w:t xml:space="preserve"> in each department, should be </w:t>
      </w:r>
      <w:r w:rsidRPr="00F61094">
        <w:rPr>
          <w:b/>
          <w:bCs/>
        </w:rPr>
        <w:t>sorted</w:t>
      </w:r>
      <w:r>
        <w:t xml:space="preserve"> by their </w:t>
      </w:r>
      <w:r w:rsidRPr="00F45791">
        <w:rPr>
          <w:b/>
          <w:bCs/>
        </w:rPr>
        <w:t>salary</w:t>
      </w:r>
      <w:r>
        <w:t xml:space="preserve"> in </w:t>
      </w:r>
      <w:r w:rsidRPr="00F61094">
        <w:rPr>
          <w:b/>
          <w:bCs/>
        </w:rPr>
        <w:t>descending</w:t>
      </w:r>
      <w:r>
        <w:t xml:space="preserve"> order.</w:t>
      </w:r>
    </w:p>
    <w:p w14:paraId="407F8C84" w14:textId="77777777" w:rsidR="00B31BD6" w:rsidRDefault="00112648" w:rsidP="002F7D03">
      <w:pPr>
        <w:rPr>
          <w:u w:val="single"/>
        </w:rPr>
      </w:pPr>
      <w:r w:rsidRPr="00112648">
        <w:rPr>
          <w:u w:val="single"/>
        </w:rPr>
        <w:t xml:space="preserve">Note that the </w:t>
      </w:r>
      <w:r w:rsidRPr="00112648">
        <w:rPr>
          <w:b/>
          <w:u w:val="single"/>
        </w:rPr>
        <w:t>new line</w:t>
      </w:r>
      <w:r w:rsidRPr="00112648">
        <w:rPr>
          <w:u w:val="single"/>
        </w:rPr>
        <w:t xml:space="preserve"> ("</w:t>
      </w:r>
      <w:r w:rsidRPr="00112648">
        <w:rPr>
          <w:rFonts w:ascii="Consolas" w:hAnsi="Consolas"/>
          <w:b/>
          <w:u w:val="single"/>
        </w:rPr>
        <w:t>\n</w:t>
      </w:r>
      <w:r w:rsidRPr="00112648">
        <w:rPr>
          <w:u w:val="single"/>
        </w:rPr>
        <w:t xml:space="preserve">") must be in the </w:t>
      </w:r>
      <w:r w:rsidRPr="00112648">
        <w:rPr>
          <w:b/>
          <w:u w:val="single"/>
        </w:rPr>
        <w:t>beginni</w:t>
      </w:r>
      <w:r w:rsidR="00ED41D1">
        <w:rPr>
          <w:b/>
          <w:u w:val="single"/>
        </w:rPr>
        <w:t>ng of each department</w:t>
      </w:r>
      <w:r w:rsidRPr="002A099F">
        <w:t>.</w:t>
      </w:r>
      <w:r w:rsidR="00B31BD6" w:rsidRPr="002A099F">
        <w:t xml:space="preserve"> For</w:t>
      </w:r>
      <w:r w:rsidR="00B31BD6" w:rsidRPr="00335D49">
        <w:t xml:space="preserve"> example:</w:t>
      </w:r>
    </w:p>
    <w:p w14:paraId="77E35030" w14:textId="5E0E2C27" w:rsidR="00112648" w:rsidRPr="00B80FE6" w:rsidRDefault="00B31BD6" w:rsidP="002F7D03">
      <w:pPr>
        <w:rPr>
          <w:rStyle w:val="Heading4Char"/>
          <w:rFonts w:ascii="Consolas" w:eastAsiaTheme="minorHAnsi" w:hAnsi="Consolas" w:cstheme="minorBidi"/>
          <w:iCs w:val="0"/>
          <w:noProof/>
          <w:color w:val="auto"/>
          <w:sz w:val="22"/>
        </w:rPr>
      </w:pPr>
      <w:r w:rsidRPr="00B31BD6">
        <w:t>"</w:t>
      </w:r>
      <w:r w:rsidRPr="00B31BD6">
        <w:rPr>
          <w:rStyle w:val="CodeChar"/>
        </w:rPr>
        <w:t xml:space="preserve">\nMarketing | </w:t>
      </w:r>
      <w:r w:rsidR="00B80FE6" w:rsidRPr="008F4073">
        <w:rPr>
          <w:rStyle w:val="CodeChar"/>
          <w:lang w:val="bg-BG"/>
        </w:rPr>
        <w:t>Employees: {marketingEmployeesCount}</w:t>
      </w:r>
      <w:r w:rsidR="00B80FE6">
        <w:rPr>
          <w:rStyle w:val="CodeChar"/>
        </w:rPr>
        <w:t xml:space="preserve">: </w:t>
      </w:r>
      <w:r w:rsidR="00B80FE6" w:rsidRPr="008F4073">
        <w:rPr>
          <w:rStyle w:val="CodeChar"/>
          <w:lang w:val="bg-BG"/>
        </w:rPr>
        <w:t>{employee</w:t>
      </w:r>
      <w:r w:rsidR="00B80FE6">
        <w:rPr>
          <w:rStyle w:val="CodeChar"/>
        </w:rPr>
        <w:t>1</w:t>
      </w:r>
      <w:r w:rsidR="00B80FE6" w:rsidRPr="008F4073">
        <w:rPr>
          <w:rStyle w:val="CodeChar"/>
          <w:lang w:val="bg-BG"/>
        </w:rPr>
        <w:t>Name}, {employee</w:t>
      </w:r>
      <w:r w:rsidR="00B80FE6">
        <w:rPr>
          <w:rStyle w:val="CodeChar"/>
        </w:rPr>
        <w:t>2</w:t>
      </w:r>
      <w:r w:rsidR="00B80FE6" w:rsidRPr="008F4073">
        <w:rPr>
          <w:rStyle w:val="CodeChar"/>
          <w:lang w:val="bg-BG"/>
        </w:rPr>
        <w:t>Name}</w:t>
      </w:r>
      <w:r w:rsidR="00B80FE6">
        <w:rPr>
          <w:rStyle w:val="CodeChar"/>
        </w:rPr>
        <w:t xml:space="preserve"> |  Remaining Budget: {marketingRemainingBudget}</w:t>
      </w:r>
      <w:r w:rsidRPr="00B31BD6">
        <w:t xml:space="preserve">" </w:t>
      </w:r>
    </w:p>
    <w:p w14:paraId="30DB2B3C" w14:textId="77777777" w:rsidR="007574C0" w:rsidRPr="008F4073" w:rsidRDefault="007574C0" w:rsidP="007574C0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Submission</w:t>
      </w:r>
    </w:p>
    <w:p w14:paraId="6316785C" w14:textId="0E7208C0" w:rsidR="007574C0" w:rsidRPr="008F4073" w:rsidRDefault="007574C0" w:rsidP="007574C0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 xml:space="preserve">Submit only the </w:t>
      </w:r>
      <w:r w:rsidR="008B2AFD" w:rsidRPr="008F4073">
        <w:rPr>
          <w:b/>
          <w:noProof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 as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code</w:t>
      </w:r>
      <w:r w:rsidRPr="008F4073">
        <w:rPr>
          <w:noProof/>
          <w:lang w:val="bg-BG"/>
        </w:rPr>
        <w:t>.</w:t>
      </w:r>
    </w:p>
    <w:p w14:paraId="4603A1B9" w14:textId="77777777" w:rsidR="00A90CD6" w:rsidRPr="008F4073" w:rsidRDefault="00A90CD6" w:rsidP="00A90CD6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43269B9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60082E" w14:textId="74214394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90CD6" w:rsidRPr="008F4073" w14:paraId="53574577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B2C93C7" w14:textId="2EB950AB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color w:val="0000FF"/>
                <w:lang w:val="bg-BG" w:eastAsia="bg-BG"/>
              </w:rPr>
              <w:t>let</w:t>
            </w:r>
            <w:r w:rsidRPr="008F4073">
              <w:rPr>
                <w:lang w:val="bg-BG" w:eastAsia="bg-BG"/>
              </w:rPr>
              <w:t xml:space="preserve"> </w:t>
            </w:r>
            <w:r w:rsidR="00AB0C23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 xml:space="preserve">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="00AB0C23" w:rsidRPr="008F4073">
              <w:rPr>
                <w:lang w:val="bg-BG" w:eastAsia="bg-BG"/>
              </w:rPr>
              <w:t xml:space="preserve"> Organization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AB0C23" w:rsidRPr="008F4073">
              <w:rPr>
                <w:color w:val="A31515"/>
                <w:lang w:val="bg-BG" w:eastAsia="bg-BG"/>
              </w:rPr>
              <w:t>SoftUni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8713BA" w:rsidRPr="008F4073">
              <w:rPr>
                <w:color w:val="09885A"/>
                <w:lang w:val="bg-BG" w:eastAsia="bg-BG"/>
              </w:rPr>
              <w:t>2</w:t>
            </w:r>
            <w:r w:rsidRPr="008F4073">
              <w:rPr>
                <w:color w:val="09885A"/>
                <w:lang w:val="bg-BG" w:eastAsia="bg-BG"/>
              </w:rPr>
              <w:t>0</w:t>
            </w:r>
            <w:r w:rsidR="008713BA" w:rsidRPr="008F4073">
              <w:rPr>
                <w:color w:val="09885A"/>
                <w:lang w:val="bg-BG" w:eastAsia="bg-BG"/>
              </w:rPr>
              <w:t>000</w:t>
            </w:r>
            <w:r w:rsidRPr="008F4073">
              <w:rPr>
                <w:lang w:val="bg-BG" w:eastAsia="bg-BG"/>
              </w:rPr>
              <w:t>);</w:t>
            </w:r>
          </w:p>
          <w:p w14:paraId="382E068B" w14:textId="77777777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</w:p>
          <w:p w14:paraId="58BDE6C0" w14:textId="73E4BDF4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ED53B4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ED53B4" w:rsidRPr="008F4073">
              <w:rPr>
                <w:lang w:val="bg-BG" w:eastAsia="bg-BG"/>
              </w:rPr>
              <w:t>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224897" w:rsidRPr="008F4073">
              <w:rPr>
                <w:color w:val="A31515"/>
                <w:lang w:val="bg-BG" w:eastAsia="bg-BG"/>
              </w:rPr>
              <w:t>marketing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783835" w:rsidRPr="008F4073">
              <w:rPr>
                <w:color w:val="09885A"/>
                <w:lang w:val="bg-BG" w:eastAsia="bg-BG"/>
              </w:rPr>
              <w:t>1200</w:t>
            </w:r>
            <w:r w:rsidRPr="008F4073">
              <w:rPr>
                <w:lang w:val="bg-BG" w:eastAsia="bg-BG"/>
              </w:rPr>
              <w:t>));</w:t>
            </w:r>
          </w:p>
          <w:p w14:paraId="084A2EF1" w14:textId="0D769EF8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A34436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A34436" w:rsidRPr="008F4073">
              <w:rPr>
                <w:lang w:val="bg-BG" w:eastAsia="bg-BG"/>
              </w:rPr>
              <w:t>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'Robert'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AF1B6C" w:rsidRPr="008F4073">
              <w:rPr>
                <w:color w:val="A31515"/>
                <w:lang w:val="bg-BG" w:eastAsia="bg-BG"/>
              </w:rPr>
              <w:t>production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783B98"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</w:p>
          <w:p w14:paraId="20F78934" w14:textId="1F2C2743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4F2180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4F2180" w:rsidRPr="008F4073">
              <w:rPr>
                <w:lang w:val="bg-BG" w:eastAsia="bg-BG"/>
              </w:rPr>
              <w:t>leaveOrganization</w:t>
            </w:r>
            <w:r w:rsidRPr="008F4073">
              <w:rPr>
                <w:lang w:val="bg-BG" w:eastAsia="bg-BG"/>
              </w:rPr>
              <w:t>(</w:t>
            </w:r>
            <w:r w:rsidR="0043226E"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>));</w:t>
            </w:r>
          </w:p>
        </w:tc>
      </w:tr>
    </w:tbl>
    <w:p w14:paraId="5610BB33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6E55C21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EA6C9E" w14:textId="67C31FF6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Output</w:t>
            </w:r>
          </w:p>
        </w:tc>
      </w:tr>
      <w:tr w:rsidR="00A90CD6" w:rsidRPr="008F4073" w14:paraId="7EE2E9B9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6C783EA" w14:textId="77777777" w:rsidR="00786DBF" w:rsidRDefault="00786DBF" w:rsidP="00786DBF">
            <w:pPr>
              <w:pStyle w:val="Code"/>
            </w:pPr>
            <w:r>
              <w:t>Welcome to the marketing team Mr./Mrs. Peter.</w:t>
            </w:r>
          </w:p>
          <w:p w14:paraId="3F1C891E" w14:textId="77777777" w:rsidR="00786DBF" w:rsidRDefault="00786DBF" w:rsidP="00786DBF">
            <w:pPr>
              <w:pStyle w:val="Code"/>
            </w:pPr>
            <w:r>
              <w:t>Welcome to the production team Mr./Mrs. Robert.</w:t>
            </w:r>
          </w:p>
          <w:p w14:paraId="1432E0B3" w14:textId="44C506F6" w:rsidR="00A90CD6" w:rsidRPr="00675968" w:rsidRDefault="00786DBF" w:rsidP="00786DBF">
            <w:pPr>
              <w:pStyle w:val="Code"/>
            </w:pPr>
            <w:r>
              <w:t>It was pleasure for SoftUni to work with Mr./Mrs. Peter.</w:t>
            </w:r>
          </w:p>
        </w:tc>
      </w:tr>
    </w:tbl>
    <w:p w14:paraId="622D4EF9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724C34D0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DCC3B1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D20E5" w:rsidRPr="008F4073" w14:paraId="3A2F8D8C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9315C2" w14:textId="37FE39FD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bookmarkStart w:id="0" w:name="_GoBack"/>
            <w:r w:rsidRPr="008F4073">
              <w:rPr>
                <w:color w:val="0000FF"/>
                <w:lang w:val="bg-BG" w:eastAsia="bg-BG"/>
              </w:rPr>
              <w:t>let</w:t>
            </w:r>
            <w:r w:rsidRPr="008F4073">
              <w:rPr>
                <w:lang w:val="bg-BG" w:eastAsia="bg-BG"/>
              </w:rPr>
              <w:t xml:space="preserve"> organization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Pr="008F4073">
              <w:rPr>
                <w:lang w:val="bg-BG" w:eastAsia="bg-BG"/>
              </w:rPr>
              <w:t xml:space="preserve"> Organization(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E05E46" w:rsidRPr="008F4073">
              <w:rPr>
                <w:color w:val="A31515"/>
                <w:lang w:val="bg-BG" w:eastAsia="bg-BG"/>
              </w:rPr>
              <w:t>SBTech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A2076E" w:rsidRPr="008F4073">
              <w:rPr>
                <w:color w:val="09885A"/>
                <w:lang w:val="bg-BG" w:eastAsia="bg-BG"/>
              </w:rPr>
              <w:t>1000</w:t>
            </w:r>
            <w:r w:rsidRPr="008F4073">
              <w:rPr>
                <w:lang w:val="bg-BG" w:eastAsia="bg-BG"/>
              </w:rPr>
              <w:t>);</w:t>
            </w:r>
          </w:p>
          <w:p w14:paraId="55B6999A" w14:textId="77777777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</w:p>
          <w:p w14:paraId="592F98F6" w14:textId="37877B31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console.log(organization.add(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'marketing'</w:t>
            </w:r>
            <w:r w:rsidRPr="008F4073">
              <w:rPr>
                <w:lang w:val="bg-BG" w:eastAsia="bg-BG"/>
              </w:rPr>
              <w:t xml:space="preserve">, </w:t>
            </w:r>
            <w:r w:rsidR="00561593" w:rsidRPr="008F4073">
              <w:rPr>
                <w:color w:val="09885A"/>
                <w:lang w:val="bg-BG" w:eastAsia="bg-BG"/>
              </w:rPr>
              <w:t>800</w:t>
            </w:r>
            <w:r w:rsidRPr="008F4073">
              <w:rPr>
                <w:lang w:val="bg-BG" w:eastAsia="bg-BG"/>
              </w:rPr>
              <w:t>));</w:t>
            </w:r>
          </w:p>
          <w:p w14:paraId="51A59386" w14:textId="00AC628B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F00DC8" w:rsidRPr="008F4073">
              <w:rPr>
                <w:lang w:val="bg-BG" w:eastAsia="bg-BG"/>
              </w:rPr>
              <w:t>organization.add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'Robert'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'production'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</w:p>
          <w:p w14:paraId="72121153" w14:textId="704D2E7B" w:rsidR="00A34436" w:rsidRPr="008F4073" w:rsidRDefault="00A34436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F00DC8" w:rsidRPr="008F4073">
              <w:rPr>
                <w:lang w:val="bg-BG" w:eastAsia="bg-BG"/>
              </w:rPr>
              <w:t>organization.add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'production'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  <w:bookmarkEnd w:id="0"/>
          </w:p>
        </w:tc>
      </w:tr>
    </w:tbl>
    <w:p w14:paraId="4D55F905" w14:textId="1D6FB750" w:rsidR="00AD20E5" w:rsidRDefault="00AD20E5" w:rsidP="00AD20E5">
      <w:pPr>
        <w:rPr>
          <w:noProof/>
          <w:lang w:val="bg-BG"/>
        </w:rPr>
      </w:pPr>
    </w:p>
    <w:p w14:paraId="61D84337" w14:textId="409775F0" w:rsidR="002C6DBC" w:rsidRDefault="002C6DBC" w:rsidP="00AD20E5">
      <w:pPr>
        <w:rPr>
          <w:noProof/>
          <w:lang w:val="bg-BG"/>
        </w:rPr>
      </w:pPr>
    </w:p>
    <w:p w14:paraId="0D9453AE" w14:textId="77777777" w:rsidR="002C6DBC" w:rsidRPr="008F4073" w:rsidRDefault="002C6DBC" w:rsidP="00AD20E5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6A254B97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3F0164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lastRenderedPageBreak/>
              <w:t>Output</w:t>
            </w:r>
          </w:p>
        </w:tc>
      </w:tr>
      <w:tr w:rsidR="00AD20E5" w:rsidRPr="008F4073" w14:paraId="3747F44D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DE59D6" w14:textId="77777777" w:rsidR="00786DBF" w:rsidRDefault="00786DBF" w:rsidP="00786DBF">
            <w:pPr>
              <w:pStyle w:val="Code"/>
            </w:pPr>
            <w:r>
              <w:t>The salary that marketing department can offer to you Mr./Mrs. Peter is $400.</w:t>
            </w:r>
          </w:p>
          <w:p w14:paraId="2C293A4A" w14:textId="77777777" w:rsidR="00786DBF" w:rsidRDefault="00786DBF" w:rsidP="00786DBF">
            <w:pPr>
              <w:pStyle w:val="Code"/>
            </w:pPr>
            <w:r>
              <w:t>The salary that production department can offer to you Mr./Mrs. Robert is $350.</w:t>
            </w:r>
          </w:p>
          <w:p w14:paraId="4AC65F6F" w14:textId="44ADF0AA" w:rsidR="00675968" w:rsidRPr="008F4073" w:rsidRDefault="00786DBF" w:rsidP="00786DBF">
            <w:pPr>
              <w:pStyle w:val="Code"/>
              <w:rPr>
                <w:lang w:val="bg-BG"/>
              </w:rPr>
            </w:pPr>
            <w:r>
              <w:t>The salary that production department can offer to you Mr./Mrs. Peter is $350.</w:t>
            </w:r>
          </w:p>
        </w:tc>
      </w:tr>
    </w:tbl>
    <w:p w14:paraId="02BDB3AD" w14:textId="799E4A26" w:rsidR="00F645A1" w:rsidRPr="008F4073" w:rsidRDefault="00F645A1" w:rsidP="00FE2517">
      <w:pPr>
        <w:rPr>
          <w:rStyle w:val="CodeChar"/>
          <w:lang w:val="bg-BG"/>
        </w:rPr>
      </w:pPr>
    </w:p>
    <w:sectPr w:rsidR="00F645A1" w:rsidRPr="008F4073" w:rsidSect="00DE71C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81E97" w14:textId="77777777" w:rsidR="00A6059C" w:rsidRDefault="00A6059C" w:rsidP="004A2906">
      <w:pPr>
        <w:spacing w:before="0" w:after="0" w:line="240" w:lineRule="auto"/>
      </w:pPr>
      <w:r>
        <w:separator/>
      </w:r>
    </w:p>
  </w:endnote>
  <w:endnote w:type="continuationSeparator" w:id="0">
    <w:p w14:paraId="206131A0" w14:textId="77777777" w:rsidR="00A6059C" w:rsidRDefault="00A6059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700E6" w14:textId="77777777" w:rsidR="008E1BFF" w:rsidRPr="00AC77AD" w:rsidRDefault="008E1BFF" w:rsidP="008E1BFF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5E80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17937B71" w:rsidR="008E1BFF" w:rsidRPr="008C2B83" w:rsidRDefault="008E1BFF" w:rsidP="008E1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66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0C7C4BCE" w14:textId="17937B71" w:rsidR="008E1BFF" w:rsidRPr="008C2B83" w:rsidRDefault="008E1BFF" w:rsidP="008E1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66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66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8E1BFF" w:rsidRDefault="008E1BFF" w:rsidP="008E1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43FF18" w14:textId="77777777" w:rsidR="008E1BFF" w:rsidRDefault="008E1BFF" w:rsidP="008E1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8E1BFF" w:rsidRDefault="008E1BFF" w:rsidP="008E1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8E1BFF" w:rsidRDefault="008E1BFF" w:rsidP="008E1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8E1BFF" w:rsidRDefault="008E1BFF" w:rsidP="008E1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8E1BFF" w:rsidRDefault="008E1BFF" w:rsidP="008E1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8E1BFF" w:rsidRDefault="008E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47209" w14:textId="77777777" w:rsidR="00A6059C" w:rsidRDefault="00A6059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64A41B8" w14:textId="77777777" w:rsidR="00A6059C" w:rsidRDefault="00A6059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78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62BB4"/>
    <w:multiLevelType w:val="hybridMultilevel"/>
    <w:tmpl w:val="A14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317B"/>
    <w:multiLevelType w:val="hybridMultilevel"/>
    <w:tmpl w:val="E3FE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23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5"/>
  </w:num>
  <w:num w:numId="11">
    <w:abstractNumId w:val="27"/>
  </w:num>
  <w:num w:numId="12">
    <w:abstractNumId w:val="16"/>
  </w:num>
  <w:num w:numId="13">
    <w:abstractNumId w:val="13"/>
  </w:num>
  <w:num w:numId="14">
    <w:abstractNumId w:val="17"/>
  </w:num>
  <w:num w:numId="15">
    <w:abstractNumId w:val="29"/>
  </w:num>
  <w:num w:numId="16">
    <w:abstractNumId w:val="24"/>
  </w:num>
  <w:num w:numId="17">
    <w:abstractNumId w:val="7"/>
  </w:num>
  <w:num w:numId="18">
    <w:abstractNumId w:val="2"/>
  </w:num>
  <w:num w:numId="19">
    <w:abstractNumId w:val="8"/>
  </w:num>
  <w:num w:numId="20">
    <w:abstractNumId w:val="26"/>
  </w:num>
  <w:num w:numId="21">
    <w:abstractNumId w:val="28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9"/>
  </w:num>
  <w:num w:numId="27">
    <w:abstractNumId w:val="10"/>
  </w:num>
  <w:num w:numId="28">
    <w:abstractNumId w:val="20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01856"/>
    <w:rsid w:val="00001D63"/>
    <w:rsid w:val="00012EF9"/>
    <w:rsid w:val="000172FF"/>
    <w:rsid w:val="000200F8"/>
    <w:rsid w:val="00022EF4"/>
    <w:rsid w:val="00023671"/>
    <w:rsid w:val="00023E0D"/>
    <w:rsid w:val="00025CDF"/>
    <w:rsid w:val="000318B1"/>
    <w:rsid w:val="00031FFF"/>
    <w:rsid w:val="0003464D"/>
    <w:rsid w:val="000372D5"/>
    <w:rsid w:val="00037F68"/>
    <w:rsid w:val="00044751"/>
    <w:rsid w:val="000456ED"/>
    <w:rsid w:val="00047114"/>
    <w:rsid w:val="0005539E"/>
    <w:rsid w:val="00060BBF"/>
    <w:rsid w:val="00061F72"/>
    <w:rsid w:val="000638B0"/>
    <w:rsid w:val="00063EA5"/>
    <w:rsid w:val="00070151"/>
    <w:rsid w:val="00071A8D"/>
    <w:rsid w:val="000722D0"/>
    <w:rsid w:val="000727C0"/>
    <w:rsid w:val="00073016"/>
    <w:rsid w:val="0007533E"/>
    <w:rsid w:val="00075E8D"/>
    <w:rsid w:val="00075EDC"/>
    <w:rsid w:val="00076255"/>
    <w:rsid w:val="00082A36"/>
    <w:rsid w:val="000A05ED"/>
    <w:rsid w:val="000A06F8"/>
    <w:rsid w:val="000A5B13"/>
    <w:rsid w:val="000B1616"/>
    <w:rsid w:val="000B223D"/>
    <w:rsid w:val="000B3B16"/>
    <w:rsid w:val="000B5276"/>
    <w:rsid w:val="000C0416"/>
    <w:rsid w:val="000C0EEA"/>
    <w:rsid w:val="000C1F37"/>
    <w:rsid w:val="000C4558"/>
    <w:rsid w:val="000C45CA"/>
    <w:rsid w:val="000D1357"/>
    <w:rsid w:val="000D2706"/>
    <w:rsid w:val="000D49CC"/>
    <w:rsid w:val="000D7640"/>
    <w:rsid w:val="000E0E7C"/>
    <w:rsid w:val="000E15E5"/>
    <w:rsid w:val="000E2B62"/>
    <w:rsid w:val="000E5747"/>
    <w:rsid w:val="000E66C0"/>
    <w:rsid w:val="000E69E7"/>
    <w:rsid w:val="000F0F10"/>
    <w:rsid w:val="000F1F1A"/>
    <w:rsid w:val="000F2628"/>
    <w:rsid w:val="000F2DF5"/>
    <w:rsid w:val="000F491E"/>
    <w:rsid w:val="000F5CDA"/>
    <w:rsid w:val="00100B22"/>
    <w:rsid w:val="00105766"/>
    <w:rsid w:val="00107AC7"/>
    <w:rsid w:val="00112648"/>
    <w:rsid w:val="00113339"/>
    <w:rsid w:val="00114121"/>
    <w:rsid w:val="001324DF"/>
    <w:rsid w:val="00136069"/>
    <w:rsid w:val="00136BCF"/>
    <w:rsid w:val="00143698"/>
    <w:rsid w:val="001440BA"/>
    <w:rsid w:val="00153706"/>
    <w:rsid w:val="00155EFE"/>
    <w:rsid w:val="001565E7"/>
    <w:rsid w:val="001572D8"/>
    <w:rsid w:val="00161C8B"/>
    <w:rsid w:val="0016325B"/>
    <w:rsid w:val="00166E3B"/>
    <w:rsid w:val="0017112D"/>
    <w:rsid w:val="00171ACB"/>
    <w:rsid w:val="001723DF"/>
    <w:rsid w:val="001745ED"/>
    <w:rsid w:val="00175A05"/>
    <w:rsid w:val="00180285"/>
    <w:rsid w:val="0018122B"/>
    <w:rsid w:val="001819DD"/>
    <w:rsid w:val="0018733A"/>
    <w:rsid w:val="001875CA"/>
    <w:rsid w:val="00190DC6"/>
    <w:rsid w:val="00191C39"/>
    <w:rsid w:val="00192611"/>
    <w:rsid w:val="00196CB4"/>
    <w:rsid w:val="001978D9"/>
    <w:rsid w:val="001A2600"/>
    <w:rsid w:val="001A580D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2F7C"/>
    <w:rsid w:val="001E3AE0"/>
    <w:rsid w:val="001E3C4B"/>
    <w:rsid w:val="001E656B"/>
    <w:rsid w:val="001F528C"/>
    <w:rsid w:val="001F62A0"/>
    <w:rsid w:val="0020003A"/>
    <w:rsid w:val="00201ABA"/>
    <w:rsid w:val="002030DA"/>
    <w:rsid w:val="00203FCE"/>
    <w:rsid w:val="002046B6"/>
    <w:rsid w:val="00206A46"/>
    <w:rsid w:val="0021057C"/>
    <w:rsid w:val="00210C45"/>
    <w:rsid w:val="00212389"/>
    <w:rsid w:val="002141A2"/>
    <w:rsid w:val="00217264"/>
    <w:rsid w:val="00217277"/>
    <w:rsid w:val="00220BB8"/>
    <w:rsid w:val="00224473"/>
    <w:rsid w:val="00224897"/>
    <w:rsid w:val="00226C5A"/>
    <w:rsid w:val="0023136B"/>
    <w:rsid w:val="00233BA6"/>
    <w:rsid w:val="00235162"/>
    <w:rsid w:val="00235D59"/>
    <w:rsid w:val="00236B94"/>
    <w:rsid w:val="00240CF7"/>
    <w:rsid w:val="00241E02"/>
    <w:rsid w:val="0024321D"/>
    <w:rsid w:val="00246B9C"/>
    <w:rsid w:val="00250965"/>
    <w:rsid w:val="002518C9"/>
    <w:rsid w:val="002522EC"/>
    <w:rsid w:val="0025232B"/>
    <w:rsid w:val="00253E25"/>
    <w:rsid w:val="0025478B"/>
    <w:rsid w:val="00257025"/>
    <w:rsid w:val="002628A4"/>
    <w:rsid w:val="002646E9"/>
    <w:rsid w:val="002712DA"/>
    <w:rsid w:val="002718EC"/>
    <w:rsid w:val="00274F37"/>
    <w:rsid w:val="00276BCD"/>
    <w:rsid w:val="00277E86"/>
    <w:rsid w:val="0028015A"/>
    <w:rsid w:val="0028027A"/>
    <w:rsid w:val="00280387"/>
    <w:rsid w:val="002806C4"/>
    <w:rsid w:val="00281413"/>
    <w:rsid w:val="00283DE6"/>
    <w:rsid w:val="00283EBD"/>
    <w:rsid w:val="0029497A"/>
    <w:rsid w:val="00294E61"/>
    <w:rsid w:val="0029793B"/>
    <w:rsid w:val="002A099F"/>
    <w:rsid w:val="002A43A6"/>
    <w:rsid w:val="002B2556"/>
    <w:rsid w:val="002B44A0"/>
    <w:rsid w:val="002B46EB"/>
    <w:rsid w:val="002C3B76"/>
    <w:rsid w:val="002C6479"/>
    <w:rsid w:val="002C6DBC"/>
    <w:rsid w:val="002C715D"/>
    <w:rsid w:val="002C7B94"/>
    <w:rsid w:val="002D378C"/>
    <w:rsid w:val="002D37B4"/>
    <w:rsid w:val="002D58A9"/>
    <w:rsid w:val="002D640B"/>
    <w:rsid w:val="002E5428"/>
    <w:rsid w:val="002F0D0E"/>
    <w:rsid w:val="002F0E05"/>
    <w:rsid w:val="002F7D03"/>
    <w:rsid w:val="00303470"/>
    <w:rsid w:val="00305052"/>
    <w:rsid w:val="003051A1"/>
    <w:rsid w:val="003126E2"/>
    <w:rsid w:val="00312A6B"/>
    <w:rsid w:val="003154BD"/>
    <w:rsid w:val="003159FF"/>
    <w:rsid w:val="00316B1D"/>
    <w:rsid w:val="00330762"/>
    <w:rsid w:val="003352D5"/>
    <w:rsid w:val="00335D49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7152E"/>
    <w:rsid w:val="00372632"/>
    <w:rsid w:val="003813D0"/>
    <w:rsid w:val="00381454"/>
    <w:rsid w:val="00386087"/>
    <w:rsid w:val="00390314"/>
    <w:rsid w:val="00390437"/>
    <w:rsid w:val="00391D54"/>
    <w:rsid w:val="003939C8"/>
    <w:rsid w:val="003978A2"/>
    <w:rsid w:val="003A0572"/>
    <w:rsid w:val="003A0892"/>
    <w:rsid w:val="003A1C69"/>
    <w:rsid w:val="003A2F0F"/>
    <w:rsid w:val="003A373B"/>
    <w:rsid w:val="003A3A98"/>
    <w:rsid w:val="003A3BF4"/>
    <w:rsid w:val="003A5957"/>
    <w:rsid w:val="003A5D2A"/>
    <w:rsid w:val="003A666F"/>
    <w:rsid w:val="003B4749"/>
    <w:rsid w:val="003B5A87"/>
    <w:rsid w:val="003C26C3"/>
    <w:rsid w:val="003C27B5"/>
    <w:rsid w:val="003C6C22"/>
    <w:rsid w:val="003D1F58"/>
    <w:rsid w:val="003D4918"/>
    <w:rsid w:val="003E0CB9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2CE8"/>
    <w:rsid w:val="00405D71"/>
    <w:rsid w:val="00411043"/>
    <w:rsid w:val="00411DF9"/>
    <w:rsid w:val="0041357E"/>
    <w:rsid w:val="0041412A"/>
    <w:rsid w:val="004174AD"/>
    <w:rsid w:val="004260CB"/>
    <w:rsid w:val="00426FC2"/>
    <w:rsid w:val="0043226E"/>
    <w:rsid w:val="0043257D"/>
    <w:rsid w:val="00433925"/>
    <w:rsid w:val="004341CB"/>
    <w:rsid w:val="00436AF6"/>
    <w:rsid w:val="0043770B"/>
    <w:rsid w:val="0044421C"/>
    <w:rsid w:val="004444EB"/>
    <w:rsid w:val="00451B91"/>
    <w:rsid w:val="00453410"/>
    <w:rsid w:val="004545C0"/>
    <w:rsid w:val="00455C40"/>
    <w:rsid w:val="0045775A"/>
    <w:rsid w:val="00457FAA"/>
    <w:rsid w:val="00460A53"/>
    <w:rsid w:val="00462F21"/>
    <w:rsid w:val="0046710A"/>
    <w:rsid w:val="00470675"/>
    <w:rsid w:val="004726FB"/>
    <w:rsid w:val="00473324"/>
    <w:rsid w:val="004801EC"/>
    <w:rsid w:val="00493E79"/>
    <w:rsid w:val="00494278"/>
    <w:rsid w:val="00494AF9"/>
    <w:rsid w:val="00496162"/>
    <w:rsid w:val="00496828"/>
    <w:rsid w:val="00496C3B"/>
    <w:rsid w:val="004A23EE"/>
    <w:rsid w:val="004A2906"/>
    <w:rsid w:val="004A50D8"/>
    <w:rsid w:val="004A637E"/>
    <w:rsid w:val="004A7964"/>
    <w:rsid w:val="004B2486"/>
    <w:rsid w:val="004B3A21"/>
    <w:rsid w:val="004C085A"/>
    <w:rsid w:val="004C0B4A"/>
    <w:rsid w:val="004C452F"/>
    <w:rsid w:val="004C4EB1"/>
    <w:rsid w:val="004C6EB8"/>
    <w:rsid w:val="004D22B7"/>
    <w:rsid w:val="004D4932"/>
    <w:rsid w:val="004D69BB"/>
    <w:rsid w:val="004E08E6"/>
    <w:rsid w:val="004E16FA"/>
    <w:rsid w:val="004E6005"/>
    <w:rsid w:val="004E703B"/>
    <w:rsid w:val="004E7F93"/>
    <w:rsid w:val="004F2180"/>
    <w:rsid w:val="004F2E85"/>
    <w:rsid w:val="004F2FBA"/>
    <w:rsid w:val="004F3C7B"/>
    <w:rsid w:val="004F6FD4"/>
    <w:rsid w:val="004F7900"/>
    <w:rsid w:val="0050342D"/>
    <w:rsid w:val="00503A86"/>
    <w:rsid w:val="00504C29"/>
    <w:rsid w:val="00506E60"/>
    <w:rsid w:val="00511ABA"/>
    <w:rsid w:val="00512D74"/>
    <w:rsid w:val="00513A89"/>
    <w:rsid w:val="00521699"/>
    <w:rsid w:val="00521913"/>
    <w:rsid w:val="0052201B"/>
    <w:rsid w:val="00522B2C"/>
    <w:rsid w:val="00524B78"/>
    <w:rsid w:val="005264F6"/>
    <w:rsid w:val="00526CC1"/>
    <w:rsid w:val="00527195"/>
    <w:rsid w:val="00530518"/>
    <w:rsid w:val="00531234"/>
    <w:rsid w:val="00531489"/>
    <w:rsid w:val="0053331D"/>
    <w:rsid w:val="005422B9"/>
    <w:rsid w:val="005444C1"/>
    <w:rsid w:val="00545400"/>
    <w:rsid w:val="00545B9D"/>
    <w:rsid w:val="00546DC7"/>
    <w:rsid w:val="00554D6D"/>
    <w:rsid w:val="00556476"/>
    <w:rsid w:val="00556B17"/>
    <w:rsid w:val="005575DB"/>
    <w:rsid w:val="00561593"/>
    <w:rsid w:val="0056316A"/>
    <w:rsid w:val="00563EAA"/>
    <w:rsid w:val="00565AFF"/>
    <w:rsid w:val="00566684"/>
    <w:rsid w:val="005670CA"/>
    <w:rsid w:val="00570432"/>
    <w:rsid w:val="00570470"/>
    <w:rsid w:val="005741E5"/>
    <w:rsid w:val="00575270"/>
    <w:rsid w:val="00575451"/>
    <w:rsid w:val="00580306"/>
    <w:rsid w:val="00580745"/>
    <w:rsid w:val="00580E59"/>
    <w:rsid w:val="005821E6"/>
    <w:rsid w:val="005850F5"/>
    <w:rsid w:val="00586603"/>
    <w:rsid w:val="00587BFF"/>
    <w:rsid w:val="0059549E"/>
    <w:rsid w:val="005968C4"/>
    <w:rsid w:val="00596B48"/>
    <w:rsid w:val="005A0D5A"/>
    <w:rsid w:val="005A1E4D"/>
    <w:rsid w:val="005A1E89"/>
    <w:rsid w:val="005A26DD"/>
    <w:rsid w:val="005A39C7"/>
    <w:rsid w:val="005A3C43"/>
    <w:rsid w:val="005B1E00"/>
    <w:rsid w:val="005B1F6A"/>
    <w:rsid w:val="005B37C1"/>
    <w:rsid w:val="005B4D39"/>
    <w:rsid w:val="005C1BF8"/>
    <w:rsid w:val="005C297A"/>
    <w:rsid w:val="005C58B1"/>
    <w:rsid w:val="005C65E8"/>
    <w:rsid w:val="005D374B"/>
    <w:rsid w:val="005D7715"/>
    <w:rsid w:val="005E18C7"/>
    <w:rsid w:val="005E19B8"/>
    <w:rsid w:val="005E3DB4"/>
    <w:rsid w:val="005E56D1"/>
    <w:rsid w:val="005E75E9"/>
    <w:rsid w:val="005F04D9"/>
    <w:rsid w:val="005F1AB9"/>
    <w:rsid w:val="005F5D80"/>
    <w:rsid w:val="005F61E2"/>
    <w:rsid w:val="005F62FB"/>
    <w:rsid w:val="005F6734"/>
    <w:rsid w:val="005F6ED5"/>
    <w:rsid w:val="006055FE"/>
    <w:rsid w:val="006113E4"/>
    <w:rsid w:val="00611994"/>
    <w:rsid w:val="00612494"/>
    <w:rsid w:val="0061300F"/>
    <w:rsid w:val="00613F45"/>
    <w:rsid w:val="006158A3"/>
    <w:rsid w:val="00620162"/>
    <w:rsid w:val="006208D9"/>
    <w:rsid w:val="006276F2"/>
    <w:rsid w:val="00632B4B"/>
    <w:rsid w:val="00633357"/>
    <w:rsid w:val="00635F72"/>
    <w:rsid w:val="006377D4"/>
    <w:rsid w:val="0064456F"/>
    <w:rsid w:val="006456FA"/>
    <w:rsid w:val="0064772D"/>
    <w:rsid w:val="00647E4B"/>
    <w:rsid w:val="006509C1"/>
    <w:rsid w:val="00650F27"/>
    <w:rsid w:val="00652A00"/>
    <w:rsid w:val="006551AE"/>
    <w:rsid w:val="00660904"/>
    <w:rsid w:val="006617C0"/>
    <w:rsid w:val="00661C69"/>
    <w:rsid w:val="00665949"/>
    <w:rsid w:val="00665A7E"/>
    <w:rsid w:val="006677C2"/>
    <w:rsid w:val="00667D3A"/>
    <w:rsid w:val="00671846"/>
    <w:rsid w:val="006718B3"/>
    <w:rsid w:val="006724F7"/>
    <w:rsid w:val="00673DF8"/>
    <w:rsid w:val="00674032"/>
    <w:rsid w:val="00675968"/>
    <w:rsid w:val="00676A11"/>
    <w:rsid w:val="00677E13"/>
    <w:rsid w:val="006800B4"/>
    <w:rsid w:val="00681088"/>
    <w:rsid w:val="0068199E"/>
    <w:rsid w:val="00681F4B"/>
    <w:rsid w:val="00682766"/>
    <w:rsid w:val="00682A10"/>
    <w:rsid w:val="00685539"/>
    <w:rsid w:val="00687B7A"/>
    <w:rsid w:val="00690556"/>
    <w:rsid w:val="00696965"/>
    <w:rsid w:val="006A2FF1"/>
    <w:rsid w:val="006A3611"/>
    <w:rsid w:val="006A54D3"/>
    <w:rsid w:val="006A6653"/>
    <w:rsid w:val="006A7965"/>
    <w:rsid w:val="006B2946"/>
    <w:rsid w:val="006B2D59"/>
    <w:rsid w:val="006B3BC7"/>
    <w:rsid w:val="006C1D1E"/>
    <w:rsid w:val="006C2C16"/>
    <w:rsid w:val="006C3518"/>
    <w:rsid w:val="006C39DF"/>
    <w:rsid w:val="006C432E"/>
    <w:rsid w:val="006C50CE"/>
    <w:rsid w:val="006D0774"/>
    <w:rsid w:val="006D0876"/>
    <w:rsid w:val="006D1BF2"/>
    <w:rsid w:val="006D1E18"/>
    <w:rsid w:val="006D2713"/>
    <w:rsid w:val="006D2C70"/>
    <w:rsid w:val="006D6C59"/>
    <w:rsid w:val="006D7045"/>
    <w:rsid w:val="006D78D2"/>
    <w:rsid w:val="006E115A"/>
    <w:rsid w:val="006E219E"/>
    <w:rsid w:val="006E29A4"/>
    <w:rsid w:val="006E7424"/>
    <w:rsid w:val="006E7C80"/>
    <w:rsid w:val="006E7E73"/>
    <w:rsid w:val="006F0175"/>
    <w:rsid w:val="006F02F7"/>
    <w:rsid w:val="006F2C34"/>
    <w:rsid w:val="006F3465"/>
    <w:rsid w:val="006F3B1C"/>
    <w:rsid w:val="006F4FDD"/>
    <w:rsid w:val="006F68AB"/>
    <w:rsid w:val="00700399"/>
    <w:rsid w:val="00703ADC"/>
    <w:rsid w:val="00706527"/>
    <w:rsid w:val="00706F68"/>
    <w:rsid w:val="00707495"/>
    <w:rsid w:val="00711947"/>
    <w:rsid w:val="007147DB"/>
    <w:rsid w:val="00715066"/>
    <w:rsid w:val="0071565C"/>
    <w:rsid w:val="00715AC9"/>
    <w:rsid w:val="0072292D"/>
    <w:rsid w:val="007243EF"/>
    <w:rsid w:val="00724AF5"/>
    <w:rsid w:val="00725B3F"/>
    <w:rsid w:val="00734954"/>
    <w:rsid w:val="00737DA0"/>
    <w:rsid w:val="00741B4C"/>
    <w:rsid w:val="0074213F"/>
    <w:rsid w:val="0074367A"/>
    <w:rsid w:val="0074654C"/>
    <w:rsid w:val="00747EBF"/>
    <w:rsid w:val="00752DB0"/>
    <w:rsid w:val="00754149"/>
    <w:rsid w:val="007574C0"/>
    <w:rsid w:val="0076160B"/>
    <w:rsid w:val="00762B02"/>
    <w:rsid w:val="00766D28"/>
    <w:rsid w:val="007719E5"/>
    <w:rsid w:val="007730A7"/>
    <w:rsid w:val="00773515"/>
    <w:rsid w:val="00774448"/>
    <w:rsid w:val="00774E6D"/>
    <w:rsid w:val="007803EC"/>
    <w:rsid w:val="00780DA6"/>
    <w:rsid w:val="00781F49"/>
    <w:rsid w:val="00783835"/>
    <w:rsid w:val="00783B98"/>
    <w:rsid w:val="00786DBF"/>
    <w:rsid w:val="007877FB"/>
    <w:rsid w:val="00790101"/>
    <w:rsid w:val="00791FAF"/>
    <w:rsid w:val="00792364"/>
    <w:rsid w:val="007929C8"/>
    <w:rsid w:val="00795702"/>
    <w:rsid w:val="00796104"/>
    <w:rsid w:val="00797161"/>
    <w:rsid w:val="007A3D5D"/>
    <w:rsid w:val="007A4C10"/>
    <w:rsid w:val="007A6B51"/>
    <w:rsid w:val="007A70B5"/>
    <w:rsid w:val="007B022A"/>
    <w:rsid w:val="007B0326"/>
    <w:rsid w:val="007B16B8"/>
    <w:rsid w:val="007B217F"/>
    <w:rsid w:val="007B4B23"/>
    <w:rsid w:val="007C079D"/>
    <w:rsid w:val="007C163A"/>
    <w:rsid w:val="007C2879"/>
    <w:rsid w:val="007C3E6A"/>
    <w:rsid w:val="007D1FD4"/>
    <w:rsid w:val="007D2EDE"/>
    <w:rsid w:val="007D4376"/>
    <w:rsid w:val="007D5EFE"/>
    <w:rsid w:val="007E1012"/>
    <w:rsid w:val="007E4B05"/>
    <w:rsid w:val="007E5CB9"/>
    <w:rsid w:val="007F41EE"/>
    <w:rsid w:val="007F46E7"/>
    <w:rsid w:val="007F5ABA"/>
    <w:rsid w:val="007F5FB7"/>
    <w:rsid w:val="00800A24"/>
    <w:rsid w:val="008026A7"/>
    <w:rsid w:val="00803A6F"/>
    <w:rsid w:val="008114E3"/>
    <w:rsid w:val="008121F6"/>
    <w:rsid w:val="00812CA9"/>
    <w:rsid w:val="00813B45"/>
    <w:rsid w:val="00814506"/>
    <w:rsid w:val="008162AC"/>
    <w:rsid w:val="00820E97"/>
    <w:rsid w:val="00834FEB"/>
    <w:rsid w:val="008378AF"/>
    <w:rsid w:val="00837C4C"/>
    <w:rsid w:val="008400A0"/>
    <w:rsid w:val="008408A9"/>
    <w:rsid w:val="00840E22"/>
    <w:rsid w:val="0084198F"/>
    <w:rsid w:val="00842897"/>
    <w:rsid w:val="0084380B"/>
    <w:rsid w:val="0084575F"/>
    <w:rsid w:val="00845B57"/>
    <w:rsid w:val="00847090"/>
    <w:rsid w:val="008518DB"/>
    <w:rsid w:val="00854004"/>
    <w:rsid w:val="00856B1F"/>
    <w:rsid w:val="0086067D"/>
    <w:rsid w:val="00861586"/>
    <w:rsid w:val="0086346F"/>
    <w:rsid w:val="00864A53"/>
    <w:rsid w:val="0086798A"/>
    <w:rsid w:val="008713BA"/>
    <w:rsid w:val="00873C89"/>
    <w:rsid w:val="008749C3"/>
    <w:rsid w:val="00880080"/>
    <w:rsid w:val="0088094C"/>
    <w:rsid w:val="00882FF5"/>
    <w:rsid w:val="008833D0"/>
    <w:rsid w:val="0088539D"/>
    <w:rsid w:val="00886E7D"/>
    <w:rsid w:val="00886E8D"/>
    <w:rsid w:val="00887661"/>
    <w:rsid w:val="008A2972"/>
    <w:rsid w:val="008A2C03"/>
    <w:rsid w:val="008A56F2"/>
    <w:rsid w:val="008B1E9E"/>
    <w:rsid w:val="008B2AFD"/>
    <w:rsid w:val="008B369E"/>
    <w:rsid w:val="008B4542"/>
    <w:rsid w:val="008B4E59"/>
    <w:rsid w:val="008B5102"/>
    <w:rsid w:val="008B515C"/>
    <w:rsid w:val="008B53CA"/>
    <w:rsid w:val="008B7AF3"/>
    <w:rsid w:val="008C252B"/>
    <w:rsid w:val="008C267A"/>
    <w:rsid w:val="008D055A"/>
    <w:rsid w:val="008D2821"/>
    <w:rsid w:val="008D53C8"/>
    <w:rsid w:val="008D55D2"/>
    <w:rsid w:val="008D5D15"/>
    <w:rsid w:val="008D63AE"/>
    <w:rsid w:val="008D7DD4"/>
    <w:rsid w:val="008E10DA"/>
    <w:rsid w:val="008E1BFF"/>
    <w:rsid w:val="008F03C4"/>
    <w:rsid w:val="008F10C3"/>
    <w:rsid w:val="008F4073"/>
    <w:rsid w:val="008F4C44"/>
    <w:rsid w:val="008F5EC1"/>
    <w:rsid w:val="008F7671"/>
    <w:rsid w:val="0090025C"/>
    <w:rsid w:val="0090178D"/>
    <w:rsid w:val="009067F1"/>
    <w:rsid w:val="00906A87"/>
    <w:rsid w:val="0091236F"/>
    <w:rsid w:val="0091341C"/>
    <w:rsid w:val="0091402F"/>
    <w:rsid w:val="00915C27"/>
    <w:rsid w:val="00915E1D"/>
    <w:rsid w:val="00917242"/>
    <w:rsid w:val="00917904"/>
    <w:rsid w:val="009209CA"/>
    <w:rsid w:val="009230A4"/>
    <w:rsid w:val="0092339D"/>
    <w:rsid w:val="00924A76"/>
    <w:rsid w:val="0092643A"/>
    <w:rsid w:val="009273E4"/>
    <w:rsid w:val="009357E2"/>
    <w:rsid w:val="00942263"/>
    <w:rsid w:val="0094327F"/>
    <w:rsid w:val="009442B8"/>
    <w:rsid w:val="00944D4F"/>
    <w:rsid w:val="009456CD"/>
    <w:rsid w:val="00952AF6"/>
    <w:rsid w:val="00953635"/>
    <w:rsid w:val="0096165A"/>
    <w:rsid w:val="009620F9"/>
    <w:rsid w:val="009633DF"/>
    <w:rsid w:val="00963FAC"/>
    <w:rsid w:val="009700D0"/>
    <w:rsid w:val="00971E24"/>
    <w:rsid w:val="00973B70"/>
    <w:rsid w:val="00973E4A"/>
    <w:rsid w:val="009801CC"/>
    <w:rsid w:val="00980462"/>
    <w:rsid w:val="00984062"/>
    <w:rsid w:val="009852A1"/>
    <w:rsid w:val="00987F31"/>
    <w:rsid w:val="0099379E"/>
    <w:rsid w:val="009A1B96"/>
    <w:rsid w:val="009A1FA9"/>
    <w:rsid w:val="009A3206"/>
    <w:rsid w:val="009A3786"/>
    <w:rsid w:val="009A7F32"/>
    <w:rsid w:val="009B18A0"/>
    <w:rsid w:val="009B2D32"/>
    <w:rsid w:val="009B2D5D"/>
    <w:rsid w:val="009B2F8C"/>
    <w:rsid w:val="009B4AB9"/>
    <w:rsid w:val="009B70EB"/>
    <w:rsid w:val="009B72FE"/>
    <w:rsid w:val="009B7E5F"/>
    <w:rsid w:val="009C27BC"/>
    <w:rsid w:val="009C2D03"/>
    <w:rsid w:val="009C44A6"/>
    <w:rsid w:val="009C4DC7"/>
    <w:rsid w:val="009C7467"/>
    <w:rsid w:val="009C7F1E"/>
    <w:rsid w:val="009D010B"/>
    <w:rsid w:val="009D06E8"/>
    <w:rsid w:val="009D3422"/>
    <w:rsid w:val="009D47A7"/>
    <w:rsid w:val="009D5A62"/>
    <w:rsid w:val="009D710A"/>
    <w:rsid w:val="009E024A"/>
    <w:rsid w:val="009E708A"/>
    <w:rsid w:val="009F25A8"/>
    <w:rsid w:val="009F2A50"/>
    <w:rsid w:val="009F2B8E"/>
    <w:rsid w:val="009F2F8F"/>
    <w:rsid w:val="009F46CD"/>
    <w:rsid w:val="009F5D72"/>
    <w:rsid w:val="009F65E6"/>
    <w:rsid w:val="00A03BFC"/>
    <w:rsid w:val="00A04548"/>
    <w:rsid w:val="00A05B77"/>
    <w:rsid w:val="00A05BFF"/>
    <w:rsid w:val="00A05D86"/>
    <w:rsid w:val="00A10655"/>
    <w:rsid w:val="00A13F4F"/>
    <w:rsid w:val="00A15CD0"/>
    <w:rsid w:val="00A170F3"/>
    <w:rsid w:val="00A17DC5"/>
    <w:rsid w:val="00A203F5"/>
    <w:rsid w:val="00A2076E"/>
    <w:rsid w:val="00A20933"/>
    <w:rsid w:val="00A20F48"/>
    <w:rsid w:val="00A23123"/>
    <w:rsid w:val="00A25A68"/>
    <w:rsid w:val="00A270FE"/>
    <w:rsid w:val="00A3175C"/>
    <w:rsid w:val="00A32498"/>
    <w:rsid w:val="00A32C0C"/>
    <w:rsid w:val="00A3370F"/>
    <w:rsid w:val="00A34436"/>
    <w:rsid w:val="00A3483D"/>
    <w:rsid w:val="00A37881"/>
    <w:rsid w:val="00A416C6"/>
    <w:rsid w:val="00A53AF8"/>
    <w:rsid w:val="00A55EF2"/>
    <w:rsid w:val="00A6059C"/>
    <w:rsid w:val="00A61E4D"/>
    <w:rsid w:val="00A65F06"/>
    <w:rsid w:val="00A7050F"/>
    <w:rsid w:val="00A711DD"/>
    <w:rsid w:val="00A77F2F"/>
    <w:rsid w:val="00A80520"/>
    <w:rsid w:val="00A80FDE"/>
    <w:rsid w:val="00A82112"/>
    <w:rsid w:val="00A85593"/>
    <w:rsid w:val="00A87301"/>
    <w:rsid w:val="00A87A8F"/>
    <w:rsid w:val="00A90CD6"/>
    <w:rsid w:val="00A94613"/>
    <w:rsid w:val="00A9534D"/>
    <w:rsid w:val="00A9776C"/>
    <w:rsid w:val="00A97D44"/>
    <w:rsid w:val="00AA0863"/>
    <w:rsid w:val="00AA0E27"/>
    <w:rsid w:val="00AA22AB"/>
    <w:rsid w:val="00AA445F"/>
    <w:rsid w:val="00AA4ECB"/>
    <w:rsid w:val="00AA55FC"/>
    <w:rsid w:val="00AA74FB"/>
    <w:rsid w:val="00AB0C23"/>
    <w:rsid w:val="00AB253E"/>
    <w:rsid w:val="00AB71AB"/>
    <w:rsid w:val="00AB760D"/>
    <w:rsid w:val="00AC2018"/>
    <w:rsid w:val="00AC3C79"/>
    <w:rsid w:val="00AC4E03"/>
    <w:rsid w:val="00AD07DC"/>
    <w:rsid w:val="00AD188D"/>
    <w:rsid w:val="00AD20E5"/>
    <w:rsid w:val="00AD5DC7"/>
    <w:rsid w:val="00AD79B9"/>
    <w:rsid w:val="00AE2791"/>
    <w:rsid w:val="00AF0004"/>
    <w:rsid w:val="00AF1B6C"/>
    <w:rsid w:val="00AF2569"/>
    <w:rsid w:val="00AF51AE"/>
    <w:rsid w:val="00AF56C5"/>
    <w:rsid w:val="00AF5FE6"/>
    <w:rsid w:val="00AF63F7"/>
    <w:rsid w:val="00AF703E"/>
    <w:rsid w:val="00B07D2F"/>
    <w:rsid w:val="00B11EF5"/>
    <w:rsid w:val="00B157F6"/>
    <w:rsid w:val="00B207D3"/>
    <w:rsid w:val="00B21A80"/>
    <w:rsid w:val="00B22620"/>
    <w:rsid w:val="00B22DF4"/>
    <w:rsid w:val="00B26115"/>
    <w:rsid w:val="00B27AF8"/>
    <w:rsid w:val="00B27FFE"/>
    <w:rsid w:val="00B31474"/>
    <w:rsid w:val="00B31BD6"/>
    <w:rsid w:val="00B322B4"/>
    <w:rsid w:val="00B33F4D"/>
    <w:rsid w:val="00B34321"/>
    <w:rsid w:val="00B34483"/>
    <w:rsid w:val="00B34485"/>
    <w:rsid w:val="00B37034"/>
    <w:rsid w:val="00B37A62"/>
    <w:rsid w:val="00B40036"/>
    <w:rsid w:val="00B40563"/>
    <w:rsid w:val="00B40E9F"/>
    <w:rsid w:val="00B434D2"/>
    <w:rsid w:val="00B454B9"/>
    <w:rsid w:val="00B4585D"/>
    <w:rsid w:val="00B46253"/>
    <w:rsid w:val="00B4797B"/>
    <w:rsid w:val="00B54380"/>
    <w:rsid w:val="00B543CC"/>
    <w:rsid w:val="00B55C3C"/>
    <w:rsid w:val="00B57F55"/>
    <w:rsid w:val="00B6318E"/>
    <w:rsid w:val="00B6343E"/>
    <w:rsid w:val="00B636A2"/>
    <w:rsid w:val="00B715BD"/>
    <w:rsid w:val="00B71D56"/>
    <w:rsid w:val="00B73574"/>
    <w:rsid w:val="00B73DFB"/>
    <w:rsid w:val="00B74BB6"/>
    <w:rsid w:val="00B75258"/>
    <w:rsid w:val="00B80FE6"/>
    <w:rsid w:val="00B8100A"/>
    <w:rsid w:val="00B83520"/>
    <w:rsid w:val="00B875ED"/>
    <w:rsid w:val="00B90482"/>
    <w:rsid w:val="00B933AD"/>
    <w:rsid w:val="00B93727"/>
    <w:rsid w:val="00B946D6"/>
    <w:rsid w:val="00B9545E"/>
    <w:rsid w:val="00B977E8"/>
    <w:rsid w:val="00BA0E0B"/>
    <w:rsid w:val="00BA15F7"/>
    <w:rsid w:val="00BA2130"/>
    <w:rsid w:val="00BA7B9B"/>
    <w:rsid w:val="00BB1F30"/>
    <w:rsid w:val="00BB2F33"/>
    <w:rsid w:val="00BB517A"/>
    <w:rsid w:val="00BB5A09"/>
    <w:rsid w:val="00BC01F8"/>
    <w:rsid w:val="00BC1165"/>
    <w:rsid w:val="00BC3636"/>
    <w:rsid w:val="00BC448D"/>
    <w:rsid w:val="00BC58AE"/>
    <w:rsid w:val="00BD1363"/>
    <w:rsid w:val="00BD14F3"/>
    <w:rsid w:val="00BD3603"/>
    <w:rsid w:val="00BD654D"/>
    <w:rsid w:val="00BD76C8"/>
    <w:rsid w:val="00BD7C0B"/>
    <w:rsid w:val="00BE0EE3"/>
    <w:rsid w:val="00BE23FA"/>
    <w:rsid w:val="00BE28D3"/>
    <w:rsid w:val="00BE44D3"/>
    <w:rsid w:val="00BE48BC"/>
    <w:rsid w:val="00BE4EF1"/>
    <w:rsid w:val="00BE7EE7"/>
    <w:rsid w:val="00BF5B38"/>
    <w:rsid w:val="00C0226D"/>
    <w:rsid w:val="00C03050"/>
    <w:rsid w:val="00C12772"/>
    <w:rsid w:val="00C12A1E"/>
    <w:rsid w:val="00C15063"/>
    <w:rsid w:val="00C16579"/>
    <w:rsid w:val="00C17B50"/>
    <w:rsid w:val="00C21E8B"/>
    <w:rsid w:val="00C2342E"/>
    <w:rsid w:val="00C23825"/>
    <w:rsid w:val="00C27645"/>
    <w:rsid w:val="00C3116A"/>
    <w:rsid w:val="00C312CA"/>
    <w:rsid w:val="00C32178"/>
    <w:rsid w:val="00C33DC3"/>
    <w:rsid w:val="00C40738"/>
    <w:rsid w:val="00C40A08"/>
    <w:rsid w:val="00C425B6"/>
    <w:rsid w:val="00C42717"/>
    <w:rsid w:val="00C4340D"/>
    <w:rsid w:val="00C43B55"/>
    <w:rsid w:val="00C50AAF"/>
    <w:rsid w:val="00C53BDE"/>
    <w:rsid w:val="00C55D55"/>
    <w:rsid w:val="00C56558"/>
    <w:rsid w:val="00C6144B"/>
    <w:rsid w:val="00C67F23"/>
    <w:rsid w:val="00C70DE3"/>
    <w:rsid w:val="00C742A6"/>
    <w:rsid w:val="00C75659"/>
    <w:rsid w:val="00C8155F"/>
    <w:rsid w:val="00C81E3A"/>
    <w:rsid w:val="00C8218C"/>
    <w:rsid w:val="00C858D0"/>
    <w:rsid w:val="00C85F03"/>
    <w:rsid w:val="00C86D54"/>
    <w:rsid w:val="00C87915"/>
    <w:rsid w:val="00C918CC"/>
    <w:rsid w:val="00C93F2C"/>
    <w:rsid w:val="00C95F18"/>
    <w:rsid w:val="00C976CD"/>
    <w:rsid w:val="00CA5423"/>
    <w:rsid w:val="00CB3A64"/>
    <w:rsid w:val="00CB44FF"/>
    <w:rsid w:val="00CB518D"/>
    <w:rsid w:val="00CB7012"/>
    <w:rsid w:val="00CB7596"/>
    <w:rsid w:val="00CC0398"/>
    <w:rsid w:val="00CC1B27"/>
    <w:rsid w:val="00CC4A2E"/>
    <w:rsid w:val="00CC7D8D"/>
    <w:rsid w:val="00CD19F5"/>
    <w:rsid w:val="00CD1B35"/>
    <w:rsid w:val="00CD2C29"/>
    <w:rsid w:val="00CD36D6"/>
    <w:rsid w:val="00CD402C"/>
    <w:rsid w:val="00CD7DD7"/>
    <w:rsid w:val="00CE02DA"/>
    <w:rsid w:val="00CE4CF7"/>
    <w:rsid w:val="00CE79B3"/>
    <w:rsid w:val="00CF0E41"/>
    <w:rsid w:val="00CF5781"/>
    <w:rsid w:val="00D0462D"/>
    <w:rsid w:val="00D06C6C"/>
    <w:rsid w:val="00D10B3A"/>
    <w:rsid w:val="00D12D49"/>
    <w:rsid w:val="00D15B4B"/>
    <w:rsid w:val="00D177A8"/>
    <w:rsid w:val="00D22AFE"/>
    <w:rsid w:val="00D246BE"/>
    <w:rsid w:val="00D269FA"/>
    <w:rsid w:val="00D31B91"/>
    <w:rsid w:val="00D34279"/>
    <w:rsid w:val="00D35F9F"/>
    <w:rsid w:val="00D37772"/>
    <w:rsid w:val="00D400A0"/>
    <w:rsid w:val="00D40DD0"/>
    <w:rsid w:val="00D415E1"/>
    <w:rsid w:val="00D4226A"/>
    <w:rsid w:val="00D426F2"/>
    <w:rsid w:val="00D516C0"/>
    <w:rsid w:val="00D51CDF"/>
    <w:rsid w:val="00D56826"/>
    <w:rsid w:val="00D56B8A"/>
    <w:rsid w:val="00D61C91"/>
    <w:rsid w:val="00D62C5A"/>
    <w:rsid w:val="00D64068"/>
    <w:rsid w:val="00D650C7"/>
    <w:rsid w:val="00D65679"/>
    <w:rsid w:val="00D66775"/>
    <w:rsid w:val="00D674E6"/>
    <w:rsid w:val="00D711B6"/>
    <w:rsid w:val="00D71891"/>
    <w:rsid w:val="00D71A51"/>
    <w:rsid w:val="00D80733"/>
    <w:rsid w:val="00D80E7B"/>
    <w:rsid w:val="00D82646"/>
    <w:rsid w:val="00D918BB"/>
    <w:rsid w:val="00D926F7"/>
    <w:rsid w:val="00D95BD5"/>
    <w:rsid w:val="00D960C1"/>
    <w:rsid w:val="00D96691"/>
    <w:rsid w:val="00D96997"/>
    <w:rsid w:val="00D975A1"/>
    <w:rsid w:val="00DA09C6"/>
    <w:rsid w:val="00DA0A18"/>
    <w:rsid w:val="00DA1A93"/>
    <w:rsid w:val="00DA3390"/>
    <w:rsid w:val="00DA375F"/>
    <w:rsid w:val="00DA6655"/>
    <w:rsid w:val="00DB0637"/>
    <w:rsid w:val="00DB1174"/>
    <w:rsid w:val="00DB2FB9"/>
    <w:rsid w:val="00DB7A82"/>
    <w:rsid w:val="00DD2C8C"/>
    <w:rsid w:val="00DD534D"/>
    <w:rsid w:val="00DD623B"/>
    <w:rsid w:val="00DD69B1"/>
    <w:rsid w:val="00DE087A"/>
    <w:rsid w:val="00DE2BCD"/>
    <w:rsid w:val="00DE35EF"/>
    <w:rsid w:val="00DE5088"/>
    <w:rsid w:val="00DE71CB"/>
    <w:rsid w:val="00DE747A"/>
    <w:rsid w:val="00DF1067"/>
    <w:rsid w:val="00DF1964"/>
    <w:rsid w:val="00DF19E5"/>
    <w:rsid w:val="00DF1A76"/>
    <w:rsid w:val="00DF2F3E"/>
    <w:rsid w:val="00DF4901"/>
    <w:rsid w:val="00DF57A8"/>
    <w:rsid w:val="00E00406"/>
    <w:rsid w:val="00E0074E"/>
    <w:rsid w:val="00E01246"/>
    <w:rsid w:val="00E02BB8"/>
    <w:rsid w:val="00E02CE0"/>
    <w:rsid w:val="00E03160"/>
    <w:rsid w:val="00E05C4A"/>
    <w:rsid w:val="00E05E46"/>
    <w:rsid w:val="00E06116"/>
    <w:rsid w:val="00E066DB"/>
    <w:rsid w:val="00E07E9C"/>
    <w:rsid w:val="00E12994"/>
    <w:rsid w:val="00E13A21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56B4"/>
    <w:rsid w:val="00E46F5D"/>
    <w:rsid w:val="00E50A2C"/>
    <w:rsid w:val="00E50D01"/>
    <w:rsid w:val="00E5312D"/>
    <w:rsid w:val="00E53B6F"/>
    <w:rsid w:val="00E54BC0"/>
    <w:rsid w:val="00E562B8"/>
    <w:rsid w:val="00E608CF"/>
    <w:rsid w:val="00E636F9"/>
    <w:rsid w:val="00E65B81"/>
    <w:rsid w:val="00E716BE"/>
    <w:rsid w:val="00E74B0C"/>
    <w:rsid w:val="00E752EB"/>
    <w:rsid w:val="00E75AC1"/>
    <w:rsid w:val="00E76228"/>
    <w:rsid w:val="00E7664E"/>
    <w:rsid w:val="00E76FEF"/>
    <w:rsid w:val="00E80561"/>
    <w:rsid w:val="00E8099A"/>
    <w:rsid w:val="00E81326"/>
    <w:rsid w:val="00E9546C"/>
    <w:rsid w:val="00E954B1"/>
    <w:rsid w:val="00E958FA"/>
    <w:rsid w:val="00E959A3"/>
    <w:rsid w:val="00E95FAD"/>
    <w:rsid w:val="00E978AE"/>
    <w:rsid w:val="00EA2728"/>
    <w:rsid w:val="00EA6FA2"/>
    <w:rsid w:val="00EA7FD1"/>
    <w:rsid w:val="00EB2F25"/>
    <w:rsid w:val="00EB5201"/>
    <w:rsid w:val="00EB5218"/>
    <w:rsid w:val="00EB6EA3"/>
    <w:rsid w:val="00EB6FB6"/>
    <w:rsid w:val="00EB746D"/>
    <w:rsid w:val="00EC50BE"/>
    <w:rsid w:val="00EC553C"/>
    <w:rsid w:val="00EC6696"/>
    <w:rsid w:val="00ED3F73"/>
    <w:rsid w:val="00ED4033"/>
    <w:rsid w:val="00ED41D1"/>
    <w:rsid w:val="00ED53B4"/>
    <w:rsid w:val="00EE1D74"/>
    <w:rsid w:val="00EE452B"/>
    <w:rsid w:val="00EE5DA3"/>
    <w:rsid w:val="00EE6E1C"/>
    <w:rsid w:val="00EF0818"/>
    <w:rsid w:val="00EF4963"/>
    <w:rsid w:val="00EF6555"/>
    <w:rsid w:val="00EF6FF8"/>
    <w:rsid w:val="00F00DC8"/>
    <w:rsid w:val="00F07374"/>
    <w:rsid w:val="00F079BE"/>
    <w:rsid w:val="00F11968"/>
    <w:rsid w:val="00F13E2E"/>
    <w:rsid w:val="00F1479C"/>
    <w:rsid w:val="00F1549E"/>
    <w:rsid w:val="00F16C0F"/>
    <w:rsid w:val="00F20F1B"/>
    <w:rsid w:val="00F2101E"/>
    <w:rsid w:val="00F2189C"/>
    <w:rsid w:val="00F2363E"/>
    <w:rsid w:val="00F25667"/>
    <w:rsid w:val="00F318B7"/>
    <w:rsid w:val="00F40F11"/>
    <w:rsid w:val="00F430F2"/>
    <w:rsid w:val="00F43A52"/>
    <w:rsid w:val="00F44081"/>
    <w:rsid w:val="00F444BB"/>
    <w:rsid w:val="00F44530"/>
    <w:rsid w:val="00F45791"/>
    <w:rsid w:val="00F45B14"/>
    <w:rsid w:val="00F50780"/>
    <w:rsid w:val="00F532DD"/>
    <w:rsid w:val="00F57826"/>
    <w:rsid w:val="00F606CA"/>
    <w:rsid w:val="00F61094"/>
    <w:rsid w:val="00F61A4B"/>
    <w:rsid w:val="00F637B7"/>
    <w:rsid w:val="00F645A1"/>
    <w:rsid w:val="00F6588A"/>
    <w:rsid w:val="00F65AB7"/>
    <w:rsid w:val="00F6769C"/>
    <w:rsid w:val="00F70110"/>
    <w:rsid w:val="00F71797"/>
    <w:rsid w:val="00F73459"/>
    <w:rsid w:val="00F73675"/>
    <w:rsid w:val="00F73C78"/>
    <w:rsid w:val="00F80E30"/>
    <w:rsid w:val="00F8108D"/>
    <w:rsid w:val="00F81D27"/>
    <w:rsid w:val="00F83CF6"/>
    <w:rsid w:val="00F84158"/>
    <w:rsid w:val="00F866BE"/>
    <w:rsid w:val="00F87CDA"/>
    <w:rsid w:val="00F913BA"/>
    <w:rsid w:val="00F951A1"/>
    <w:rsid w:val="00F95D7E"/>
    <w:rsid w:val="00F96AE6"/>
    <w:rsid w:val="00F97DF6"/>
    <w:rsid w:val="00FA472E"/>
    <w:rsid w:val="00FA54EF"/>
    <w:rsid w:val="00FA5F60"/>
    <w:rsid w:val="00FB0900"/>
    <w:rsid w:val="00FB265B"/>
    <w:rsid w:val="00FB33E2"/>
    <w:rsid w:val="00FB4872"/>
    <w:rsid w:val="00FB505C"/>
    <w:rsid w:val="00FB53E0"/>
    <w:rsid w:val="00FB66EB"/>
    <w:rsid w:val="00FB719C"/>
    <w:rsid w:val="00FB751E"/>
    <w:rsid w:val="00FB76F4"/>
    <w:rsid w:val="00FC78A7"/>
    <w:rsid w:val="00FD06BF"/>
    <w:rsid w:val="00FD4035"/>
    <w:rsid w:val="00FD4342"/>
    <w:rsid w:val="00FD7303"/>
    <w:rsid w:val="00FD7FB3"/>
    <w:rsid w:val="00FE18D7"/>
    <w:rsid w:val="00FE2517"/>
    <w:rsid w:val="00FE46C8"/>
    <w:rsid w:val="00FE6796"/>
    <w:rsid w:val="00FF3A0A"/>
    <w:rsid w:val="00FF3F2B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65A299F4-D3A3-4EA5-9719-D425526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16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516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1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16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16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16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16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16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3516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516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62"/>
  </w:style>
  <w:style w:type="paragraph" w:styleId="Footer">
    <w:name w:val="footer"/>
    <w:basedOn w:val="Normal"/>
    <w:link w:val="Foot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62"/>
  </w:style>
  <w:style w:type="paragraph" w:styleId="BalloonText">
    <w:name w:val="Balloon Text"/>
    <w:basedOn w:val="Normal"/>
    <w:link w:val="BalloonTextChar"/>
    <w:uiPriority w:val="99"/>
    <w:semiHidden/>
    <w:unhideWhenUsed/>
    <w:rsid w:val="0023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1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1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351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16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3516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3516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5162"/>
  </w:style>
  <w:style w:type="table" w:customStyle="1" w:styleId="TableGrid1">
    <w:name w:val="Table Grid1"/>
    <w:basedOn w:val="TableNormal"/>
    <w:next w:val="TableGrid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351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  <w:style w:type="table" w:customStyle="1" w:styleId="ScoreStyle">
    <w:name w:val="Score Style"/>
    <w:basedOn w:val="TableSimple2"/>
    <w:uiPriority w:val="99"/>
    <w:rsid w:val="008B515C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B515C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2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2</cp:revision>
  <dcterms:created xsi:type="dcterms:W3CDTF">2019-04-18T06:59:00Z</dcterms:created>
  <dcterms:modified xsi:type="dcterms:W3CDTF">2019-04-18T06:59:00Z</dcterms:modified>
</cp:coreProperties>
</file>