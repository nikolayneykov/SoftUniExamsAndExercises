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497A8F" w:rsidP="00B67D59">
      <w:pPr>
        <w:pStyle w:val="1"/>
      </w:pPr>
      <w:r>
        <w:t>Lab</w:t>
      </w:r>
      <w:r w:rsidR="00B67D59">
        <w:t>:</w:t>
      </w:r>
      <w:r w:rsidR="00EC5CBF">
        <w:t xml:space="preserve"> </w:t>
      </w:r>
      <w:r w:rsidR="00031521">
        <w:rPr>
          <w:noProof/>
        </w:rPr>
        <w:t>Unit Testing with Mocha</w:t>
      </w:r>
    </w:p>
    <w:p w:rsidR="00B67D59" w:rsidRPr="00031521" w:rsidRDefault="00CE5E32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>Problems for exercises and homework for the</w:t>
      </w:r>
      <w:r w:rsidR="00B67D59" w:rsidRPr="00031521">
        <w:rPr>
          <w:sz w:val="24"/>
          <w:szCs w:val="24"/>
        </w:rPr>
        <w:t xml:space="preserve"> </w:t>
      </w:r>
      <w:hyperlink r:id="rId9" w:history="1">
        <w:r w:rsidR="00031521" w:rsidRPr="00903EC8">
          <w:rPr>
            <w:rStyle w:val="a9"/>
            <w:sz w:val="24"/>
            <w:szCs w:val="24"/>
          </w:rPr>
          <w:t>“JavaScript Fundamentals” course @ SoftUni</w:t>
        </w:r>
      </w:hyperlink>
      <w:hyperlink r:id="rId10" w:history="1"/>
      <w:r w:rsidR="00031521" w:rsidRPr="00903EC8">
        <w:rPr>
          <w:sz w:val="24"/>
          <w:szCs w:val="24"/>
        </w:rPr>
        <w:t>.</w:t>
      </w:r>
      <w:r w:rsidR="00B67D59" w:rsidRPr="00031521">
        <w:rPr>
          <w:sz w:val="24"/>
          <w:szCs w:val="24"/>
        </w:rPr>
        <w:t xml:space="preserve"> Submit your solutions in the </w:t>
      </w:r>
      <w:r w:rsidR="00B67D59" w:rsidRPr="00031521">
        <w:rPr>
          <w:noProof/>
          <w:sz w:val="24"/>
          <w:szCs w:val="24"/>
        </w:rPr>
        <w:t xml:space="preserve">SoftUni </w:t>
      </w:r>
      <w:r w:rsidR="00B67D59" w:rsidRPr="00031521">
        <w:rPr>
          <w:sz w:val="24"/>
          <w:szCs w:val="24"/>
        </w:rPr>
        <w:t xml:space="preserve">judge system at </w:t>
      </w:r>
      <w:hyperlink r:id="rId11" w:history="1">
        <w:r w:rsidR="00ED6C85" w:rsidRPr="00ED6C85">
          <w:rPr>
            <w:rStyle w:val="a9"/>
          </w:rPr>
          <w:t>https://judge.softuni.bg/Contests/1531</w:t>
        </w:r>
      </w:hyperlink>
      <w:r w:rsidR="00B67D59" w:rsidRPr="00031521">
        <w:rPr>
          <w:sz w:val="24"/>
          <w:szCs w:val="24"/>
        </w:rPr>
        <w:t>.</w:t>
      </w:r>
    </w:p>
    <w:p w:rsidR="00EC5CBF" w:rsidRDefault="00EC5CBF" w:rsidP="00EC5CBF">
      <w:pPr>
        <w:pStyle w:val="1"/>
      </w:pPr>
      <w:r>
        <w:t>Error Handling</w:t>
      </w:r>
    </w:p>
    <w:p w:rsidR="00EC5CBF" w:rsidRPr="00D65337" w:rsidRDefault="00EC5CBF" w:rsidP="00EC5CBF">
      <w:pPr>
        <w:pStyle w:val="2"/>
        <w:rPr>
          <w:noProof/>
        </w:rPr>
      </w:pPr>
      <w:r w:rsidRPr="00D65337">
        <w:rPr>
          <w:noProof/>
        </w:rPr>
        <w:t>Sub Sum</w:t>
      </w:r>
      <w:bookmarkStart w:id="0" w:name="_GoBack"/>
      <w:bookmarkEnd w:id="0"/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Write a JS function to sum a </w:t>
      </w:r>
      <w:r w:rsidRPr="00031521">
        <w:rPr>
          <w:rStyle w:val="ab"/>
          <w:rFonts w:cstheme="minorHAnsi"/>
          <w:noProof/>
          <w:sz w:val="24"/>
          <w:szCs w:val="24"/>
        </w:rPr>
        <w:t>range</w:t>
      </w:r>
      <w:r w:rsidRPr="00031521">
        <w:rPr>
          <w:rFonts w:cstheme="minorHAnsi"/>
          <w:noProof/>
          <w:sz w:val="24"/>
          <w:szCs w:val="24"/>
        </w:rPr>
        <w:t xml:space="preserve"> of numeric elements from array. The function takes three parameters – the first is an </w:t>
      </w:r>
      <w:r w:rsidRPr="00031521">
        <w:rPr>
          <w:rStyle w:val="ab"/>
          <w:rFonts w:cstheme="minorHAnsi"/>
          <w:noProof/>
          <w:sz w:val="24"/>
          <w:szCs w:val="24"/>
        </w:rPr>
        <w:t>array</w:t>
      </w:r>
      <w:r w:rsidRPr="00031521">
        <w:rPr>
          <w:rFonts w:cstheme="minorHAnsi"/>
          <w:noProof/>
          <w:sz w:val="24"/>
          <w:szCs w:val="24"/>
        </w:rPr>
        <w:t xml:space="preserve">, the second is </w:t>
      </w:r>
      <w:r w:rsidRPr="00031521">
        <w:rPr>
          <w:rStyle w:val="ab"/>
          <w:rFonts w:cstheme="minorHAnsi"/>
          <w:noProof/>
          <w:sz w:val="24"/>
          <w:szCs w:val="24"/>
        </w:rPr>
        <w:t>start index</w:t>
      </w:r>
      <w:r w:rsidRPr="00031521">
        <w:rPr>
          <w:rFonts w:cstheme="minorHAnsi"/>
          <w:noProof/>
          <w:sz w:val="24"/>
          <w:szCs w:val="24"/>
        </w:rPr>
        <w:t xml:space="preserve"> and the third is an </w:t>
      </w:r>
      <w:r w:rsidRPr="00031521">
        <w:rPr>
          <w:rStyle w:val="ab"/>
          <w:rFonts w:cstheme="minorHAnsi"/>
          <w:noProof/>
          <w:sz w:val="24"/>
          <w:szCs w:val="24"/>
        </w:rPr>
        <w:t>end index</w:t>
      </w:r>
      <w:r w:rsidRPr="00031521">
        <w:rPr>
          <w:rFonts w:cstheme="minorHAnsi"/>
          <w:noProof/>
          <w:sz w:val="24"/>
          <w:szCs w:val="24"/>
        </w:rPr>
        <w:t xml:space="preserve">. Both indexes are </w:t>
      </w:r>
      <w:r w:rsidRPr="00031521">
        <w:rPr>
          <w:rStyle w:val="ab"/>
          <w:rFonts w:cstheme="minorHAnsi"/>
          <w:noProof/>
          <w:sz w:val="24"/>
          <w:szCs w:val="24"/>
        </w:rPr>
        <w:t>inclusive</w:t>
      </w:r>
      <w:r w:rsidRPr="00031521">
        <w:rPr>
          <w:rFonts w:cstheme="minorHAnsi"/>
          <w:noProof/>
          <w:sz w:val="24"/>
          <w:szCs w:val="24"/>
        </w:rPr>
        <w:t>. Assume array elements may not be of type Number and cast everything. Implement the following error handling:</w:t>
      </w:r>
    </w:p>
    <w:p w:rsidR="00EC5CBF" w:rsidRPr="00031521" w:rsidRDefault="00EC5CBF" w:rsidP="007D4308">
      <w:pPr>
        <w:pStyle w:val="ac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if the </w:t>
      </w:r>
      <w:r w:rsidRPr="00031521">
        <w:rPr>
          <w:rStyle w:val="ab"/>
          <w:rFonts w:cstheme="minorHAnsi"/>
          <w:noProof/>
          <w:sz w:val="24"/>
          <w:szCs w:val="24"/>
        </w:rPr>
        <w:t>first element</w:t>
      </w:r>
      <w:r w:rsidRPr="00031521">
        <w:rPr>
          <w:rFonts w:cstheme="minorHAnsi"/>
          <w:noProof/>
          <w:sz w:val="24"/>
          <w:szCs w:val="24"/>
        </w:rPr>
        <w:t xml:space="preserve"> is not an array, return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:rsidR="00EC5CBF" w:rsidRPr="00031521" w:rsidRDefault="00EC5CBF" w:rsidP="007D4308">
      <w:pPr>
        <w:pStyle w:val="ac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if the </w:t>
      </w:r>
      <w:r w:rsidRPr="00031521">
        <w:rPr>
          <w:rStyle w:val="ab"/>
          <w:rFonts w:cstheme="minorHAnsi"/>
          <w:noProof/>
          <w:sz w:val="24"/>
          <w:szCs w:val="24"/>
        </w:rPr>
        <w:t>start index</w:t>
      </w:r>
      <w:r w:rsidRPr="00031521">
        <w:rPr>
          <w:rFonts w:cstheme="minorHAnsi"/>
          <w:noProof/>
          <w:sz w:val="24"/>
          <w:szCs w:val="24"/>
        </w:rPr>
        <w:t xml:space="preserve"> is less than zero, assume it is zero</w:t>
      </w:r>
    </w:p>
    <w:p w:rsidR="00EC5CBF" w:rsidRPr="00031521" w:rsidRDefault="00EC5CBF" w:rsidP="007D4308">
      <w:pPr>
        <w:pStyle w:val="ac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if the </w:t>
      </w:r>
      <w:r w:rsidRPr="00031521">
        <w:rPr>
          <w:rStyle w:val="ab"/>
          <w:rFonts w:cstheme="minorHAnsi"/>
          <w:noProof/>
          <w:sz w:val="24"/>
          <w:szCs w:val="24"/>
        </w:rPr>
        <w:t>end index</w:t>
      </w:r>
      <w:r w:rsidRPr="00031521">
        <w:rPr>
          <w:rFonts w:cstheme="minorHAnsi"/>
          <w:noProof/>
          <w:sz w:val="24"/>
          <w:szCs w:val="24"/>
        </w:rPr>
        <w:t xml:space="preserve"> is outside the bounds of the array, assume it points to the last index of the array</w:t>
      </w:r>
    </w:p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t>Input / Output</w:t>
      </w:r>
    </w:p>
    <w:p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 xml:space="preserve">Your function must take three </w:t>
      </w:r>
      <w:r w:rsidRPr="00031521">
        <w:rPr>
          <w:rStyle w:val="ab"/>
          <w:noProof/>
          <w:sz w:val="24"/>
          <w:szCs w:val="24"/>
        </w:rPr>
        <w:t>parameters</w:t>
      </w:r>
      <w:r w:rsidRPr="00031521">
        <w:rPr>
          <w:noProof/>
          <w:sz w:val="24"/>
          <w:szCs w:val="24"/>
        </w:rPr>
        <w:t xml:space="preserve">. As output, </w:t>
      </w:r>
      <w:r w:rsidRPr="00031521">
        <w:rPr>
          <w:rStyle w:val="ab"/>
          <w:noProof/>
          <w:sz w:val="24"/>
          <w:szCs w:val="24"/>
        </w:rPr>
        <w:t>return</w:t>
      </w:r>
      <w:r w:rsidRPr="00031521">
        <w:rPr>
          <w:noProof/>
          <w:sz w:val="24"/>
          <w:szCs w:val="24"/>
        </w:rPr>
        <w:t xml:space="preserve"> the resulting </w:t>
      </w:r>
      <w:r w:rsidRPr="00031521">
        <w:rPr>
          <w:rStyle w:val="ab"/>
          <w:noProof/>
          <w:sz w:val="24"/>
          <w:szCs w:val="24"/>
        </w:rPr>
        <w:t>sum</w:t>
      </w:r>
      <w:r w:rsidRPr="00031521">
        <w:rPr>
          <w:noProof/>
          <w:sz w:val="24"/>
          <w:szCs w:val="24"/>
        </w:rPr>
        <w:t xml:space="preserve"> as instructed.</w:t>
      </w:r>
    </w:p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subsum([10, 20, 30, 40, 50, 60], 3, 300)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150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subsum([1.1, 2.2, 3.3, 4.4, 5.5], -3, 1)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3.3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subsum([10, 'twenty', 30, 40], 0, 2)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subsum([], 1, 2)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subsum('text', 0, 2)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</w:tbl>
    <w:p w:rsidR="00EC5CBF" w:rsidRPr="00D65337" w:rsidRDefault="00EC5CBF" w:rsidP="00EC5CBF">
      <w:pPr>
        <w:pStyle w:val="2"/>
        <w:rPr>
          <w:noProof/>
        </w:rPr>
      </w:pPr>
      <w:r w:rsidRPr="00D65337">
        <w:rPr>
          <w:noProof/>
        </w:rPr>
        <w:t>Playing Cards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Create a JS </w:t>
      </w:r>
      <w:r w:rsidR="009F50CE" w:rsidRPr="00031521">
        <w:rPr>
          <w:rStyle w:val="ab"/>
          <w:rFonts w:cstheme="minorHAnsi"/>
          <w:sz w:val="24"/>
          <w:szCs w:val="24"/>
        </w:rPr>
        <w:t>factory function</w:t>
      </w:r>
      <w:r w:rsidR="009F50CE" w:rsidRPr="00031521">
        <w:rPr>
          <w:rFonts w:cstheme="minorHAnsi"/>
          <w:noProof/>
          <w:sz w:val="24"/>
          <w:szCs w:val="24"/>
        </w:rPr>
        <w:t xml:space="preserve"> that returns a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Style w:val="ab"/>
          <w:rFonts w:cstheme="minorHAnsi"/>
          <w:noProof/>
          <w:sz w:val="24"/>
          <w:szCs w:val="24"/>
        </w:rPr>
        <w:t>Card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="009F50CE" w:rsidRPr="00031521">
        <w:rPr>
          <w:rFonts w:cstheme="minorHAnsi"/>
          <w:noProof/>
          <w:sz w:val="24"/>
          <w:szCs w:val="24"/>
        </w:rPr>
        <w:t xml:space="preserve">object </w:t>
      </w:r>
      <w:r w:rsidRPr="00031521">
        <w:rPr>
          <w:rFonts w:cstheme="minorHAnsi"/>
          <w:noProof/>
          <w:sz w:val="24"/>
          <w:szCs w:val="24"/>
        </w:rPr>
        <w:t xml:space="preserve">to hold a card’s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, both set trough the constructor. </w:t>
      </w:r>
      <w:r w:rsidRPr="00031521">
        <w:rPr>
          <w:rStyle w:val="ab"/>
          <w:rFonts w:cstheme="minorHAnsi"/>
          <w:noProof/>
          <w:sz w:val="24"/>
          <w:szCs w:val="24"/>
        </w:rPr>
        <w:t>Throw</w:t>
      </w:r>
      <w:r w:rsidRPr="00031521">
        <w:rPr>
          <w:rFonts w:cstheme="minorHAnsi"/>
          <w:noProof/>
          <w:sz w:val="24"/>
          <w:szCs w:val="24"/>
        </w:rPr>
        <w:t xml:space="preserve"> an error if the card is initialized with invalid </w:t>
      </w:r>
      <w:r w:rsidRPr="00031521">
        <w:rPr>
          <w:rStyle w:val="ab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ab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031521">
        <w:rPr>
          <w:rStyle w:val="ab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ab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of an existing instance to an invalid value.</w:t>
      </w:r>
    </w:p>
    <w:p w:rsidR="00EC5CBF" w:rsidRPr="00031521" w:rsidRDefault="00EC5CBF" w:rsidP="007D4308">
      <w:pPr>
        <w:pStyle w:val="ac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faces are: 2, 3, 4, 5, 6, 7, 8, 9, 10, J, Q, K, A</w:t>
      </w:r>
    </w:p>
    <w:p w:rsidR="00EC5CBF" w:rsidRPr="00031521" w:rsidRDefault="00EC5CBF" w:rsidP="007D4308">
      <w:pPr>
        <w:pStyle w:val="ac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suits are: 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), H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), D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), C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Both face and suit are expected as an uppercase string. The class also needs to have a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that prints the card’s face and suit as a string. Use the following UTF code literals to represent the suits:</w:t>
      </w:r>
    </w:p>
    <w:p w:rsidR="00EC5CBF" w:rsidRPr="00031521" w:rsidRDefault="00EC5CBF" w:rsidP="007D4308">
      <w:pPr>
        <w:pStyle w:val="ac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lastRenderedPageBreak/>
        <w:t>\u2660 – Spades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</w:t>
      </w:r>
    </w:p>
    <w:p w:rsidR="00EC5CBF" w:rsidRPr="00031521" w:rsidRDefault="00EC5CBF" w:rsidP="007D4308">
      <w:pPr>
        <w:pStyle w:val="ac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\u2665 – Hearts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</w:t>
      </w:r>
    </w:p>
    <w:p w:rsidR="00EC5CBF" w:rsidRPr="00031521" w:rsidRDefault="00EC5CBF" w:rsidP="007D4308">
      <w:pPr>
        <w:pStyle w:val="ac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\u2666 – Diamonds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</w:t>
      </w:r>
    </w:p>
    <w:p w:rsidR="00EC5CBF" w:rsidRPr="00031521" w:rsidRDefault="00EC5CBF" w:rsidP="007D4308">
      <w:pPr>
        <w:pStyle w:val="ac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\u2663 – Clubs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t>Input / Output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</w:t>
      </w:r>
      <w:r w:rsidR="009F50CE" w:rsidRPr="00031521">
        <w:rPr>
          <w:rFonts w:cstheme="minorHAnsi"/>
          <w:noProof/>
          <w:sz w:val="24"/>
          <w:szCs w:val="24"/>
        </w:rPr>
        <w:t>factory</w:t>
      </w:r>
      <w:r w:rsidRPr="00031521">
        <w:rPr>
          <w:rFonts w:cstheme="minorHAnsi"/>
          <w:noProof/>
          <w:sz w:val="24"/>
          <w:szCs w:val="24"/>
        </w:rPr>
        <w:t xml:space="preserve"> function must take two string parameters. The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of the </w:t>
      </w:r>
      <w:r w:rsidR="009F50CE" w:rsidRPr="00031521">
        <w:rPr>
          <w:rFonts w:cstheme="minorHAnsi"/>
          <w:noProof/>
          <w:sz w:val="24"/>
          <w:szCs w:val="24"/>
        </w:rPr>
        <w:t>returned object</w:t>
      </w:r>
      <w:r w:rsidRPr="00031521">
        <w:rPr>
          <w:rFonts w:cstheme="minorHAnsi"/>
          <w:noProof/>
          <w:sz w:val="24"/>
          <w:szCs w:val="24"/>
        </w:rPr>
        <w:t xml:space="preserve"> must return a string.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Submit the </w:t>
      </w:r>
      <w:r w:rsidR="009F50CE" w:rsidRPr="00031521">
        <w:rPr>
          <w:rFonts w:cstheme="minorHAnsi"/>
          <w:noProof/>
          <w:sz w:val="24"/>
          <w:szCs w:val="24"/>
        </w:rPr>
        <w:t>factory function</w:t>
      </w:r>
      <w:r w:rsidRPr="00031521">
        <w:rPr>
          <w:rFonts w:cstheme="minorHAnsi"/>
          <w:noProof/>
          <w:sz w:val="24"/>
          <w:szCs w:val="24"/>
        </w:rPr>
        <w:t>.</w:t>
      </w:r>
    </w:p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EC5CBF" w:rsidRPr="00D65337" w:rsidTr="002B48A3">
        <w:tc>
          <w:tcPr>
            <w:tcW w:w="7370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console.log('' + </w:t>
            </w:r>
            <w:r w:rsidR="009F50CE" w:rsidRPr="00031521">
              <w:rPr>
                <w:sz w:val="24"/>
                <w:szCs w:val="24"/>
              </w:rPr>
              <w:t>make</w:t>
            </w:r>
            <w:r w:rsidRPr="00031521">
              <w:rPr>
                <w:sz w:val="24"/>
                <w:szCs w:val="24"/>
              </w:rPr>
              <w:t>Card('A', 'S'));</w:t>
            </w:r>
          </w:p>
        </w:tc>
        <w:tc>
          <w:tcPr>
            <w:tcW w:w="2835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console.log('' + </w:t>
            </w:r>
            <w:r w:rsidR="00995F69" w:rsidRPr="00031521">
              <w:rPr>
                <w:sz w:val="24"/>
                <w:szCs w:val="24"/>
              </w:rPr>
              <w:t>make</w:t>
            </w:r>
            <w:r w:rsidRPr="00031521">
              <w:rPr>
                <w:sz w:val="24"/>
                <w:szCs w:val="24"/>
              </w:rPr>
              <w:t>Card('10', 'H'));</w:t>
            </w:r>
          </w:p>
        </w:tc>
        <w:tc>
          <w:tcPr>
            <w:tcW w:w="2835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10♥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console.log('' + </w:t>
            </w:r>
            <w:r w:rsidR="00995F69" w:rsidRPr="00031521">
              <w:rPr>
                <w:sz w:val="24"/>
                <w:szCs w:val="24"/>
              </w:rPr>
              <w:t>make</w:t>
            </w:r>
            <w:r w:rsidRPr="00031521">
              <w:rPr>
                <w:sz w:val="24"/>
                <w:szCs w:val="24"/>
              </w:rPr>
              <w:t>Card('1', 'C'));</w:t>
            </w:r>
          </w:p>
        </w:tc>
        <w:tc>
          <w:tcPr>
            <w:tcW w:w="2835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Error</w:t>
            </w:r>
          </w:p>
        </w:tc>
      </w:tr>
    </w:tbl>
    <w:p w:rsidR="00EC5CBF" w:rsidRPr="00D65337" w:rsidRDefault="00EC5CBF" w:rsidP="00EC5CBF">
      <w:pPr>
        <w:pStyle w:val="2"/>
        <w:rPr>
          <w:noProof/>
        </w:rPr>
      </w:pPr>
      <w:r w:rsidRPr="00D65337">
        <w:rPr>
          <w:noProof/>
        </w:rPr>
        <w:t>Deck of Cards</w:t>
      </w:r>
    </w:p>
    <w:p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>Write a JS function that takes a deck of cards as a string array and print</w:t>
      </w:r>
      <w:r w:rsidR="00995F69" w:rsidRPr="00031521">
        <w:rPr>
          <w:noProof/>
          <w:sz w:val="24"/>
          <w:szCs w:val="24"/>
        </w:rPr>
        <w:t>s</w:t>
      </w:r>
      <w:r w:rsidRPr="00031521">
        <w:rPr>
          <w:noProof/>
          <w:sz w:val="24"/>
          <w:szCs w:val="24"/>
        </w:rPr>
        <w:t xml:space="preserve"> them as a sequence of cards (space separated). Print "Invalid card: [card]" when an invalid card definition is passed as input. Use the solution from the previous task to generate the cards.</w:t>
      </w:r>
    </w:p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t>Input / Output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The function must take an array of strings as parameter. As output, print on the console the list of cards as strings, separated by space.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Submit a function that contains the </w:t>
      </w:r>
      <w:r w:rsidR="00995F69" w:rsidRPr="00031521">
        <w:rPr>
          <w:rStyle w:val="CodeChar"/>
          <w:rFonts w:asciiTheme="minorHAnsi" w:hAnsiTheme="minorHAnsi" w:cstheme="minorHAnsi"/>
          <w:sz w:val="24"/>
          <w:szCs w:val="24"/>
        </w:rPr>
        <w:t>make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="00995F69" w:rsidRPr="00031521">
        <w:rPr>
          <w:rFonts w:cstheme="minorHAnsi"/>
          <w:noProof/>
          <w:sz w:val="24"/>
          <w:szCs w:val="24"/>
        </w:rPr>
        <w:t>factory function</w:t>
      </w:r>
      <w:r w:rsidRPr="00031521">
        <w:rPr>
          <w:rFonts w:cstheme="minorHAnsi"/>
          <w:noProof/>
          <w:sz w:val="24"/>
          <w:szCs w:val="24"/>
        </w:rPr>
        <w:t xml:space="preserve"> and other logic.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5CBF" w:rsidRPr="00D65337" w:rsidTr="002B48A3">
        <w:tc>
          <w:tcPr>
            <w:tcW w:w="10205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deck.js</w:t>
            </w:r>
          </w:p>
        </w:tc>
      </w:tr>
      <w:tr w:rsidR="00EC5CBF" w:rsidRPr="00D65337" w:rsidTr="00CF291E">
        <w:trPr>
          <w:trHeight w:val="2325"/>
        </w:trPr>
        <w:tc>
          <w:tcPr>
            <w:tcW w:w="10205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function printDeckOfCards(cards) {</w:t>
            </w:r>
          </w:p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995F69" w:rsidRPr="00031521">
              <w:rPr>
                <w:sz w:val="24"/>
                <w:szCs w:val="24"/>
              </w:rPr>
              <w:t>function</w:t>
            </w:r>
            <w:r w:rsidRPr="00031521">
              <w:rPr>
                <w:sz w:val="24"/>
                <w:szCs w:val="24"/>
              </w:rPr>
              <w:t xml:space="preserve"> </w:t>
            </w:r>
            <w:r w:rsidR="00995F69" w:rsidRPr="00031521">
              <w:rPr>
                <w:sz w:val="24"/>
                <w:szCs w:val="24"/>
              </w:rPr>
              <w:t>make</w:t>
            </w:r>
            <w:r w:rsidRPr="00031521">
              <w:rPr>
                <w:sz w:val="24"/>
                <w:szCs w:val="24"/>
              </w:rPr>
              <w:t>Card {</w:t>
            </w:r>
          </w:p>
          <w:p w:rsidR="00EC5CBF" w:rsidRPr="00031521" w:rsidRDefault="00EC5CBF" w:rsidP="002B48A3">
            <w:pPr>
              <w:pStyle w:val="Code"/>
              <w:rPr>
                <w:i/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  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// TODO use </w:t>
            </w:r>
            <w:r w:rsidR="00995F69" w:rsidRPr="00031521">
              <w:rPr>
                <w:i/>
                <w:color w:val="00B050"/>
                <w:sz w:val="24"/>
                <w:szCs w:val="24"/>
              </w:rPr>
              <w:t>function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 definition from previous ta</w:t>
            </w:r>
            <w:r w:rsidR="00995F69" w:rsidRPr="00031521">
              <w:rPr>
                <w:i/>
                <w:color w:val="00B050"/>
                <w:sz w:val="24"/>
                <w:szCs w:val="24"/>
              </w:rPr>
              <w:t>sk</w:t>
            </w:r>
          </w:p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}</w:t>
            </w:r>
          </w:p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</w:p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Pr="00031521">
              <w:rPr>
                <w:i/>
                <w:color w:val="00B050"/>
                <w:sz w:val="24"/>
                <w:szCs w:val="24"/>
              </w:rPr>
              <w:t>// TODO process input</w:t>
            </w:r>
          </w:p>
          <w:p w:rsidR="00EC5CBF" w:rsidRPr="00D65337" w:rsidRDefault="00EC5CBF" w:rsidP="002B48A3">
            <w:pPr>
              <w:pStyle w:val="Code"/>
            </w:pPr>
            <w:r w:rsidRPr="00031521">
              <w:rPr>
                <w:sz w:val="24"/>
                <w:szCs w:val="24"/>
              </w:rPr>
              <w:t>}</w:t>
            </w:r>
          </w:p>
        </w:tc>
      </w:tr>
    </w:tbl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lastRenderedPageBreak/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printDeckOfCards(['AS', '10D', 'KH', '2C']);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 10♦ K♥ 2♣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printDeckOfCards(['5S', '3D', 'QD', '1C']);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Invalid card: 1C</w:t>
            </w:r>
          </w:p>
        </w:tc>
      </w:tr>
    </w:tbl>
    <w:p w:rsidR="00EC5CBF" w:rsidRPr="006C4AA2" w:rsidRDefault="00EC5CBF" w:rsidP="00EC5CBF">
      <w:pPr>
        <w:rPr>
          <w:lang w:val="bg-BG"/>
        </w:rPr>
      </w:pPr>
    </w:p>
    <w:p w:rsidR="001D374C" w:rsidRDefault="001D374C" w:rsidP="001D374C">
      <w:pPr>
        <w:pStyle w:val="1"/>
      </w:pPr>
      <w:r>
        <w:t>Unit Testing</w:t>
      </w:r>
    </w:p>
    <w:p w:rsidR="00EC5CBF" w:rsidRPr="00031521" w:rsidRDefault="00EC5CBF" w:rsidP="00EC5CBF">
      <w:pPr>
        <w:rPr>
          <w:sz w:val="24"/>
          <w:szCs w:val="24"/>
        </w:rPr>
      </w:pPr>
      <w:r w:rsidRPr="00031521">
        <w:rPr>
          <w:sz w:val="24"/>
          <w:szCs w:val="24"/>
        </w:rPr>
        <w:t xml:space="preserve">The Unit Tests with </w:t>
      </w:r>
      <w:r w:rsidRPr="00031521">
        <w:rPr>
          <w:noProof/>
          <w:sz w:val="24"/>
          <w:szCs w:val="24"/>
        </w:rPr>
        <w:t>Sinon</w:t>
      </w:r>
      <w:r w:rsidRPr="00031521">
        <w:rPr>
          <w:sz w:val="24"/>
          <w:szCs w:val="24"/>
        </w:rPr>
        <w:t xml:space="preserve"> and Mocha strategy gives you access to the following libraries to help you test your code - Mo</w:t>
      </w:r>
      <w:r w:rsidRPr="00031521">
        <w:rPr>
          <w:noProof/>
          <w:sz w:val="24"/>
          <w:szCs w:val="24"/>
        </w:rPr>
        <w:t>cha, Sinon, Chai, Sinon-Chai and jQuery</w:t>
      </w:r>
      <w:r w:rsidRPr="00031521">
        <w:rPr>
          <w:sz w:val="24"/>
          <w:szCs w:val="24"/>
        </w:rPr>
        <w:t>.</w:t>
      </w:r>
    </w:p>
    <w:p w:rsidR="001D374C" w:rsidRPr="00031521" w:rsidRDefault="001D374C" w:rsidP="00B67D59">
      <w:pPr>
        <w:rPr>
          <w:noProof/>
          <w:sz w:val="24"/>
          <w:szCs w:val="24"/>
        </w:rPr>
      </w:pPr>
      <w:r w:rsidRPr="00031521">
        <w:rPr>
          <w:sz w:val="24"/>
          <w:szCs w:val="24"/>
        </w:rPr>
        <w:t xml:space="preserve">You are required to </w:t>
      </w:r>
      <w:r w:rsidRPr="00031521">
        <w:rPr>
          <w:b/>
          <w:sz w:val="24"/>
          <w:szCs w:val="24"/>
        </w:rPr>
        <w:t>only submit the unit tests</w:t>
      </w:r>
      <w:r w:rsidRPr="00031521">
        <w:rPr>
          <w:sz w:val="24"/>
          <w:szCs w:val="24"/>
        </w:rPr>
        <w:t xml:space="preserve"> for the object/function you are testing. The strategy provides access to Chai's </w:t>
      </w:r>
      <w:r w:rsidRPr="00031521">
        <w:rPr>
          <w:b/>
          <w:noProof/>
          <w:sz w:val="24"/>
          <w:szCs w:val="24"/>
        </w:rPr>
        <w:t>expect</w:t>
      </w:r>
      <w:r w:rsidRPr="00031521">
        <w:rPr>
          <w:noProof/>
          <w:sz w:val="24"/>
          <w:szCs w:val="24"/>
        </w:rPr>
        <w:t xml:space="preserve">, </w:t>
      </w:r>
      <w:r w:rsidRPr="00031521">
        <w:rPr>
          <w:b/>
          <w:noProof/>
          <w:sz w:val="24"/>
          <w:szCs w:val="24"/>
        </w:rPr>
        <w:t>assert</w:t>
      </w:r>
      <w:r w:rsidRPr="00031521">
        <w:rPr>
          <w:noProof/>
          <w:sz w:val="24"/>
          <w:szCs w:val="24"/>
        </w:rPr>
        <w:t xml:space="preserve"> and </w:t>
      </w:r>
      <w:r w:rsidRPr="00031521">
        <w:rPr>
          <w:b/>
          <w:noProof/>
          <w:sz w:val="24"/>
          <w:szCs w:val="24"/>
        </w:rPr>
        <w:t>should</w:t>
      </w:r>
      <w:r w:rsidRPr="00031521">
        <w:rPr>
          <w:noProof/>
          <w:sz w:val="24"/>
          <w:szCs w:val="24"/>
        </w:rPr>
        <w:t xml:space="preserve"> methods and jQuery.</w:t>
      </w:r>
    </w:p>
    <w:p w:rsidR="00B1656D" w:rsidRDefault="00B1656D" w:rsidP="00B1656D">
      <w:pPr>
        <w:pStyle w:val="3"/>
      </w:pPr>
      <w:r>
        <w:t>Example Submission</w:t>
      </w:r>
    </w:p>
    <w:p w:rsidR="00B1656D" w:rsidRDefault="00BA11AF" w:rsidP="00B1656D">
      <w:r>
        <w:rPr>
          <w:noProof/>
        </w:rPr>
        <w:drawing>
          <wp:inline distT="0" distB="0" distL="0" distR="0">
            <wp:extent cx="6619875" cy="27527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497A8F" w:rsidRDefault="00BA11AF" w:rsidP="00B1656D">
      <w:r>
        <w:rPr>
          <w:noProof/>
        </w:rPr>
        <w:drawing>
          <wp:inline distT="0" distB="0" distL="0" distR="0">
            <wp:extent cx="6619875" cy="24193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497A8F" w:rsidRDefault="00497A8F" w:rsidP="00497A8F">
      <w:r>
        <w:lastRenderedPageBreak/>
        <w:br w:type="page"/>
      </w:r>
    </w:p>
    <w:p w:rsidR="00497A8F" w:rsidRDefault="00497A8F" w:rsidP="00497A8F">
      <w:pPr>
        <w:pStyle w:val="2"/>
      </w:pPr>
      <w:r>
        <w:lastRenderedPageBreak/>
        <w:t>Sum of Numbers</w:t>
      </w:r>
    </w:p>
    <w:p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Mocha tests to check the functionality of the following JS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'sum'</w:t>
      </w:r>
      <w:r w:rsidRPr="00031521">
        <w:rPr>
          <w:rFonts w:cstheme="minorHAnsi"/>
          <w:sz w:val="24"/>
          <w:szCs w:val="24"/>
        </w:rPr>
        <w:t>. It needs to meet the following requirements:</w:t>
      </w:r>
    </w:p>
    <w:p w:rsidR="00497A8F" w:rsidRPr="00031521" w:rsidRDefault="00CF291E" w:rsidP="007D4308">
      <w:pPr>
        <w:pStyle w:val="ac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Takes an</w:t>
      </w:r>
      <w:r w:rsidR="00497A8F" w:rsidRPr="00031521">
        <w:rPr>
          <w:rFonts w:cstheme="minorHAnsi"/>
          <w:sz w:val="24"/>
          <w:szCs w:val="24"/>
        </w:rPr>
        <w:t xml:space="preserve"> </w:t>
      </w:r>
      <w:r w:rsidR="00497A8F" w:rsidRPr="00031521">
        <w:rPr>
          <w:rStyle w:val="ab"/>
          <w:rFonts w:cstheme="minorHAnsi"/>
          <w:sz w:val="24"/>
          <w:szCs w:val="24"/>
        </w:rPr>
        <w:t>array</w:t>
      </w:r>
      <w:r w:rsidR="00497A8F" w:rsidRPr="00031521">
        <w:rPr>
          <w:rFonts w:cstheme="minorHAnsi"/>
          <w:sz w:val="24"/>
          <w:szCs w:val="24"/>
        </w:rPr>
        <w:t xml:space="preserve"> of </w:t>
      </w:r>
      <w:r w:rsidR="00497A8F" w:rsidRPr="00031521">
        <w:rPr>
          <w:rStyle w:val="ab"/>
          <w:rFonts w:cstheme="minorHAnsi"/>
          <w:sz w:val="24"/>
          <w:szCs w:val="24"/>
        </w:rPr>
        <w:t>numbers</w:t>
      </w:r>
      <w:r w:rsidR="00497A8F" w:rsidRPr="00031521">
        <w:rPr>
          <w:rFonts w:cstheme="minorHAnsi"/>
          <w:sz w:val="24"/>
          <w:szCs w:val="24"/>
        </w:rPr>
        <w:t xml:space="preserve"> as argument</w:t>
      </w:r>
    </w:p>
    <w:p w:rsidR="00497A8F" w:rsidRPr="00031521" w:rsidRDefault="00497A8F" w:rsidP="007D4308">
      <w:pPr>
        <w:pStyle w:val="ac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the </w:t>
      </w:r>
      <w:r w:rsidRPr="00031521">
        <w:rPr>
          <w:rStyle w:val="ab"/>
          <w:rFonts w:cstheme="minorHAnsi"/>
          <w:sz w:val="24"/>
          <w:szCs w:val="24"/>
        </w:rPr>
        <w:t>sum</w:t>
      </w:r>
      <w:r w:rsidRPr="00031521">
        <w:rPr>
          <w:rFonts w:cstheme="minorHAnsi"/>
          <w:sz w:val="24"/>
          <w:szCs w:val="24"/>
        </w:rPr>
        <w:t xml:space="preserve"> of the values of all elements inside the array</w:t>
      </w:r>
    </w:p>
    <w:p w:rsidR="00497A8F" w:rsidRDefault="00497A8F" w:rsidP="00497A8F">
      <w:pPr>
        <w:pStyle w:val="2"/>
      </w:pPr>
      <w:r>
        <w:t>Check for Symmetry</w:t>
      </w:r>
    </w:p>
    <w:p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Mocha tests to check the functionality of the following JS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>// Non-arrays are non-symmetric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>// Clone and reverse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'isSymmetric'</w:t>
      </w:r>
      <w:r w:rsidRPr="00031521">
        <w:rPr>
          <w:rFonts w:cstheme="minorHAnsi"/>
          <w:sz w:val="24"/>
          <w:szCs w:val="24"/>
        </w:rPr>
        <w:t>. It needs to meet the following requirements:</w:t>
      </w:r>
    </w:p>
    <w:p w:rsidR="00497A8F" w:rsidRPr="00031521" w:rsidRDefault="00CF291E" w:rsidP="007D4308">
      <w:pPr>
        <w:pStyle w:val="ac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Takes an</w:t>
      </w:r>
      <w:r w:rsidR="00497A8F" w:rsidRPr="00031521">
        <w:rPr>
          <w:rFonts w:cstheme="minorHAnsi"/>
          <w:sz w:val="24"/>
          <w:szCs w:val="24"/>
        </w:rPr>
        <w:t xml:space="preserve"> </w:t>
      </w:r>
      <w:r w:rsidR="00497A8F" w:rsidRPr="00031521">
        <w:rPr>
          <w:rStyle w:val="ab"/>
          <w:rFonts w:cstheme="minorHAnsi"/>
          <w:sz w:val="24"/>
          <w:szCs w:val="24"/>
        </w:rPr>
        <w:t>array</w:t>
      </w:r>
      <w:r w:rsidR="00497A8F" w:rsidRPr="00031521">
        <w:rPr>
          <w:rFonts w:cstheme="minorHAnsi"/>
          <w:sz w:val="24"/>
          <w:szCs w:val="24"/>
        </w:rPr>
        <w:t xml:space="preserve"> as argument</w:t>
      </w:r>
    </w:p>
    <w:p w:rsidR="00497A8F" w:rsidRPr="00031521" w:rsidRDefault="00497A8F" w:rsidP="007D4308">
      <w:pPr>
        <w:pStyle w:val="ac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</w:t>
      </w:r>
      <w:r w:rsidRPr="00031521">
        <w:rPr>
          <w:rStyle w:val="ab"/>
          <w:rFonts w:cstheme="minorHAnsi"/>
          <w:sz w:val="24"/>
          <w:szCs w:val="24"/>
        </w:rPr>
        <w:t>false</w:t>
      </w:r>
      <w:r w:rsidRPr="00031521">
        <w:rPr>
          <w:rFonts w:cstheme="minorHAnsi"/>
          <w:sz w:val="24"/>
          <w:szCs w:val="24"/>
        </w:rPr>
        <w:t xml:space="preserve"> for any input that isn’t of the </w:t>
      </w:r>
      <w:r w:rsidRPr="00031521">
        <w:rPr>
          <w:rStyle w:val="ab"/>
          <w:rFonts w:cstheme="minorHAnsi"/>
          <w:sz w:val="24"/>
          <w:szCs w:val="24"/>
        </w:rPr>
        <w:t>correct type</w:t>
      </w:r>
    </w:p>
    <w:p w:rsidR="00497A8F" w:rsidRPr="00031521" w:rsidRDefault="00497A8F" w:rsidP="007D4308">
      <w:pPr>
        <w:pStyle w:val="ac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</w:t>
      </w:r>
      <w:r w:rsidRPr="00031521">
        <w:rPr>
          <w:rStyle w:val="ab"/>
          <w:rFonts w:cstheme="minorHAnsi"/>
          <w:sz w:val="24"/>
          <w:szCs w:val="24"/>
        </w:rPr>
        <w:t>true</w:t>
      </w:r>
      <w:r w:rsidRPr="00031521">
        <w:rPr>
          <w:rFonts w:cstheme="minorHAnsi"/>
          <w:sz w:val="24"/>
          <w:szCs w:val="24"/>
        </w:rPr>
        <w:t xml:space="preserve"> if the input array is </w:t>
      </w:r>
      <w:r w:rsidRPr="00031521">
        <w:rPr>
          <w:rStyle w:val="ab"/>
          <w:rFonts w:cstheme="minorHAnsi"/>
          <w:sz w:val="24"/>
          <w:szCs w:val="24"/>
        </w:rPr>
        <w:t>symmetric</w:t>
      </w:r>
      <w:r w:rsidRPr="00031521">
        <w:rPr>
          <w:rFonts w:cstheme="minorHAnsi"/>
          <w:sz w:val="24"/>
          <w:szCs w:val="24"/>
        </w:rPr>
        <w:t xml:space="preserve"> (first half is the same as the second half mirrored)</w:t>
      </w:r>
    </w:p>
    <w:p w:rsidR="00497A8F" w:rsidRPr="00031521" w:rsidRDefault="00497A8F" w:rsidP="007D4308">
      <w:pPr>
        <w:pStyle w:val="ac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Otherwise, returns </w:t>
      </w:r>
      <w:r w:rsidRPr="00031521">
        <w:rPr>
          <w:rStyle w:val="ab"/>
          <w:rFonts w:cstheme="minorHAnsi"/>
          <w:sz w:val="24"/>
          <w:szCs w:val="24"/>
        </w:rPr>
        <w:t>false</w:t>
      </w:r>
    </w:p>
    <w:p w:rsidR="00497A8F" w:rsidRDefault="00497A8F" w:rsidP="00497A8F">
      <w:pPr>
        <w:pStyle w:val="2"/>
      </w:pPr>
      <w:r>
        <w:t>RGB to Hex</w:t>
      </w:r>
    </w:p>
    <w:p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Mocha tests to check the functionality of the following JS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031521" w:rsidRDefault="00497A8F" w:rsidP="00207B1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>// Red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>// Green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>// Blue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lastRenderedPageBreak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lastRenderedPageBreak/>
        <w:t xml:space="preserve">Your tests will be supplied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'rgbToHexColor'</w:t>
      </w:r>
      <w:r w:rsidRPr="00031521">
        <w:rPr>
          <w:rFonts w:cstheme="minorHAnsi"/>
          <w:sz w:val="24"/>
          <w:szCs w:val="24"/>
        </w:rPr>
        <w:t>, which takes three arguments. It needs to meet the following requirements:</w:t>
      </w:r>
    </w:p>
    <w:p w:rsidR="00497A8F" w:rsidRPr="00031521" w:rsidRDefault="00497A8F" w:rsidP="007D4308">
      <w:pPr>
        <w:pStyle w:val="ac"/>
        <w:numPr>
          <w:ilvl w:val="0"/>
          <w:numId w:val="2"/>
        </w:numPr>
        <w:rPr>
          <w:rStyle w:val="ab"/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Takes three </w:t>
      </w:r>
      <w:r w:rsidRPr="00031521">
        <w:rPr>
          <w:rStyle w:val="ab"/>
          <w:rFonts w:cstheme="minorHAnsi"/>
          <w:sz w:val="24"/>
          <w:szCs w:val="24"/>
        </w:rPr>
        <w:t>integer numbers</w:t>
      </w:r>
      <w:r w:rsidRPr="00031521">
        <w:rPr>
          <w:rFonts w:cstheme="minorHAnsi"/>
          <w:sz w:val="24"/>
          <w:szCs w:val="24"/>
        </w:rPr>
        <w:t xml:space="preserve">, representing the red, green and blue values of an RGB color, each </w:t>
      </w:r>
      <w:r w:rsidRPr="00031521">
        <w:rPr>
          <w:rStyle w:val="ab"/>
          <w:rFonts w:cstheme="minorHAnsi"/>
          <w:sz w:val="24"/>
          <w:szCs w:val="24"/>
        </w:rPr>
        <w:t>within range [0…255]</w:t>
      </w:r>
    </w:p>
    <w:p w:rsidR="00497A8F" w:rsidRPr="00031521" w:rsidRDefault="00497A8F" w:rsidP="007D4308">
      <w:pPr>
        <w:pStyle w:val="ac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the same color in hexadecimal format as a </w:t>
      </w:r>
      <w:r w:rsidRPr="00031521">
        <w:rPr>
          <w:rStyle w:val="ab"/>
          <w:rFonts w:cstheme="minorHAnsi"/>
          <w:sz w:val="24"/>
          <w:szCs w:val="24"/>
        </w:rPr>
        <w:t>string</w:t>
      </w:r>
      <w:r w:rsidRPr="00031521">
        <w:rPr>
          <w:rFonts w:cstheme="minorHAnsi"/>
          <w:sz w:val="24"/>
          <w:szCs w:val="24"/>
        </w:rPr>
        <w:t xml:space="preserve"> (e.g. '#FF9EAA')</w:t>
      </w:r>
    </w:p>
    <w:p w:rsidR="00497A8F" w:rsidRPr="00031521" w:rsidRDefault="00497A8F" w:rsidP="007D4308">
      <w:pPr>
        <w:pStyle w:val="ac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'undefined'</w:t>
      </w:r>
      <w:r w:rsidRPr="00031521">
        <w:rPr>
          <w:rFonts w:cstheme="minorHAnsi"/>
          <w:sz w:val="24"/>
          <w:szCs w:val="24"/>
        </w:rPr>
        <w:t xml:space="preserve"> if </w:t>
      </w:r>
      <w:r w:rsidRPr="00031521">
        <w:rPr>
          <w:rStyle w:val="ab"/>
          <w:rFonts w:cstheme="minorHAnsi"/>
          <w:sz w:val="24"/>
          <w:szCs w:val="24"/>
        </w:rPr>
        <w:t>any</w:t>
      </w:r>
      <w:r w:rsidRPr="00031521">
        <w:rPr>
          <w:rFonts w:cstheme="minorHAnsi"/>
          <w:sz w:val="24"/>
          <w:szCs w:val="24"/>
        </w:rPr>
        <w:t xml:space="preserve"> of the input parameters are of </w:t>
      </w:r>
      <w:r w:rsidRPr="00031521">
        <w:rPr>
          <w:rStyle w:val="ab"/>
          <w:rFonts w:cstheme="minorHAnsi"/>
          <w:sz w:val="24"/>
          <w:szCs w:val="24"/>
        </w:rPr>
        <w:t>invalid type</w:t>
      </w:r>
      <w:r w:rsidRPr="00031521">
        <w:rPr>
          <w:rFonts w:cstheme="minorHAnsi"/>
          <w:sz w:val="24"/>
          <w:szCs w:val="24"/>
        </w:rPr>
        <w:t xml:space="preserve"> or not in the expected </w:t>
      </w:r>
      <w:r w:rsidRPr="00031521">
        <w:rPr>
          <w:rStyle w:val="ab"/>
          <w:rFonts w:cstheme="minorHAnsi"/>
          <w:sz w:val="24"/>
          <w:szCs w:val="24"/>
        </w:rPr>
        <w:t>range</w:t>
      </w:r>
    </w:p>
    <w:p w:rsidR="00497A8F" w:rsidRDefault="00497A8F" w:rsidP="00497A8F">
      <w:pPr>
        <w:pStyle w:val="2"/>
      </w:pPr>
      <w:r>
        <w:t>Add / Subtract</w:t>
      </w:r>
    </w:p>
    <w:p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Mocha tests to check the functionality of the following JS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'createCalculator'</w:t>
      </w:r>
      <w:r w:rsidRPr="00031521">
        <w:rPr>
          <w:rFonts w:cstheme="minorHAnsi"/>
          <w:sz w:val="24"/>
          <w:szCs w:val="24"/>
        </w:rPr>
        <w:t>. It needs to meet the following requirements:</w:t>
      </w:r>
    </w:p>
    <w:p w:rsidR="00497A8F" w:rsidRPr="00031521" w:rsidRDefault="00497A8F" w:rsidP="007D4308">
      <w:pPr>
        <w:pStyle w:val="ac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a </w:t>
      </w:r>
      <w:r w:rsidRPr="00031521">
        <w:rPr>
          <w:rStyle w:val="ab"/>
          <w:rFonts w:cstheme="minorHAnsi"/>
          <w:sz w:val="24"/>
          <w:szCs w:val="24"/>
        </w:rPr>
        <w:t>module</w:t>
      </w:r>
      <w:r w:rsidRPr="00031521">
        <w:rPr>
          <w:rFonts w:cstheme="minorHAnsi"/>
          <w:sz w:val="24"/>
          <w:szCs w:val="24"/>
        </w:rPr>
        <w:t xml:space="preserve"> (object), containing the functions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add</w:t>
      </w:r>
      <w:r w:rsidRPr="00031521">
        <w:rPr>
          <w:rFonts w:cstheme="minorHAnsi"/>
          <w:sz w:val="24"/>
          <w:szCs w:val="24"/>
        </w:rPr>
        <w:t xml:space="preserve">,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subtract</w:t>
      </w:r>
      <w:r w:rsidRPr="00031521">
        <w:rPr>
          <w:rFonts w:cstheme="minorHAnsi"/>
          <w:sz w:val="24"/>
          <w:szCs w:val="24"/>
        </w:rPr>
        <w:t xml:space="preserve"> and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031521">
        <w:rPr>
          <w:rFonts w:cstheme="minorHAnsi"/>
          <w:sz w:val="24"/>
          <w:szCs w:val="24"/>
        </w:rPr>
        <w:t xml:space="preserve"> as </w:t>
      </w:r>
      <w:r w:rsidRPr="00031521">
        <w:rPr>
          <w:rStyle w:val="ab"/>
          <w:rFonts w:cstheme="minorHAnsi"/>
          <w:sz w:val="24"/>
          <w:szCs w:val="24"/>
        </w:rPr>
        <w:t>properties</w:t>
      </w:r>
    </w:p>
    <w:p w:rsidR="00497A8F" w:rsidRPr="00031521" w:rsidRDefault="00497A8F" w:rsidP="007D4308">
      <w:pPr>
        <w:pStyle w:val="ac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Keeps an </w:t>
      </w:r>
      <w:r w:rsidRPr="00031521">
        <w:rPr>
          <w:rStyle w:val="ab"/>
          <w:rFonts w:cstheme="minorHAnsi"/>
          <w:sz w:val="24"/>
          <w:szCs w:val="24"/>
        </w:rPr>
        <w:t>internal sum</w:t>
      </w:r>
      <w:r w:rsidRPr="00031521">
        <w:rPr>
          <w:rFonts w:cstheme="minorHAnsi"/>
          <w:sz w:val="24"/>
          <w:szCs w:val="24"/>
        </w:rPr>
        <w:t xml:space="preserve"> which </w:t>
      </w:r>
      <w:r w:rsidRPr="00031521">
        <w:rPr>
          <w:rStyle w:val="ab"/>
          <w:rFonts w:cstheme="minorHAnsi"/>
          <w:sz w:val="24"/>
          <w:szCs w:val="24"/>
        </w:rPr>
        <w:t>can’t be modified</w:t>
      </w:r>
      <w:r w:rsidRPr="00031521">
        <w:rPr>
          <w:rFonts w:cstheme="minorHAnsi"/>
          <w:sz w:val="24"/>
          <w:szCs w:val="24"/>
        </w:rPr>
        <w:t xml:space="preserve"> from the outside</w:t>
      </w:r>
    </w:p>
    <w:p w:rsidR="00497A8F" w:rsidRPr="00031521" w:rsidRDefault="00497A8F" w:rsidP="007D4308">
      <w:pPr>
        <w:pStyle w:val="ac"/>
        <w:numPr>
          <w:ilvl w:val="0"/>
          <w:numId w:val="3"/>
        </w:numPr>
        <w:rPr>
          <w:rStyle w:val="ab"/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functions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add</w:t>
      </w:r>
      <w:r w:rsidRPr="00031521">
        <w:rPr>
          <w:rFonts w:cstheme="minorHAnsi"/>
          <w:sz w:val="24"/>
          <w:szCs w:val="24"/>
        </w:rPr>
        <w:t xml:space="preserve"> and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subtract</w:t>
      </w:r>
      <w:r w:rsidRPr="00031521">
        <w:rPr>
          <w:rFonts w:cstheme="minorHAnsi"/>
          <w:sz w:val="24"/>
          <w:szCs w:val="24"/>
        </w:rPr>
        <w:t xml:space="preserve"> take a parameter</w:t>
      </w:r>
      <w:r w:rsidR="0008469A" w:rsidRPr="00031521">
        <w:rPr>
          <w:rFonts w:cstheme="minorHAnsi"/>
          <w:sz w:val="24"/>
          <w:szCs w:val="24"/>
        </w:rPr>
        <w:t xml:space="preserve"> that can be parsed as a number (either a number or a string containing a number)</w:t>
      </w:r>
      <w:r w:rsidRPr="00031521">
        <w:rPr>
          <w:rFonts w:cstheme="minorHAnsi"/>
          <w:sz w:val="24"/>
          <w:szCs w:val="24"/>
        </w:rPr>
        <w:t xml:space="preserve"> that is added or subtracted from the </w:t>
      </w:r>
      <w:r w:rsidRPr="00031521">
        <w:rPr>
          <w:rStyle w:val="ab"/>
          <w:rFonts w:cstheme="minorHAnsi"/>
          <w:sz w:val="24"/>
          <w:szCs w:val="24"/>
        </w:rPr>
        <w:t>internal sum</w:t>
      </w:r>
    </w:p>
    <w:p w:rsidR="00BA11AF" w:rsidRPr="00031521" w:rsidRDefault="00497A8F" w:rsidP="007D4308">
      <w:pPr>
        <w:pStyle w:val="ac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031521">
        <w:rPr>
          <w:rFonts w:cstheme="minorHAnsi"/>
          <w:sz w:val="24"/>
          <w:szCs w:val="24"/>
        </w:rPr>
        <w:t xml:space="preserve"> </w:t>
      </w: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the value of the </w:t>
      </w:r>
      <w:r w:rsidRPr="00031521">
        <w:rPr>
          <w:rStyle w:val="ab"/>
          <w:rFonts w:cstheme="minorHAnsi"/>
          <w:sz w:val="24"/>
          <w:szCs w:val="24"/>
        </w:rPr>
        <w:t>internal sum</w:t>
      </w:r>
    </w:p>
    <w:sectPr w:rsidR="00BA11AF" w:rsidRPr="0003152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F3" w:rsidRDefault="00162AF3" w:rsidP="008068A2">
      <w:pPr>
        <w:spacing w:after="0" w:line="240" w:lineRule="auto"/>
      </w:pPr>
      <w:r>
        <w:separator/>
      </w:r>
    </w:p>
  </w:endnote>
  <w:endnote w:type="continuationSeparator" w:id="0">
    <w:p w:rsidR="00162AF3" w:rsidRDefault="00162A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C2" w:rsidRPr="00AC77AD" w:rsidRDefault="002419C2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419C2" w:rsidRPr="008C2B83" w:rsidRDefault="002419C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6C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6C8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2419C2" w:rsidRPr="008C2B83" w:rsidRDefault="002419C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6C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6C8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419C2" w:rsidRDefault="002419C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2419C2" w:rsidRDefault="002419C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19C2" w:rsidRDefault="002419C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419C2" w:rsidRDefault="002419C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928E3F" wp14:editId="7567DD4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0D731" wp14:editId="316C49F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5D85E8" wp14:editId="78E6E99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9B9381" wp14:editId="6476934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DF034" wp14:editId="2FF4BEB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44C1A0" wp14:editId="77C506D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45FA3" wp14:editId="28F5E20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D235F" wp14:editId="5372E4E1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35ED5" wp14:editId="5719FC1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E857EB" wp14:editId="5E81A53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419C2" w:rsidRDefault="002419C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419C2" w:rsidRDefault="002419C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28E3F" wp14:editId="7567DD4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0D731" wp14:editId="316C49F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5D85E8" wp14:editId="78E6E99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9B9381" wp14:editId="6476934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DF034" wp14:editId="2FF4BEB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44C1A0" wp14:editId="77C506D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45FA3" wp14:editId="28F5E20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D235F" wp14:editId="5372E4E1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C35ED5" wp14:editId="5719FC1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E857EB" wp14:editId="5E81A53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85512" w:rsidRPr="00AC77AD" w:rsidRDefault="00D85512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F3" w:rsidRDefault="00162AF3" w:rsidP="008068A2">
      <w:pPr>
        <w:spacing w:after="0" w:line="240" w:lineRule="auto"/>
      </w:pPr>
      <w:r>
        <w:separator/>
      </w:r>
    </w:p>
  </w:footnote>
  <w:footnote w:type="continuationSeparator" w:id="0">
    <w:p w:rsidR="00162AF3" w:rsidRDefault="00162A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2" w:rsidRDefault="00D8551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6"/>
  </w:num>
  <w:num w:numId="10">
    <w:abstractNumId w:val="17"/>
  </w:num>
  <w:num w:numId="11">
    <w:abstractNumId w:val="13"/>
  </w:num>
  <w:num w:numId="12">
    <w:abstractNumId w:val="2"/>
  </w:num>
  <w:num w:numId="13">
    <w:abstractNumId w:val="12"/>
  </w:num>
  <w:num w:numId="14">
    <w:abstractNumId w:val="0"/>
  </w:num>
  <w:num w:numId="15">
    <w:abstractNumId w:val="8"/>
  </w:num>
  <w:num w:numId="16">
    <w:abstractNumId w:val="19"/>
  </w:num>
  <w:num w:numId="17">
    <w:abstractNumId w:val="20"/>
  </w:num>
  <w:num w:numId="18">
    <w:abstractNumId w:val="14"/>
  </w:num>
  <w:num w:numId="19">
    <w:abstractNumId w:val="11"/>
  </w:num>
  <w:num w:numId="20">
    <w:abstractNumId w:val="15"/>
  </w:num>
  <w:num w:numId="21">
    <w:abstractNumId w:val="22"/>
  </w:num>
  <w:num w:numId="22">
    <w:abstractNumId w:val="18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1521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2AF3"/>
    <w:rsid w:val="00164CDC"/>
    <w:rsid w:val="00167CF1"/>
    <w:rsid w:val="0017066A"/>
    <w:rsid w:val="00171021"/>
    <w:rsid w:val="00183A2C"/>
    <w:rsid w:val="00192692"/>
    <w:rsid w:val="001A6728"/>
    <w:rsid w:val="001C1FCD"/>
    <w:rsid w:val="001C20C4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19C2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311CA"/>
    <w:rsid w:val="00432B08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50017E"/>
    <w:rsid w:val="005177D3"/>
    <w:rsid w:val="00517B12"/>
    <w:rsid w:val="00524789"/>
    <w:rsid w:val="005316F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C131C"/>
    <w:rsid w:val="005C6A24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C4AA2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4308"/>
    <w:rsid w:val="007E0960"/>
    <w:rsid w:val="007F177C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D6C68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CE5E32"/>
    <w:rsid w:val="00CF291E"/>
    <w:rsid w:val="00D02D55"/>
    <w:rsid w:val="00D1192E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C5CBF"/>
    <w:rsid w:val="00ED0DEA"/>
    <w:rsid w:val="00ED6C85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3F7B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C8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ED6C8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D6C85"/>
    <w:pPr>
      <w:keepNext/>
      <w:keepLines/>
      <w:numPr>
        <w:numId w:val="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D6C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6C8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C8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ED6C8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D6C85"/>
  </w:style>
  <w:style w:type="paragraph" w:styleId="a3">
    <w:name w:val="header"/>
    <w:basedOn w:val="a"/>
    <w:link w:val="a4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D6C85"/>
  </w:style>
  <w:style w:type="paragraph" w:styleId="a5">
    <w:name w:val="footer"/>
    <w:basedOn w:val="a"/>
    <w:link w:val="a6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D6C85"/>
  </w:style>
  <w:style w:type="paragraph" w:styleId="a7">
    <w:name w:val="Balloon Text"/>
    <w:basedOn w:val="a"/>
    <w:link w:val="a8"/>
    <w:uiPriority w:val="99"/>
    <w:semiHidden/>
    <w:unhideWhenUsed/>
    <w:rsid w:val="00ED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D6C85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ED6C85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ED6C8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ED6C85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ED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ED6C85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ED6C85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ED6C85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ED6C8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D6C85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ED6C85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ED6C85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D6C85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ED6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rsid w:val="00ED6C85"/>
  </w:style>
  <w:style w:type="table" w:customStyle="1" w:styleId="TableGrid1">
    <w:name w:val="Table Grid1"/>
    <w:basedOn w:val="a1"/>
    <w:next w:val="af"/>
    <w:uiPriority w:val="59"/>
    <w:rsid w:val="00ED6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ED6C8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ED6C8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C8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ED6C8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D6C85"/>
    <w:pPr>
      <w:keepNext/>
      <w:keepLines/>
      <w:numPr>
        <w:numId w:val="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D6C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6C8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C8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ED6C8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D6C85"/>
  </w:style>
  <w:style w:type="paragraph" w:styleId="a3">
    <w:name w:val="header"/>
    <w:basedOn w:val="a"/>
    <w:link w:val="a4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D6C85"/>
  </w:style>
  <w:style w:type="paragraph" w:styleId="a5">
    <w:name w:val="footer"/>
    <w:basedOn w:val="a"/>
    <w:link w:val="a6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D6C85"/>
  </w:style>
  <w:style w:type="paragraph" w:styleId="a7">
    <w:name w:val="Balloon Text"/>
    <w:basedOn w:val="a"/>
    <w:link w:val="a8"/>
    <w:uiPriority w:val="99"/>
    <w:semiHidden/>
    <w:unhideWhenUsed/>
    <w:rsid w:val="00ED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D6C85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ED6C85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ED6C8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ED6C85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ED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ED6C85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ED6C85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ED6C85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ED6C8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D6C85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ED6C85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ED6C85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D6C85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ED6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rsid w:val="00ED6C85"/>
  </w:style>
  <w:style w:type="table" w:customStyle="1" w:styleId="TableGrid1">
    <w:name w:val="Table Grid1"/>
    <w:basedOn w:val="a1"/>
    <w:next w:val="af"/>
    <w:uiPriority w:val="59"/>
    <w:rsid w:val="00ED6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ED6C8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ED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531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2081/js-advanced-october-201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10AE4-704B-4C83-9FD8-FC46B76A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47</TotalTime>
  <Pages>6</Pages>
  <Words>977</Words>
  <Characters>5573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Unit Testing with Mocha - Lab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8</cp:revision>
  <cp:lastPrinted>2015-10-26T22:35:00Z</cp:lastPrinted>
  <dcterms:created xsi:type="dcterms:W3CDTF">2018-09-22T11:44:00Z</dcterms:created>
  <dcterms:modified xsi:type="dcterms:W3CDTF">2019-02-07T08:32:00Z</dcterms:modified>
  <cp:category>programming, education, software engineering, software development</cp:category>
</cp:coreProperties>
</file>