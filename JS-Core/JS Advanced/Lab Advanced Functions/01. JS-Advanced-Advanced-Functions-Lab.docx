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5DCBACC8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71705B" w:rsidRPr="0071705B">
          <w:rPr>
            <w:rStyle w:val="Hyperlink"/>
          </w:rPr>
          <w:t>https://judge.softuni.bg/Contests/1528</w:t>
        </w:r>
      </w:hyperlink>
      <w:r w:rsidRPr="004B438A">
        <w:rPr>
          <w:noProof/>
        </w:rPr>
        <w:t>.</w:t>
      </w:r>
    </w:p>
    <w:p w14:paraId="6D523C74" w14:textId="77777777"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14:paraId="06E61A7E" w14:textId="43B3C06F" w:rsidR="0043085C" w:rsidRPr="004B438A" w:rsidRDefault="007B6AEA" w:rsidP="0043085C">
      <w:pPr>
        <w:rPr>
          <w:noProof/>
        </w:rPr>
      </w:pPr>
      <w:r>
        <w:rPr>
          <w:noProof/>
        </w:rPr>
        <w:t xml:space="preserve">Write a </w:t>
      </w:r>
      <w:r w:rsidR="0043085C" w:rsidRPr="004B438A">
        <w:rPr>
          <w:noProof/>
        </w:rPr>
        <w:t xml:space="preserve">program that uses a </w:t>
      </w:r>
      <w:r w:rsidR="0043085C" w:rsidRPr="004B438A">
        <w:rPr>
          <w:rStyle w:val="Strong"/>
          <w:noProof/>
        </w:rPr>
        <w:t>reducer</w:t>
      </w:r>
      <w:r w:rsidR="0043085C" w:rsidRPr="004B438A">
        <w:rPr>
          <w:noProof/>
        </w:rPr>
        <w:t xml:space="preserve"> function to </w:t>
      </w:r>
      <w:r w:rsidR="0043085C" w:rsidRPr="004B438A">
        <w:rPr>
          <w:rStyle w:val="Strong"/>
          <w:noProof/>
        </w:rPr>
        <w:t>display</w:t>
      </w:r>
      <w:r w:rsidR="0043085C" w:rsidRPr="004B438A">
        <w:rPr>
          <w:noProof/>
        </w:rPr>
        <w:t xml:space="preserve"> information about an </w:t>
      </w:r>
      <w:r w:rsidR="0043085C" w:rsidRPr="004B438A">
        <w:rPr>
          <w:rStyle w:val="Strong"/>
          <w:noProof/>
        </w:rPr>
        <w:t>input array</w:t>
      </w:r>
      <w:r w:rsidR="0043085C" w:rsidRPr="007B6AEA">
        <w:rPr>
          <w:noProof/>
        </w:rPr>
        <w:t>.</w:t>
      </w:r>
    </w:p>
    <w:p w14:paraId="4492FA10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55900AAF" w14:textId="77777777" w:rsidR="0043085C" w:rsidRPr="0071705B" w:rsidRDefault="0043085C" w:rsidP="0043085C">
      <w:pPr>
        <w:rPr>
          <w:noProof/>
          <w:lang w:val="bg-BG"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14:paraId="11F6B15F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3FFF3C2A" w14:textId="2AD6B147"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="007B6AEA">
        <w:rPr>
          <w:rStyle w:val="Strong"/>
          <w:noProof/>
        </w:rPr>
        <w:t>concatenated</w:t>
      </w:r>
      <w:r w:rsidRPr="004B438A">
        <w:rPr>
          <w:noProof/>
        </w:rPr>
        <w:t>.</w:t>
      </w:r>
    </w:p>
    <w:p w14:paraId="3DB3E901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14:paraId="1E75A331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39FEABB9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A0EA24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14:paraId="757A5C6D" w14:textId="77777777" w:rsidTr="006768B3">
        <w:tc>
          <w:tcPr>
            <w:tcW w:w="4535" w:type="dxa"/>
          </w:tcPr>
          <w:p w14:paraId="22025742" w14:textId="77777777" w:rsidR="0043085C" w:rsidRPr="0011491C" w:rsidRDefault="0043085C" w:rsidP="00F742DD">
            <w:pPr>
              <w:pStyle w:val="Code"/>
            </w:pPr>
            <w:r w:rsidRPr="0011491C">
              <w:t>[2,</w:t>
            </w:r>
            <w:r w:rsidR="0071705B">
              <w:rPr>
                <w:lang w:val="bg-BG"/>
              </w:rPr>
              <w:t xml:space="preserve"> </w:t>
            </w:r>
            <w:r w:rsidRPr="0011491C">
              <w:t>3,</w:t>
            </w:r>
            <w:r w:rsidR="0071705B">
              <w:rPr>
                <w:lang w:val="bg-BG"/>
              </w:rPr>
              <w:t xml:space="preserve"> </w:t>
            </w:r>
            <w:r w:rsidRPr="0011491C">
              <w:t>10,</w:t>
            </w:r>
            <w:r w:rsidR="0071705B">
              <w:rPr>
                <w:lang w:val="bg-BG"/>
              </w:rPr>
              <w:t xml:space="preserve"> </w:t>
            </w:r>
            <w:r w:rsidRPr="0011491C">
              <w:t>5]</w:t>
            </w:r>
          </w:p>
        </w:tc>
        <w:tc>
          <w:tcPr>
            <w:tcW w:w="4535" w:type="dxa"/>
          </w:tcPr>
          <w:p w14:paraId="4EDA4B41" w14:textId="77777777"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14:paraId="2785D302" w14:textId="77777777"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14:paraId="53FCB7C3" w14:textId="77777777"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14:paraId="21228AFC" w14:textId="77777777"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14:paraId="453AA28A" w14:textId="77777777"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AA5EAD" w14:paraId="313FE553" w14:textId="77777777" w:rsidTr="006768B3">
        <w:tc>
          <w:tcPr>
            <w:tcW w:w="4535" w:type="dxa"/>
          </w:tcPr>
          <w:p w14:paraId="7238A8B2" w14:textId="77777777"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14:paraId="02ACB27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29.5</w:t>
            </w:r>
          </w:p>
          <w:p w14:paraId="36477E8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Min = -3</w:t>
            </w:r>
          </w:p>
          <w:p w14:paraId="6FCE188C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Max = 20</w:t>
            </w:r>
          </w:p>
          <w:p w14:paraId="5090AE57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-1050</w:t>
            </w:r>
          </w:p>
          <w:p w14:paraId="597D26A1" w14:textId="77777777" w:rsidR="0043085C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Join = 5-32070.5</w:t>
            </w:r>
          </w:p>
        </w:tc>
      </w:tr>
    </w:tbl>
    <w:p w14:paraId="7B4D7E23" w14:textId="77777777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lastRenderedPageBreak/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lastRenderedPageBreak/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7303268C" w14:textId="77777777"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3E3C6741" w:rsidR="004B438A" w:rsidRPr="006064DE" w:rsidRDefault="006064DE" w:rsidP="004B438A">
      <w:pPr>
        <w:rPr>
          <w:noProof/>
        </w:rPr>
      </w:pPr>
      <w:r>
        <w:rPr>
          <w:noProof/>
        </w:rPr>
        <w:t>Check the examples below to see how your code will be executed</w:t>
      </w:r>
      <w:bookmarkStart w:id="0" w:name="_GoBack"/>
      <w:bookmarkEnd w:id="0"/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72E558FA" w14:textId="0025C546" w:rsidR="002163D9" w:rsidRDefault="002163D9" w:rsidP="00F742DD">
            <w:pPr>
              <w:pStyle w:val="Code"/>
            </w:pPr>
            <w:r>
              <w:t>let firstZeroTest = solution();</w:t>
            </w:r>
          </w:p>
          <w:p w14:paraId="440DD1A4" w14:textId="613057CB" w:rsidR="002163D9" w:rsidRDefault="002163D9" w:rsidP="00F742DD">
            <w:pPr>
              <w:pStyle w:val="Code"/>
            </w:pPr>
          </w:p>
          <w:p w14:paraId="16A4FF75" w14:textId="65F9392C" w:rsidR="002163D9" w:rsidRDefault="002163D9" w:rsidP="00F742DD">
            <w:pPr>
              <w:pStyle w:val="Code"/>
            </w:pPr>
            <w:r>
              <w:lastRenderedPageBreak/>
              <w:t>firstZeroTest.append('hello');</w:t>
            </w:r>
          </w:p>
          <w:p w14:paraId="251349BE" w14:textId="413170AB" w:rsidR="002163D9" w:rsidRDefault="002163D9" w:rsidP="00F742DD">
            <w:pPr>
              <w:pStyle w:val="Code"/>
            </w:pPr>
            <w:r>
              <w:t>firstZeroTest.append('again');</w:t>
            </w:r>
          </w:p>
          <w:p w14:paraId="20BC2491" w14:textId="6D791FBB" w:rsidR="002163D9" w:rsidRDefault="002163D9" w:rsidP="00F742DD">
            <w:pPr>
              <w:pStyle w:val="Code"/>
            </w:pPr>
            <w:r>
              <w:t>firstZeroTest.removeStart(3);</w:t>
            </w:r>
          </w:p>
          <w:p w14:paraId="17D3173D" w14:textId="095A94C3" w:rsidR="004B438A" w:rsidRPr="004B438A" w:rsidRDefault="002163D9" w:rsidP="00F742DD">
            <w:pPr>
              <w:pStyle w:val="Code"/>
            </w:pPr>
            <w:r>
              <w:t>firstZeroTest.removeEnd(4);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55D7C3EF" w14:textId="1677DA32" w:rsidR="002163D9" w:rsidRDefault="002163D9" w:rsidP="00F742DD">
            <w:pPr>
              <w:pStyle w:val="Code"/>
            </w:pPr>
            <w:r>
              <w:t>let secondZeroTest = solution();</w:t>
            </w:r>
          </w:p>
          <w:p w14:paraId="47434A2C" w14:textId="26AAF42D" w:rsidR="002163D9" w:rsidRDefault="002163D9" w:rsidP="00F742DD">
            <w:pPr>
              <w:pStyle w:val="Code"/>
            </w:pPr>
          </w:p>
          <w:p w14:paraId="07663991" w14:textId="13081DA8" w:rsidR="002163D9" w:rsidRDefault="002163D9" w:rsidP="00F742DD">
            <w:pPr>
              <w:pStyle w:val="Code"/>
            </w:pPr>
            <w:r>
              <w:t>secondZeroTest.append('123');</w:t>
            </w:r>
          </w:p>
          <w:p w14:paraId="396677E5" w14:textId="0DEA4896" w:rsidR="002163D9" w:rsidRDefault="002163D9" w:rsidP="00F742DD">
            <w:pPr>
              <w:pStyle w:val="Code"/>
            </w:pPr>
            <w:r>
              <w:t>secontZeroTest.append('45');</w:t>
            </w:r>
          </w:p>
          <w:p w14:paraId="0342FDB5" w14:textId="4988EF75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removeStart</w:t>
            </w:r>
            <w:r>
              <w:t>(</w:t>
            </w:r>
            <w:r w:rsidR="004B438A" w:rsidRPr="004B438A">
              <w:t>2</w:t>
            </w:r>
            <w:r>
              <w:t>);</w:t>
            </w:r>
          </w:p>
          <w:p w14:paraId="3C0BB2B7" w14:textId="6412E38F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removeEnd</w:t>
            </w:r>
            <w:r>
              <w:t>(</w:t>
            </w:r>
            <w:r w:rsidR="004B438A" w:rsidRPr="004B438A">
              <w:t>1</w:t>
            </w:r>
            <w:r>
              <w:t>);</w:t>
            </w:r>
          </w:p>
          <w:p w14:paraId="27D3E589" w14:textId="7EAF333D" w:rsidR="004B438A" w:rsidRPr="004B438A" w:rsidRDefault="002163D9" w:rsidP="00F742DD">
            <w:pPr>
              <w:pStyle w:val="Code"/>
            </w:pPr>
            <w:r>
              <w:t>secondZeroTest.print();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14:paraId="002ADC71" w14:textId="77777777" w:rsidR="00972085" w:rsidRDefault="00E66FCD" w:rsidP="00972085">
      <w:pPr>
        <w:pStyle w:val="Heading2"/>
      </w:pPr>
      <w:r>
        <w:t>Max Element</w:t>
      </w:r>
    </w:p>
    <w:p w14:paraId="075788D6" w14:textId="26641CF2" w:rsidR="00972085" w:rsidRDefault="0089696F" w:rsidP="00972085">
      <w:r>
        <w:t xml:space="preserve">Write a </w:t>
      </w:r>
      <w:r w:rsidR="00972085">
        <w:t xml:space="preserve">program that takes an </w:t>
      </w:r>
      <w:r w:rsidR="00972085" w:rsidRPr="002D49D9">
        <w:rPr>
          <w:rStyle w:val="Strong"/>
        </w:rPr>
        <w:t>array</w:t>
      </w:r>
      <w:r w:rsidR="00972085">
        <w:t xml:space="preserve"> of </w:t>
      </w:r>
      <w:r w:rsidR="00972085" w:rsidRPr="002D49D9">
        <w:rPr>
          <w:rStyle w:val="Strong"/>
        </w:rPr>
        <w:t>numeric elements</w:t>
      </w:r>
      <w:r w:rsidR="00972085">
        <w:t xml:space="preserve"> as </w:t>
      </w:r>
      <w:r>
        <w:t xml:space="preserve">an </w:t>
      </w:r>
      <w:r w:rsidR="00972085">
        <w:t xml:space="preserve">input and </w:t>
      </w:r>
      <w:r w:rsidR="00972085" w:rsidRPr="002D49D9">
        <w:rPr>
          <w:rStyle w:val="Strong"/>
        </w:rPr>
        <w:t>returns</w:t>
      </w:r>
      <w:r w:rsidR="00972085">
        <w:t xml:space="preserve"> the </w:t>
      </w:r>
      <w:r w:rsidR="00972085" w:rsidRPr="002D49D9">
        <w:rPr>
          <w:rStyle w:val="Strong"/>
        </w:rPr>
        <w:t>largest</w:t>
      </w:r>
      <w:r w:rsidR="00972085">
        <w:t xml:space="preserve"> element of the array.</w:t>
      </w:r>
    </w:p>
    <w:p w14:paraId="44292C8C" w14:textId="77777777" w:rsidR="00972085" w:rsidRDefault="00972085" w:rsidP="00972085">
      <w:pPr>
        <w:pStyle w:val="Heading3"/>
      </w:pPr>
      <w:r>
        <w:t>Input</w:t>
      </w:r>
    </w:p>
    <w:p w14:paraId="7A9EBE8E" w14:textId="77777777"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14:paraId="370137FC" w14:textId="77777777" w:rsidR="00972085" w:rsidRDefault="00972085" w:rsidP="00972085">
      <w:pPr>
        <w:pStyle w:val="Heading3"/>
      </w:pPr>
      <w:r>
        <w:t>Output</w:t>
      </w:r>
    </w:p>
    <w:p w14:paraId="44CD95B0" w14:textId="77777777"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14:paraId="1DF4644B" w14:textId="77777777"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14:paraId="1BBF433E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43B8658A" w14:textId="77777777"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41C463D" w14:textId="77777777"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14:paraId="6F1FE94B" w14:textId="77777777" w:rsidTr="006768B3">
        <w:tc>
          <w:tcPr>
            <w:tcW w:w="4535" w:type="dxa"/>
          </w:tcPr>
          <w:p w14:paraId="13835407" w14:textId="77777777"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14:paraId="303B545B" w14:textId="77777777"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14:paraId="792F2017" w14:textId="77777777" w:rsidTr="006768B3">
        <w:tc>
          <w:tcPr>
            <w:tcW w:w="4535" w:type="dxa"/>
          </w:tcPr>
          <w:p w14:paraId="3645D1F7" w14:textId="77777777"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14:paraId="2F94C3FA" w14:textId="77777777"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14:paraId="1FEEFD21" w14:textId="3D98C5BB"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14:paraId="2E71AEAF" w14:textId="2A701BF0"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</w:t>
      </w:r>
      <w:r w:rsidRPr="00AA5EAD">
        <w:rPr>
          <w:b/>
        </w:rPr>
        <w:t>return</w:t>
      </w:r>
      <w:r>
        <w:t xml:space="preserve"> a function that </w:t>
      </w:r>
      <w:r w:rsidRPr="00AA5EAD">
        <w:rPr>
          <w:b/>
        </w:rPr>
        <w:t>keeps the initial array</w:t>
      </w:r>
      <w:r>
        <w:t xml:space="preserve"> in its </w:t>
      </w:r>
      <w:r w:rsidRPr="00AA5EAD">
        <w:rPr>
          <w:b/>
        </w:rPr>
        <w:t>closure</w:t>
      </w:r>
      <w:r w:rsidR="00AA5EAD">
        <w:t xml:space="preserve"> and every time it i</w:t>
      </w:r>
      <w:r>
        <w:t xml:space="preserve">s called, it </w:t>
      </w:r>
      <w:r w:rsidR="001F12A7" w:rsidRPr="00AA5EAD">
        <w:rPr>
          <w:b/>
        </w:rPr>
        <w:t>takes</w:t>
      </w:r>
      <w:r w:rsidRPr="00AA5EAD">
        <w:rPr>
          <w:b/>
        </w:rPr>
        <w:t xml:space="preserve"> the first element</w:t>
      </w:r>
      <w:r>
        <w:t xml:space="preserve"> from the array and </w:t>
      </w:r>
      <w:r w:rsidRPr="00AA5EAD">
        <w:rPr>
          <w:b/>
        </w:rPr>
        <w:t>displays it</w:t>
      </w:r>
      <w:r>
        <w:t xml:space="preserve"> on the web page</w:t>
      </w:r>
      <w:r w:rsidR="001F12A7">
        <w:t>, inside a div with ID "</w:t>
      </w:r>
      <w:r w:rsidR="001F12A7" w:rsidRPr="00AA5EAD">
        <w:rPr>
          <w:rStyle w:val="CodeChar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</w:t>
      </w:r>
      <w:r w:rsidR="00AA5EAD">
        <w:t xml:space="preserve">shouldn’t do anything. </w:t>
      </w:r>
    </w:p>
    <w:p w14:paraId="3187EDD1" w14:textId="77777777"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14:paraId="46BB3627" w14:textId="77777777" w:rsidR="00B02EB2" w:rsidRDefault="00B02EB2" w:rsidP="00B02EB2">
      <w:pPr>
        <w:pStyle w:val="Heading3"/>
      </w:pPr>
      <w:r>
        <w:t>Input</w:t>
      </w:r>
    </w:p>
    <w:p w14:paraId="17195E19" w14:textId="77777777"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14:paraId="433B9616" w14:textId="77777777" w:rsidR="00B02EB2" w:rsidRDefault="00B02EB2" w:rsidP="00B02EB2">
      <w:pPr>
        <w:pStyle w:val="Heading3"/>
      </w:pPr>
      <w:r>
        <w:t>Output</w:t>
      </w:r>
    </w:p>
    <w:p w14:paraId="5FF99BE3" w14:textId="77777777"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14:paraId="05DE41C3" w14:textId="77777777" w:rsidR="00B02EB2" w:rsidRDefault="00B02EB2" w:rsidP="00B02EB2">
      <w:pPr>
        <w:pStyle w:val="Heading3"/>
      </w:pPr>
      <w:r>
        <w:lastRenderedPageBreak/>
        <w:t>Examples</w:t>
      </w:r>
    </w:p>
    <w:p w14:paraId="4FCA0E00" w14:textId="77777777" w:rsidR="00E440B1" w:rsidRDefault="00E440B1" w:rsidP="00B02E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7D36D2" wp14:editId="0A212A27">
            <wp:extent cx="2537460" cy="2345024"/>
            <wp:effectExtent l="19050" t="1905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737" cy="23665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2EB2">
        <w:t xml:space="preserve"> </w:t>
      </w:r>
    </w:p>
    <w:p w14:paraId="3A8D97B4" w14:textId="3EE2D54B" w:rsidR="00B02EB2" w:rsidRDefault="00E440B1" w:rsidP="00B02EB2">
      <w:pPr>
        <w:jc w:val="center"/>
      </w:pPr>
      <w:r>
        <w:rPr>
          <w:noProof/>
        </w:rPr>
        <w:drawing>
          <wp:inline distT="0" distB="0" distL="0" distR="0" wp14:anchorId="6E506329" wp14:editId="1C6F69FE">
            <wp:extent cx="4541520" cy="1948180"/>
            <wp:effectExtent l="19050" t="19050" r="114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15"/>
                    <a:stretch/>
                  </pic:blipFill>
                  <pic:spPr bwMode="auto">
                    <a:xfrm>
                      <a:off x="0" y="0"/>
                      <a:ext cx="4643692" cy="19920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2EB2">
        <w:t xml:space="preserve"> </w:t>
      </w:r>
    </w:p>
    <w:p w14:paraId="1F1D8340" w14:textId="5430A480" w:rsidR="00E440B1" w:rsidRPr="00B02EB2" w:rsidRDefault="00E440B1" w:rsidP="00B02EB2">
      <w:pPr>
        <w:jc w:val="center"/>
      </w:pPr>
      <w:r>
        <w:rPr>
          <w:noProof/>
        </w:rPr>
        <w:drawing>
          <wp:inline distT="0" distB="0" distL="0" distR="0" wp14:anchorId="6923949F" wp14:editId="375DF011">
            <wp:extent cx="4564380" cy="2809487"/>
            <wp:effectExtent l="19050" t="19050" r="266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458" cy="28341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40B1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7F58" w14:textId="77777777" w:rsidR="005D1245" w:rsidRDefault="005D1245" w:rsidP="008068A2">
      <w:pPr>
        <w:spacing w:after="0" w:line="240" w:lineRule="auto"/>
      </w:pPr>
      <w:r>
        <w:separator/>
      </w:r>
    </w:p>
  </w:endnote>
  <w:endnote w:type="continuationSeparator" w:id="0">
    <w:p w14:paraId="578FA010" w14:textId="77777777" w:rsidR="005D1245" w:rsidRDefault="005D12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C6CD" w14:textId="77777777" w:rsidR="00534529" w:rsidRPr="00AC77AD" w:rsidRDefault="00534529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3D71FD54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5A62631" w14:textId="3D71FD54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C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C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18E3F" w14:textId="77777777" w:rsidR="005D1245" w:rsidRDefault="005D1245" w:rsidP="008068A2">
      <w:pPr>
        <w:spacing w:after="0" w:line="240" w:lineRule="auto"/>
      </w:pPr>
      <w:r>
        <w:separator/>
      </w:r>
    </w:p>
  </w:footnote>
  <w:footnote w:type="continuationSeparator" w:id="0">
    <w:p w14:paraId="32FF8433" w14:textId="77777777" w:rsidR="005D1245" w:rsidRDefault="005D12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163D9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D1245"/>
    <w:rsid w:val="005E04CE"/>
    <w:rsid w:val="005E6CC9"/>
    <w:rsid w:val="005F2AC3"/>
    <w:rsid w:val="005F6270"/>
    <w:rsid w:val="00600083"/>
    <w:rsid w:val="00604363"/>
    <w:rsid w:val="006064DE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744"/>
    <w:rsid w:val="00BB5B10"/>
    <w:rsid w:val="00BC56D6"/>
    <w:rsid w:val="00BD6231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D02D55"/>
    <w:rsid w:val="00D22895"/>
    <w:rsid w:val="00D30AFE"/>
    <w:rsid w:val="00D35C80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F1A9-0D56-4C9C-AD30-5722C71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5</cp:revision>
  <cp:lastPrinted>2015-10-26T22:35:00Z</cp:lastPrinted>
  <dcterms:created xsi:type="dcterms:W3CDTF">2019-05-08T10:12:00Z</dcterms:created>
  <dcterms:modified xsi:type="dcterms:W3CDTF">2019-06-11T18:13:00Z</dcterms:modified>
  <cp:category>programming, education, software engineering, software development</cp:category>
</cp:coreProperties>
</file>