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D59" w:rsidRDefault="00B67D59" w:rsidP="00B67D59">
      <w:pPr>
        <w:pStyle w:val="Heading1"/>
      </w:pPr>
      <w:r>
        <w:t xml:space="preserve">Exercises: </w:t>
      </w:r>
      <w:r w:rsidR="00A17E04">
        <w:t>Advanced Functions</w:t>
      </w:r>
    </w:p>
    <w:p w:rsidR="00B67D59" w:rsidRDefault="00B67D59" w:rsidP="00B67D59">
      <w:r>
        <w:t xml:space="preserve">Problems for exercises and homework for the </w:t>
      </w:r>
      <w:hyperlink r:id="rId8" w:history="1">
        <w:r>
          <w:rPr>
            <w:rStyle w:val="Hyperlink"/>
          </w:rPr>
          <w:t>“JavaScript Advanced” course @ SoftUni</w:t>
        </w:r>
      </w:hyperlink>
      <w:r>
        <w:t>.</w:t>
      </w:r>
      <w:r w:rsidRPr="00F17A4E">
        <w:t xml:space="preserve"> </w:t>
      </w:r>
      <w:r>
        <w:t xml:space="preserve">Submit your solutions in the </w:t>
      </w:r>
      <w:r>
        <w:rPr>
          <w:noProof/>
        </w:rPr>
        <w:t>SoftUni judge</w:t>
      </w:r>
      <w:r>
        <w:t xml:space="preserve"> system at </w:t>
      </w:r>
      <w:hyperlink r:id="rId9" w:history="1">
        <w:r w:rsidR="006354D7" w:rsidRPr="006354D7">
          <w:rPr>
            <w:rStyle w:val="Hyperlink"/>
          </w:rPr>
          <w:t>https://judge.softuni.bg/Contests/1529</w:t>
        </w:r>
      </w:hyperlink>
      <w:r>
        <w:t>.</w:t>
      </w:r>
    </w:p>
    <w:p w:rsidR="005A62BD" w:rsidRDefault="005A62BD" w:rsidP="005A62BD">
      <w:pPr>
        <w:pStyle w:val="Heading2"/>
      </w:pPr>
      <w:r>
        <w:t>Sort Array</w:t>
      </w:r>
    </w:p>
    <w:p w:rsidR="005A62BD" w:rsidRPr="00C820B5" w:rsidRDefault="005A62BD" w:rsidP="005A62BD">
      <w:r>
        <w:t xml:space="preserve">Write a function that </w:t>
      </w:r>
      <w:r w:rsidRPr="008F60BF">
        <w:rPr>
          <w:rStyle w:val="Strong"/>
        </w:rPr>
        <w:t>sorts an array</w:t>
      </w:r>
      <w:r>
        <w:t xml:space="preserve"> with </w:t>
      </w:r>
      <w:r w:rsidRPr="008F60BF">
        <w:rPr>
          <w:rStyle w:val="Strong"/>
        </w:rPr>
        <w:t>numeric</w:t>
      </w:r>
      <w:r>
        <w:t xml:space="preserve"> values in </w:t>
      </w:r>
      <w:r w:rsidRPr="008F60BF">
        <w:rPr>
          <w:rStyle w:val="Strong"/>
        </w:rPr>
        <w:t>ascending</w:t>
      </w:r>
      <w:r>
        <w:t xml:space="preserve"> or </w:t>
      </w:r>
      <w:r w:rsidRPr="008F60BF">
        <w:rPr>
          <w:rStyle w:val="Strong"/>
        </w:rPr>
        <w:t>descending</w:t>
      </w:r>
      <w:r>
        <w:t xml:space="preserve"> order, depending on an </w:t>
      </w:r>
      <w:r w:rsidRPr="008F60BF">
        <w:rPr>
          <w:rStyle w:val="Strong"/>
        </w:rPr>
        <w:t>argument</w:t>
      </w:r>
      <w:r>
        <w:t xml:space="preserve"> that’s passed to it.</w:t>
      </w:r>
    </w:p>
    <w:p w:rsidR="005A62BD" w:rsidRDefault="005A62BD" w:rsidP="005A62BD">
      <w:pPr>
        <w:pStyle w:val="Heading3"/>
      </w:pPr>
      <w:r>
        <w:t>Input</w:t>
      </w:r>
    </w:p>
    <w:p w:rsidR="005A62BD" w:rsidRDefault="005A62BD" w:rsidP="005A62BD">
      <w:r>
        <w:t xml:space="preserve">You will receive a </w:t>
      </w:r>
      <w:r w:rsidRPr="008F60BF">
        <w:rPr>
          <w:rStyle w:val="Strong"/>
        </w:rPr>
        <w:t>numeric array</w:t>
      </w:r>
      <w:r>
        <w:t xml:space="preserve"> and a </w:t>
      </w:r>
      <w:r w:rsidRPr="008F60BF">
        <w:rPr>
          <w:rStyle w:val="Strong"/>
        </w:rPr>
        <w:t>string</w:t>
      </w:r>
      <w:r>
        <w:t xml:space="preserve"> as arguments to the first function in your code. If the second argument is </w:t>
      </w:r>
      <w:r w:rsidRPr="00C820B5">
        <w:rPr>
          <w:rStyle w:val="CodeChar"/>
        </w:rPr>
        <w:t>asc</w:t>
      </w:r>
      <w:r>
        <w:t xml:space="preserve">, the array should be sorted in </w:t>
      </w:r>
      <w:r w:rsidRPr="008F60BF">
        <w:rPr>
          <w:rStyle w:val="Strong"/>
        </w:rPr>
        <w:t>ascending order</w:t>
      </w:r>
      <w:r>
        <w:t xml:space="preserve"> (smallest values first). If it is </w:t>
      </w:r>
      <w:r w:rsidRPr="00C820B5">
        <w:rPr>
          <w:rStyle w:val="CodeChar"/>
        </w:rPr>
        <w:t>desc</w:t>
      </w:r>
      <w:r>
        <w:t xml:space="preserve">, then the array is sorted in </w:t>
      </w:r>
      <w:r w:rsidRPr="008F60BF">
        <w:rPr>
          <w:rStyle w:val="Strong"/>
        </w:rPr>
        <w:t>descending order</w:t>
      </w:r>
      <w:r>
        <w:t xml:space="preserve"> (largest first).</w:t>
      </w:r>
    </w:p>
    <w:p w:rsidR="005A62BD" w:rsidRDefault="005A62BD" w:rsidP="005A62BD">
      <w:pPr>
        <w:pStyle w:val="Heading3"/>
      </w:pPr>
      <w:r>
        <w:t>Output</w:t>
      </w:r>
    </w:p>
    <w:p w:rsidR="005A62BD" w:rsidRDefault="005A62BD" w:rsidP="005A62BD">
      <w:r>
        <w:t xml:space="preserve">The output should be the </w:t>
      </w:r>
      <w:r w:rsidRPr="008F60BF">
        <w:rPr>
          <w:rStyle w:val="Strong"/>
        </w:rPr>
        <w:t>return value</w:t>
      </w:r>
      <w:r>
        <w:t xml:space="preserve"> of your function and it is the </w:t>
      </w:r>
      <w:r w:rsidRPr="008F60BF">
        <w:rPr>
          <w:rStyle w:val="Strong"/>
        </w:rPr>
        <w:t>sorted array</w:t>
      </w:r>
      <w:r>
        <w:t>.</w:t>
      </w:r>
    </w:p>
    <w:p w:rsidR="005A62BD" w:rsidRDefault="005A62BD" w:rsidP="005A62BD">
      <w:pPr>
        <w:pStyle w:val="Heading3"/>
      </w:pPr>
      <w:r>
        <w:t>Examples</w:t>
      </w:r>
    </w:p>
    <w:tbl>
      <w:tblPr>
        <w:tblStyle w:val="TableGrid"/>
        <w:tblW w:w="9070"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4535"/>
      </w:tblGrid>
      <w:tr w:rsidR="005A62BD" w:rsidRPr="00603773" w:rsidTr="00FC0EA1">
        <w:tc>
          <w:tcPr>
            <w:tcW w:w="4535" w:type="dxa"/>
            <w:shd w:val="clear" w:color="auto" w:fill="D9D9D9" w:themeFill="background1" w:themeFillShade="D9"/>
          </w:tcPr>
          <w:p w:rsidR="005A62BD" w:rsidRPr="00603773" w:rsidRDefault="005A62BD" w:rsidP="00FC0EA1">
            <w:pPr>
              <w:pStyle w:val="Code"/>
              <w:spacing w:before="0" w:after="0"/>
              <w:jc w:val="center"/>
            </w:pPr>
            <w:r>
              <w:t>Sample Input</w:t>
            </w:r>
          </w:p>
        </w:tc>
        <w:tc>
          <w:tcPr>
            <w:tcW w:w="4535" w:type="dxa"/>
            <w:shd w:val="clear" w:color="auto" w:fill="D9D9D9" w:themeFill="background1" w:themeFillShade="D9"/>
          </w:tcPr>
          <w:p w:rsidR="005A62BD" w:rsidRDefault="005A62BD" w:rsidP="00FC0EA1">
            <w:pPr>
              <w:pStyle w:val="Code"/>
              <w:spacing w:before="0" w:after="0"/>
              <w:jc w:val="center"/>
            </w:pPr>
            <w:r>
              <w:t>Output</w:t>
            </w:r>
          </w:p>
        </w:tc>
      </w:tr>
      <w:tr w:rsidR="005A62BD" w:rsidRPr="0095466F" w:rsidTr="00FC0EA1">
        <w:tc>
          <w:tcPr>
            <w:tcW w:w="4535" w:type="dxa"/>
          </w:tcPr>
          <w:p w:rsidR="005A62BD" w:rsidRPr="00341C15" w:rsidRDefault="005A62BD" w:rsidP="00FC0EA1">
            <w:pPr>
              <w:pStyle w:val="Code"/>
            </w:pPr>
            <w:r>
              <w:t>[</w:t>
            </w:r>
            <w:r w:rsidRPr="00341C15">
              <w:t>14, 7, 17, 6, 8</w:t>
            </w:r>
            <w:r w:rsidR="0038131A">
              <w:t>], 'asc'</w:t>
            </w:r>
          </w:p>
        </w:tc>
        <w:tc>
          <w:tcPr>
            <w:tcW w:w="4535" w:type="dxa"/>
          </w:tcPr>
          <w:p w:rsidR="005A62BD" w:rsidRPr="00341C15" w:rsidRDefault="005A62BD" w:rsidP="00FC0EA1">
            <w:pPr>
              <w:pStyle w:val="Code"/>
            </w:pPr>
            <w:r>
              <w:t>[6, 7, 8, 14, 17]</w:t>
            </w:r>
          </w:p>
        </w:tc>
      </w:tr>
      <w:tr w:rsidR="005A62BD" w:rsidRPr="0095466F" w:rsidTr="00FC0EA1">
        <w:tc>
          <w:tcPr>
            <w:tcW w:w="4535" w:type="dxa"/>
          </w:tcPr>
          <w:p w:rsidR="005A62BD" w:rsidRDefault="005A62BD" w:rsidP="00FC0EA1">
            <w:pPr>
              <w:pStyle w:val="Code"/>
            </w:pPr>
            <w:r>
              <w:t>[</w:t>
            </w:r>
            <w:r w:rsidRPr="00341C15">
              <w:t>14, 7, 17, 6, 8</w:t>
            </w:r>
            <w:r w:rsidR="0038131A">
              <w:t>], 'desc'</w:t>
            </w:r>
          </w:p>
        </w:tc>
        <w:tc>
          <w:tcPr>
            <w:tcW w:w="4535" w:type="dxa"/>
          </w:tcPr>
          <w:p w:rsidR="005A62BD" w:rsidRDefault="005A62BD" w:rsidP="00FC0EA1">
            <w:pPr>
              <w:pStyle w:val="Code"/>
            </w:pPr>
            <w:r>
              <w:t>[17, 14, 8, 7, 6]</w:t>
            </w:r>
          </w:p>
        </w:tc>
      </w:tr>
    </w:tbl>
    <w:p w:rsidR="005A62BD" w:rsidRDefault="005A62BD" w:rsidP="005A62BD">
      <w:pPr>
        <w:pStyle w:val="Heading3"/>
      </w:pPr>
      <w:r>
        <w:t>Hints</w:t>
      </w:r>
    </w:p>
    <w:p w:rsidR="005A62BD" w:rsidRDefault="005A62BD" w:rsidP="005A62BD">
      <w:r>
        <w:t xml:space="preserve">Arrays in JavaScript are by default sorted alphabetically, which means if we have an array of numbers [3, 1, 2, 10] and we call </w:t>
      </w:r>
      <w:r w:rsidRPr="000D01B4">
        <w:rPr>
          <w:rStyle w:val="CodeChar"/>
        </w:rPr>
        <w:t>sort()</w:t>
      </w:r>
      <w:r>
        <w:t xml:space="preserve"> on it, the result will be [1, 10, 2, 3]. You can however pass </w:t>
      </w:r>
      <w:r>
        <w:rPr>
          <w:noProof/>
        </w:rPr>
        <w:t xml:space="preserve">a </w:t>
      </w:r>
      <w:r w:rsidRPr="008F60BF">
        <w:rPr>
          <w:rStyle w:val="Strong"/>
          <w:noProof/>
        </w:rPr>
        <w:t>sorting criteria</w:t>
      </w:r>
      <w:r>
        <w:rPr>
          <w:noProof/>
        </w:rPr>
        <w:t xml:space="preserve"> as</w:t>
      </w:r>
      <w:r>
        <w:t xml:space="preserve"> an argument in the form of a </w:t>
      </w:r>
      <w:r w:rsidRPr="008F60BF">
        <w:rPr>
          <w:rStyle w:val="Strong"/>
        </w:rPr>
        <w:t>function</w:t>
      </w:r>
      <w:r>
        <w:t>. This function can be anonymously defined inline or a named function, or even a variable that holds a reference to a function:</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5A62BD" w:rsidRPr="00603773" w:rsidTr="00FC0EA1">
        <w:tc>
          <w:tcPr>
            <w:tcW w:w="769" w:type="dxa"/>
            <w:shd w:val="clear" w:color="auto" w:fill="D9D9D9" w:themeFill="background1" w:themeFillShade="D9"/>
          </w:tcPr>
          <w:p w:rsidR="005A62BD" w:rsidRPr="00603773" w:rsidRDefault="005A62BD" w:rsidP="00FC0EA1">
            <w:pPr>
              <w:pStyle w:val="Code"/>
              <w:spacing w:before="0" w:after="0"/>
              <w:jc w:val="center"/>
            </w:pPr>
            <w:r>
              <w:t>JavaScript</w:t>
            </w:r>
          </w:p>
        </w:tc>
      </w:tr>
      <w:tr w:rsidR="005A62BD" w:rsidRPr="0095466F" w:rsidTr="00FC0EA1">
        <w:tc>
          <w:tcPr>
            <w:tcW w:w="769" w:type="dxa"/>
          </w:tcPr>
          <w:p w:rsidR="005A62BD" w:rsidRPr="00FC3218" w:rsidRDefault="00FC3218" w:rsidP="00FC3218">
            <w:pPr>
              <w:pStyle w:val="HTMLPreformatted"/>
              <w:shd w:val="clear" w:color="auto" w:fill="FFFFFF"/>
              <w:rPr>
                <w:rFonts w:ascii="Consolas" w:hAnsi="Consolas" w:cs="Consolas"/>
                <w:noProof/>
                <w:color w:val="000000"/>
                <w:sz w:val="22"/>
                <w:szCs w:val="22"/>
              </w:rPr>
            </w:pPr>
            <w:r w:rsidRPr="00FC3218">
              <w:rPr>
                <w:rFonts w:ascii="Consolas" w:hAnsi="Consolas" w:cs="Consolas"/>
                <w:b/>
                <w:bCs/>
                <w:i/>
                <w:iCs/>
                <w:noProof/>
                <w:color w:val="660E7A"/>
                <w:sz w:val="22"/>
                <w:szCs w:val="22"/>
              </w:rPr>
              <w:t>array</w:t>
            </w:r>
            <w:r w:rsidRPr="00FC3218">
              <w:rPr>
                <w:rFonts w:ascii="Consolas" w:hAnsi="Consolas" w:cs="Consolas"/>
                <w:noProof/>
                <w:color w:val="000000"/>
                <w:sz w:val="22"/>
                <w:szCs w:val="22"/>
              </w:rPr>
              <w:t>.</w:t>
            </w:r>
            <w:r w:rsidRPr="00FC3218">
              <w:rPr>
                <w:rFonts w:ascii="Consolas" w:hAnsi="Consolas" w:cs="Consolas"/>
                <w:noProof/>
                <w:color w:val="7A7A43"/>
                <w:sz w:val="22"/>
                <w:szCs w:val="22"/>
              </w:rPr>
              <w:t>sort</w:t>
            </w:r>
            <w:r w:rsidRPr="00FC3218">
              <w:rPr>
                <w:rFonts w:ascii="Consolas" w:hAnsi="Consolas" w:cs="Consolas"/>
                <w:noProof/>
                <w:color w:val="000000"/>
                <w:sz w:val="22"/>
                <w:szCs w:val="22"/>
              </w:rPr>
              <w:t>(</w:t>
            </w:r>
            <w:r w:rsidRPr="00FC3218">
              <w:rPr>
                <w:rFonts w:ascii="Consolas" w:hAnsi="Consolas" w:cs="Consolas"/>
                <w:b/>
                <w:bCs/>
                <w:noProof/>
                <w:color w:val="000080"/>
                <w:sz w:val="22"/>
                <w:szCs w:val="22"/>
              </w:rPr>
              <w:t xml:space="preserve">function </w:t>
            </w:r>
            <w:r w:rsidRPr="00FC3218">
              <w:rPr>
                <w:rFonts w:ascii="Consolas" w:hAnsi="Consolas" w:cs="Consolas"/>
                <w:noProof/>
                <w:color w:val="000000"/>
                <w:sz w:val="22"/>
                <w:szCs w:val="22"/>
              </w:rPr>
              <w:t>(a, b) {</w:t>
            </w:r>
            <w:r w:rsidRPr="00FC3218">
              <w:rPr>
                <w:rFonts w:ascii="Consolas" w:hAnsi="Consolas" w:cs="Consolas"/>
                <w:noProof/>
                <w:color w:val="000000"/>
                <w:sz w:val="22"/>
                <w:szCs w:val="22"/>
              </w:rPr>
              <w:br/>
              <w:t xml:space="preserve">    </w:t>
            </w:r>
            <w:r w:rsidRPr="00FC3218">
              <w:rPr>
                <w:rFonts w:ascii="Consolas" w:hAnsi="Consolas" w:cs="Consolas"/>
                <w:i/>
                <w:iCs/>
                <w:noProof/>
                <w:color w:val="808080"/>
                <w:sz w:val="22"/>
                <w:szCs w:val="22"/>
              </w:rPr>
              <w:t xml:space="preserve">// </w:t>
            </w:r>
            <w:r w:rsidRPr="00FC3218">
              <w:rPr>
                <w:rFonts w:ascii="Consolas" w:hAnsi="Consolas" w:cs="Consolas"/>
                <w:b/>
                <w:bCs/>
                <w:i/>
                <w:iCs/>
                <w:noProof/>
                <w:color w:val="0073BF"/>
                <w:sz w:val="22"/>
                <w:szCs w:val="22"/>
              </w:rPr>
              <w:t>TODO</w:t>
            </w:r>
            <w:r w:rsidRPr="00FC3218">
              <w:rPr>
                <w:rFonts w:ascii="Consolas" w:hAnsi="Consolas" w:cs="Consolas"/>
                <w:b/>
                <w:bCs/>
                <w:i/>
                <w:iCs/>
                <w:noProof/>
                <w:color w:val="0073BF"/>
                <w:sz w:val="22"/>
                <w:szCs w:val="22"/>
              </w:rPr>
              <w:br/>
            </w:r>
            <w:r w:rsidRPr="00FC3218">
              <w:rPr>
                <w:rFonts w:ascii="Consolas" w:hAnsi="Consolas" w:cs="Consolas"/>
                <w:noProof/>
                <w:color w:val="000000"/>
                <w:sz w:val="22"/>
                <w:szCs w:val="22"/>
              </w:rPr>
              <w:t>});</w:t>
            </w:r>
          </w:p>
        </w:tc>
      </w:tr>
    </w:tbl>
    <w:p w:rsidR="005A62BD" w:rsidRDefault="005A62BD" w:rsidP="005A62BD">
      <w:r>
        <w:t xml:space="preserve">Let’s start by building the body of our main function, which takes </w:t>
      </w:r>
      <w:r w:rsidRPr="008F60BF">
        <w:rPr>
          <w:rStyle w:val="Strong"/>
        </w:rPr>
        <w:t>two arguments</w:t>
      </w:r>
      <w:r>
        <w:t xml:space="preserve"> and returns a sorted array, using the default sorting strategy:</w:t>
      </w:r>
    </w:p>
    <w:p w:rsidR="005A62BD" w:rsidRDefault="00FC3218" w:rsidP="005A62BD">
      <w:r>
        <w:rPr>
          <w:noProof/>
        </w:rPr>
        <w:drawing>
          <wp:inline distT="0" distB="0" distL="0" distR="0">
            <wp:extent cx="4317029" cy="655607"/>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0983" cy="660763"/>
                    </a:xfrm>
                    <a:prstGeom prst="rect">
                      <a:avLst/>
                    </a:prstGeom>
                    <a:noFill/>
                    <a:ln>
                      <a:noFill/>
                    </a:ln>
                  </pic:spPr>
                </pic:pic>
              </a:graphicData>
            </a:graphic>
          </wp:inline>
        </w:drawing>
      </w:r>
    </w:p>
    <w:p w:rsidR="005A62BD" w:rsidRDefault="005A62BD" w:rsidP="005A62BD">
      <w:r>
        <w:t xml:space="preserve">If you test this function, you’ll see it uses the ASCII values to sort the objects inside the array. Next we need to pass an argument to the </w:t>
      </w:r>
      <w:r w:rsidRPr="00285E10">
        <w:rPr>
          <w:rStyle w:val="CodeChar"/>
        </w:rPr>
        <w:t>sort()</w:t>
      </w:r>
      <w:r>
        <w:t xml:space="preserve"> function to get the desired result. It will consist of a </w:t>
      </w:r>
      <w:r w:rsidRPr="00A82E97">
        <w:rPr>
          <w:rStyle w:val="Strong"/>
        </w:rPr>
        <w:t>special function</w:t>
      </w:r>
      <w:r>
        <w:t xml:space="preserve"> which takes two arguments (</w:t>
      </w:r>
      <w:r w:rsidRPr="00A82E97">
        <w:rPr>
          <w:rStyle w:val="Strong"/>
        </w:rPr>
        <w:t>current element</w:t>
      </w:r>
      <w:r>
        <w:t xml:space="preserve"> and </w:t>
      </w:r>
      <w:r w:rsidRPr="00A82E97">
        <w:rPr>
          <w:rStyle w:val="Strong"/>
        </w:rPr>
        <w:t>next element</w:t>
      </w:r>
      <w:r>
        <w:t xml:space="preserve"> to be sorted), compares them and </w:t>
      </w:r>
      <w:r w:rsidRPr="00A82E97">
        <w:rPr>
          <w:rStyle w:val="Strong"/>
        </w:rPr>
        <w:t>returns a value</w:t>
      </w:r>
      <w:r>
        <w:t xml:space="preserve">. If the value is </w:t>
      </w:r>
      <w:r w:rsidRPr="00A82E97">
        <w:rPr>
          <w:rStyle w:val="Strong"/>
        </w:rPr>
        <w:t>zero</w:t>
      </w:r>
      <w:r>
        <w:t xml:space="preserve">, then they are equal. If it’s </w:t>
      </w:r>
      <w:r w:rsidRPr="00A82E97">
        <w:rPr>
          <w:rStyle w:val="Strong"/>
        </w:rPr>
        <w:t>greater than zero</w:t>
      </w:r>
      <w:r>
        <w:t xml:space="preserve">, the first element is larger. If it’s </w:t>
      </w:r>
      <w:r w:rsidRPr="00A82E97">
        <w:rPr>
          <w:rStyle w:val="Strong"/>
        </w:rPr>
        <w:t>less than zero</w:t>
      </w:r>
      <w:r>
        <w:t xml:space="preserve">, this means the </w:t>
      </w:r>
      <w:r>
        <w:lastRenderedPageBreak/>
        <w:t>second element is larger. In short, return a positive value to swap elements and zero or negative to keep the current order. Let’s first implement ascending order:</w:t>
      </w:r>
      <w:r>
        <w:br/>
      </w:r>
      <w:r w:rsidR="00FC3218">
        <w:rPr>
          <w:noProof/>
        </w:rPr>
        <w:drawing>
          <wp:inline distT="0" distB="0" distL="0" distR="0">
            <wp:extent cx="4218317" cy="6343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8226" cy="634299"/>
                    </a:xfrm>
                    <a:prstGeom prst="rect">
                      <a:avLst/>
                    </a:prstGeom>
                    <a:noFill/>
                    <a:ln>
                      <a:noFill/>
                    </a:ln>
                  </pic:spPr>
                </pic:pic>
              </a:graphicData>
            </a:graphic>
          </wp:inline>
        </w:drawing>
      </w:r>
    </w:p>
    <w:p w:rsidR="005A62BD" w:rsidRDefault="005A62BD" w:rsidP="005A62BD">
      <w:r>
        <w:t xml:space="preserve">What we did is define an anonymous function directly in the argument space. Note we could have explicitly written a conditional statement, which returns </w:t>
      </w:r>
      <w:r w:rsidRPr="00DD1C52">
        <w:rPr>
          <w:rStyle w:val="CodeChar"/>
        </w:rPr>
        <w:t>1</w:t>
      </w:r>
      <w:r>
        <w:t xml:space="preserve"> </w:t>
      </w:r>
      <w:r>
        <w:rPr>
          <w:noProof/>
        </w:rPr>
        <w:t xml:space="preserve">if </w:t>
      </w:r>
      <w:r w:rsidRPr="00DD1C52">
        <w:rPr>
          <w:rStyle w:val="CodeChar"/>
        </w:rPr>
        <w:t>a</w:t>
      </w:r>
      <w:r>
        <w:rPr>
          <w:noProof/>
        </w:rPr>
        <w:t xml:space="preserve"> is greater</w:t>
      </w:r>
      <w:r>
        <w:t xml:space="preserve"> than </w:t>
      </w:r>
      <w:r w:rsidRPr="00DD1C52">
        <w:rPr>
          <w:rStyle w:val="CodeChar"/>
        </w:rPr>
        <w:t>b</w:t>
      </w:r>
      <w:r>
        <w:t xml:space="preserve">. However, we know that if this is true, the result of the expression above will be positive, so we can use this much shorter version. If we want descending order, all we have to do is </w:t>
      </w:r>
      <w:r>
        <w:rPr>
          <w:noProof/>
        </w:rPr>
        <w:t xml:space="preserve">swap </w:t>
      </w:r>
      <w:r w:rsidRPr="00DD1C52">
        <w:rPr>
          <w:rStyle w:val="CodeChar"/>
        </w:rPr>
        <w:t>a</w:t>
      </w:r>
      <w:r>
        <w:rPr>
          <w:noProof/>
        </w:rPr>
        <w:t xml:space="preserve"> and </w:t>
      </w:r>
      <w:r w:rsidRPr="00DD1C52">
        <w:rPr>
          <w:rStyle w:val="CodeChar"/>
        </w:rPr>
        <w:t>b</w:t>
      </w:r>
      <w:r>
        <w:rPr>
          <w:noProof/>
        </w:rPr>
        <w:t xml:space="preserve"> in</w:t>
      </w:r>
      <w:r>
        <w:t xml:space="preserve"> the expression.</w:t>
      </w:r>
    </w:p>
    <w:p w:rsidR="005A62BD" w:rsidRDefault="005A62BD" w:rsidP="005A62BD">
      <w:r>
        <w:t>Let’s use the functional nature of JavaScript and define the two comparator functions beforehand and assign them to variables:</w:t>
      </w:r>
    </w:p>
    <w:p w:rsidR="005A62BD" w:rsidRDefault="00FC3218" w:rsidP="005A62BD">
      <w:r>
        <w:rPr>
          <w:noProof/>
        </w:rPr>
        <w:drawing>
          <wp:inline distT="0" distB="0" distL="0" distR="0">
            <wp:extent cx="4218317" cy="1503408"/>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4268" cy="1505529"/>
                    </a:xfrm>
                    <a:prstGeom prst="rect">
                      <a:avLst/>
                    </a:prstGeom>
                    <a:noFill/>
                    <a:ln>
                      <a:noFill/>
                    </a:ln>
                  </pic:spPr>
                </pic:pic>
              </a:graphicData>
            </a:graphic>
          </wp:inline>
        </w:drawing>
      </w:r>
    </w:p>
    <w:p w:rsidR="005A62BD" w:rsidRDefault="005A62BD" w:rsidP="005A62BD">
      <w:r>
        <w:t>We can now pass either of them to the sorting function, depending on what we need. We’ll save those in an object and use a string as a key, which would match the input shown in the problem description:</w:t>
      </w:r>
    </w:p>
    <w:p w:rsidR="005A62BD" w:rsidRDefault="00E66FE0" w:rsidP="005A62BD">
      <w:r>
        <w:rPr>
          <w:noProof/>
        </w:rPr>
        <w:drawing>
          <wp:inline distT="0" distB="0" distL="0" distR="0">
            <wp:extent cx="3303917" cy="893281"/>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3917" cy="893281"/>
                    </a:xfrm>
                    <a:prstGeom prst="rect">
                      <a:avLst/>
                    </a:prstGeom>
                    <a:noFill/>
                    <a:ln>
                      <a:noFill/>
                    </a:ln>
                  </pic:spPr>
                </pic:pic>
              </a:graphicData>
            </a:graphic>
          </wp:inline>
        </w:drawing>
      </w:r>
    </w:p>
    <w:p w:rsidR="005A62BD" w:rsidRDefault="005A62BD" w:rsidP="005A62BD">
      <w:r>
        <w:t xml:space="preserve">Now whenever we need a new sorting method, we can just define it as a separate function and add it to this object with its corresponding key. No further change will be necessary. Finally, we modify our initial call to </w:t>
      </w:r>
      <w:r w:rsidRPr="00EE0D9D">
        <w:rPr>
          <w:rStyle w:val="CodeChar"/>
        </w:rPr>
        <w:t>sort()</w:t>
      </w:r>
      <w:r>
        <w:t xml:space="preserve"> to receive one of the stored functions, depending on the second argument of our main function:</w:t>
      </w:r>
    </w:p>
    <w:p w:rsidR="005A62BD" w:rsidRDefault="00E66FE0" w:rsidP="005A62BD">
      <w:r>
        <w:rPr>
          <w:noProof/>
        </w:rPr>
        <w:lastRenderedPageBreak/>
        <w:drawing>
          <wp:inline distT="0" distB="0" distL="0" distR="0">
            <wp:extent cx="4590608" cy="3036498"/>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0520" cy="3036440"/>
                    </a:xfrm>
                    <a:prstGeom prst="rect">
                      <a:avLst/>
                    </a:prstGeom>
                    <a:noFill/>
                    <a:ln>
                      <a:noFill/>
                    </a:ln>
                  </pic:spPr>
                </pic:pic>
              </a:graphicData>
            </a:graphic>
          </wp:inline>
        </w:drawing>
      </w:r>
    </w:p>
    <w:p w:rsidR="005A62BD" w:rsidRDefault="005A62BD" w:rsidP="00B67D59">
      <w:r>
        <w:t>We are ready to submit our solution to the Judge.</w:t>
      </w:r>
    </w:p>
    <w:p w:rsidR="009B4FF5" w:rsidRDefault="009B4FF5" w:rsidP="009B4FF5">
      <w:pPr>
        <w:pStyle w:val="Heading2"/>
      </w:pPr>
      <w:r>
        <w:t>Argument Info</w:t>
      </w:r>
    </w:p>
    <w:p w:rsidR="009B4FF5" w:rsidRPr="00C820B5" w:rsidRDefault="009B4FF5" w:rsidP="009B4FF5">
      <w:r>
        <w:t xml:space="preserve">Write a function that displays </w:t>
      </w:r>
      <w:r w:rsidRPr="00BE724E">
        <w:rPr>
          <w:rStyle w:val="Strong"/>
        </w:rPr>
        <w:t>information</w:t>
      </w:r>
      <w:r>
        <w:t xml:space="preserve"> about the </w:t>
      </w:r>
      <w:r w:rsidRPr="00BE724E">
        <w:rPr>
          <w:rStyle w:val="Strong"/>
        </w:rPr>
        <w:t>arguments</w:t>
      </w:r>
      <w:r>
        <w:t xml:space="preserve"> which are passed to it – </w:t>
      </w:r>
      <w:r w:rsidRPr="00BE724E">
        <w:rPr>
          <w:rStyle w:val="Strong"/>
        </w:rPr>
        <w:t>type</w:t>
      </w:r>
      <w:r>
        <w:t xml:space="preserve"> and </w:t>
      </w:r>
      <w:r w:rsidRPr="00BE724E">
        <w:rPr>
          <w:rStyle w:val="Strong"/>
        </w:rPr>
        <w:t>value</w:t>
      </w:r>
      <w:r>
        <w:t xml:space="preserve"> – and a </w:t>
      </w:r>
      <w:r w:rsidRPr="00BE724E">
        <w:rPr>
          <w:rStyle w:val="Strong"/>
        </w:rPr>
        <w:t>summary</w:t>
      </w:r>
      <w:r>
        <w:t xml:space="preserve"> about the number of each type.</w:t>
      </w:r>
    </w:p>
    <w:p w:rsidR="009B4FF5" w:rsidRDefault="009B4FF5" w:rsidP="009B4FF5">
      <w:pPr>
        <w:pStyle w:val="Heading3"/>
      </w:pPr>
      <w:r>
        <w:t>Input</w:t>
      </w:r>
    </w:p>
    <w:p w:rsidR="009B4FF5" w:rsidRDefault="009B4FF5" w:rsidP="009B4FF5">
      <w:r>
        <w:t xml:space="preserve">You will receive a series of arguments </w:t>
      </w:r>
      <w:r w:rsidRPr="00BE724E">
        <w:rPr>
          <w:rStyle w:val="Strong"/>
        </w:rPr>
        <w:t>passed</w:t>
      </w:r>
      <w:r>
        <w:t xml:space="preserve"> to your function.</w:t>
      </w:r>
    </w:p>
    <w:p w:rsidR="009B4FF5" w:rsidRDefault="009B4FF5" w:rsidP="009B4FF5">
      <w:pPr>
        <w:pStyle w:val="Heading3"/>
      </w:pPr>
      <w:r>
        <w:t>Output</w:t>
      </w:r>
    </w:p>
    <w:p w:rsidR="009B4FF5" w:rsidRDefault="009B4FF5" w:rsidP="009B4FF5">
      <w:r>
        <w:t xml:space="preserve">Log to the </w:t>
      </w:r>
      <w:r w:rsidRPr="00BE724E">
        <w:rPr>
          <w:rStyle w:val="Strong"/>
        </w:rPr>
        <w:t>console</w:t>
      </w:r>
      <w:r>
        <w:t xml:space="preserve"> the </w:t>
      </w:r>
      <w:r w:rsidRPr="00BE724E">
        <w:rPr>
          <w:rStyle w:val="Strong"/>
        </w:rPr>
        <w:t>type</w:t>
      </w:r>
      <w:r>
        <w:t xml:space="preserve"> and </w:t>
      </w:r>
      <w:r w:rsidRPr="00BE724E">
        <w:rPr>
          <w:rStyle w:val="Strong"/>
        </w:rPr>
        <w:t>value</w:t>
      </w:r>
      <w:r>
        <w:t xml:space="preserve"> of each argument passed in the following format:</w:t>
      </w:r>
    </w:p>
    <w:p w:rsidR="009B4FF5" w:rsidRDefault="009B4FF5" w:rsidP="009B4FF5">
      <w:pPr>
        <w:pStyle w:val="Code"/>
      </w:pPr>
      <w:r>
        <w:t>{argument type}: {argument value}</w:t>
      </w:r>
    </w:p>
    <w:p w:rsidR="009B4FF5" w:rsidRDefault="009B4FF5" w:rsidP="009B4FF5">
      <w:r>
        <w:t xml:space="preserve">Place </w:t>
      </w:r>
      <w:r w:rsidRPr="00BE724E">
        <w:rPr>
          <w:rStyle w:val="Strong"/>
        </w:rPr>
        <w:t>each</w:t>
      </w:r>
      <w:r>
        <w:t xml:space="preserve"> argument description on a </w:t>
      </w:r>
      <w:r w:rsidRPr="00BE724E">
        <w:rPr>
          <w:rStyle w:val="Strong"/>
        </w:rPr>
        <w:t>new line</w:t>
      </w:r>
      <w:r>
        <w:t xml:space="preserve">. At the end print a </w:t>
      </w:r>
      <w:r w:rsidRPr="00BE724E">
        <w:rPr>
          <w:rStyle w:val="Strong"/>
        </w:rPr>
        <w:t>tally</w:t>
      </w:r>
      <w:r>
        <w:t xml:space="preserve"> with counts for each type in </w:t>
      </w:r>
      <w:r w:rsidRPr="00BE724E">
        <w:rPr>
          <w:rStyle w:val="Strong"/>
        </w:rPr>
        <w:t>descending order</w:t>
      </w:r>
      <w:r>
        <w:t xml:space="preserve">, each on a </w:t>
      </w:r>
      <w:r w:rsidRPr="00BE724E">
        <w:rPr>
          <w:rStyle w:val="Strong"/>
        </w:rPr>
        <w:t>new line</w:t>
      </w:r>
      <w:r>
        <w:t xml:space="preserve"> in format </w:t>
      </w:r>
      <w:r w:rsidRPr="006D12DA">
        <w:rPr>
          <w:rStyle w:val="CodeChar"/>
        </w:rPr>
        <w:t>{type} = {count}</w:t>
      </w:r>
      <w:r>
        <w:t xml:space="preserve"> If two types have the </w:t>
      </w:r>
      <w:r w:rsidRPr="00BE724E">
        <w:rPr>
          <w:rStyle w:val="Strong"/>
        </w:rPr>
        <w:t>same count</w:t>
      </w:r>
      <w:r>
        <w:t xml:space="preserve">, use </w:t>
      </w:r>
      <w:r w:rsidRPr="00BE724E">
        <w:rPr>
          <w:rStyle w:val="Strong"/>
        </w:rPr>
        <w:t>order of appearance</w:t>
      </w:r>
      <w:r>
        <w:t>. Don’t print anything for types that do not appear in the list of arguments.</w:t>
      </w:r>
    </w:p>
    <w:p w:rsidR="009B4FF5" w:rsidRDefault="009B4FF5" w:rsidP="009B4FF5">
      <w:pPr>
        <w:pStyle w:val="Heading3"/>
      </w:pPr>
      <w:r>
        <w:t>Examples</w:t>
      </w:r>
    </w:p>
    <w:tbl>
      <w:tblPr>
        <w:tblStyle w:val="TableGrid"/>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9638"/>
      </w:tblGrid>
      <w:tr w:rsidR="009B4FF5" w:rsidRPr="00603773" w:rsidTr="00FC0EA1">
        <w:tc>
          <w:tcPr>
            <w:tcW w:w="9638" w:type="dxa"/>
            <w:shd w:val="clear" w:color="auto" w:fill="D9D9D9" w:themeFill="background1" w:themeFillShade="D9"/>
          </w:tcPr>
          <w:p w:rsidR="009B4FF5" w:rsidRPr="00603773" w:rsidRDefault="009B4FF5" w:rsidP="00FC0EA1">
            <w:pPr>
              <w:pStyle w:val="Code"/>
              <w:spacing w:before="0" w:after="0"/>
              <w:jc w:val="center"/>
            </w:pPr>
            <w:r>
              <w:t>Sample Input</w:t>
            </w:r>
          </w:p>
        </w:tc>
      </w:tr>
      <w:tr w:rsidR="009B4FF5" w:rsidRPr="0095466F" w:rsidTr="00FC0EA1">
        <w:tc>
          <w:tcPr>
            <w:tcW w:w="9638" w:type="dxa"/>
          </w:tcPr>
          <w:p w:rsidR="009B4FF5" w:rsidRPr="004E4EFE" w:rsidRDefault="009B4FF5" w:rsidP="00FC0EA1">
            <w:pPr>
              <w:pStyle w:val="Code"/>
            </w:pPr>
            <w:r w:rsidRPr="00BE724E">
              <w:t xml:space="preserve">'cat', 42, function () { </w:t>
            </w:r>
            <w:r w:rsidR="0038131A">
              <w:t>console.log('Hello world!'); }</w:t>
            </w:r>
          </w:p>
        </w:tc>
      </w:tr>
      <w:tr w:rsidR="009B4FF5" w:rsidRPr="0095466F" w:rsidTr="00FC0EA1">
        <w:tc>
          <w:tcPr>
            <w:tcW w:w="9638" w:type="dxa"/>
            <w:shd w:val="clear" w:color="auto" w:fill="D9D9D9" w:themeFill="background1" w:themeFillShade="D9"/>
          </w:tcPr>
          <w:p w:rsidR="009B4FF5" w:rsidRPr="00BE724E" w:rsidRDefault="009B4FF5" w:rsidP="00FC0EA1">
            <w:pPr>
              <w:pStyle w:val="Code"/>
              <w:spacing w:before="0" w:after="0"/>
              <w:jc w:val="center"/>
            </w:pPr>
            <w:r>
              <w:t>Output</w:t>
            </w:r>
          </w:p>
        </w:tc>
      </w:tr>
      <w:tr w:rsidR="009B4FF5" w:rsidRPr="0095466F" w:rsidTr="00FC0EA1">
        <w:tc>
          <w:tcPr>
            <w:tcW w:w="9638" w:type="dxa"/>
          </w:tcPr>
          <w:p w:rsidR="009B4FF5" w:rsidRDefault="009B4FF5" w:rsidP="00FC0EA1">
            <w:pPr>
              <w:pStyle w:val="Code"/>
            </w:pPr>
            <w:r>
              <w:t>string: cat</w:t>
            </w:r>
          </w:p>
          <w:p w:rsidR="009B4FF5" w:rsidRDefault="009B4FF5" w:rsidP="00FC0EA1">
            <w:pPr>
              <w:pStyle w:val="Code"/>
            </w:pPr>
            <w:r>
              <w:t>number: 42</w:t>
            </w:r>
          </w:p>
          <w:p w:rsidR="009B4FF5" w:rsidRDefault="009B4FF5" w:rsidP="00FC0EA1">
            <w:pPr>
              <w:pStyle w:val="Code"/>
            </w:pPr>
            <w:r>
              <w:t>function: function () { console.log('Hello world!'); }</w:t>
            </w:r>
          </w:p>
          <w:p w:rsidR="009B4FF5" w:rsidRDefault="009B4FF5" w:rsidP="00FC0EA1">
            <w:pPr>
              <w:pStyle w:val="Code"/>
            </w:pPr>
            <w:r>
              <w:t>string = 1</w:t>
            </w:r>
          </w:p>
          <w:p w:rsidR="009B4FF5" w:rsidRDefault="009B4FF5" w:rsidP="00FC0EA1">
            <w:pPr>
              <w:pStyle w:val="Code"/>
            </w:pPr>
            <w:r>
              <w:t>number = 1</w:t>
            </w:r>
          </w:p>
          <w:p w:rsidR="009B4FF5" w:rsidRPr="00BE724E" w:rsidRDefault="009B4FF5" w:rsidP="00FC0EA1">
            <w:pPr>
              <w:pStyle w:val="Code"/>
            </w:pPr>
            <w:r>
              <w:lastRenderedPageBreak/>
              <w:t>function = 1</w:t>
            </w:r>
          </w:p>
        </w:tc>
      </w:tr>
    </w:tbl>
    <w:p w:rsidR="009B4FF5" w:rsidRDefault="009B4FF5" w:rsidP="009B4FF5">
      <w:pPr>
        <w:pStyle w:val="Heading3"/>
      </w:pPr>
      <w:r>
        <w:lastRenderedPageBreak/>
        <w:t>Hints</w:t>
      </w:r>
    </w:p>
    <w:p w:rsidR="009B4FF5" w:rsidRPr="004E4EFE" w:rsidRDefault="009B4FF5" w:rsidP="009B4FF5">
      <w:r>
        <w:t xml:space="preserve">JavaScript functions </w:t>
      </w:r>
      <w:r>
        <w:rPr>
          <w:noProof/>
        </w:rPr>
        <w:t xml:space="preserve">have a special property </w:t>
      </w:r>
      <w:r w:rsidRPr="004E4EFE">
        <w:rPr>
          <w:rStyle w:val="CodeChar"/>
        </w:rPr>
        <w:t>arguments</w:t>
      </w:r>
      <w:r>
        <w:rPr>
          <w:noProof/>
        </w:rPr>
        <w:t>, which contains</w:t>
      </w:r>
      <w:r>
        <w:t xml:space="preserve"> all parameters passed to a function, regardless of whether you’ve specified them in the function declaration, or left the parenthesis empty.</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B4FF5" w:rsidRPr="00603773" w:rsidTr="00FC0EA1">
        <w:tc>
          <w:tcPr>
            <w:tcW w:w="769" w:type="dxa"/>
            <w:shd w:val="clear" w:color="auto" w:fill="D9D9D9" w:themeFill="background1" w:themeFillShade="D9"/>
          </w:tcPr>
          <w:p w:rsidR="009B4FF5" w:rsidRPr="00603773" w:rsidRDefault="009B4FF5" w:rsidP="00FC0EA1">
            <w:pPr>
              <w:pStyle w:val="Code"/>
              <w:spacing w:before="0" w:after="0"/>
              <w:jc w:val="center"/>
            </w:pPr>
            <w:r>
              <w:t>JavaScript</w:t>
            </w:r>
          </w:p>
        </w:tc>
      </w:tr>
      <w:tr w:rsidR="009B4FF5" w:rsidRPr="0095466F" w:rsidTr="00FC0EA1">
        <w:tc>
          <w:tcPr>
            <w:tcW w:w="769" w:type="dxa"/>
          </w:tcPr>
          <w:p w:rsidR="009B4FF5" w:rsidRDefault="009B4FF5" w:rsidP="00FC0EA1">
            <w:pPr>
              <w:pStyle w:val="Code"/>
            </w:pPr>
            <w:r>
              <w:t>f</w:t>
            </w:r>
            <w:r w:rsidRPr="004E4EFE">
              <w:t>unction</w:t>
            </w:r>
            <w:r>
              <w:t xml:space="preserve"> myFunc() {</w:t>
            </w:r>
          </w:p>
          <w:p w:rsidR="009B4FF5" w:rsidRDefault="009B4FF5" w:rsidP="00FC0EA1">
            <w:pPr>
              <w:pStyle w:val="Code"/>
            </w:pPr>
            <w:r>
              <w:t xml:space="preserve">    var firstArgument = </w:t>
            </w:r>
            <w:r w:rsidRPr="004E4EFE">
              <w:t>arguments</w:t>
            </w:r>
            <w:r>
              <w:t>[0];</w:t>
            </w:r>
          </w:p>
          <w:p w:rsidR="009B4FF5" w:rsidRPr="004E4EFE" w:rsidRDefault="009B4FF5" w:rsidP="00FC0EA1">
            <w:pPr>
              <w:pStyle w:val="Code"/>
            </w:pPr>
            <w:r>
              <w:t>}</w:t>
            </w:r>
          </w:p>
        </w:tc>
      </w:tr>
    </w:tbl>
    <w:p w:rsidR="009B4FF5" w:rsidRDefault="009B4FF5" w:rsidP="009B4FF5">
      <w:r>
        <w:t>We can iterate this variable like an array to get access to every parameter in the order in which they were passed and inspect them:</w:t>
      </w:r>
    </w:p>
    <w:p w:rsidR="009B4FF5" w:rsidRDefault="00EF662B" w:rsidP="009B4FF5">
      <w:r>
        <w:rPr>
          <w:noProof/>
        </w:rPr>
        <w:drawing>
          <wp:inline distT="0" distB="0" distL="0" distR="0">
            <wp:extent cx="3985404" cy="874073"/>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5578" cy="874111"/>
                    </a:xfrm>
                    <a:prstGeom prst="rect">
                      <a:avLst/>
                    </a:prstGeom>
                    <a:noFill/>
                    <a:ln>
                      <a:noFill/>
                    </a:ln>
                  </pic:spPr>
                </pic:pic>
              </a:graphicData>
            </a:graphic>
          </wp:inline>
        </w:drawing>
      </w:r>
    </w:p>
    <w:p w:rsidR="009B4FF5" w:rsidRDefault="009B4FF5" w:rsidP="009B4FF5">
      <w:r>
        <w:t>We can use an object as an associative array to store the number of each type occurrence. Each type will be a property and its value will be the number of times it occurs in the arguments. We can access them just like we would the keys of an array:</w:t>
      </w:r>
    </w:p>
    <w:p w:rsidR="009B4FF5" w:rsidRDefault="00EF662B" w:rsidP="009B4FF5">
      <w:r>
        <w:rPr>
          <w:noProof/>
        </w:rPr>
        <w:drawing>
          <wp:inline distT="0" distB="0" distL="0" distR="0">
            <wp:extent cx="2165482" cy="1109983"/>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5568" cy="1110027"/>
                    </a:xfrm>
                    <a:prstGeom prst="rect">
                      <a:avLst/>
                    </a:prstGeom>
                    <a:noFill/>
                    <a:ln>
                      <a:noFill/>
                    </a:ln>
                  </pic:spPr>
                </pic:pic>
              </a:graphicData>
            </a:graphic>
          </wp:inline>
        </w:drawing>
      </w:r>
    </w:p>
    <w:p w:rsidR="009B4FF5" w:rsidRDefault="009B4FF5" w:rsidP="009B4FF5">
      <w:r>
        <w:t>Since object properties cannot be sorted, and even if they could, different JavaScript implementations iterate the order differently, we need to transfer the information to an array of key-value pairs. We could use a Map instead of an object, but this cannot be sorted either, so we’ll end up with an array in the end anyway.</w:t>
      </w:r>
    </w:p>
    <w:p w:rsidR="009B4FF5" w:rsidRDefault="00EF662B" w:rsidP="009B4FF5">
      <w:r>
        <w:rPr>
          <w:noProof/>
        </w:rPr>
        <w:drawing>
          <wp:inline distT="0" distB="0" distL="0" distR="0">
            <wp:extent cx="5736566" cy="928216"/>
            <wp:effectExtent l="0" t="0" r="0" b="571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7116" cy="928305"/>
                    </a:xfrm>
                    <a:prstGeom prst="rect">
                      <a:avLst/>
                    </a:prstGeom>
                    <a:noFill/>
                    <a:ln>
                      <a:noFill/>
                    </a:ln>
                  </pic:spPr>
                </pic:pic>
              </a:graphicData>
            </a:graphic>
          </wp:inline>
        </w:drawing>
      </w:r>
    </w:p>
    <w:p w:rsidR="005A62BD" w:rsidRDefault="009B4FF5" w:rsidP="00B67D59">
      <w:r>
        <w:t>Note we are pushing an array with two values to the array which needs to be sorted. Later when we implement a sorting function, we’ll use the second value of the key-value pair – the number of occurrences. All we need to do after the array is sorted is to output the information in the correct format.</w:t>
      </w:r>
    </w:p>
    <w:p w:rsidR="009B4FF5" w:rsidRDefault="009B4FF5" w:rsidP="009B4FF5">
      <w:pPr>
        <w:pStyle w:val="Heading2"/>
      </w:pPr>
      <w:r>
        <w:t>Functional Sum</w:t>
      </w:r>
    </w:p>
    <w:p w:rsidR="009B4FF5" w:rsidRDefault="009B4FF5" w:rsidP="009B4FF5">
      <w:r>
        <w:t xml:space="preserve">Write a function that </w:t>
      </w:r>
      <w:r w:rsidRPr="004E1BC8">
        <w:rPr>
          <w:rStyle w:val="Strong"/>
        </w:rPr>
        <w:t>adds</w:t>
      </w:r>
      <w:r>
        <w:t xml:space="preserve"> a number passed to it to an </w:t>
      </w:r>
      <w:r w:rsidRPr="004E1BC8">
        <w:rPr>
          <w:rStyle w:val="Strong"/>
        </w:rPr>
        <w:t>internal sum</w:t>
      </w:r>
      <w:r>
        <w:t xml:space="preserve"> and returns </w:t>
      </w:r>
      <w:r w:rsidRPr="004E1BC8">
        <w:rPr>
          <w:rStyle w:val="Strong"/>
        </w:rPr>
        <w:t>itself</w:t>
      </w:r>
      <w:r>
        <w:t xml:space="preserve"> with its internal sum set to the </w:t>
      </w:r>
      <w:r w:rsidRPr="004E1BC8">
        <w:rPr>
          <w:rStyle w:val="Strong"/>
        </w:rPr>
        <w:t>new value</w:t>
      </w:r>
      <w:r>
        <w:t xml:space="preserve">, so it can be </w:t>
      </w:r>
      <w:r w:rsidRPr="004E1BC8">
        <w:rPr>
          <w:rStyle w:val="Strong"/>
        </w:rPr>
        <w:t>chained</w:t>
      </w:r>
      <w:r>
        <w:t xml:space="preserve"> in a functional manner. </w:t>
      </w:r>
    </w:p>
    <w:p w:rsidR="009B4FF5" w:rsidRDefault="009B4FF5" w:rsidP="009B4FF5">
      <w:pPr>
        <w:pStyle w:val="Heading3"/>
      </w:pPr>
      <w:r>
        <w:lastRenderedPageBreak/>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5075"/>
        <w:gridCol w:w="4890"/>
      </w:tblGrid>
      <w:tr w:rsidR="009B4FF5" w:rsidRPr="00603773" w:rsidTr="00FC0EA1">
        <w:tc>
          <w:tcPr>
            <w:tcW w:w="5075"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4890" w:type="dxa"/>
            <w:shd w:val="clear" w:color="auto" w:fill="D9D9D9" w:themeFill="background1" w:themeFillShade="D9"/>
          </w:tcPr>
          <w:p w:rsidR="009B4FF5" w:rsidRPr="00603773" w:rsidRDefault="009B4FF5" w:rsidP="00FC0EA1">
            <w:pPr>
              <w:pStyle w:val="Code"/>
              <w:spacing w:before="0" w:after="0"/>
              <w:jc w:val="center"/>
            </w:pPr>
            <w:r>
              <w:t>Sample Output</w:t>
            </w:r>
          </w:p>
        </w:tc>
      </w:tr>
      <w:tr w:rsidR="009B4FF5" w:rsidRPr="0095466F" w:rsidTr="00FC0EA1">
        <w:trPr>
          <w:trHeight w:val="418"/>
        </w:trPr>
        <w:tc>
          <w:tcPr>
            <w:tcW w:w="5075" w:type="dxa"/>
          </w:tcPr>
          <w:p w:rsidR="009B4FF5" w:rsidRPr="004E4EFE" w:rsidRDefault="0038131A" w:rsidP="00FC0EA1">
            <w:pPr>
              <w:pStyle w:val="Code"/>
            </w:pPr>
            <w:r>
              <w:t>add(1)</w:t>
            </w:r>
          </w:p>
        </w:tc>
        <w:tc>
          <w:tcPr>
            <w:tcW w:w="4890" w:type="dxa"/>
          </w:tcPr>
          <w:p w:rsidR="009B4FF5" w:rsidRPr="004E4EFE" w:rsidRDefault="009B4FF5" w:rsidP="00FC0EA1">
            <w:r>
              <w:rPr>
                <w:noProof/>
              </w:rPr>
              <w:t>1</w:t>
            </w:r>
          </w:p>
        </w:tc>
      </w:tr>
      <w:tr w:rsidR="009B4FF5" w:rsidRPr="0095466F" w:rsidTr="00FC0EA1">
        <w:trPr>
          <w:trHeight w:val="390"/>
        </w:trPr>
        <w:tc>
          <w:tcPr>
            <w:tcW w:w="5075" w:type="dxa"/>
          </w:tcPr>
          <w:p w:rsidR="009B4FF5" w:rsidRDefault="0038131A" w:rsidP="00FC0EA1">
            <w:pPr>
              <w:pStyle w:val="Code"/>
            </w:pPr>
            <w:r>
              <w:t>add(1)(6)(-3)</w:t>
            </w:r>
          </w:p>
        </w:tc>
        <w:tc>
          <w:tcPr>
            <w:tcW w:w="4890" w:type="dxa"/>
          </w:tcPr>
          <w:p w:rsidR="009B4FF5" w:rsidRDefault="009B4FF5" w:rsidP="00FC0EA1">
            <w:pPr>
              <w:rPr>
                <w:rFonts w:ascii="Consolas" w:hAnsi="Consolas"/>
                <w:noProof/>
              </w:rPr>
            </w:pPr>
            <w:r>
              <w:t>4</w:t>
            </w:r>
          </w:p>
        </w:tc>
      </w:tr>
    </w:tbl>
    <w:p w:rsidR="009B4FF5" w:rsidRDefault="009B4FF5" w:rsidP="009B4FF5">
      <w:pPr>
        <w:pStyle w:val="Heading3"/>
      </w:pPr>
      <w:r>
        <w:t>Input</w:t>
      </w:r>
    </w:p>
    <w:p w:rsidR="009B4FF5" w:rsidRDefault="009B4FF5" w:rsidP="009B4FF5">
      <w:r>
        <w:t xml:space="preserve">Your function needs to take one </w:t>
      </w:r>
      <w:r w:rsidRPr="004E1BC8">
        <w:rPr>
          <w:rStyle w:val="Strong"/>
        </w:rPr>
        <w:t>numeric</w:t>
      </w:r>
      <w:r>
        <w:t xml:space="preserve"> </w:t>
      </w:r>
      <w:r w:rsidRPr="004E1BC8">
        <w:rPr>
          <w:rStyle w:val="Strong"/>
        </w:rPr>
        <w:t>argument</w:t>
      </w:r>
      <w:r>
        <w:t>.</w:t>
      </w:r>
    </w:p>
    <w:p w:rsidR="009B4FF5" w:rsidRDefault="009B4FF5" w:rsidP="009B4FF5">
      <w:pPr>
        <w:pStyle w:val="Heading3"/>
      </w:pPr>
      <w:r>
        <w:t>Output</w:t>
      </w:r>
    </w:p>
    <w:p w:rsidR="009B4FF5" w:rsidRDefault="009B4FF5" w:rsidP="009B4FF5">
      <w:r>
        <w:t xml:space="preserve">Your function needs to </w:t>
      </w:r>
      <w:r w:rsidRPr="004E1BC8">
        <w:rPr>
          <w:rStyle w:val="Strong"/>
        </w:rPr>
        <w:t>return</w:t>
      </w:r>
      <w:r>
        <w:t xml:space="preserve"> itself with updated context.</w:t>
      </w:r>
    </w:p>
    <w:p w:rsidR="009B4FF5" w:rsidRDefault="009B4FF5" w:rsidP="009B4FF5">
      <w:pPr>
        <w:pStyle w:val="Heading3"/>
      </w:pPr>
      <w:r>
        <w:t>Hints</w:t>
      </w:r>
    </w:p>
    <w:p w:rsidR="009B4FF5" w:rsidRDefault="009B4FF5" w:rsidP="009B4FF5">
      <w:r>
        <w:t>Making a function return</w:t>
      </w:r>
      <w:r>
        <w:rPr>
          <w:noProof/>
        </w:rPr>
        <w:t xml:space="preserve"> itself</w:t>
      </w:r>
      <w:r>
        <w:t xml:space="preserve"> is easy enough, but to keep a sum that’s shared across all instances requires some effort. You’ll need to place it inside a closure and expose just the function. Finally, to get the stored value, you’ll have to override the built-in </w:t>
      </w:r>
      <w:r>
        <w:rPr>
          <w:rStyle w:val="CodeChar"/>
        </w:rPr>
        <w:t>toString</w:t>
      </w:r>
      <w:r w:rsidRPr="00874EB5">
        <w:rPr>
          <w:rStyle w:val="CodeChar"/>
        </w:rPr>
        <w:t>()</w:t>
      </w:r>
      <w:r>
        <w:t xml:space="preserve"> method that all JavaScript objects have so that it returns the internal sum – this will allow any other function to access it either for printing or to use it in an expression, without being able to modify it. You can attach it directly to your function from inside the closure:</w:t>
      </w:r>
    </w:p>
    <w:p w:rsidR="009B4FF5" w:rsidRDefault="00EF662B" w:rsidP="009B4FF5">
      <w:r>
        <w:rPr>
          <w:noProof/>
        </w:rPr>
        <w:drawing>
          <wp:inline distT="0" distB="0" distL="0" distR="0">
            <wp:extent cx="3165895" cy="722046"/>
            <wp:effectExtent l="0" t="0" r="0" b="190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754" cy="721330"/>
                    </a:xfrm>
                    <a:prstGeom prst="rect">
                      <a:avLst/>
                    </a:prstGeom>
                    <a:noFill/>
                    <a:ln>
                      <a:noFill/>
                    </a:ln>
                  </pic:spPr>
                </pic:pic>
              </a:graphicData>
            </a:graphic>
          </wp:inline>
        </w:drawing>
      </w:r>
      <w:r w:rsidR="009B4FF5">
        <w:t xml:space="preserve"> </w:t>
      </w:r>
    </w:p>
    <w:p w:rsidR="009B4FF5" w:rsidRDefault="009B4FF5" w:rsidP="009B4FF5">
      <w:r>
        <w:t xml:space="preserve">Note that </w:t>
      </w:r>
      <w:r>
        <w:rPr>
          <w:noProof/>
        </w:rPr>
        <w:t>NodeJS will</w:t>
      </w:r>
      <w:r>
        <w:t xml:space="preserve"> not implicitly call </w:t>
      </w:r>
      <w:r w:rsidRPr="00883D9E">
        <w:rPr>
          <w:rStyle w:val="CodeChar"/>
        </w:rPr>
        <w:t>toString()</w:t>
      </w:r>
      <w:r>
        <w:t xml:space="preserve"> when you try to log a value to the console. Keep this in mind when testing your solution locally.</w:t>
      </w:r>
    </w:p>
    <w:p w:rsidR="009B4FF5" w:rsidRDefault="009B4FF5" w:rsidP="009B4FF5">
      <w:pPr>
        <w:pStyle w:val="Heading2"/>
      </w:pPr>
      <w:r>
        <w:t>Personal BMI</w:t>
      </w:r>
    </w:p>
    <w:p w:rsidR="009B4FF5" w:rsidRDefault="009B4FF5" w:rsidP="009B4FF5">
      <w:r>
        <w:t xml:space="preserve">A wellness clinic has contacted you with an offer – they want you to write for them a program that composes </w:t>
      </w:r>
      <w:r w:rsidRPr="00801D2B">
        <w:rPr>
          <w:rStyle w:val="Strong"/>
        </w:rPr>
        <w:t>patient charts</w:t>
      </w:r>
      <w:r w:rsidR="006D46AF">
        <w:t xml:space="preserve"> and p</w:t>
      </w:r>
      <w:r>
        <w:t>e</w:t>
      </w:r>
      <w:r w:rsidR="006D46AF">
        <w:t>r</w:t>
      </w:r>
      <w:r>
        <w:t xml:space="preserve">forms some preliminary evaluation of their condition. The data comes in the form of </w:t>
      </w:r>
      <w:r w:rsidRPr="00801D2B">
        <w:rPr>
          <w:rStyle w:val="Strong"/>
        </w:rPr>
        <w:t>several arguments</w:t>
      </w:r>
      <w:r>
        <w:t xml:space="preserve">, describing a person – their </w:t>
      </w:r>
      <w:r w:rsidRPr="00801D2B">
        <w:rPr>
          <w:rStyle w:val="Strong"/>
        </w:rPr>
        <w:t>name</w:t>
      </w:r>
      <w:r>
        <w:t xml:space="preserve">, </w:t>
      </w:r>
      <w:r w:rsidRPr="00801D2B">
        <w:rPr>
          <w:rStyle w:val="Strong"/>
        </w:rPr>
        <w:t>age</w:t>
      </w:r>
      <w:r>
        <w:t xml:space="preserve">, </w:t>
      </w:r>
      <w:r w:rsidRPr="00801D2B">
        <w:rPr>
          <w:rStyle w:val="Strong"/>
        </w:rPr>
        <w:t>weight</w:t>
      </w:r>
      <w:r>
        <w:t xml:space="preserve"> in kilograms and </w:t>
      </w:r>
      <w:r w:rsidRPr="00801D2B">
        <w:rPr>
          <w:rStyle w:val="Strong"/>
        </w:rPr>
        <w:t>height</w:t>
      </w:r>
      <w:r>
        <w:t xml:space="preserve"> in centimeters. Your program must compose this information into an </w:t>
      </w:r>
      <w:r w:rsidRPr="00801D2B">
        <w:rPr>
          <w:rStyle w:val="Strong"/>
        </w:rPr>
        <w:t>object</w:t>
      </w:r>
      <w:r>
        <w:t xml:space="preserve"> and </w:t>
      </w:r>
      <w:r w:rsidRPr="00801D2B">
        <w:rPr>
          <w:rStyle w:val="Strong"/>
        </w:rPr>
        <w:t>return</w:t>
      </w:r>
      <w:r>
        <w:t xml:space="preserve"> it for further processing.</w:t>
      </w:r>
    </w:p>
    <w:p w:rsidR="009B4FF5" w:rsidRDefault="009B4FF5" w:rsidP="009B4FF5">
      <w:r>
        <w:t>The patient chart object must contain the following properties:</w:t>
      </w:r>
    </w:p>
    <w:p w:rsidR="009B4FF5" w:rsidRDefault="009B4FF5" w:rsidP="009B4FF5">
      <w:pPr>
        <w:pStyle w:val="ListParagraph"/>
        <w:numPr>
          <w:ilvl w:val="0"/>
          <w:numId w:val="22"/>
        </w:numPr>
      </w:pPr>
      <w:r w:rsidRPr="00CC6521">
        <w:rPr>
          <w:rStyle w:val="CodeChar"/>
        </w:rPr>
        <w:t>name</w:t>
      </w:r>
    </w:p>
    <w:p w:rsidR="009B4FF5" w:rsidRDefault="009B4FF5" w:rsidP="009B4FF5">
      <w:pPr>
        <w:pStyle w:val="ListParagraph"/>
        <w:numPr>
          <w:ilvl w:val="0"/>
          <w:numId w:val="22"/>
        </w:numPr>
      </w:pPr>
      <w:r w:rsidRPr="00CC6521">
        <w:rPr>
          <w:rStyle w:val="CodeChar"/>
        </w:rPr>
        <w:t>personalInfo</w:t>
      </w:r>
      <w:r>
        <w:t xml:space="preserve">, which is an object holding their </w:t>
      </w:r>
      <w:r w:rsidRPr="00DD14ED">
        <w:rPr>
          <w:rStyle w:val="CodeChar"/>
        </w:rPr>
        <w:t>age</w:t>
      </w:r>
      <w:r>
        <w:t xml:space="preserve">, </w:t>
      </w:r>
      <w:r w:rsidRPr="00DD14ED">
        <w:rPr>
          <w:rStyle w:val="CodeChar"/>
        </w:rPr>
        <w:t>weight</w:t>
      </w:r>
      <w:r>
        <w:t xml:space="preserve"> and </w:t>
      </w:r>
      <w:r w:rsidRPr="00DD14ED">
        <w:rPr>
          <w:rStyle w:val="CodeChar"/>
        </w:rPr>
        <w:t>height</w:t>
      </w:r>
      <w:r>
        <w:t xml:space="preserve"> as properties</w:t>
      </w:r>
    </w:p>
    <w:p w:rsidR="009B4FF5" w:rsidRDefault="009B4FF5" w:rsidP="009B4FF5">
      <w:pPr>
        <w:pStyle w:val="ListParagraph"/>
        <w:numPr>
          <w:ilvl w:val="0"/>
          <w:numId w:val="22"/>
        </w:numPr>
      </w:pPr>
      <w:r w:rsidRPr="00CC6521">
        <w:rPr>
          <w:rStyle w:val="CodeChar"/>
        </w:rPr>
        <w:t>BMI</w:t>
      </w:r>
      <w:r>
        <w:t xml:space="preserve"> – body mass index. You can find information about how to calculate it here: </w:t>
      </w:r>
      <w:hyperlink r:id="rId19" w:history="1">
        <w:r w:rsidRPr="008770D0">
          <w:rPr>
            <w:rStyle w:val="Hyperlink"/>
          </w:rPr>
          <w:t>https://en.wikipedia.org/wiki/Body_mass_index</w:t>
        </w:r>
      </w:hyperlink>
    </w:p>
    <w:p w:rsidR="009B4FF5" w:rsidRPr="00077078" w:rsidRDefault="009B4FF5" w:rsidP="009B4FF5">
      <w:pPr>
        <w:pStyle w:val="ListParagraph"/>
        <w:numPr>
          <w:ilvl w:val="0"/>
          <w:numId w:val="22"/>
        </w:numPr>
        <w:rPr>
          <w:rStyle w:val="CodeChar"/>
          <w:rFonts w:asciiTheme="minorHAnsi" w:hAnsiTheme="minorHAnsi"/>
          <w:b w:val="0"/>
          <w:noProof w:val="0"/>
        </w:rPr>
      </w:pPr>
      <w:r w:rsidRPr="00CC6521">
        <w:rPr>
          <w:rStyle w:val="CodeChar"/>
        </w:rPr>
        <w:t>status</w:t>
      </w:r>
    </w:p>
    <w:p w:rsidR="009B4FF5" w:rsidRDefault="009B4FF5" w:rsidP="009B4FF5">
      <w:r>
        <w:t>The status is one of the following:</w:t>
      </w:r>
    </w:p>
    <w:p w:rsidR="009B4FF5" w:rsidRDefault="009B4FF5" w:rsidP="009B4FF5">
      <w:pPr>
        <w:pStyle w:val="ListParagraph"/>
        <w:numPr>
          <w:ilvl w:val="0"/>
          <w:numId w:val="21"/>
        </w:numPr>
      </w:pPr>
      <w:r w:rsidRPr="00CC6521">
        <w:rPr>
          <w:rStyle w:val="CodeChar"/>
        </w:rPr>
        <w:t>underweight</w:t>
      </w:r>
      <w:r>
        <w:t>, for BMI less than 18.5;</w:t>
      </w:r>
    </w:p>
    <w:p w:rsidR="009B4FF5" w:rsidRDefault="009B4FF5" w:rsidP="009B4FF5">
      <w:pPr>
        <w:pStyle w:val="ListParagraph"/>
        <w:numPr>
          <w:ilvl w:val="0"/>
          <w:numId w:val="21"/>
        </w:numPr>
      </w:pPr>
      <w:r w:rsidRPr="00CC6521">
        <w:rPr>
          <w:rStyle w:val="CodeChar"/>
        </w:rPr>
        <w:t>normal</w:t>
      </w:r>
      <w:r>
        <w:t>, for BMI less than 25;</w:t>
      </w:r>
    </w:p>
    <w:p w:rsidR="009B4FF5" w:rsidRDefault="009B4FF5" w:rsidP="009B4FF5">
      <w:pPr>
        <w:pStyle w:val="ListParagraph"/>
        <w:numPr>
          <w:ilvl w:val="0"/>
          <w:numId w:val="21"/>
        </w:numPr>
      </w:pPr>
      <w:r w:rsidRPr="00CC6521">
        <w:rPr>
          <w:rStyle w:val="CodeChar"/>
        </w:rPr>
        <w:t>overweight</w:t>
      </w:r>
      <w:r>
        <w:t>, for BMI less than 30;</w:t>
      </w:r>
    </w:p>
    <w:p w:rsidR="009B4FF5" w:rsidRDefault="009B4FF5" w:rsidP="009B4FF5">
      <w:pPr>
        <w:pStyle w:val="ListParagraph"/>
        <w:numPr>
          <w:ilvl w:val="0"/>
          <w:numId w:val="21"/>
        </w:numPr>
      </w:pPr>
      <w:r w:rsidRPr="00CC6521">
        <w:rPr>
          <w:rStyle w:val="CodeChar"/>
        </w:rPr>
        <w:lastRenderedPageBreak/>
        <w:t>obese</w:t>
      </w:r>
      <w:r>
        <w:t>, for BMI 30 or more;</w:t>
      </w:r>
    </w:p>
    <w:p w:rsidR="009B4FF5" w:rsidRDefault="009B4FF5" w:rsidP="009B4FF5">
      <w:r>
        <w:t>Once the BMI and status are calculated, you can make a recommendation. If the patient is obese, add an additional property called recommendation and set it to “</w:t>
      </w:r>
      <w:r w:rsidRPr="00CC6521">
        <w:rPr>
          <w:rStyle w:val="CodeChar"/>
        </w:rPr>
        <w:t xml:space="preserve">admission </w:t>
      </w:r>
      <w:r>
        <w:rPr>
          <w:rStyle w:val="CodeChar"/>
        </w:rPr>
        <w:t>required</w:t>
      </w:r>
      <w:r>
        <w:t>”.</w:t>
      </w:r>
    </w:p>
    <w:p w:rsidR="009B4FF5" w:rsidRDefault="009B4FF5" w:rsidP="009B4FF5">
      <w:pPr>
        <w:pStyle w:val="Heading3"/>
      </w:pPr>
      <w:r>
        <w:t>Input</w:t>
      </w:r>
    </w:p>
    <w:p w:rsidR="009B4FF5" w:rsidRDefault="009B4FF5" w:rsidP="009B4FF5">
      <w:r>
        <w:t xml:space="preserve">Your function needs to take four arguments – </w:t>
      </w:r>
      <w:r w:rsidRPr="00A92AF0">
        <w:rPr>
          <w:rStyle w:val="CodeChar"/>
        </w:rPr>
        <w:t>name</w:t>
      </w:r>
      <w:r>
        <w:t xml:space="preserve">, </w:t>
      </w:r>
      <w:r w:rsidRPr="00A92AF0">
        <w:rPr>
          <w:rStyle w:val="CodeChar"/>
        </w:rPr>
        <w:t>age</w:t>
      </w:r>
      <w:r>
        <w:t xml:space="preserve">, </w:t>
      </w:r>
      <w:r w:rsidRPr="00A92AF0">
        <w:rPr>
          <w:rStyle w:val="CodeChar"/>
        </w:rPr>
        <w:t>weight</w:t>
      </w:r>
      <w:r>
        <w:t xml:space="preserve"> and </w:t>
      </w:r>
      <w:r w:rsidRPr="00A92AF0">
        <w:rPr>
          <w:rStyle w:val="CodeChar"/>
        </w:rPr>
        <w:t>height</w:t>
      </w:r>
    </w:p>
    <w:p w:rsidR="009B4FF5" w:rsidRDefault="009B4FF5" w:rsidP="009B4FF5">
      <w:pPr>
        <w:pStyle w:val="Heading3"/>
      </w:pPr>
      <w:r>
        <w:t>Output</w:t>
      </w:r>
    </w:p>
    <w:p w:rsidR="009B4FF5" w:rsidRDefault="009B4FF5" w:rsidP="009B4FF5">
      <w:r>
        <w:t xml:space="preserve">Your function needs to </w:t>
      </w:r>
      <w:r w:rsidRPr="00801D2B">
        <w:rPr>
          <w:rStyle w:val="Strong"/>
        </w:rPr>
        <w:t>return</w:t>
      </w:r>
      <w:r>
        <w:t xml:space="preserve"> an </w:t>
      </w:r>
      <w:r w:rsidRPr="00801D2B">
        <w:rPr>
          <w:rStyle w:val="Strong"/>
        </w:rPr>
        <w:t>object with properties</w:t>
      </w:r>
      <w:r>
        <w:t xml:space="preserve"> as described earlier. All numeric values should be </w:t>
      </w:r>
      <w:r w:rsidRPr="00801D2B">
        <w:rPr>
          <w:rStyle w:val="Strong"/>
        </w:rPr>
        <w:t>rounded</w:t>
      </w:r>
      <w:r>
        <w:t xml:space="preserve"> to the nearest whole number. All fields should be named </w:t>
      </w:r>
      <w:r w:rsidRPr="00801D2B">
        <w:rPr>
          <w:rStyle w:val="Strong"/>
        </w:rPr>
        <w:t>exactly as described</w:t>
      </w:r>
      <w:r>
        <w:t>, their order is not important. Look at the sample output for more information.</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3800"/>
        <w:gridCol w:w="6165"/>
      </w:tblGrid>
      <w:tr w:rsidR="009B4FF5" w:rsidRPr="00603773" w:rsidTr="00FC0EA1">
        <w:tc>
          <w:tcPr>
            <w:tcW w:w="3800"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6165" w:type="dxa"/>
            <w:shd w:val="clear" w:color="auto" w:fill="D9D9D9" w:themeFill="background1" w:themeFillShade="D9"/>
          </w:tcPr>
          <w:p w:rsidR="009B4FF5" w:rsidRPr="00603773" w:rsidRDefault="009B4FF5" w:rsidP="00FC0EA1">
            <w:pPr>
              <w:pStyle w:val="Code"/>
              <w:spacing w:before="0" w:after="0"/>
              <w:jc w:val="center"/>
            </w:pPr>
            <w:r>
              <w:t>Sample Output</w:t>
            </w:r>
          </w:p>
        </w:tc>
      </w:tr>
      <w:tr w:rsidR="009B4FF5" w:rsidRPr="0095466F" w:rsidTr="00FC0EA1">
        <w:trPr>
          <w:trHeight w:val="418"/>
        </w:trPr>
        <w:tc>
          <w:tcPr>
            <w:tcW w:w="3800" w:type="dxa"/>
          </w:tcPr>
          <w:p w:rsidR="009B4FF5" w:rsidRPr="004E4EFE" w:rsidRDefault="009B4FF5" w:rsidP="00FC0EA1">
            <w:pPr>
              <w:pStyle w:val="Code"/>
            </w:pPr>
            <w:r>
              <w:t>“Peter”, 29, 75, 182</w:t>
            </w:r>
          </w:p>
        </w:tc>
        <w:tc>
          <w:tcPr>
            <w:tcW w:w="6165" w:type="dxa"/>
          </w:tcPr>
          <w:p w:rsidR="009B4FF5" w:rsidRDefault="009B4FF5" w:rsidP="00FC0EA1">
            <w:pPr>
              <w:pStyle w:val="Code"/>
            </w:pPr>
            <w:r>
              <w:t xml:space="preserve">{ name: </w:t>
            </w:r>
            <w:r w:rsidRPr="00DD14ED">
              <w:t>'</w:t>
            </w:r>
            <w:r>
              <w:t>Peter</w:t>
            </w:r>
            <w:r w:rsidRPr="00DD14ED">
              <w:t>'</w:t>
            </w:r>
            <w:r>
              <w:t>,</w:t>
            </w:r>
          </w:p>
          <w:p w:rsidR="009B4FF5" w:rsidRDefault="009B4FF5" w:rsidP="00FC0EA1">
            <w:pPr>
              <w:pStyle w:val="Code"/>
            </w:pPr>
            <w:r>
              <w:t xml:space="preserve">  personalInfo: {</w:t>
            </w:r>
          </w:p>
          <w:p w:rsidR="009B4FF5" w:rsidRDefault="009B4FF5" w:rsidP="00FC0EA1">
            <w:pPr>
              <w:pStyle w:val="Code"/>
            </w:pPr>
            <w:r>
              <w:t xml:space="preserve">    age: 29,</w:t>
            </w:r>
          </w:p>
          <w:p w:rsidR="009B4FF5" w:rsidRDefault="009B4FF5" w:rsidP="00FC0EA1">
            <w:pPr>
              <w:pStyle w:val="Code"/>
            </w:pPr>
            <w:r>
              <w:t xml:space="preserve">    weight: 75,</w:t>
            </w:r>
          </w:p>
          <w:p w:rsidR="009B4FF5" w:rsidRDefault="009B4FF5" w:rsidP="00FC0EA1">
            <w:pPr>
              <w:pStyle w:val="Code"/>
            </w:pPr>
            <w:r>
              <w:t xml:space="preserve">    height: 182</w:t>
            </w:r>
          </w:p>
          <w:p w:rsidR="009B4FF5" w:rsidRDefault="009B4FF5" w:rsidP="00FC0EA1">
            <w:pPr>
              <w:pStyle w:val="Code"/>
            </w:pPr>
            <w:r>
              <w:t xml:space="preserve">  }</w:t>
            </w:r>
          </w:p>
          <w:p w:rsidR="009B4FF5" w:rsidRDefault="009B4FF5" w:rsidP="00FC0EA1">
            <w:pPr>
              <w:pStyle w:val="Code"/>
            </w:pPr>
            <w:r>
              <w:t xml:space="preserve">  BMI: 23</w:t>
            </w:r>
          </w:p>
          <w:p w:rsidR="009B4FF5" w:rsidRPr="004E4EFE" w:rsidRDefault="009B4FF5" w:rsidP="00FC0EA1">
            <w:pPr>
              <w:pStyle w:val="Code"/>
            </w:pPr>
            <w:r>
              <w:t xml:space="preserve">  status: </w:t>
            </w:r>
            <w:r w:rsidRPr="00DD14ED">
              <w:t>'</w:t>
            </w:r>
            <w:r>
              <w:t>normal</w:t>
            </w:r>
            <w:r w:rsidRPr="00DD14ED">
              <w:t>'</w:t>
            </w:r>
            <w:r>
              <w:t xml:space="preserve"> }</w:t>
            </w:r>
          </w:p>
        </w:tc>
      </w:tr>
      <w:tr w:rsidR="009B4FF5" w:rsidRPr="0095466F" w:rsidTr="00FC0EA1">
        <w:trPr>
          <w:trHeight w:val="418"/>
        </w:trPr>
        <w:tc>
          <w:tcPr>
            <w:tcW w:w="3800" w:type="dxa"/>
          </w:tcPr>
          <w:p w:rsidR="009B4FF5" w:rsidRDefault="009B4FF5" w:rsidP="00FC0EA1">
            <w:pPr>
              <w:pStyle w:val="Code"/>
            </w:pPr>
            <w:r>
              <w:t>“Honey Boo Boo”</w:t>
            </w:r>
            <w:r w:rsidRPr="00FB5CEF">
              <w:t>, 9, 57, 137</w:t>
            </w:r>
          </w:p>
        </w:tc>
        <w:tc>
          <w:tcPr>
            <w:tcW w:w="6165" w:type="dxa"/>
          </w:tcPr>
          <w:p w:rsidR="009B4FF5" w:rsidRDefault="009B4FF5" w:rsidP="00FC0EA1">
            <w:pPr>
              <w:pStyle w:val="Code"/>
            </w:pPr>
            <w:r>
              <w:t>{ name: 'Honey Boo Boo', personalInfo: { age: 9, weight: 57, height: 137 }, BMI: 30, status: 'obese', recommendation: 'admission required' }</w:t>
            </w:r>
          </w:p>
        </w:tc>
      </w:tr>
    </w:tbl>
    <w:p w:rsidR="009B4FF5" w:rsidRDefault="009B4FF5" w:rsidP="009B4FF5">
      <w:pPr>
        <w:pStyle w:val="Heading2"/>
      </w:pPr>
      <w:r>
        <w:t>Vector Math</w:t>
      </w:r>
    </w:p>
    <w:p w:rsidR="009B4FF5" w:rsidRDefault="009B4FF5" w:rsidP="009B4FF5">
      <w:r>
        <w:t xml:space="preserve">Write several functions for preforming </w:t>
      </w:r>
      <w:r w:rsidRPr="004D0F46">
        <w:rPr>
          <w:rStyle w:val="Strong"/>
        </w:rPr>
        <w:t>calculations</w:t>
      </w:r>
      <w:r>
        <w:t xml:space="preserve"> with </w:t>
      </w:r>
      <w:r w:rsidRPr="004D0F46">
        <w:rPr>
          <w:rStyle w:val="Strong"/>
        </w:rPr>
        <w:t>vectors</w:t>
      </w:r>
      <w:r w:rsidR="00936C4E">
        <w:t xml:space="preserve"> in 2D space </w:t>
      </w:r>
      <w:r w:rsidR="00D01431">
        <w:rPr>
          <w:noProof/>
        </w:rPr>
        <w:drawing>
          <wp:inline distT="0" distB="0" distL="0" distR="0" wp14:anchorId="6421244C" wp14:editId="667A5E7C">
            <wp:extent cx="836762" cy="23041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6625" cy="230374"/>
                    </a:xfrm>
                    <a:prstGeom prst="rect">
                      <a:avLst/>
                    </a:prstGeom>
                    <a:noFill/>
                    <a:ln>
                      <a:noFill/>
                    </a:ln>
                  </pic:spPr>
                </pic:pic>
              </a:graphicData>
            </a:graphic>
          </wp:inline>
        </w:drawing>
      </w:r>
      <w:r>
        <w:t xml:space="preserve">and collect them all in a </w:t>
      </w:r>
      <w:r w:rsidRPr="004D0F46">
        <w:rPr>
          <w:rStyle w:val="Strong"/>
        </w:rPr>
        <w:t>single object</w:t>
      </w:r>
      <w:r>
        <w:t xml:space="preserve"> (namespace), so they don’t pollute the global scope. Implement the following functions:</w:t>
      </w:r>
    </w:p>
    <w:p w:rsidR="009B4FF5" w:rsidRPr="00484B63" w:rsidRDefault="009B4FF5" w:rsidP="00D23219">
      <w:pPr>
        <w:pStyle w:val="ListParagraph"/>
        <w:numPr>
          <w:ilvl w:val="0"/>
          <w:numId w:val="29"/>
        </w:numPr>
      </w:pPr>
      <w:r w:rsidRPr="00FC6A66">
        <w:rPr>
          <w:rStyle w:val="CodeChar"/>
        </w:rPr>
        <w:t>add(vec1, vec2)</w:t>
      </w:r>
      <w:r>
        <w:t xml:space="preserve"> – Addition of two vectors – </w:t>
      </w:r>
      <w:r w:rsidR="00D01431">
        <w:rPr>
          <w:noProof/>
        </w:rPr>
        <w:drawing>
          <wp:inline distT="0" distB="0" distL="0" distR="0" wp14:anchorId="7F87A3F1" wp14:editId="11A96025">
            <wp:extent cx="1589406" cy="47623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2521" cy="480160"/>
                    </a:xfrm>
                    <a:prstGeom prst="rect">
                      <a:avLst/>
                    </a:prstGeom>
                    <a:noFill/>
                    <a:ln>
                      <a:noFill/>
                    </a:ln>
                  </pic:spPr>
                </pic:pic>
              </a:graphicData>
            </a:graphic>
          </wp:inline>
        </w:drawing>
      </w:r>
    </w:p>
    <w:p w:rsidR="009B4FF5" w:rsidRPr="000E27FF" w:rsidRDefault="009B4FF5" w:rsidP="00D23219">
      <w:pPr>
        <w:pStyle w:val="ListParagraph"/>
        <w:numPr>
          <w:ilvl w:val="0"/>
          <w:numId w:val="29"/>
        </w:numPr>
      </w:pPr>
      <w:r>
        <w:rPr>
          <w:rStyle w:val="CodeChar"/>
        </w:rPr>
        <w:t>multiply</w:t>
      </w:r>
      <w:r w:rsidRPr="00FC6A66">
        <w:rPr>
          <w:rStyle w:val="CodeChar"/>
        </w:rPr>
        <w:t xml:space="preserve">(vec1, </w:t>
      </w:r>
      <w:r>
        <w:rPr>
          <w:rStyle w:val="CodeChar"/>
        </w:rPr>
        <w:t>scalar</w:t>
      </w:r>
      <w:r w:rsidRPr="00FC6A66">
        <w:rPr>
          <w:rStyle w:val="CodeChar"/>
        </w:rPr>
        <w:t>)</w:t>
      </w:r>
      <w:r>
        <w:t xml:space="preserve"> – Sc</w:t>
      </w:r>
      <w:bookmarkStart w:id="0" w:name="_GoBack"/>
      <w:bookmarkEnd w:id="0"/>
      <w:r>
        <w:t xml:space="preserve">alar multiplication – </w:t>
      </w:r>
      <w:r w:rsidR="00D01431">
        <w:rPr>
          <w:noProof/>
        </w:rPr>
        <w:drawing>
          <wp:inline distT="0" distB="0" distL="0" distR="0" wp14:anchorId="29DA2E34" wp14:editId="322B54A9">
            <wp:extent cx="1495945" cy="474026"/>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684" cy="483133"/>
                    </a:xfrm>
                    <a:prstGeom prst="rect">
                      <a:avLst/>
                    </a:prstGeom>
                    <a:noFill/>
                    <a:ln>
                      <a:noFill/>
                    </a:ln>
                  </pic:spPr>
                </pic:pic>
              </a:graphicData>
            </a:graphic>
          </wp:inline>
        </w:drawing>
      </w:r>
    </w:p>
    <w:p w:rsidR="009B4FF5" w:rsidRPr="001557F6" w:rsidRDefault="009B4FF5" w:rsidP="00D01431">
      <w:pPr>
        <w:pStyle w:val="ListParagraph"/>
        <w:numPr>
          <w:ilvl w:val="0"/>
          <w:numId w:val="29"/>
        </w:numPr>
        <w:rPr>
          <w:sz w:val="40"/>
          <w:szCs w:val="40"/>
        </w:rPr>
      </w:pPr>
      <w:r>
        <w:rPr>
          <w:rStyle w:val="CodeChar"/>
        </w:rPr>
        <w:t>length</w:t>
      </w:r>
      <w:r w:rsidRPr="00FC6A66">
        <w:rPr>
          <w:rStyle w:val="CodeChar"/>
        </w:rPr>
        <w:t>(vec1)</w:t>
      </w:r>
      <w:r>
        <w:t xml:space="preserve"> – Vector length – </w:t>
      </w:r>
      <w:r w:rsidR="001557F6">
        <w:rPr>
          <w:noProof/>
        </w:rPr>
        <w:drawing>
          <wp:inline distT="0" distB="0" distL="0" distR="0" wp14:anchorId="435BB415" wp14:editId="3018578E">
            <wp:extent cx="1570007" cy="32900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9962" cy="328998"/>
                    </a:xfrm>
                    <a:prstGeom prst="rect">
                      <a:avLst/>
                    </a:prstGeom>
                    <a:noFill/>
                    <a:ln>
                      <a:noFill/>
                    </a:ln>
                  </pic:spPr>
                </pic:pic>
              </a:graphicData>
            </a:graphic>
          </wp:inline>
        </w:drawing>
      </w:r>
    </w:p>
    <w:p w:rsidR="009B4FF5" w:rsidRPr="00021969" w:rsidRDefault="009B4FF5" w:rsidP="00D23219">
      <w:pPr>
        <w:pStyle w:val="ListParagraph"/>
        <w:numPr>
          <w:ilvl w:val="0"/>
          <w:numId w:val="29"/>
        </w:numPr>
      </w:pPr>
      <w:r>
        <w:rPr>
          <w:rStyle w:val="CodeChar"/>
        </w:rPr>
        <w:t>dot</w:t>
      </w:r>
      <w:r w:rsidRPr="00FC6A66">
        <w:rPr>
          <w:rStyle w:val="CodeChar"/>
        </w:rPr>
        <w:t>(vec1, vec2)</w:t>
      </w:r>
      <w:r>
        <w:t xml:space="preserve"> – </w:t>
      </w:r>
      <w:r w:rsidRPr="00D23219">
        <w:rPr>
          <w:rFonts w:eastAsiaTheme="minorEastAsia"/>
        </w:rPr>
        <w:t xml:space="preserve">Dot product of two vectors – </w:t>
      </w:r>
      <w:r w:rsidR="00BE22CD">
        <w:rPr>
          <w:rFonts w:eastAsiaTheme="minorEastAsia"/>
          <w:noProof/>
        </w:rPr>
        <w:drawing>
          <wp:inline distT="0" distB="0" distL="0" distR="0">
            <wp:extent cx="1826320" cy="3797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30641" cy="380628"/>
                    </a:xfrm>
                    <a:prstGeom prst="rect">
                      <a:avLst/>
                    </a:prstGeom>
                    <a:noFill/>
                    <a:ln>
                      <a:noFill/>
                    </a:ln>
                  </pic:spPr>
                </pic:pic>
              </a:graphicData>
            </a:graphic>
          </wp:inline>
        </w:drawing>
      </w:r>
    </w:p>
    <w:p w:rsidR="009B4FF5" w:rsidRPr="007A2B54" w:rsidRDefault="009B4FF5" w:rsidP="00D23219">
      <w:pPr>
        <w:pStyle w:val="ListParagraph"/>
        <w:numPr>
          <w:ilvl w:val="0"/>
          <w:numId w:val="29"/>
        </w:numPr>
      </w:pPr>
      <w:r>
        <w:rPr>
          <w:rStyle w:val="CodeChar"/>
        </w:rPr>
        <w:t>cross</w:t>
      </w:r>
      <w:r w:rsidRPr="00FC6A66">
        <w:rPr>
          <w:rStyle w:val="CodeChar"/>
        </w:rPr>
        <w:t>(vec1, vec2)</w:t>
      </w:r>
      <w:r>
        <w:t xml:space="preserve"> – </w:t>
      </w:r>
      <w:r w:rsidRPr="00D23219">
        <w:rPr>
          <w:rFonts w:eastAsiaTheme="minorEastAsia"/>
        </w:rPr>
        <w:t xml:space="preserve">Cross product of two vectors – </w:t>
      </w:r>
      <w:r w:rsidR="001557F6">
        <w:rPr>
          <w:rFonts w:eastAsiaTheme="minorEastAsia"/>
          <w:noProof/>
        </w:rPr>
        <w:drawing>
          <wp:inline distT="0" distB="0" distL="0" distR="0" wp14:anchorId="63DF1CB4" wp14:editId="015D0800">
            <wp:extent cx="1897812" cy="278043"/>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11682" cy="280075"/>
                    </a:xfrm>
                    <a:prstGeom prst="rect">
                      <a:avLst/>
                    </a:prstGeom>
                    <a:noFill/>
                    <a:ln>
                      <a:noFill/>
                    </a:ln>
                  </pic:spPr>
                </pic:pic>
              </a:graphicData>
            </a:graphic>
          </wp:inline>
        </w:drawing>
      </w:r>
    </w:p>
    <w:p w:rsidR="009B4FF5" w:rsidRPr="00484B63" w:rsidRDefault="009B4FF5" w:rsidP="009B4FF5">
      <w:r>
        <w:lastRenderedPageBreak/>
        <w:t>The math-savvy may notice that the given cross product formula results in a scalar, instead of a vector – we’re actually only measuring the length of the resulting vector, since cross product is not possible in 2D, it will exist purely in the z-dimension. If you don’t know what this all means, ignore this paragraph, it’s irrelevant to the solution.</w:t>
      </w:r>
    </w:p>
    <w:p w:rsidR="009B4FF5" w:rsidRDefault="009B4FF5" w:rsidP="009B4FF5">
      <w:pPr>
        <w:pStyle w:val="Heading3"/>
      </w:pPr>
      <w:r>
        <w:t>Input</w:t>
      </w:r>
    </w:p>
    <w:p w:rsidR="009B4FF5" w:rsidRDefault="009B4FF5" w:rsidP="009B4FF5">
      <w:r>
        <w:t xml:space="preserve">Each separate function in your namespace will be tested with individual values. It must expect </w:t>
      </w:r>
      <w:r w:rsidRPr="004D0F46">
        <w:rPr>
          <w:rStyle w:val="Strong"/>
        </w:rPr>
        <w:t>one or two</w:t>
      </w:r>
      <w:r>
        <w:t xml:space="preserve"> </w:t>
      </w:r>
      <w:r w:rsidRPr="004D0F46">
        <w:rPr>
          <w:rStyle w:val="Strong"/>
        </w:rPr>
        <w:t>arguments</w:t>
      </w:r>
      <w:r>
        <w:t xml:space="preserve">, as described above, and </w:t>
      </w:r>
      <w:r w:rsidRPr="004D0F46">
        <w:rPr>
          <w:rStyle w:val="Strong"/>
        </w:rPr>
        <w:t>return</w:t>
      </w:r>
      <w:r>
        <w:t xml:space="preserve"> a value. Vectors will be 2D </w:t>
      </w:r>
      <w:r w:rsidRPr="004D0F46">
        <w:rPr>
          <w:rStyle w:val="Strong"/>
        </w:rPr>
        <w:t>arrays</w:t>
      </w:r>
      <w:r>
        <w:t xml:space="preserve"> with format </w:t>
      </w:r>
      <w:r w:rsidRPr="0030465A">
        <w:rPr>
          <w:rStyle w:val="CodeChar"/>
        </w:rPr>
        <w:t>[x, y]</w:t>
      </w:r>
      <w:r>
        <w:t>.</w:t>
      </w:r>
    </w:p>
    <w:p w:rsidR="009B4FF5" w:rsidRDefault="009B4FF5" w:rsidP="009B4FF5">
      <w:pPr>
        <w:pStyle w:val="Heading3"/>
      </w:pPr>
      <w:r>
        <w:t>Output</w:t>
      </w:r>
    </w:p>
    <w:p w:rsidR="009B4FF5" w:rsidRDefault="009B4FF5" w:rsidP="009B4FF5">
      <w:r>
        <w:t xml:space="preserve">Your program needs to </w:t>
      </w:r>
      <w:r w:rsidRPr="004D0F46">
        <w:rPr>
          <w:rStyle w:val="Strong"/>
        </w:rPr>
        <w:t>return</w:t>
      </w:r>
      <w:r>
        <w:t xml:space="preserve"> an object, containing </w:t>
      </w:r>
      <w:r w:rsidRPr="004D0F46">
        <w:rPr>
          <w:rStyle w:val="Strong"/>
        </w:rPr>
        <w:t>all functions</w:t>
      </w:r>
      <w:r>
        <w:t xml:space="preserve"> described above. Each individual function must </w:t>
      </w:r>
      <w:r w:rsidRPr="004D0F46">
        <w:rPr>
          <w:rStyle w:val="Strong"/>
        </w:rPr>
        <w:t>return</w:t>
      </w:r>
      <w:r>
        <w:t xml:space="preserve"> a value, as required. Don’t round any values.</w:t>
      </w:r>
    </w:p>
    <w:tbl>
      <w:tblPr>
        <w:tblStyle w:val="TableGrid"/>
        <w:tblW w:w="10035" w:type="dxa"/>
        <w:tblInd w:w="23" w:type="dxa"/>
        <w:tblLayout w:type="fixed"/>
        <w:tblCellMar>
          <w:top w:w="57" w:type="dxa"/>
          <w:left w:w="85" w:type="dxa"/>
          <w:bottom w:w="57" w:type="dxa"/>
          <w:right w:w="85" w:type="dxa"/>
        </w:tblCellMar>
        <w:tblLook w:val="04A0" w:firstRow="1" w:lastRow="0" w:firstColumn="1" w:lastColumn="0" w:noHBand="0" w:noVBand="1"/>
      </w:tblPr>
      <w:tblGrid>
        <w:gridCol w:w="4082"/>
        <w:gridCol w:w="1701"/>
        <w:gridCol w:w="4252"/>
      </w:tblGrid>
      <w:tr w:rsidR="009B4FF5" w:rsidRPr="00603773" w:rsidTr="00FC0EA1">
        <w:tc>
          <w:tcPr>
            <w:tcW w:w="4082"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1701" w:type="dxa"/>
            <w:shd w:val="clear" w:color="auto" w:fill="D9D9D9" w:themeFill="background1" w:themeFillShade="D9"/>
          </w:tcPr>
          <w:p w:rsidR="009B4FF5" w:rsidRDefault="009B4FF5" w:rsidP="00FC0EA1">
            <w:pPr>
              <w:pStyle w:val="Code"/>
              <w:spacing w:before="0" w:after="0"/>
              <w:jc w:val="center"/>
            </w:pPr>
            <w:r>
              <w:t>Output</w:t>
            </w:r>
          </w:p>
        </w:tc>
        <w:tc>
          <w:tcPr>
            <w:tcW w:w="4252" w:type="dxa"/>
            <w:shd w:val="clear" w:color="auto" w:fill="D9D9D9" w:themeFill="background1" w:themeFillShade="D9"/>
          </w:tcPr>
          <w:p w:rsidR="009B4FF5" w:rsidRPr="00603773" w:rsidRDefault="009B4FF5" w:rsidP="00FC0EA1">
            <w:pPr>
              <w:pStyle w:val="Code"/>
              <w:spacing w:before="0" w:after="0"/>
              <w:jc w:val="center"/>
            </w:pPr>
            <w:r>
              <w:t xml:space="preserve">Explanation </w:t>
            </w:r>
          </w:p>
        </w:tc>
      </w:tr>
      <w:tr w:rsidR="009B4FF5" w:rsidRPr="0095466F" w:rsidTr="00FC0EA1">
        <w:trPr>
          <w:trHeight w:val="418"/>
        </w:trPr>
        <w:tc>
          <w:tcPr>
            <w:tcW w:w="4082" w:type="dxa"/>
          </w:tcPr>
          <w:p w:rsidR="009B4FF5" w:rsidRPr="004E4EFE" w:rsidRDefault="009B4FF5" w:rsidP="00FC0EA1">
            <w:pPr>
              <w:pStyle w:val="Code"/>
            </w:pPr>
            <w:r>
              <w:t>solution.add([1, 1], [1, 0]);</w:t>
            </w:r>
          </w:p>
        </w:tc>
        <w:tc>
          <w:tcPr>
            <w:tcW w:w="1701" w:type="dxa"/>
          </w:tcPr>
          <w:p w:rsidR="009B4FF5" w:rsidRDefault="009B4FF5" w:rsidP="00FC0EA1">
            <w:pPr>
              <w:pStyle w:val="Code"/>
            </w:pPr>
            <w:r>
              <w:t>[2, 1]</w:t>
            </w:r>
          </w:p>
        </w:tc>
        <w:tc>
          <w:tcPr>
            <w:tcW w:w="4252" w:type="dxa"/>
          </w:tcPr>
          <w:p w:rsidR="009B4FF5" w:rsidRPr="004E4EFE" w:rsidRDefault="009B4FF5" w:rsidP="00FC0EA1">
            <w:pPr>
              <w:pStyle w:val="Code"/>
            </w:pPr>
            <w:r>
              <w:t>[1 + 1, 1 + 0] = [2, 1]</w:t>
            </w:r>
          </w:p>
        </w:tc>
      </w:tr>
      <w:tr w:rsidR="009B4FF5" w:rsidRPr="0095466F" w:rsidTr="00FC0EA1">
        <w:trPr>
          <w:trHeight w:val="418"/>
        </w:trPr>
        <w:tc>
          <w:tcPr>
            <w:tcW w:w="4082" w:type="dxa"/>
          </w:tcPr>
          <w:p w:rsidR="009B4FF5" w:rsidRDefault="009B4FF5" w:rsidP="00FC0EA1">
            <w:pPr>
              <w:pStyle w:val="Code"/>
            </w:pPr>
            <w:r>
              <w:t>solution.multiply([3.5, -2], 2);</w:t>
            </w:r>
          </w:p>
        </w:tc>
        <w:tc>
          <w:tcPr>
            <w:tcW w:w="1701" w:type="dxa"/>
          </w:tcPr>
          <w:p w:rsidR="009B4FF5" w:rsidRDefault="009B4FF5" w:rsidP="00FC0EA1">
            <w:pPr>
              <w:pStyle w:val="Code"/>
            </w:pPr>
            <w:r>
              <w:t>[7, -4]</w:t>
            </w:r>
          </w:p>
        </w:tc>
        <w:tc>
          <w:tcPr>
            <w:tcW w:w="4252" w:type="dxa"/>
          </w:tcPr>
          <w:p w:rsidR="009B4FF5" w:rsidRDefault="009B4FF5" w:rsidP="00FC0EA1">
            <w:pPr>
              <w:pStyle w:val="Code"/>
            </w:pPr>
            <w:r>
              <w:t>[3.5 * 2, (-2) * 2] = [7, -4]</w:t>
            </w:r>
          </w:p>
        </w:tc>
      </w:tr>
      <w:tr w:rsidR="009B4FF5" w:rsidRPr="0095466F" w:rsidTr="00FC0EA1">
        <w:trPr>
          <w:trHeight w:val="418"/>
        </w:trPr>
        <w:tc>
          <w:tcPr>
            <w:tcW w:w="4082" w:type="dxa"/>
          </w:tcPr>
          <w:p w:rsidR="009B4FF5" w:rsidRDefault="009B4FF5" w:rsidP="00FC0EA1">
            <w:pPr>
              <w:pStyle w:val="Code"/>
            </w:pPr>
            <w:r>
              <w:t>solution.length([3, -4]);</w:t>
            </w:r>
          </w:p>
        </w:tc>
        <w:tc>
          <w:tcPr>
            <w:tcW w:w="1701" w:type="dxa"/>
          </w:tcPr>
          <w:p w:rsidR="009B4FF5" w:rsidRDefault="009B4FF5" w:rsidP="00FC0EA1">
            <w:pPr>
              <w:pStyle w:val="Code"/>
            </w:pPr>
            <w:r>
              <w:t>5</w:t>
            </w:r>
          </w:p>
        </w:tc>
        <w:tc>
          <w:tcPr>
            <w:tcW w:w="4252" w:type="dxa"/>
          </w:tcPr>
          <w:p w:rsidR="009B4FF5" w:rsidRDefault="009B4FF5" w:rsidP="00FC0EA1">
            <w:pPr>
              <w:pStyle w:val="Code"/>
            </w:pPr>
            <w:r>
              <w:t>sqrt(3 * 3 + (-4) * (-4)) = 5</w:t>
            </w:r>
          </w:p>
        </w:tc>
      </w:tr>
      <w:tr w:rsidR="009B4FF5" w:rsidRPr="0095466F" w:rsidTr="00FC0EA1">
        <w:trPr>
          <w:trHeight w:val="418"/>
        </w:trPr>
        <w:tc>
          <w:tcPr>
            <w:tcW w:w="4082" w:type="dxa"/>
          </w:tcPr>
          <w:p w:rsidR="009B4FF5" w:rsidRDefault="009B4FF5" w:rsidP="00FC0EA1">
            <w:pPr>
              <w:pStyle w:val="Code"/>
            </w:pPr>
            <w:r>
              <w:t>solution.dot([1, 0], [0, -1]);</w:t>
            </w:r>
          </w:p>
        </w:tc>
        <w:tc>
          <w:tcPr>
            <w:tcW w:w="1701" w:type="dxa"/>
          </w:tcPr>
          <w:p w:rsidR="009B4FF5" w:rsidRDefault="009B4FF5" w:rsidP="00FC0EA1">
            <w:pPr>
              <w:pStyle w:val="Code"/>
            </w:pPr>
            <w:r>
              <w:t>0</w:t>
            </w:r>
          </w:p>
        </w:tc>
        <w:tc>
          <w:tcPr>
            <w:tcW w:w="4252" w:type="dxa"/>
          </w:tcPr>
          <w:p w:rsidR="009B4FF5" w:rsidRDefault="009B4FF5" w:rsidP="00FC0EA1">
            <w:pPr>
              <w:pStyle w:val="Code"/>
            </w:pPr>
            <w:r>
              <w:t>1 * 0 + 0 * (-1) = 0</w:t>
            </w:r>
          </w:p>
        </w:tc>
      </w:tr>
      <w:tr w:rsidR="009B4FF5" w:rsidRPr="0095466F" w:rsidTr="00FC0EA1">
        <w:trPr>
          <w:trHeight w:val="418"/>
        </w:trPr>
        <w:tc>
          <w:tcPr>
            <w:tcW w:w="4082" w:type="dxa"/>
          </w:tcPr>
          <w:p w:rsidR="009B4FF5" w:rsidRDefault="009B4FF5" w:rsidP="00FC0EA1">
            <w:pPr>
              <w:pStyle w:val="Code"/>
            </w:pPr>
            <w:r>
              <w:t>solution.cross([3, 7], [1, 0]);</w:t>
            </w:r>
          </w:p>
        </w:tc>
        <w:tc>
          <w:tcPr>
            <w:tcW w:w="1701" w:type="dxa"/>
          </w:tcPr>
          <w:p w:rsidR="009B4FF5" w:rsidRDefault="009B4FF5" w:rsidP="00FC0EA1">
            <w:pPr>
              <w:pStyle w:val="Code"/>
            </w:pPr>
            <w:r>
              <w:t>-7</w:t>
            </w:r>
          </w:p>
        </w:tc>
        <w:tc>
          <w:tcPr>
            <w:tcW w:w="4252" w:type="dxa"/>
          </w:tcPr>
          <w:p w:rsidR="009B4FF5" w:rsidRDefault="009B4FF5" w:rsidP="00FC0EA1">
            <w:pPr>
              <w:pStyle w:val="Code"/>
            </w:pPr>
            <w:r>
              <w:t>3 * 0 – 7 * 1 = -7</w:t>
            </w:r>
          </w:p>
        </w:tc>
      </w:tr>
    </w:tbl>
    <w:p w:rsidR="00683587" w:rsidRDefault="00683587" w:rsidP="00683587">
      <w:pPr>
        <w:pStyle w:val="Heading2"/>
      </w:pPr>
      <w:r>
        <w:t>Breakfast Robot</w:t>
      </w:r>
    </w:p>
    <w:p w:rsidR="00683587" w:rsidRPr="00081DEE" w:rsidRDefault="00683587" w:rsidP="00683587">
      <w:pPr>
        <w:rPr>
          <w:i/>
          <w:noProof/>
        </w:rPr>
      </w:pPr>
      <w:r w:rsidRPr="00081DEE">
        <w:rPr>
          <w:i/>
        </w:rPr>
        <w:t xml:space="preserve">It’s finally the future! Robots take care of everything and man has been freed from the mundane tasks of living. There is still work to be done though, since those robots need to be programmed first – we may have robot chefs, but we don’t yet </w:t>
      </w:r>
      <w:r w:rsidRPr="00081DEE">
        <w:rPr>
          <w:i/>
          <w:noProof/>
        </w:rPr>
        <w:t>have robot software developers.</w:t>
      </w:r>
    </w:p>
    <w:p w:rsidR="00683587" w:rsidRDefault="00683587" w:rsidP="00683587">
      <w:pPr>
        <w:rPr>
          <w:noProof/>
        </w:rPr>
      </w:pPr>
      <w:r>
        <w:rPr>
          <w:noProof/>
        </w:rPr>
        <w:t xml:space="preserve">Your task is to write the management software for a breakfast chef robot – it needs to </w:t>
      </w:r>
      <w:r w:rsidRPr="00C264DF">
        <w:rPr>
          <w:rStyle w:val="Strong"/>
          <w:noProof/>
        </w:rPr>
        <w:t>take orders</w:t>
      </w:r>
      <w:r>
        <w:rPr>
          <w:noProof/>
        </w:rPr>
        <w:t xml:space="preserve">, keep track of available </w:t>
      </w:r>
      <w:r w:rsidRPr="00C264DF">
        <w:rPr>
          <w:rStyle w:val="Strong"/>
          <w:noProof/>
        </w:rPr>
        <w:t>ingredients</w:t>
      </w:r>
      <w:r>
        <w:rPr>
          <w:noProof/>
        </w:rPr>
        <w:t xml:space="preserve"> and output an error if something’s wrong. Someone else has already installed the cooking instructions, so your module needs to </w:t>
      </w:r>
      <w:r w:rsidRPr="00C264DF">
        <w:rPr>
          <w:rStyle w:val="Strong"/>
          <w:noProof/>
        </w:rPr>
        <w:t>plug into</w:t>
      </w:r>
      <w:r>
        <w:rPr>
          <w:noProof/>
        </w:rPr>
        <w:t xml:space="preserve"> the system and only take care of orders and ingredients. And since this is the future and food is printed with nano-particle beams, all ingredients are microelements – </w:t>
      </w:r>
      <w:r w:rsidRPr="004071B5">
        <w:rPr>
          <w:b/>
          <w:noProof/>
        </w:rPr>
        <w:t>protein</w:t>
      </w:r>
      <w:r>
        <w:rPr>
          <w:noProof/>
        </w:rPr>
        <w:t xml:space="preserve">, </w:t>
      </w:r>
      <w:r w:rsidRPr="004071B5">
        <w:rPr>
          <w:b/>
          <w:noProof/>
        </w:rPr>
        <w:t>carbohydrates</w:t>
      </w:r>
      <w:r>
        <w:rPr>
          <w:noProof/>
        </w:rPr>
        <w:t xml:space="preserve">, </w:t>
      </w:r>
      <w:r w:rsidRPr="004071B5">
        <w:rPr>
          <w:b/>
          <w:noProof/>
        </w:rPr>
        <w:t>fat</w:t>
      </w:r>
      <w:r>
        <w:rPr>
          <w:noProof/>
        </w:rPr>
        <w:t xml:space="preserve"> and </w:t>
      </w:r>
      <w:r w:rsidRPr="004071B5">
        <w:rPr>
          <w:b/>
          <w:noProof/>
        </w:rPr>
        <w:t>flavours</w:t>
      </w:r>
      <w:r>
        <w:rPr>
          <w:noProof/>
        </w:rPr>
        <w:t>. The library of recipes includes the following meals:</w:t>
      </w:r>
    </w:p>
    <w:p w:rsidR="00683587" w:rsidRDefault="00683587" w:rsidP="00683587">
      <w:pPr>
        <w:pStyle w:val="ListParagraph"/>
        <w:numPr>
          <w:ilvl w:val="0"/>
          <w:numId w:val="25"/>
        </w:numPr>
        <w:rPr>
          <w:noProof/>
        </w:rPr>
      </w:pPr>
      <w:r w:rsidRPr="00BB5358">
        <w:rPr>
          <w:rStyle w:val="CodeChar"/>
        </w:rPr>
        <w:t>Apple</w:t>
      </w:r>
      <w:r>
        <w:rPr>
          <w:noProof/>
        </w:rPr>
        <w:t xml:space="preserve"> – made with </w:t>
      </w:r>
      <w:r w:rsidRPr="00430095">
        <w:rPr>
          <w:b/>
          <w:noProof/>
        </w:rPr>
        <w:t>1 carb</w:t>
      </w:r>
      <w:r>
        <w:rPr>
          <w:noProof/>
        </w:rPr>
        <w:t xml:space="preserve"> and </w:t>
      </w:r>
      <w:r w:rsidRPr="00430095">
        <w:rPr>
          <w:b/>
          <w:noProof/>
        </w:rPr>
        <w:t>2 flavour</w:t>
      </w:r>
    </w:p>
    <w:p w:rsidR="00683587" w:rsidRPr="00430095" w:rsidRDefault="00683587" w:rsidP="00683587">
      <w:pPr>
        <w:pStyle w:val="ListParagraph"/>
        <w:numPr>
          <w:ilvl w:val="0"/>
          <w:numId w:val="25"/>
        </w:numPr>
        <w:rPr>
          <w:b/>
          <w:noProof/>
        </w:rPr>
      </w:pPr>
      <w:r w:rsidRPr="00BB5358">
        <w:rPr>
          <w:rStyle w:val="CodeChar"/>
        </w:rPr>
        <w:t>Coke</w:t>
      </w:r>
      <w:r>
        <w:rPr>
          <w:noProof/>
        </w:rPr>
        <w:t xml:space="preserve"> – made with </w:t>
      </w:r>
      <w:r w:rsidRPr="00430095">
        <w:rPr>
          <w:b/>
          <w:noProof/>
        </w:rPr>
        <w:t>10 carb</w:t>
      </w:r>
      <w:r>
        <w:rPr>
          <w:noProof/>
        </w:rPr>
        <w:t xml:space="preserve"> and </w:t>
      </w:r>
      <w:r w:rsidRPr="00430095">
        <w:rPr>
          <w:b/>
          <w:noProof/>
        </w:rPr>
        <w:t>20 flavour</w:t>
      </w:r>
    </w:p>
    <w:p w:rsidR="00683587" w:rsidRDefault="00683587" w:rsidP="00683587">
      <w:pPr>
        <w:pStyle w:val="ListParagraph"/>
        <w:numPr>
          <w:ilvl w:val="0"/>
          <w:numId w:val="25"/>
        </w:numPr>
        <w:rPr>
          <w:noProof/>
        </w:rPr>
      </w:pPr>
      <w:r w:rsidRPr="00430095">
        <w:rPr>
          <w:rStyle w:val="CodeChar"/>
        </w:rPr>
        <w:t>Burger</w:t>
      </w:r>
      <w:r w:rsidRPr="00430095">
        <w:rPr>
          <w:noProof/>
        </w:rPr>
        <w:t xml:space="preserve"> – made with </w:t>
      </w:r>
      <w:r w:rsidRPr="00430095">
        <w:rPr>
          <w:b/>
          <w:noProof/>
        </w:rPr>
        <w:t>5 carb</w:t>
      </w:r>
      <w:r>
        <w:rPr>
          <w:noProof/>
        </w:rPr>
        <w:t xml:space="preserve">, </w:t>
      </w:r>
      <w:r>
        <w:rPr>
          <w:b/>
          <w:noProof/>
        </w:rPr>
        <w:t>7</w:t>
      </w:r>
      <w:r w:rsidRPr="00430095">
        <w:rPr>
          <w:b/>
          <w:noProof/>
        </w:rPr>
        <w:t xml:space="preserve"> fat</w:t>
      </w:r>
      <w:r>
        <w:rPr>
          <w:noProof/>
        </w:rPr>
        <w:t xml:space="preserve"> and </w:t>
      </w:r>
      <w:r>
        <w:rPr>
          <w:b/>
          <w:noProof/>
        </w:rPr>
        <w:t>3</w:t>
      </w:r>
      <w:r w:rsidRPr="00430095">
        <w:rPr>
          <w:b/>
          <w:noProof/>
        </w:rPr>
        <w:t xml:space="preserve"> flavour</w:t>
      </w:r>
    </w:p>
    <w:p w:rsidR="00683587" w:rsidRDefault="00683587" w:rsidP="00683587">
      <w:pPr>
        <w:pStyle w:val="ListParagraph"/>
        <w:numPr>
          <w:ilvl w:val="0"/>
          <w:numId w:val="25"/>
        </w:numPr>
        <w:rPr>
          <w:noProof/>
        </w:rPr>
      </w:pPr>
      <w:r w:rsidRPr="00BB5358">
        <w:rPr>
          <w:rStyle w:val="CodeChar"/>
        </w:rPr>
        <w:t>Omelet</w:t>
      </w:r>
      <w:r>
        <w:rPr>
          <w:noProof/>
        </w:rPr>
        <w:t xml:space="preserve"> – made with </w:t>
      </w:r>
      <w:r w:rsidRPr="00430095">
        <w:rPr>
          <w:b/>
          <w:noProof/>
        </w:rPr>
        <w:t>5 protein</w:t>
      </w:r>
      <w:r>
        <w:rPr>
          <w:noProof/>
        </w:rPr>
        <w:t xml:space="preserve">, </w:t>
      </w:r>
      <w:r w:rsidRPr="00430095">
        <w:rPr>
          <w:b/>
          <w:noProof/>
        </w:rPr>
        <w:t>1 fat</w:t>
      </w:r>
      <w:r>
        <w:rPr>
          <w:noProof/>
        </w:rPr>
        <w:t xml:space="preserve"> and </w:t>
      </w:r>
      <w:r w:rsidRPr="00430095">
        <w:rPr>
          <w:b/>
          <w:noProof/>
        </w:rPr>
        <w:t>1 flavour</w:t>
      </w:r>
    </w:p>
    <w:p w:rsidR="00683587" w:rsidRPr="0075009E" w:rsidRDefault="00683587" w:rsidP="00683587">
      <w:pPr>
        <w:pStyle w:val="ListParagraph"/>
        <w:numPr>
          <w:ilvl w:val="0"/>
          <w:numId w:val="25"/>
        </w:numPr>
        <w:rPr>
          <w:noProof/>
        </w:rPr>
      </w:pPr>
      <w:r w:rsidRPr="00BB5358">
        <w:rPr>
          <w:rStyle w:val="CodeChar"/>
        </w:rPr>
        <w:t>Cheverme</w:t>
      </w:r>
      <w:r>
        <w:rPr>
          <w:noProof/>
        </w:rPr>
        <w:t xml:space="preserve"> – made with </w:t>
      </w:r>
      <w:r w:rsidRPr="00430095">
        <w:rPr>
          <w:b/>
          <w:noProof/>
        </w:rPr>
        <w:t>10 protein</w:t>
      </w:r>
      <w:r>
        <w:rPr>
          <w:noProof/>
        </w:rPr>
        <w:t xml:space="preserve">, </w:t>
      </w:r>
      <w:r w:rsidRPr="00430095">
        <w:rPr>
          <w:b/>
          <w:noProof/>
        </w:rPr>
        <w:t>10 carb</w:t>
      </w:r>
      <w:r>
        <w:rPr>
          <w:noProof/>
        </w:rPr>
        <w:t xml:space="preserve">, </w:t>
      </w:r>
      <w:r w:rsidRPr="00430095">
        <w:rPr>
          <w:b/>
          <w:noProof/>
        </w:rPr>
        <w:t>10 fat</w:t>
      </w:r>
      <w:r>
        <w:rPr>
          <w:noProof/>
        </w:rPr>
        <w:t xml:space="preserve"> and </w:t>
      </w:r>
      <w:r w:rsidRPr="00430095">
        <w:rPr>
          <w:b/>
          <w:noProof/>
        </w:rPr>
        <w:t>10 flavour</w:t>
      </w:r>
    </w:p>
    <w:p w:rsidR="00683587" w:rsidRDefault="00683587" w:rsidP="00683587">
      <w:r>
        <w:t>The robot receives instructions either to restock the supply, cook a meal or report statistics. The input consists of one of the following commands:</w:t>
      </w:r>
    </w:p>
    <w:p w:rsidR="00683587" w:rsidRDefault="00683587" w:rsidP="00683587">
      <w:pPr>
        <w:pStyle w:val="ListParagraph"/>
        <w:numPr>
          <w:ilvl w:val="0"/>
          <w:numId w:val="24"/>
        </w:numPr>
      </w:pPr>
      <w:r w:rsidRPr="0012192B">
        <w:rPr>
          <w:rStyle w:val="CodeChar"/>
        </w:rPr>
        <w:t>restock &lt;microelement&gt; &lt;quantity&gt;</w:t>
      </w:r>
      <w:r>
        <w:t xml:space="preserve"> – increases the stored quantity of the given microelement</w:t>
      </w:r>
    </w:p>
    <w:p w:rsidR="00683587" w:rsidRDefault="00683587" w:rsidP="00683587">
      <w:pPr>
        <w:pStyle w:val="ListParagraph"/>
        <w:numPr>
          <w:ilvl w:val="0"/>
          <w:numId w:val="24"/>
        </w:numPr>
      </w:pPr>
      <w:r w:rsidRPr="0012192B">
        <w:rPr>
          <w:rStyle w:val="CodeChar"/>
        </w:rPr>
        <w:t>prepare &lt;recipe&gt; &lt;quantity&gt;</w:t>
      </w:r>
      <w:r>
        <w:t xml:space="preserve"> – use the available ingredients to prepare the given meal</w:t>
      </w:r>
    </w:p>
    <w:p w:rsidR="00683587" w:rsidRDefault="00683587" w:rsidP="00683587">
      <w:pPr>
        <w:pStyle w:val="ListParagraph"/>
        <w:numPr>
          <w:ilvl w:val="0"/>
          <w:numId w:val="24"/>
        </w:numPr>
      </w:pPr>
      <w:r w:rsidRPr="0012192B">
        <w:rPr>
          <w:rStyle w:val="CodeChar"/>
        </w:rPr>
        <w:lastRenderedPageBreak/>
        <w:t>report</w:t>
      </w:r>
      <w:r>
        <w:t xml:space="preserve"> – return information about the stored microelements, in the order described below, including zero elements</w:t>
      </w:r>
    </w:p>
    <w:p w:rsidR="00683587" w:rsidRDefault="00683587" w:rsidP="00683587">
      <w:r>
        <w:t xml:space="preserve">The robot is equipped with a quantum field storage, so it can hold an </w:t>
      </w:r>
      <w:r w:rsidRPr="00C264DF">
        <w:rPr>
          <w:rStyle w:val="Strong"/>
        </w:rPr>
        <w:t>unlimited quantity</w:t>
      </w:r>
      <w:r>
        <w:t xml:space="preserve"> of ingredients, but there is no guarantee there will be enough available to prepare a recipe, in which case an </w:t>
      </w:r>
      <w:r w:rsidRPr="00C264DF">
        <w:rPr>
          <w:rStyle w:val="Strong"/>
        </w:rPr>
        <w:t>error message</w:t>
      </w:r>
      <w:r>
        <w:t xml:space="preserve"> should be returned. Their availability is checked in the </w:t>
      </w:r>
      <w:r w:rsidRPr="00C264DF">
        <w:rPr>
          <w:rStyle w:val="Strong"/>
        </w:rPr>
        <w:t>order</w:t>
      </w:r>
      <w:r>
        <w:t xml:space="preserve"> in which they </w:t>
      </w:r>
      <w:r w:rsidRPr="00C264DF">
        <w:rPr>
          <w:rStyle w:val="Strong"/>
        </w:rPr>
        <w:t>appear</w:t>
      </w:r>
      <w:r>
        <w:t xml:space="preserve"> in the recipe, so the error should reflect the first requirement which wasn’t met.</w:t>
      </w:r>
    </w:p>
    <w:p w:rsidR="00081DEE" w:rsidRDefault="00081DEE" w:rsidP="00683587">
      <w:r>
        <w:t xml:space="preserve">Submit a </w:t>
      </w:r>
      <w:r w:rsidRPr="00081DEE">
        <w:rPr>
          <w:rStyle w:val="Strong"/>
        </w:rPr>
        <w:t>closure</w:t>
      </w:r>
      <w:r>
        <w:t xml:space="preserve"> that returns the management function. The management function must take one parameter.</w:t>
      </w:r>
    </w:p>
    <w:p w:rsidR="00683587" w:rsidRDefault="00683587" w:rsidP="00683587">
      <w:pPr>
        <w:pStyle w:val="Heading3"/>
      </w:pPr>
      <w:r>
        <w:t>Input</w:t>
      </w:r>
    </w:p>
    <w:p w:rsidR="00683587" w:rsidRPr="0075009E" w:rsidRDefault="00683587" w:rsidP="00683587">
      <w:r>
        <w:t xml:space="preserve">Instructions are passed as a </w:t>
      </w:r>
      <w:r w:rsidRPr="00C264DF">
        <w:rPr>
          <w:rStyle w:val="Strong"/>
        </w:rPr>
        <w:t>string argument</w:t>
      </w:r>
      <w:r>
        <w:t xml:space="preserve"> to your management function. It will be called </w:t>
      </w:r>
      <w:r w:rsidRPr="00C264DF">
        <w:rPr>
          <w:rStyle w:val="Strong"/>
        </w:rPr>
        <w:t>several times</w:t>
      </w:r>
      <w:r>
        <w:t xml:space="preserve"> per session, so internal state must be </w:t>
      </w:r>
      <w:r w:rsidRPr="00C264DF">
        <w:rPr>
          <w:rStyle w:val="Strong"/>
        </w:rPr>
        <w:t>preserved</w:t>
      </w:r>
      <w:r>
        <w:t xml:space="preserve"> throughout the entire session.</w:t>
      </w:r>
    </w:p>
    <w:p w:rsidR="00683587" w:rsidRDefault="00683587" w:rsidP="00683587">
      <w:pPr>
        <w:pStyle w:val="Heading3"/>
      </w:pPr>
      <w:r>
        <w:t>Output</w:t>
      </w:r>
    </w:p>
    <w:p w:rsidR="00683587" w:rsidRDefault="00683587" w:rsidP="00683587">
      <w:r>
        <w:t xml:space="preserve">The </w:t>
      </w:r>
      <w:r w:rsidRPr="00C264DF">
        <w:rPr>
          <w:rStyle w:val="Strong"/>
        </w:rPr>
        <w:t>return</w:t>
      </w:r>
      <w:r>
        <w:t xml:space="preserve"> value of each operation is one of the following strings:</w:t>
      </w:r>
    </w:p>
    <w:p w:rsidR="00683587" w:rsidRDefault="00683587" w:rsidP="00683587">
      <w:pPr>
        <w:pStyle w:val="ListParagraph"/>
        <w:numPr>
          <w:ilvl w:val="0"/>
          <w:numId w:val="26"/>
        </w:numPr>
      </w:pPr>
      <w:r w:rsidRPr="00AC79A1">
        <w:rPr>
          <w:rStyle w:val="CodeChar"/>
        </w:rPr>
        <w:t>Success</w:t>
      </w:r>
      <w:r>
        <w:t xml:space="preserve"> – when restocking or completing cooking without errors</w:t>
      </w:r>
    </w:p>
    <w:p w:rsidR="00683587" w:rsidRDefault="00683587" w:rsidP="00683587">
      <w:pPr>
        <w:pStyle w:val="ListParagraph"/>
        <w:numPr>
          <w:ilvl w:val="0"/>
          <w:numId w:val="26"/>
        </w:numPr>
      </w:pPr>
      <w:r w:rsidRPr="00AC79A1">
        <w:rPr>
          <w:rStyle w:val="CodeChar"/>
        </w:rPr>
        <w:t>Error: not enough &lt;ingredient&gt; in stock</w:t>
      </w:r>
      <w:r>
        <w:t xml:space="preserve"> – when the robot couldn’t muster enough microelements</w:t>
      </w:r>
    </w:p>
    <w:p w:rsidR="00683587" w:rsidRDefault="00683587" w:rsidP="00683587">
      <w:pPr>
        <w:pStyle w:val="ListParagraph"/>
        <w:numPr>
          <w:ilvl w:val="0"/>
          <w:numId w:val="26"/>
        </w:numPr>
      </w:pPr>
      <w:r w:rsidRPr="00ED7863">
        <w:rPr>
          <w:rStyle w:val="CodeChar"/>
        </w:rPr>
        <w:t>protein={qty} carbohydrate={qty} fat={qty} flavour={qty}</w:t>
      </w:r>
      <w:r>
        <w:t xml:space="preserve"> – when a report is requested, in a single string</w:t>
      </w:r>
    </w:p>
    <w:p w:rsidR="00683587" w:rsidRDefault="00683587" w:rsidP="00683587">
      <w:pPr>
        <w:pStyle w:val="Heading3"/>
      </w:pPr>
      <w:r>
        <w:t>Constraints</w:t>
      </w:r>
    </w:p>
    <w:p w:rsidR="00683587" w:rsidRDefault="00683587" w:rsidP="00683587">
      <w:pPr>
        <w:pStyle w:val="ListParagraph"/>
        <w:numPr>
          <w:ilvl w:val="0"/>
          <w:numId w:val="27"/>
        </w:numPr>
      </w:pPr>
      <w:r>
        <w:t>Recipes and ingredients in commands will always have valid names.</w:t>
      </w:r>
    </w:p>
    <w:p w:rsidR="00081DEE" w:rsidRDefault="00081DEE" w:rsidP="00081DEE"/>
    <w:p w:rsidR="00081DEE" w:rsidRDefault="00081DEE" w:rsidP="00081DEE">
      <w:pPr>
        <w:pStyle w:val="Heading3"/>
      </w:pPr>
      <w:r>
        <w:t>Examples</w:t>
      </w:r>
    </w:p>
    <w:tbl>
      <w:tblPr>
        <w:tblStyle w:val="TableGrid"/>
        <w:tblW w:w="10431" w:type="dxa"/>
        <w:tblInd w:w="85" w:type="dxa"/>
        <w:tblLayout w:type="fixed"/>
        <w:tblCellMar>
          <w:top w:w="57" w:type="dxa"/>
          <w:left w:w="85" w:type="dxa"/>
          <w:bottom w:w="57" w:type="dxa"/>
          <w:right w:w="85" w:type="dxa"/>
        </w:tblCellMar>
        <w:tblLook w:val="04A0" w:firstRow="1" w:lastRow="0" w:firstColumn="1" w:lastColumn="0" w:noHBand="0" w:noVBand="1"/>
      </w:tblPr>
      <w:tblGrid>
        <w:gridCol w:w="10431"/>
      </w:tblGrid>
      <w:tr w:rsidR="00081DEE" w:rsidRPr="00603773" w:rsidTr="00081DEE">
        <w:tc>
          <w:tcPr>
            <w:tcW w:w="10431" w:type="dxa"/>
            <w:shd w:val="clear" w:color="auto" w:fill="D9D9D9" w:themeFill="background1" w:themeFillShade="D9"/>
          </w:tcPr>
          <w:p w:rsidR="00081DEE" w:rsidRPr="00603773" w:rsidRDefault="00081DEE" w:rsidP="00D4461E">
            <w:pPr>
              <w:pStyle w:val="Code"/>
              <w:spacing w:before="0" w:after="0"/>
              <w:jc w:val="center"/>
            </w:pPr>
            <w:r>
              <w:t>Sample Execution</w:t>
            </w:r>
          </w:p>
        </w:tc>
      </w:tr>
      <w:tr w:rsidR="00081DEE" w:rsidRPr="0095466F" w:rsidTr="00081DEE">
        <w:trPr>
          <w:trHeight w:val="418"/>
        </w:trPr>
        <w:tc>
          <w:tcPr>
            <w:tcW w:w="10431" w:type="dxa"/>
          </w:tcPr>
          <w:p w:rsidR="00081DEE" w:rsidRDefault="00081DEE" w:rsidP="00D4461E">
            <w:pPr>
              <w:pStyle w:val="Code"/>
            </w:pPr>
            <w:r>
              <w:t>let manager = solution();</w:t>
            </w:r>
          </w:p>
          <w:p w:rsidR="00081DEE" w:rsidRDefault="00081DEE" w:rsidP="00D4461E">
            <w:pPr>
              <w:pStyle w:val="Code"/>
            </w:pPr>
            <w:r>
              <w:t xml:space="preserve">manager("restock flavour 50"); </w:t>
            </w:r>
            <w:r w:rsidRPr="00081DEE">
              <w:rPr>
                <w:i/>
                <w:color w:val="00B050"/>
              </w:rPr>
              <w:t>// Success</w:t>
            </w:r>
          </w:p>
          <w:p w:rsidR="00081DEE" w:rsidRPr="004E4EFE" w:rsidRDefault="00081DEE" w:rsidP="00D4461E">
            <w:pPr>
              <w:pStyle w:val="Code"/>
            </w:pPr>
            <w:r>
              <w:t xml:space="preserve">manager("prepare coke 4");     </w:t>
            </w:r>
            <w:r w:rsidRPr="00081DEE">
              <w:rPr>
                <w:i/>
                <w:color w:val="00B050"/>
              </w:rPr>
              <w:t>// Error: not enough carbohydrate in stock</w:t>
            </w:r>
          </w:p>
        </w:tc>
      </w:tr>
    </w:tbl>
    <w:p w:rsidR="00683587" w:rsidRDefault="00683587" w:rsidP="00683587"/>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683587" w:rsidRPr="00603773" w:rsidTr="00081DEE">
        <w:tc>
          <w:tcPr>
            <w:tcW w:w="3516" w:type="dxa"/>
            <w:shd w:val="clear" w:color="auto" w:fill="D9D9D9" w:themeFill="background1" w:themeFillShade="D9"/>
          </w:tcPr>
          <w:p w:rsidR="00683587" w:rsidRPr="00603773" w:rsidRDefault="00683587" w:rsidP="00FC0EA1">
            <w:pPr>
              <w:pStyle w:val="Code"/>
              <w:spacing w:before="0" w:after="0"/>
              <w:jc w:val="center"/>
            </w:pPr>
            <w:r>
              <w:t>Sample Input</w:t>
            </w:r>
          </w:p>
        </w:tc>
        <w:tc>
          <w:tcPr>
            <w:tcW w:w="6449" w:type="dxa"/>
            <w:shd w:val="clear" w:color="auto" w:fill="D9D9D9" w:themeFill="background1" w:themeFillShade="D9"/>
          </w:tcPr>
          <w:p w:rsidR="00683587" w:rsidRPr="00603773" w:rsidRDefault="00683587" w:rsidP="00FC0EA1">
            <w:pPr>
              <w:pStyle w:val="Code"/>
              <w:spacing w:before="0" w:after="0"/>
              <w:jc w:val="center"/>
            </w:pPr>
            <w:r>
              <w:t>Sample Output</w:t>
            </w:r>
          </w:p>
        </w:tc>
      </w:tr>
      <w:tr w:rsidR="00683587" w:rsidRPr="0095466F" w:rsidTr="00081DEE">
        <w:trPr>
          <w:trHeight w:val="418"/>
        </w:trPr>
        <w:tc>
          <w:tcPr>
            <w:tcW w:w="3516" w:type="dxa"/>
          </w:tcPr>
          <w:p w:rsidR="00683587" w:rsidRDefault="00683587" w:rsidP="00FC0EA1">
            <w:pPr>
              <w:pStyle w:val="Code"/>
            </w:pPr>
            <w:r>
              <w:t>restock carbohydrate 10</w:t>
            </w:r>
          </w:p>
          <w:p w:rsidR="00683587" w:rsidRDefault="00683587" w:rsidP="00FC0EA1">
            <w:pPr>
              <w:pStyle w:val="Code"/>
            </w:pPr>
            <w:r>
              <w:t>restock flavour 10</w:t>
            </w:r>
          </w:p>
          <w:p w:rsidR="00683587" w:rsidRDefault="00683587" w:rsidP="00FC0EA1">
            <w:pPr>
              <w:pStyle w:val="Code"/>
            </w:pPr>
            <w:r>
              <w:t>prepare apple 1</w:t>
            </w:r>
          </w:p>
          <w:p w:rsidR="00683587" w:rsidRDefault="00683587" w:rsidP="00FC0EA1">
            <w:pPr>
              <w:pStyle w:val="Code"/>
            </w:pPr>
            <w:r>
              <w:t>restock fat 10</w:t>
            </w:r>
          </w:p>
          <w:p w:rsidR="00683587" w:rsidRDefault="00683587" w:rsidP="00FC0EA1">
            <w:pPr>
              <w:pStyle w:val="Code"/>
            </w:pPr>
            <w:r>
              <w:t>prepare burger 1</w:t>
            </w:r>
          </w:p>
          <w:p w:rsidR="00683587" w:rsidRDefault="00683587" w:rsidP="00FC0EA1">
            <w:pPr>
              <w:pStyle w:val="Code"/>
            </w:pPr>
            <w:r>
              <w:t>report</w:t>
            </w:r>
          </w:p>
        </w:tc>
        <w:tc>
          <w:tcPr>
            <w:tcW w:w="6449" w:type="dxa"/>
          </w:tcPr>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Pr="00ED7863" w:rsidRDefault="00683587" w:rsidP="00FC0EA1">
            <w:pPr>
              <w:pStyle w:val="Code"/>
            </w:pPr>
            <w:r w:rsidRPr="00ED7863">
              <w:rPr>
                <w:rStyle w:val="CodeChar"/>
                <w:b/>
              </w:rPr>
              <w:t>protein=</w:t>
            </w:r>
            <w:r>
              <w:rPr>
                <w:rStyle w:val="CodeChar"/>
                <w:b/>
              </w:rPr>
              <w:t>0</w:t>
            </w:r>
            <w:r w:rsidRPr="00ED7863">
              <w:t xml:space="preserve"> carbohydrate</w:t>
            </w:r>
            <w:r w:rsidRPr="00ED7863">
              <w:rPr>
                <w:rStyle w:val="CodeChar"/>
                <w:b/>
              </w:rPr>
              <w:t>=</w:t>
            </w:r>
            <w:r>
              <w:rPr>
                <w:rStyle w:val="CodeChar"/>
                <w:b/>
              </w:rPr>
              <w:t>4</w:t>
            </w:r>
            <w:r w:rsidRPr="00ED7863">
              <w:t xml:space="preserve"> fat</w:t>
            </w:r>
            <w:r w:rsidRPr="00ED7863">
              <w:rPr>
                <w:rStyle w:val="CodeChar"/>
                <w:b/>
              </w:rPr>
              <w:t>=</w:t>
            </w:r>
            <w:r>
              <w:rPr>
                <w:rStyle w:val="CodeChar"/>
                <w:b/>
              </w:rPr>
              <w:t>3</w:t>
            </w:r>
            <w:r w:rsidRPr="00ED7863">
              <w:t xml:space="preserve"> flavour</w:t>
            </w:r>
            <w:r w:rsidRPr="00ED7863">
              <w:rPr>
                <w:rStyle w:val="CodeChar"/>
                <w:b/>
              </w:rPr>
              <w:t>=</w:t>
            </w:r>
            <w:r>
              <w:rPr>
                <w:rStyle w:val="CodeChar"/>
                <w:b/>
              </w:rPr>
              <w:t>5</w:t>
            </w:r>
          </w:p>
        </w:tc>
      </w:tr>
    </w:tbl>
    <w:p w:rsidR="00683587" w:rsidRDefault="00683587" w:rsidP="00683587"/>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683587" w:rsidRPr="00603773" w:rsidTr="00081DEE">
        <w:tc>
          <w:tcPr>
            <w:tcW w:w="3516" w:type="dxa"/>
            <w:shd w:val="clear" w:color="auto" w:fill="D9D9D9" w:themeFill="background1" w:themeFillShade="D9"/>
          </w:tcPr>
          <w:p w:rsidR="00683587" w:rsidRPr="00603773" w:rsidRDefault="00683587" w:rsidP="00FC0EA1">
            <w:pPr>
              <w:pStyle w:val="Code"/>
              <w:spacing w:before="0" w:after="0"/>
              <w:jc w:val="center"/>
            </w:pPr>
            <w:r>
              <w:lastRenderedPageBreak/>
              <w:t>Sample Input</w:t>
            </w:r>
          </w:p>
        </w:tc>
        <w:tc>
          <w:tcPr>
            <w:tcW w:w="6449" w:type="dxa"/>
            <w:shd w:val="clear" w:color="auto" w:fill="D9D9D9" w:themeFill="background1" w:themeFillShade="D9"/>
          </w:tcPr>
          <w:p w:rsidR="00683587" w:rsidRPr="00603773" w:rsidRDefault="00683587" w:rsidP="00FC0EA1">
            <w:pPr>
              <w:pStyle w:val="Code"/>
              <w:spacing w:before="0" w:after="0"/>
              <w:jc w:val="center"/>
            </w:pPr>
            <w:r>
              <w:t>Sample Output</w:t>
            </w:r>
          </w:p>
        </w:tc>
      </w:tr>
      <w:tr w:rsidR="00683587" w:rsidRPr="0095466F" w:rsidTr="00081DEE">
        <w:trPr>
          <w:trHeight w:val="418"/>
        </w:trPr>
        <w:tc>
          <w:tcPr>
            <w:tcW w:w="3516" w:type="dxa"/>
          </w:tcPr>
          <w:p w:rsidR="00683587" w:rsidRDefault="00683587" w:rsidP="00FC0EA1">
            <w:pPr>
              <w:pStyle w:val="Code"/>
            </w:pPr>
            <w:r>
              <w:t>prepare cheverme 1</w:t>
            </w:r>
          </w:p>
          <w:p w:rsidR="00683587" w:rsidRDefault="00683587" w:rsidP="00FC0EA1">
            <w:pPr>
              <w:pStyle w:val="Code"/>
            </w:pPr>
            <w:r>
              <w:t>restock protein 10</w:t>
            </w:r>
          </w:p>
          <w:p w:rsidR="00683587" w:rsidRDefault="00683587" w:rsidP="00FC0EA1">
            <w:pPr>
              <w:pStyle w:val="Code"/>
            </w:pPr>
            <w:r>
              <w:t>prepare cheverme 1</w:t>
            </w:r>
          </w:p>
          <w:p w:rsidR="00683587" w:rsidRDefault="00683587" w:rsidP="00FC0EA1">
            <w:pPr>
              <w:pStyle w:val="Code"/>
            </w:pPr>
            <w:r>
              <w:t>restock carbohydrate 10</w:t>
            </w:r>
          </w:p>
          <w:p w:rsidR="00683587" w:rsidRDefault="00683587" w:rsidP="00FC0EA1">
            <w:pPr>
              <w:pStyle w:val="Code"/>
            </w:pPr>
            <w:r>
              <w:t>prepare cheverme 1</w:t>
            </w:r>
          </w:p>
          <w:p w:rsidR="00683587" w:rsidRDefault="00683587" w:rsidP="00FC0EA1">
            <w:pPr>
              <w:pStyle w:val="Code"/>
            </w:pPr>
            <w:r>
              <w:t>restock fat 10</w:t>
            </w:r>
          </w:p>
          <w:p w:rsidR="00683587" w:rsidRDefault="00683587" w:rsidP="00FC0EA1">
            <w:pPr>
              <w:pStyle w:val="Code"/>
            </w:pPr>
            <w:r>
              <w:t>prepare cheverme 1</w:t>
            </w:r>
          </w:p>
          <w:p w:rsidR="00683587" w:rsidRDefault="00683587" w:rsidP="00FC0EA1">
            <w:pPr>
              <w:pStyle w:val="Code"/>
            </w:pPr>
            <w:r>
              <w:t>restock flavour 10</w:t>
            </w:r>
          </w:p>
          <w:p w:rsidR="00683587" w:rsidRDefault="00683587" w:rsidP="00FC0EA1">
            <w:pPr>
              <w:pStyle w:val="Code"/>
            </w:pPr>
            <w:r>
              <w:t>prepare cheverme 1</w:t>
            </w:r>
          </w:p>
          <w:p w:rsidR="00683587" w:rsidRDefault="00683587" w:rsidP="00FC0EA1">
            <w:pPr>
              <w:pStyle w:val="Code"/>
            </w:pPr>
            <w:r>
              <w:t>report</w:t>
            </w:r>
          </w:p>
        </w:tc>
        <w:tc>
          <w:tcPr>
            <w:tcW w:w="6449" w:type="dxa"/>
          </w:tcPr>
          <w:p w:rsidR="00683587" w:rsidRDefault="00683587" w:rsidP="00FC0EA1">
            <w:pPr>
              <w:pStyle w:val="Code"/>
            </w:pPr>
            <w:r>
              <w:t>Error: not enough protein in stock</w:t>
            </w:r>
          </w:p>
          <w:p w:rsidR="00683587" w:rsidRDefault="00683587" w:rsidP="00FC0EA1">
            <w:pPr>
              <w:pStyle w:val="Code"/>
            </w:pPr>
            <w:r>
              <w:t>Success</w:t>
            </w:r>
          </w:p>
          <w:p w:rsidR="00683587" w:rsidRDefault="00683587" w:rsidP="00FC0EA1">
            <w:pPr>
              <w:pStyle w:val="Code"/>
            </w:pPr>
            <w:r>
              <w:t>Error: not enough carbohydrate in stock</w:t>
            </w:r>
          </w:p>
          <w:p w:rsidR="00683587" w:rsidRDefault="00683587" w:rsidP="00FC0EA1">
            <w:pPr>
              <w:pStyle w:val="Code"/>
            </w:pPr>
            <w:r>
              <w:t>Success</w:t>
            </w:r>
          </w:p>
          <w:p w:rsidR="00683587" w:rsidRDefault="00683587" w:rsidP="00FC0EA1">
            <w:pPr>
              <w:pStyle w:val="Code"/>
            </w:pPr>
            <w:r>
              <w:t>Error: not enough fat in stock</w:t>
            </w:r>
          </w:p>
          <w:p w:rsidR="00683587" w:rsidRDefault="00683587" w:rsidP="00FC0EA1">
            <w:pPr>
              <w:pStyle w:val="Code"/>
            </w:pPr>
            <w:r>
              <w:t>Success</w:t>
            </w:r>
          </w:p>
          <w:p w:rsidR="00683587" w:rsidRDefault="00683587" w:rsidP="00FC0EA1">
            <w:pPr>
              <w:pStyle w:val="Code"/>
            </w:pPr>
            <w:r>
              <w:t>Error: not enough flavour in stock</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rsidRPr="00ED7863">
              <w:rPr>
                <w:rStyle w:val="CodeChar"/>
                <w:b/>
              </w:rPr>
              <w:t>protein=</w:t>
            </w:r>
            <w:r>
              <w:rPr>
                <w:rStyle w:val="CodeChar"/>
                <w:b/>
              </w:rPr>
              <w:t>0</w:t>
            </w:r>
            <w:r w:rsidRPr="00ED7863">
              <w:t xml:space="preserve"> carbohydrate</w:t>
            </w:r>
            <w:r w:rsidRPr="00ED7863">
              <w:rPr>
                <w:rStyle w:val="CodeChar"/>
                <w:b/>
              </w:rPr>
              <w:t>=</w:t>
            </w:r>
            <w:r>
              <w:rPr>
                <w:rStyle w:val="CodeChar"/>
                <w:b/>
              </w:rPr>
              <w:t>0</w:t>
            </w:r>
            <w:r w:rsidRPr="00ED7863">
              <w:t xml:space="preserve"> fat</w:t>
            </w:r>
            <w:r w:rsidRPr="00ED7863">
              <w:rPr>
                <w:rStyle w:val="CodeChar"/>
                <w:b/>
              </w:rPr>
              <w:t>=</w:t>
            </w:r>
            <w:r>
              <w:rPr>
                <w:rStyle w:val="CodeChar"/>
                <w:b/>
              </w:rPr>
              <w:t>0</w:t>
            </w:r>
            <w:r w:rsidRPr="00ED7863">
              <w:t xml:space="preserve"> flavour</w:t>
            </w:r>
            <w:r w:rsidRPr="00ED7863">
              <w:rPr>
                <w:rStyle w:val="CodeChar"/>
                <w:b/>
              </w:rPr>
              <w:t>=</w:t>
            </w:r>
            <w:r>
              <w:rPr>
                <w:rStyle w:val="CodeChar"/>
                <w:b/>
              </w:rPr>
              <w:t>0</w:t>
            </w:r>
          </w:p>
        </w:tc>
      </w:tr>
    </w:tbl>
    <w:p w:rsidR="009A63C7" w:rsidRDefault="009A63C7" w:rsidP="009A63C7">
      <w:pPr>
        <w:pStyle w:val="Heading2"/>
        <w:rPr>
          <w:noProof/>
        </w:rPr>
      </w:pPr>
      <w:r>
        <w:t xml:space="preserve">Monkey </w:t>
      </w:r>
      <w:r>
        <w:rPr>
          <w:noProof/>
        </w:rPr>
        <w:t>Patcher</w:t>
      </w:r>
    </w:p>
    <w:p w:rsidR="009A63C7" w:rsidRDefault="009A63C7" w:rsidP="009A63C7">
      <w:pPr>
        <w:rPr>
          <w:noProof/>
        </w:rPr>
      </w:pPr>
      <w:r>
        <w:rPr>
          <w:noProof/>
        </w:rPr>
        <w:t>Your employer placed you in charge of an old forum management project. The client requests new functionality, but the legacy code has high coupling, so you don’t want to change anything, for fear of breaking everything else. You know which values need to be accessed and modified, so it’s time to monkey patch!</w:t>
      </w:r>
    </w:p>
    <w:p w:rsidR="009A63C7" w:rsidRDefault="009A63C7" w:rsidP="009A63C7">
      <w:pPr>
        <w:rPr>
          <w:noProof/>
        </w:rPr>
      </w:pPr>
      <w:r>
        <w:rPr>
          <w:noProof/>
        </w:rPr>
        <w:t xml:space="preserve">Write a program to extend a forum post record with voting functionality. It needs to have the options to </w:t>
      </w:r>
      <w:r w:rsidRPr="00EB532D">
        <w:rPr>
          <w:b/>
          <w:noProof/>
        </w:rPr>
        <w:t>upvote</w:t>
      </w:r>
      <w:r>
        <w:rPr>
          <w:noProof/>
        </w:rPr>
        <w:t xml:space="preserve">, </w:t>
      </w:r>
      <w:r w:rsidRPr="00EB532D">
        <w:rPr>
          <w:b/>
          <w:noProof/>
        </w:rPr>
        <w:t>downvote</w:t>
      </w:r>
      <w:r>
        <w:rPr>
          <w:noProof/>
        </w:rPr>
        <w:t xml:space="preserve"> and </w:t>
      </w:r>
      <w:r w:rsidRPr="00EB532D">
        <w:rPr>
          <w:noProof/>
        </w:rPr>
        <w:t>tally</w:t>
      </w:r>
      <w:r>
        <w:rPr>
          <w:noProof/>
        </w:rPr>
        <w:t xml:space="preserve"> the </w:t>
      </w:r>
      <w:r w:rsidRPr="00823172">
        <w:rPr>
          <w:rStyle w:val="Strong"/>
          <w:noProof/>
        </w:rPr>
        <w:t>total</w:t>
      </w:r>
      <w:r>
        <w:rPr>
          <w:noProof/>
        </w:rPr>
        <w:t xml:space="preserve"> </w:t>
      </w:r>
      <w:r w:rsidRPr="00EB532D">
        <w:rPr>
          <w:b/>
          <w:noProof/>
        </w:rPr>
        <w:t>score</w:t>
      </w:r>
      <w:r>
        <w:rPr>
          <w:noProof/>
        </w:rPr>
        <w:t xml:space="preserve"> (positive minus negative votes). Furthermore, to prevent abuse, if a post has more than 50 </w:t>
      </w:r>
      <w:r w:rsidRPr="00823172">
        <w:rPr>
          <w:rStyle w:val="Strong"/>
          <w:noProof/>
        </w:rPr>
        <w:t>total</w:t>
      </w:r>
      <w:r>
        <w:rPr>
          <w:noProof/>
        </w:rPr>
        <w:t xml:space="preserve"> </w:t>
      </w:r>
      <w:r w:rsidRPr="00EB532D">
        <w:rPr>
          <w:b/>
          <w:noProof/>
        </w:rPr>
        <w:t>votes</w:t>
      </w:r>
      <w:r>
        <w:rPr>
          <w:noProof/>
        </w:rPr>
        <w:t xml:space="preserve">, the numbers must be obfuscated – the </w:t>
      </w:r>
      <w:r w:rsidR="001D6E60">
        <w:rPr>
          <w:noProof/>
        </w:rPr>
        <w:t>stored values</w:t>
      </w:r>
      <w:r>
        <w:rPr>
          <w:noProof/>
        </w:rPr>
        <w:t xml:space="preserve"> remains the same, but the </w:t>
      </w:r>
      <w:r w:rsidRPr="00823172">
        <w:rPr>
          <w:rStyle w:val="Strong"/>
          <w:noProof/>
        </w:rPr>
        <w:t>reported</w:t>
      </w:r>
      <w:r>
        <w:rPr>
          <w:noProof/>
        </w:rPr>
        <w:t xml:space="preserve"> amounts of upvotes and downvotes have a number </w:t>
      </w:r>
      <w:r w:rsidRPr="00823172">
        <w:rPr>
          <w:rStyle w:val="Strong"/>
          <w:noProof/>
        </w:rPr>
        <w:t>added</w:t>
      </w:r>
      <w:r>
        <w:rPr>
          <w:noProof/>
        </w:rPr>
        <w:t xml:space="preserve"> to them. This number is 25% of the </w:t>
      </w:r>
      <w:r w:rsidRPr="00823172">
        <w:rPr>
          <w:rStyle w:val="Strong"/>
          <w:noProof/>
        </w:rPr>
        <w:t>greater number</w:t>
      </w:r>
      <w:r>
        <w:rPr>
          <w:noProof/>
        </w:rPr>
        <w:t xml:space="preserve"> of votes (positive or negative), rounded up. The actual numbers should </w:t>
      </w:r>
      <w:r w:rsidRPr="00823172">
        <w:rPr>
          <w:rStyle w:val="Strong"/>
          <w:noProof/>
        </w:rPr>
        <w:t>not be modified</w:t>
      </w:r>
      <w:r>
        <w:rPr>
          <w:noProof/>
        </w:rPr>
        <w:t>, just the reported amounts.</w:t>
      </w:r>
    </w:p>
    <w:p w:rsidR="009A63C7" w:rsidRDefault="009A63C7" w:rsidP="009A63C7">
      <w:pPr>
        <w:rPr>
          <w:noProof/>
        </w:rPr>
      </w:pPr>
      <w:r>
        <w:rPr>
          <w:noProof/>
        </w:rPr>
        <w:t xml:space="preserve">Every post also has a </w:t>
      </w:r>
      <w:r w:rsidRPr="00823172">
        <w:rPr>
          <w:rStyle w:val="Strong"/>
          <w:noProof/>
        </w:rPr>
        <w:t>rating</w:t>
      </w:r>
      <w:r>
        <w:rPr>
          <w:noProof/>
        </w:rPr>
        <w:t xml:space="preserve">, depending on its score. If </w:t>
      </w:r>
      <w:r w:rsidRPr="00682ABF">
        <w:rPr>
          <w:b/>
          <w:noProof/>
        </w:rPr>
        <w:t>positive</w:t>
      </w:r>
      <w:r>
        <w:rPr>
          <w:noProof/>
        </w:rPr>
        <w:t xml:space="preserve"> votes are the overwhelming majority (&gt;66%), the rating is </w:t>
      </w:r>
      <w:r w:rsidRPr="00682ABF">
        <w:rPr>
          <w:rStyle w:val="CodeChar"/>
        </w:rPr>
        <w:t>hot</w:t>
      </w:r>
      <w:r>
        <w:rPr>
          <w:noProof/>
        </w:rPr>
        <w:t xml:space="preserve">. If there is no majority, but the balance is non-negative and </w:t>
      </w:r>
      <w:r>
        <w:rPr>
          <w:b/>
          <w:noProof/>
        </w:rPr>
        <w:t>either</w:t>
      </w:r>
      <w:r>
        <w:rPr>
          <w:noProof/>
        </w:rPr>
        <w:t xml:space="preserve"> votes are more than 100, its rating is </w:t>
      </w:r>
      <w:r w:rsidRPr="00682ABF">
        <w:rPr>
          <w:rStyle w:val="CodeChar"/>
        </w:rPr>
        <w:t>controversial</w:t>
      </w:r>
      <w:r>
        <w:rPr>
          <w:noProof/>
        </w:rPr>
        <w:t xml:space="preserve">. If the balance is negative, the rating becomes </w:t>
      </w:r>
      <w:r w:rsidRPr="005F05C4">
        <w:rPr>
          <w:rStyle w:val="CodeChar"/>
        </w:rPr>
        <w:t>unpopular</w:t>
      </w:r>
      <w:r>
        <w:rPr>
          <w:noProof/>
        </w:rPr>
        <w:t xml:space="preserve">. If the post has less than 10 </w:t>
      </w:r>
      <w:r w:rsidRPr="005F05C4">
        <w:rPr>
          <w:b/>
          <w:noProof/>
        </w:rPr>
        <w:t>total</w:t>
      </w:r>
      <w:r>
        <w:rPr>
          <w:noProof/>
        </w:rPr>
        <w:t xml:space="preserve"> votes, or no other rating is met, it’s rating is </w:t>
      </w:r>
      <w:r w:rsidRPr="005F05C4">
        <w:rPr>
          <w:rStyle w:val="CodeChar"/>
        </w:rPr>
        <w:t>new</w:t>
      </w:r>
      <w:r>
        <w:rPr>
          <w:noProof/>
        </w:rPr>
        <w:t xml:space="preserve"> regardless of balance. These calculations are performed on the actual numbers.</w:t>
      </w:r>
    </w:p>
    <w:p w:rsidR="009A63C7" w:rsidRDefault="009A63C7" w:rsidP="009A63C7">
      <w:r>
        <w:t xml:space="preserve">Your function will be invoked with </w:t>
      </w:r>
      <w:r w:rsidRPr="009E0DDB">
        <w:rPr>
          <w:rStyle w:val="CodeChar"/>
        </w:rPr>
        <w:t>call(object, arguments)</w:t>
      </w:r>
      <w:r>
        <w:t xml:space="preserve">, so treat it as though it is internal for the object. A forum post, to which the function will be </w:t>
      </w:r>
      <w:r w:rsidR="006D46AF">
        <w:t>attached,</w:t>
      </w:r>
      <w:r>
        <w:t xml:space="preserve"> has the following structure:</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9A63C7" w:rsidRPr="00603773" w:rsidTr="00687BB5">
        <w:tc>
          <w:tcPr>
            <w:tcW w:w="9965" w:type="dxa"/>
            <w:shd w:val="clear" w:color="auto" w:fill="D9D9D9" w:themeFill="background1" w:themeFillShade="D9"/>
          </w:tcPr>
          <w:p w:rsidR="009A63C7" w:rsidRPr="00603773" w:rsidRDefault="009A63C7" w:rsidP="00FC0EA1">
            <w:pPr>
              <w:pStyle w:val="Code"/>
              <w:spacing w:before="0" w:after="0"/>
              <w:jc w:val="center"/>
            </w:pPr>
            <w:r>
              <w:t>JavaScript</w:t>
            </w:r>
          </w:p>
        </w:tc>
      </w:tr>
      <w:tr w:rsidR="009A63C7" w:rsidRPr="0095466F" w:rsidTr="00687BB5">
        <w:trPr>
          <w:trHeight w:val="418"/>
        </w:trPr>
        <w:tc>
          <w:tcPr>
            <w:tcW w:w="9965" w:type="dxa"/>
          </w:tcPr>
          <w:p w:rsidR="009A63C7" w:rsidRDefault="009A63C7" w:rsidP="00FC0EA1">
            <w:pPr>
              <w:pStyle w:val="Code"/>
            </w:pPr>
            <w:r>
              <w:t>{</w:t>
            </w:r>
          </w:p>
          <w:p w:rsidR="009A63C7" w:rsidRDefault="009A63C7" w:rsidP="00FC0EA1">
            <w:pPr>
              <w:pStyle w:val="Code"/>
            </w:pPr>
            <w:r>
              <w:t xml:space="preserve">  id: &lt;id&gt;,</w:t>
            </w:r>
          </w:p>
          <w:p w:rsidR="009A63C7" w:rsidRDefault="009A63C7" w:rsidP="00FC0EA1">
            <w:pPr>
              <w:pStyle w:val="Code"/>
            </w:pPr>
            <w:r>
              <w:t xml:space="preserve">  author: &lt;author name&gt;,</w:t>
            </w:r>
          </w:p>
          <w:p w:rsidR="009A63C7" w:rsidRDefault="009A63C7" w:rsidP="00FC0EA1">
            <w:pPr>
              <w:pStyle w:val="Code"/>
            </w:pPr>
            <w:r>
              <w:t xml:space="preserve">  content: &lt;text&gt;,</w:t>
            </w:r>
          </w:p>
          <w:p w:rsidR="009A63C7" w:rsidRDefault="009A63C7" w:rsidP="00FC0EA1">
            <w:pPr>
              <w:pStyle w:val="Code"/>
            </w:pPr>
            <w:r>
              <w:t xml:space="preserve">  upvotes: &lt;number&gt;,</w:t>
            </w:r>
          </w:p>
          <w:p w:rsidR="009A63C7" w:rsidRDefault="009A63C7" w:rsidP="00FC0EA1">
            <w:pPr>
              <w:pStyle w:val="Code"/>
            </w:pPr>
            <w:r>
              <w:t xml:space="preserve">  downvotes: &lt;number&gt;</w:t>
            </w:r>
          </w:p>
          <w:p w:rsidR="009A63C7" w:rsidRPr="004E4EFE" w:rsidRDefault="009A63C7" w:rsidP="00FC0EA1">
            <w:pPr>
              <w:pStyle w:val="Code"/>
            </w:pPr>
            <w:r>
              <w:t>}</w:t>
            </w:r>
          </w:p>
        </w:tc>
      </w:tr>
    </w:tbl>
    <w:p w:rsidR="009A63C7" w:rsidRDefault="009A63C7" w:rsidP="009A63C7">
      <w:r>
        <w:t>The arguments will be one of the following strings:</w:t>
      </w:r>
    </w:p>
    <w:p w:rsidR="009A63C7" w:rsidRDefault="009A63C7" w:rsidP="009A63C7">
      <w:pPr>
        <w:pStyle w:val="ListParagraph"/>
        <w:numPr>
          <w:ilvl w:val="0"/>
          <w:numId w:val="28"/>
        </w:numPr>
      </w:pPr>
      <w:r w:rsidRPr="00F823A8">
        <w:rPr>
          <w:rStyle w:val="CodeChar"/>
        </w:rPr>
        <w:lastRenderedPageBreak/>
        <w:t>upvote</w:t>
      </w:r>
      <w:r>
        <w:t xml:space="preserve"> – increase the positive votes by one</w:t>
      </w:r>
    </w:p>
    <w:p w:rsidR="009A63C7" w:rsidRDefault="009A63C7" w:rsidP="009A63C7">
      <w:pPr>
        <w:pStyle w:val="ListParagraph"/>
        <w:numPr>
          <w:ilvl w:val="0"/>
          <w:numId w:val="28"/>
        </w:numPr>
      </w:pPr>
      <w:r w:rsidRPr="00F823A8">
        <w:rPr>
          <w:rStyle w:val="CodeChar"/>
        </w:rPr>
        <w:t>downvote</w:t>
      </w:r>
      <w:r>
        <w:t xml:space="preserve"> – increase the negative votes by one</w:t>
      </w:r>
    </w:p>
    <w:p w:rsidR="009A63C7" w:rsidRDefault="009A63C7" w:rsidP="009A63C7">
      <w:pPr>
        <w:pStyle w:val="ListParagraph"/>
        <w:numPr>
          <w:ilvl w:val="0"/>
          <w:numId w:val="28"/>
        </w:numPr>
      </w:pPr>
      <w:r w:rsidRPr="00F823A8">
        <w:rPr>
          <w:rStyle w:val="CodeChar"/>
        </w:rPr>
        <w:t>score</w:t>
      </w:r>
      <w:r>
        <w:t xml:space="preserve"> – report positive and negative votes, balance and rating, in an array; obfuscation rules apply</w:t>
      </w:r>
    </w:p>
    <w:p w:rsidR="009A63C7" w:rsidRDefault="009A63C7" w:rsidP="009A63C7">
      <w:pPr>
        <w:pStyle w:val="Heading3"/>
      </w:pPr>
      <w:r>
        <w:t>Input</w:t>
      </w:r>
    </w:p>
    <w:p w:rsidR="009A63C7" w:rsidRPr="0075009E" w:rsidRDefault="009A63C7" w:rsidP="009A63C7">
      <w:r>
        <w:t xml:space="preserve">Input will be passed as arguments to your function </w:t>
      </w:r>
      <w:r w:rsidR="00081DEE">
        <w:t>through</w:t>
      </w:r>
      <w:r>
        <w:t xml:space="preserve"> a </w:t>
      </w:r>
      <w:r w:rsidRPr="00F823A8">
        <w:rPr>
          <w:rStyle w:val="CodeChar"/>
        </w:rPr>
        <w:t>call()</w:t>
      </w:r>
      <w:r>
        <w:t xml:space="preserve"> invocation.</w:t>
      </w:r>
    </w:p>
    <w:p w:rsidR="009A63C7" w:rsidRDefault="009A63C7" w:rsidP="009A63C7">
      <w:pPr>
        <w:pStyle w:val="Heading3"/>
      </w:pPr>
      <w:r>
        <w:t>Output</w:t>
      </w:r>
    </w:p>
    <w:p w:rsidR="009A63C7" w:rsidRDefault="009A63C7" w:rsidP="009A63C7">
      <w:r>
        <w:t xml:space="preserve">Output from the report command should be </w:t>
      </w:r>
      <w:r w:rsidRPr="00823172">
        <w:rPr>
          <w:rStyle w:val="Strong"/>
        </w:rPr>
        <w:t>returned</w:t>
      </w:r>
      <w:r>
        <w:t xml:space="preserve"> as a result of the function in the form of an </w:t>
      </w:r>
      <w:r w:rsidRPr="00823172">
        <w:rPr>
          <w:rStyle w:val="Strong"/>
        </w:rPr>
        <w:t>array</w:t>
      </w:r>
      <w:r>
        <w:t xml:space="preserve"> of three </w:t>
      </w:r>
      <w:r w:rsidRPr="00823172">
        <w:rPr>
          <w:rStyle w:val="Strong"/>
        </w:rPr>
        <w:t>numbers</w:t>
      </w:r>
      <w:r>
        <w:t xml:space="preserve"> and a </w:t>
      </w:r>
      <w:r w:rsidRPr="00823172">
        <w:rPr>
          <w:rStyle w:val="Strong"/>
        </w:rPr>
        <w:t>string</w:t>
      </w:r>
      <w:r>
        <w:t>, as described above.</w:t>
      </w:r>
    </w:p>
    <w:p w:rsidR="009A63C7" w:rsidRDefault="009A63C7" w:rsidP="009A63C7">
      <w:pPr>
        <w:pStyle w:val="Heading3"/>
      </w:pPr>
      <w:r>
        <w:t>Examples</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687BB5" w:rsidRPr="00603773" w:rsidTr="004A406C">
        <w:tc>
          <w:tcPr>
            <w:tcW w:w="9965" w:type="dxa"/>
            <w:shd w:val="clear" w:color="auto" w:fill="D9D9D9" w:themeFill="background1" w:themeFillShade="D9"/>
          </w:tcPr>
          <w:p w:rsidR="00687BB5" w:rsidRPr="00687BB5" w:rsidRDefault="00687BB5" w:rsidP="004A406C">
            <w:pPr>
              <w:pStyle w:val="Code"/>
              <w:spacing w:before="0" w:after="0"/>
              <w:jc w:val="center"/>
            </w:pPr>
            <w:r>
              <w:t>Sample execution</w:t>
            </w:r>
          </w:p>
        </w:tc>
      </w:tr>
      <w:tr w:rsidR="00687BB5" w:rsidRPr="0095466F" w:rsidTr="004A406C">
        <w:trPr>
          <w:trHeight w:val="418"/>
        </w:trPr>
        <w:tc>
          <w:tcPr>
            <w:tcW w:w="9965" w:type="dxa"/>
          </w:tcPr>
          <w:p w:rsidR="00687BB5" w:rsidRDefault="00687BB5" w:rsidP="00687BB5">
            <w:pPr>
              <w:pStyle w:val="Code"/>
              <w:contextualSpacing/>
            </w:pPr>
            <w:r>
              <w:t>let post = {</w:t>
            </w:r>
          </w:p>
          <w:p w:rsidR="00687BB5" w:rsidRDefault="00687BB5" w:rsidP="00687BB5">
            <w:pPr>
              <w:pStyle w:val="Code"/>
              <w:contextualSpacing/>
            </w:pPr>
            <w:r>
              <w:t xml:space="preserve">    id: '3',</w:t>
            </w:r>
          </w:p>
          <w:p w:rsidR="00687BB5" w:rsidRDefault="00687BB5" w:rsidP="00687BB5">
            <w:pPr>
              <w:pStyle w:val="Code"/>
              <w:contextualSpacing/>
            </w:pPr>
            <w:r>
              <w:t xml:space="preserve">    author: 'emil',</w:t>
            </w:r>
          </w:p>
          <w:p w:rsidR="00687BB5" w:rsidRDefault="00687BB5" w:rsidP="00687BB5">
            <w:pPr>
              <w:pStyle w:val="Code"/>
              <w:contextualSpacing/>
            </w:pPr>
            <w:r>
              <w:t xml:space="preserve">    content: 'wazaaaaa',</w:t>
            </w:r>
          </w:p>
          <w:p w:rsidR="00687BB5" w:rsidRDefault="00687BB5" w:rsidP="00687BB5">
            <w:pPr>
              <w:pStyle w:val="Code"/>
              <w:contextualSpacing/>
            </w:pPr>
            <w:r>
              <w:t xml:space="preserve">    upvotes: 100,</w:t>
            </w:r>
          </w:p>
          <w:p w:rsidR="00687BB5" w:rsidRDefault="00687BB5" w:rsidP="00687BB5">
            <w:pPr>
              <w:pStyle w:val="Code"/>
              <w:contextualSpacing/>
            </w:pPr>
            <w:r>
              <w:t xml:space="preserve">    downvotes: 100</w:t>
            </w:r>
          </w:p>
          <w:p w:rsidR="00687BB5" w:rsidRDefault="00687BB5" w:rsidP="00687BB5">
            <w:pPr>
              <w:pStyle w:val="Code"/>
              <w:contextualSpacing/>
            </w:pPr>
            <w:r>
              <w:t>};</w:t>
            </w:r>
          </w:p>
          <w:p w:rsidR="00687BB5" w:rsidRDefault="00687BB5" w:rsidP="00687BB5">
            <w:pPr>
              <w:pStyle w:val="Code"/>
              <w:contextualSpacing/>
            </w:pPr>
            <w:r>
              <w:t>solution.call(post, 'upvote');</w:t>
            </w:r>
          </w:p>
          <w:p w:rsidR="00687BB5" w:rsidRDefault="00687BB5" w:rsidP="00687BB5">
            <w:pPr>
              <w:pStyle w:val="Code"/>
              <w:contextualSpacing/>
            </w:pPr>
            <w:r>
              <w:t>solution.call(post, 'downvote');</w:t>
            </w:r>
          </w:p>
          <w:p w:rsidR="00687BB5" w:rsidRDefault="00687BB5" w:rsidP="00687BB5">
            <w:pPr>
              <w:pStyle w:val="Code"/>
              <w:contextualSpacing/>
            </w:pPr>
            <w:r>
              <w:t xml:space="preserve">let score = solution.call(post, 'score'); </w:t>
            </w:r>
            <w:r w:rsidRPr="00687BB5">
              <w:rPr>
                <w:i/>
                <w:color w:val="00B050"/>
              </w:rPr>
              <w:t>// [127, 127, 0, 'controversial']</w:t>
            </w:r>
          </w:p>
          <w:p w:rsidR="00687BB5" w:rsidRDefault="00687BB5" w:rsidP="00687BB5">
            <w:pPr>
              <w:pStyle w:val="Code"/>
              <w:contextualSpacing/>
            </w:pPr>
            <w:r>
              <w:t>solution.call(post, 'downvote');</w:t>
            </w:r>
            <w:r w:rsidR="001D6E60">
              <w:t xml:space="preserve"> …</w:t>
            </w:r>
            <w:r>
              <w:t xml:space="preserve">        </w:t>
            </w:r>
            <w:r w:rsidRPr="00687BB5">
              <w:rPr>
                <w:i/>
                <w:color w:val="00B050"/>
              </w:rPr>
              <w:t xml:space="preserve">// </w:t>
            </w:r>
            <w:r w:rsidRPr="00687BB5">
              <w:rPr>
                <w:b w:val="0"/>
                <w:i/>
                <w:color w:val="00B050"/>
              </w:rPr>
              <w:t>(executed 50 times)</w:t>
            </w:r>
          </w:p>
          <w:p w:rsidR="00687BB5" w:rsidRPr="004E4EFE" w:rsidRDefault="00687BB5" w:rsidP="00687BB5">
            <w:pPr>
              <w:pStyle w:val="Code"/>
              <w:contextualSpacing/>
            </w:pPr>
            <w:r>
              <w:t xml:space="preserve">score = solution.call(post, 'score');     </w:t>
            </w:r>
            <w:r w:rsidRPr="00687BB5">
              <w:rPr>
                <w:i/>
                <w:color w:val="00B050"/>
              </w:rPr>
              <w:t>// [139, 189, -50, 'unpopular']</w:t>
            </w:r>
          </w:p>
        </w:tc>
      </w:tr>
      <w:tr w:rsidR="00687BB5" w:rsidRPr="0095466F" w:rsidTr="00687BB5">
        <w:trPr>
          <w:trHeight w:val="255"/>
        </w:trPr>
        <w:tc>
          <w:tcPr>
            <w:tcW w:w="9965" w:type="dxa"/>
            <w:shd w:val="clear" w:color="auto" w:fill="D9D9D9" w:themeFill="background1" w:themeFillShade="D9"/>
          </w:tcPr>
          <w:p w:rsidR="00687BB5" w:rsidRDefault="00687BB5" w:rsidP="00687BB5">
            <w:pPr>
              <w:pStyle w:val="Code"/>
              <w:spacing w:before="0" w:after="0"/>
              <w:jc w:val="center"/>
            </w:pPr>
            <w:r>
              <w:t>Explanation</w:t>
            </w:r>
          </w:p>
        </w:tc>
      </w:tr>
      <w:tr w:rsidR="00687BB5" w:rsidRPr="0095466F" w:rsidTr="004A406C">
        <w:trPr>
          <w:trHeight w:val="418"/>
        </w:trPr>
        <w:tc>
          <w:tcPr>
            <w:tcW w:w="9965" w:type="dxa"/>
          </w:tcPr>
          <w:p w:rsidR="001D6E60" w:rsidRDefault="001D6E60" w:rsidP="001D6E60">
            <w:r>
              <w:t>The post begins at 100/100, we add one upvote and one downvote, bringing it to 101/101. The reported score is inflated by 25% of the greater value, rounded up (26). The balance is 0, and at least one of the numbers is greater than 100, so we return an array with rating 'controversial'.</w:t>
            </w:r>
          </w:p>
          <w:p w:rsidR="00687BB5" w:rsidRDefault="001D6E60" w:rsidP="001D6E60">
            <w:r>
              <w:t>We downvote 50 times, bringing the score to 101/151, the reported values are inflated by 151*0.25=38 (rounded up) and since the balance is negative with return an array with rating 'unpopular'.</w:t>
            </w:r>
          </w:p>
        </w:tc>
      </w:tr>
    </w:tbl>
    <w:p w:rsidR="009A63C7" w:rsidRDefault="009A63C7" w:rsidP="009A63C7">
      <w:pPr>
        <w:pStyle w:val="Heading2"/>
      </w:pPr>
      <w:r>
        <w:t>* Euclid’s Algorithm</w:t>
      </w:r>
    </w:p>
    <w:p w:rsidR="009A63C7" w:rsidRDefault="009A63C7" w:rsidP="009A63C7">
      <w:r>
        <w:t xml:space="preserve">Write a program that receives </w:t>
      </w:r>
      <w:r w:rsidRPr="00BB0DC4">
        <w:rPr>
          <w:rStyle w:val="Strong"/>
        </w:rPr>
        <w:t>two numbers</w:t>
      </w:r>
      <w:r>
        <w:t xml:space="preserve"> as arguments and finds the </w:t>
      </w:r>
      <w:r w:rsidRPr="00BB0DC4">
        <w:rPr>
          <w:rStyle w:val="Strong"/>
        </w:rPr>
        <w:t>greatest common divisor</w:t>
      </w:r>
      <w:r>
        <w:t xml:space="preserve"> between them.</w:t>
      </w:r>
    </w:p>
    <w:p w:rsidR="009A63C7" w:rsidRDefault="009A63C7" w:rsidP="009A63C7">
      <w:pPr>
        <w:pStyle w:val="Heading3"/>
      </w:pPr>
      <w:r>
        <w:t>Input</w:t>
      </w:r>
    </w:p>
    <w:p w:rsidR="009A63C7" w:rsidRPr="00BA631B" w:rsidRDefault="009A63C7" w:rsidP="009A63C7">
      <w:r>
        <w:t xml:space="preserve">Input will be passed as two </w:t>
      </w:r>
      <w:r w:rsidRPr="00BA631B">
        <w:rPr>
          <w:rStyle w:val="Strong"/>
        </w:rPr>
        <w:t>numeric arguments</w:t>
      </w:r>
      <w:r>
        <w:t xml:space="preserve"> to your function.</w:t>
      </w:r>
    </w:p>
    <w:p w:rsidR="009A63C7" w:rsidRDefault="009A63C7" w:rsidP="009A63C7">
      <w:pPr>
        <w:pStyle w:val="Heading3"/>
      </w:pPr>
      <w:r>
        <w:t>Output</w:t>
      </w:r>
    </w:p>
    <w:p w:rsidR="009A63C7" w:rsidRPr="00BA631B" w:rsidRDefault="009A63C7" w:rsidP="009A63C7">
      <w:r w:rsidRPr="00BA631B">
        <w:rPr>
          <w:rStyle w:val="Strong"/>
        </w:rPr>
        <w:t>Return</w:t>
      </w:r>
      <w:r>
        <w:t xml:space="preserve"> the greatest common divisor as a result of the function.</w:t>
      </w:r>
    </w:p>
    <w:p w:rsidR="009A63C7" w:rsidRPr="00BA631B" w:rsidRDefault="009A63C7" w:rsidP="009A63C7">
      <w:pPr>
        <w:pStyle w:val="Heading3"/>
      </w:pPr>
      <w:r>
        <w:t>Examples</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4508"/>
        <w:gridCol w:w="5457"/>
      </w:tblGrid>
      <w:tr w:rsidR="009A63C7" w:rsidRPr="00603773" w:rsidTr="00FC0EA1">
        <w:tc>
          <w:tcPr>
            <w:tcW w:w="4508" w:type="dxa"/>
            <w:shd w:val="clear" w:color="auto" w:fill="D9D9D9" w:themeFill="background1" w:themeFillShade="D9"/>
          </w:tcPr>
          <w:p w:rsidR="009A63C7" w:rsidRPr="00603773" w:rsidRDefault="009A63C7" w:rsidP="00FC0EA1">
            <w:pPr>
              <w:pStyle w:val="Code"/>
              <w:spacing w:before="0" w:after="0"/>
              <w:jc w:val="center"/>
            </w:pPr>
            <w:r>
              <w:t>Sample Input</w:t>
            </w:r>
          </w:p>
        </w:tc>
        <w:tc>
          <w:tcPr>
            <w:tcW w:w="5457" w:type="dxa"/>
            <w:shd w:val="clear" w:color="auto" w:fill="D9D9D9" w:themeFill="background1" w:themeFillShade="D9"/>
          </w:tcPr>
          <w:p w:rsidR="009A63C7" w:rsidRPr="00603773" w:rsidRDefault="009A63C7" w:rsidP="00FC0EA1">
            <w:pPr>
              <w:pStyle w:val="Code"/>
              <w:spacing w:before="0" w:after="0"/>
              <w:jc w:val="center"/>
            </w:pPr>
            <w:r>
              <w:t>Sample Output</w:t>
            </w:r>
          </w:p>
        </w:tc>
      </w:tr>
      <w:tr w:rsidR="009A63C7" w:rsidRPr="0095466F" w:rsidTr="00FC0EA1">
        <w:trPr>
          <w:trHeight w:val="418"/>
        </w:trPr>
        <w:tc>
          <w:tcPr>
            <w:tcW w:w="4508" w:type="dxa"/>
          </w:tcPr>
          <w:p w:rsidR="009A63C7" w:rsidRPr="004E4EFE" w:rsidRDefault="009A63C7" w:rsidP="00FC0EA1">
            <w:pPr>
              <w:pStyle w:val="Code"/>
            </w:pPr>
            <w:r w:rsidRPr="00EA7BE4">
              <w:lastRenderedPageBreak/>
              <w:t>252, 105</w:t>
            </w:r>
          </w:p>
        </w:tc>
        <w:tc>
          <w:tcPr>
            <w:tcW w:w="5457" w:type="dxa"/>
          </w:tcPr>
          <w:p w:rsidR="009A63C7" w:rsidRPr="004E4EFE" w:rsidRDefault="009A63C7" w:rsidP="00FC0EA1">
            <w:pPr>
              <w:pStyle w:val="Code"/>
            </w:pPr>
            <w:r>
              <w:t>21</w:t>
            </w:r>
          </w:p>
        </w:tc>
      </w:tr>
    </w:tbl>
    <w:p w:rsidR="00261B30" w:rsidRDefault="00261B30" w:rsidP="00261B30">
      <w:pPr>
        <w:pStyle w:val="Heading2"/>
      </w:pPr>
      <w:r>
        <w:t>*** Kepler’s Problem</w:t>
      </w:r>
    </w:p>
    <w:p w:rsidR="00261B30" w:rsidRDefault="00261B30" w:rsidP="00261B30">
      <w:r>
        <w:t xml:space="preserve">Write a function that, given the mean anomaly and orbital eccentricity of a celestial body, calculates its eccentric anomaly. The eccentric anomaly </w:t>
      </w:r>
      <w:r w:rsidRPr="00F81CB2">
        <w:rPr>
          <w:b/>
          <w:i/>
        </w:rPr>
        <w:t>E</w:t>
      </w:r>
      <w:r>
        <w:t xml:space="preserve"> is related to the mean anomaly </w:t>
      </w:r>
      <w:r w:rsidRPr="00F81CB2">
        <w:rPr>
          <w:b/>
          <w:i/>
        </w:rPr>
        <w:t>M</w:t>
      </w:r>
      <w:r>
        <w:t xml:space="preserve"> by Kepler’s equation:</w:t>
      </w:r>
    </w:p>
    <w:p w:rsidR="00261B30" w:rsidRPr="00F81CB2" w:rsidRDefault="00261B30" w:rsidP="00261B30">
      <w:pPr>
        <w:jc w:val="center"/>
        <w:rPr>
          <w:rFonts w:eastAsiaTheme="minorEastAsia"/>
        </w:rPr>
      </w:pPr>
      <w:r>
        <w:rPr>
          <w:noProof/>
        </w:rPr>
        <w:drawing>
          <wp:inline distT="0" distB="0" distL="0" distR="0" wp14:anchorId="635F90D8" wp14:editId="1B0650E9">
            <wp:extent cx="1223960" cy="24721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85657" cy="279876"/>
                    </a:xfrm>
                    <a:prstGeom prst="rect">
                      <a:avLst/>
                    </a:prstGeom>
                  </pic:spPr>
                </pic:pic>
              </a:graphicData>
            </a:graphic>
          </wp:inline>
        </w:drawing>
      </w:r>
    </w:p>
    <w:p w:rsidR="00261B30" w:rsidRPr="00F81CB2" w:rsidRDefault="00261B30" w:rsidP="00261B30">
      <w:r>
        <w:rPr>
          <w:rFonts w:eastAsiaTheme="minorEastAsia"/>
        </w:rPr>
        <w:t xml:space="preserve">Where </w:t>
      </w:r>
      <w:r w:rsidRPr="00FB5A69">
        <w:rPr>
          <w:rFonts w:eastAsiaTheme="minorEastAsia"/>
          <w:b/>
          <w:i/>
        </w:rPr>
        <w:t>e</w:t>
      </w:r>
      <w:r>
        <w:rPr>
          <w:rFonts w:eastAsiaTheme="minorEastAsia"/>
        </w:rPr>
        <w:t xml:space="preserve"> is the eccentricity. Note this equation is transcendental, which means it cannot be solved for </w:t>
      </w:r>
      <w:r w:rsidRPr="00F81CB2">
        <w:rPr>
          <w:rFonts w:eastAsiaTheme="minorEastAsia"/>
          <w:b/>
          <w:i/>
        </w:rPr>
        <w:t>E</w:t>
      </w:r>
      <w:r>
        <w:rPr>
          <w:rFonts w:eastAsiaTheme="minorEastAsia"/>
        </w:rPr>
        <w:t xml:space="preserve"> algebraically. Use numerical analysis to approximate a root with accuracy 1x10</w:t>
      </w:r>
      <w:r w:rsidRPr="00261B30">
        <w:rPr>
          <w:rFonts w:eastAsiaTheme="minorEastAsia"/>
          <w:vertAlign w:val="superscript"/>
        </w:rPr>
        <w:t>-9</w:t>
      </w:r>
      <w:r>
        <w:rPr>
          <w:rFonts w:eastAsiaTheme="minorEastAsia"/>
        </w:rPr>
        <w:t xml:space="preserve">. You can find information about Newton’s Method here: </w:t>
      </w:r>
      <w:hyperlink r:id="rId27" w:history="1">
        <w:r w:rsidRPr="00700C62">
          <w:rPr>
            <w:rStyle w:val="Hyperlink"/>
            <w:rFonts w:eastAsiaTheme="minorEastAsia"/>
          </w:rPr>
          <w:t>https://en.wikipedia.org/wiki/Newton’s_method</w:t>
        </w:r>
      </w:hyperlink>
      <w:r>
        <w:rPr>
          <w:rFonts w:eastAsiaTheme="minorEastAsia"/>
        </w:rPr>
        <w:t>. Try to implement it recursively.</w:t>
      </w:r>
    </w:p>
    <w:p w:rsidR="00261B30" w:rsidRDefault="00261B30" w:rsidP="00261B30">
      <w:r>
        <w:t xml:space="preserve">The </w:t>
      </w:r>
      <w:r w:rsidRPr="00BA1772">
        <w:rPr>
          <w:b/>
        </w:rPr>
        <w:t>input</w:t>
      </w:r>
      <w:r>
        <w:t xml:space="preserve"> comes as </w:t>
      </w:r>
      <w:r w:rsidRPr="0038131A">
        <w:rPr>
          <w:b/>
        </w:rPr>
        <w:t>two number parameters</w:t>
      </w:r>
      <w:r>
        <w:t>. The first parameter is the current mean anomaly in radians and the second is the orbital eccentricity of the body.</w:t>
      </w:r>
    </w:p>
    <w:p w:rsidR="00261B30" w:rsidRDefault="00261B30" w:rsidP="00261B30">
      <w:r>
        <w:t xml:space="preserve">The </w:t>
      </w:r>
      <w:r w:rsidRPr="00BA1772">
        <w:rPr>
          <w:b/>
        </w:rPr>
        <w:t>output</w:t>
      </w:r>
      <w:r>
        <w:t xml:space="preserve"> is an approximation of the eccentric anomaly and should be printed on the console. Display only the significant digits.</w:t>
      </w:r>
    </w:p>
    <w:p w:rsidR="00261B30" w:rsidRDefault="00261B30" w:rsidP="00261B30">
      <w:pPr>
        <w:pStyle w:val="Heading3"/>
      </w:pPr>
      <w:r>
        <w:t>Examples</w:t>
      </w:r>
    </w:p>
    <w:tbl>
      <w:tblPr>
        <w:tblStyle w:val="TableGrid"/>
        <w:tblW w:w="9998" w:type="dxa"/>
        <w:tblInd w:w="23" w:type="dxa"/>
        <w:tblLayout w:type="fixed"/>
        <w:tblCellMar>
          <w:top w:w="57" w:type="dxa"/>
          <w:left w:w="85" w:type="dxa"/>
          <w:bottom w:w="57" w:type="dxa"/>
          <w:right w:w="85" w:type="dxa"/>
        </w:tblCellMar>
        <w:tblLook w:val="04A0" w:firstRow="1" w:lastRow="0" w:firstColumn="1" w:lastColumn="0" w:noHBand="0" w:noVBand="1"/>
      </w:tblPr>
      <w:tblGrid>
        <w:gridCol w:w="3118"/>
        <w:gridCol w:w="1701"/>
        <w:gridCol w:w="360"/>
        <w:gridCol w:w="3118"/>
        <w:gridCol w:w="1701"/>
      </w:tblGrid>
      <w:tr w:rsidR="00261B30" w:rsidRPr="00603773" w:rsidTr="00FF0200">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c>
          <w:tcPr>
            <w:tcW w:w="360" w:type="dxa"/>
            <w:vMerge w:val="restart"/>
            <w:tcBorders>
              <w:top w:val="nil"/>
            </w:tcBorders>
            <w:shd w:val="clear" w:color="auto" w:fill="auto"/>
          </w:tcPr>
          <w:p w:rsidR="00261B30" w:rsidRPr="00603773" w:rsidRDefault="00261B30" w:rsidP="00FF0200">
            <w:pPr>
              <w:spacing w:before="0" w:after="0"/>
              <w:jc w:val="center"/>
              <w:rPr>
                <w:b/>
              </w:rPr>
            </w:pPr>
          </w:p>
        </w:tc>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r>
      <w:tr w:rsidR="00261B30" w:rsidRPr="0095466F" w:rsidTr="00FF0200">
        <w:tc>
          <w:tcPr>
            <w:tcW w:w="3118" w:type="dxa"/>
          </w:tcPr>
          <w:p w:rsidR="00261B30" w:rsidRPr="0095466F" w:rsidRDefault="00261B30" w:rsidP="00FF0200">
            <w:pPr>
              <w:spacing w:before="0" w:after="0"/>
              <w:rPr>
                <w:rFonts w:ascii="Consolas" w:hAnsi="Consolas"/>
                <w:noProof/>
              </w:rPr>
            </w:pPr>
            <w:r>
              <w:rPr>
                <w:rFonts w:ascii="Consolas" w:hAnsi="Consolas"/>
                <w:noProof/>
              </w:rPr>
              <w:t>1, 0</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C25696">
              <w:rPr>
                <w:rFonts w:ascii="Consolas" w:eastAsia="Times New Roman" w:hAnsi="Consolas" w:cs="Courier New"/>
                <w:color w:val="000000"/>
                <w:szCs w:val="20"/>
              </w:rPr>
              <w:t>1</w:t>
            </w:r>
          </w:p>
        </w:tc>
        <w:tc>
          <w:tcPr>
            <w:tcW w:w="360" w:type="dxa"/>
            <w:vMerge/>
            <w:tcBorders>
              <w:bottom w:val="nil"/>
            </w:tcBorders>
          </w:tcPr>
          <w:p w:rsidR="00261B30" w:rsidRPr="0095466F" w:rsidRDefault="00261B30" w:rsidP="00FF0200">
            <w:pPr>
              <w:spacing w:before="0" w:after="0"/>
              <w:rPr>
                <w:rFonts w:ascii="Consolas" w:hAnsi="Consolas"/>
                <w:bCs/>
              </w:rPr>
            </w:pPr>
          </w:p>
        </w:tc>
        <w:tc>
          <w:tcPr>
            <w:tcW w:w="3118" w:type="dxa"/>
          </w:tcPr>
          <w:p w:rsidR="00261B30" w:rsidRPr="0095466F" w:rsidRDefault="00261B30" w:rsidP="00FF0200">
            <w:pPr>
              <w:spacing w:before="0" w:after="0"/>
              <w:rPr>
                <w:rFonts w:ascii="Consolas" w:hAnsi="Consolas"/>
                <w:noProof/>
              </w:rPr>
            </w:pPr>
            <w:r>
              <w:rPr>
                <w:rFonts w:ascii="Consolas" w:hAnsi="Consolas"/>
                <w:noProof/>
              </w:rPr>
              <w:t>3.1415926535, 0.75</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Pr>
                <w:rFonts w:ascii="Consolas" w:eastAsia="Times New Roman" w:hAnsi="Consolas" w:cs="Courier New"/>
                <w:color w:val="000000"/>
                <w:szCs w:val="20"/>
              </w:rPr>
              <w:t>3.141592654</w:t>
            </w:r>
          </w:p>
        </w:tc>
      </w:tr>
    </w:tbl>
    <w:p w:rsidR="00261B30" w:rsidRDefault="00261B30" w:rsidP="00261B30"/>
    <w:tbl>
      <w:tblPr>
        <w:tblStyle w:val="TableGrid"/>
        <w:tblW w:w="9998" w:type="dxa"/>
        <w:tblInd w:w="23" w:type="dxa"/>
        <w:tblLayout w:type="fixed"/>
        <w:tblCellMar>
          <w:top w:w="57" w:type="dxa"/>
          <w:left w:w="85" w:type="dxa"/>
          <w:bottom w:w="57" w:type="dxa"/>
          <w:right w:w="85" w:type="dxa"/>
        </w:tblCellMar>
        <w:tblLook w:val="04A0" w:firstRow="1" w:lastRow="0" w:firstColumn="1" w:lastColumn="0" w:noHBand="0" w:noVBand="1"/>
      </w:tblPr>
      <w:tblGrid>
        <w:gridCol w:w="3118"/>
        <w:gridCol w:w="1701"/>
        <w:gridCol w:w="360"/>
        <w:gridCol w:w="3118"/>
        <w:gridCol w:w="1701"/>
      </w:tblGrid>
      <w:tr w:rsidR="00261B30" w:rsidRPr="00603773" w:rsidTr="00FF0200">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c>
          <w:tcPr>
            <w:tcW w:w="360" w:type="dxa"/>
            <w:vMerge w:val="restart"/>
            <w:tcBorders>
              <w:top w:val="nil"/>
            </w:tcBorders>
            <w:shd w:val="clear" w:color="auto" w:fill="auto"/>
          </w:tcPr>
          <w:p w:rsidR="00261B30" w:rsidRPr="00603773" w:rsidRDefault="00261B30" w:rsidP="00FF0200">
            <w:pPr>
              <w:spacing w:before="0" w:after="0"/>
              <w:jc w:val="center"/>
              <w:rPr>
                <w:b/>
              </w:rPr>
            </w:pPr>
          </w:p>
        </w:tc>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r>
      <w:tr w:rsidR="00261B30" w:rsidRPr="0095466F" w:rsidTr="00FF0200">
        <w:tc>
          <w:tcPr>
            <w:tcW w:w="3118" w:type="dxa"/>
          </w:tcPr>
          <w:p w:rsidR="00261B30" w:rsidRPr="0095466F" w:rsidRDefault="00261B30" w:rsidP="00FF0200">
            <w:pPr>
              <w:spacing w:before="0" w:after="0"/>
              <w:rPr>
                <w:rFonts w:ascii="Consolas" w:hAnsi="Consolas"/>
                <w:noProof/>
              </w:rPr>
            </w:pPr>
            <w:r>
              <w:rPr>
                <w:rFonts w:ascii="Consolas" w:hAnsi="Consolas"/>
                <w:noProof/>
              </w:rPr>
              <w:t>0.25, 0.99</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9132DA">
              <w:rPr>
                <w:rFonts w:ascii="Consolas" w:eastAsia="Times New Roman" w:hAnsi="Consolas" w:cs="Courier New"/>
                <w:color w:val="000000"/>
                <w:szCs w:val="20"/>
              </w:rPr>
              <w:t>1.156077258</w:t>
            </w:r>
          </w:p>
        </w:tc>
        <w:tc>
          <w:tcPr>
            <w:tcW w:w="360" w:type="dxa"/>
            <w:vMerge/>
            <w:tcBorders>
              <w:bottom w:val="nil"/>
            </w:tcBorders>
          </w:tcPr>
          <w:p w:rsidR="00261B30" w:rsidRPr="0095466F" w:rsidRDefault="00261B30" w:rsidP="00FF0200">
            <w:pPr>
              <w:spacing w:before="0" w:after="0"/>
              <w:rPr>
                <w:rFonts w:ascii="Consolas" w:hAnsi="Consolas"/>
                <w:bCs/>
              </w:rPr>
            </w:pPr>
          </w:p>
        </w:tc>
        <w:tc>
          <w:tcPr>
            <w:tcW w:w="3118" w:type="dxa"/>
          </w:tcPr>
          <w:p w:rsidR="00261B30" w:rsidRPr="0095466F" w:rsidRDefault="00261B30" w:rsidP="00FF0200">
            <w:pPr>
              <w:spacing w:before="0" w:after="0"/>
              <w:rPr>
                <w:rFonts w:ascii="Consolas" w:hAnsi="Consolas"/>
                <w:noProof/>
              </w:rPr>
            </w:pPr>
            <w:r>
              <w:rPr>
                <w:rFonts w:ascii="Consolas" w:hAnsi="Consolas"/>
                <w:noProof/>
              </w:rPr>
              <w:t>4.8, 0.2</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9132DA">
              <w:rPr>
                <w:rFonts w:ascii="Consolas" w:eastAsia="Times New Roman" w:hAnsi="Consolas" w:cs="Courier New"/>
                <w:color w:val="000000"/>
                <w:szCs w:val="20"/>
              </w:rPr>
              <w:t>4.601234265</w:t>
            </w:r>
          </w:p>
        </w:tc>
      </w:tr>
    </w:tbl>
    <w:p w:rsidR="00261B30" w:rsidRDefault="00261B30" w:rsidP="00261B30"/>
    <w:p w:rsidR="00261B30" w:rsidRDefault="00261B30" w:rsidP="00261B30">
      <w:r>
        <w:br w:type="page"/>
      </w:r>
    </w:p>
    <w:p w:rsidR="00261B30" w:rsidRDefault="00261B30" w:rsidP="00261B30">
      <w:pPr>
        <w:pStyle w:val="Heading3"/>
      </w:pPr>
      <w:r>
        <w:lastRenderedPageBreak/>
        <w:t>Hints</w:t>
      </w:r>
    </w:p>
    <w:p w:rsidR="00261B30" w:rsidRDefault="00261B30" w:rsidP="00261B30">
      <w:r>
        <w:t>Newton’s method works with functions that equal zero. We shift the variables around to arrive at the following form:</w:t>
      </w:r>
    </w:p>
    <w:p w:rsidR="00261B30" w:rsidRPr="00E26EF0" w:rsidRDefault="00261B30" w:rsidP="00261B30">
      <w:pPr>
        <w:jc w:val="center"/>
        <w:rPr>
          <w:rFonts w:eastAsiaTheme="minorEastAsia"/>
        </w:rPr>
      </w:pPr>
      <w:r>
        <w:rPr>
          <w:noProof/>
        </w:rPr>
        <w:drawing>
          <wp:inline distT="0" distB="0" distL="0" distR="0" wp14:anchorId="39DFA59E" wp14:editId="588CF16B">
            <wp:extent cx="2031784" cy="281354"/>
            <wp:effectExtent l="0" t="0" r="698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85870" cy="302691"/>
                    </a:xfrm>
                    <a:prstGeom prst="rect">
                      <a:avLst/>
                    </a:prstGeom>
                  </pic:spPr>
                </pic:pic>
              </a:graphicData>
            </a:graphic>
          </wp:inline>
        </w:drawing>
      </w:r>
    </w:p>
    <w:p w:rsidR="00261B30" w:rsidRDefault="00261B30" w:rsidP="00261B30">
      <w:r>
        <w:rPr>
          <w:rFonts w:eastAsiaTheme="minorEastAsia"/>
        </w:rPr>
        <w:t xml:space="preserve">Not coincidentally, this is also our progress check – as we look for a closer approximation for </w:t>
      </w:r>
      <w:r w:rsidRPr="00E26EF0">
        <w:rPr>
          <w:rFonts w:eastAsiaTheme="minorEastAsia"/>
          <w:b/>
          <w:i/>
        </w:rPr>
        <w:t>E</w:t>
      </w:r>
      <w:r w:rsidRPr="00E26EF0">
        <w:rPr>
          <w:rFonts w:eastAsiaTheme="minorEastAsia"/>
        </w:rPr>
        <w:t>,</w:t>
      </w:r>
      <w:r>
        <w:rPr>
          <w:rFonts w:eastAsiaTheme="minorEastAsia"/>
        </w:rPr>
        <w:t xml:space="preserve"> the solution of this equation will be closer to zero. Once it’s within the aforementioned </w:t>
      </w:r>
      <w:r w:rsidRPr="00747519">
        <w:rPr>
          <w:rStyle w:val="Strong"/>
          <w:i/>
        </w:rPr>
        <w:t>epsilon</w:t>
      </w:r>
      <w:r>
        <w:rPr>
          <w:rFonts w:eastAsiaTheme="minorEastAsia"/>
        </w:rPr>
        <w:t xml:space="preserve"> (required accuracy), we stop iterating and print the result. When implementing recursively, this condition will be the bottom of our recursion.</w:t>
      </w:r>
      <w:r>
        <w:t xml:space="preserve"> The last bit we need is the first derivative of the function:</w:t>
      </w:r>
    </w:p>
    <w:p w:rsidR="00261B30" w:rsidRPr="00261B30" w:rsidRDefault="00261B30" w:rsidP="00261B30">
      <w:pPr>
        <w:jc w:val="center"/>
      </w:pPr>
      <w:r>
        <w:rPr>
          <w:noProof/>
        </w:rPr>
        <w:drawing>
          <wp:inline distT="0" distB="0" distL="0" distR="0" wp14:anchorId="1DC5ACCB" wp14:editId="1C639308">
            <wp:extent cx="1379475" cy="2489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68487" cy="265010"/>
                    </a:xfrm>
                    <a:prstGeom prst="rect">
                      <a:avLst/>
                    </a:prstGeom>
                  </pic:spPr>
                </pic:pic>
              </a:graphicData>
            </a:graphic>
          </wp:inline>
        </w:drawing>
      </w:r>
    </w:p>
    <w:p w:rsidR="00261B30" w:rsidRDefault="00261B30" w:rsidP="00261B30">
      <w:pPr>
        <w:rPr>
          <w:rFonts w:eastAsiaTheme="minorEastAsia"/>
        </w:rPr>
      </w:pPr>
      <w:r>
        <w:rPr>
          <w:rFonts w:eastAsiaTheme="minorEastAsia"/>
        </w:rPr>
        <w:t>And to plug it all in</w:t>
      </w:r>
      <w:r w:rsidR="00081DEE">
        <w:rPr>
          <w:rFonts w:eastAsiaTheme="minorEastAsia"/>
        </w:rPr>
        <w:t>to</w:t>
      </w:r>
      <w:r>
        <w:rPr>
          <w:rFonts w:eastAsiaTheme="minorEastAsia"/>
        </w:rPr>
        <w:t xml:space="preserve"> Newton’s equation:</w:t>
      </w:r>
    </w:p>
    <w:p w:rsidR="00261B30" w:rsidRPr="00747519" w:rsidRDefault="00261B30" w:rsidP="00261B30">
      <w:pPr>
        <w:jc w:val="center"/>
        <w:rPr>
          <w:rFonts w:eastAsiaTheme="minorEastAsia"/>
        </w:rPr>
      </w:pPr>
      <w:r>
        <w:rPr>
          <w:noProof/>
        </w:rPr>
        <w:drawing>
          <wp:inline distT="0" distB="0" distL="0" distR="0" wp14:anchorId="1F8C63A4" wp14:editId="7FBBFEAD">
            <wp:extent cx="1246985" cy="47108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02675" cy="492121"/>
                    </a:xfrm>
                    <a:prstGeom prst="rect">
                      <a:avLst/>
                    </a:prstGeom>
                  </pic:spPr>
                </pic:pic>
              </a:graphicData>
            </a:graphic>
          </wp:inline>
        </w:drawing>
      </w:r>
    </w:p>
    <w:p w:rsidR="00261B30" w:rsidRPr="009132DA" w:rsidRDefault="00261B30" w:rsidP="00261B30">
      <w:r>
        <w:rPr>
          <w:rFonts w:eastAsiaTheme="minorEastAsia"/>
        </w:rPr>
        <w:t xml:space="preserve">Where </w:t>
      </w:r>
      <w:r w:rsidRPr="00747519">
        <w:rPr>
          <w:rFonts w:eastAsiaTheme="minorEastAsia"/>
          <w:b/>
          <w:i/>
        </w:rPr>
        <w:t>E</w:t>
      </w:r>
      <w:r w:rsidRPr="00747519">
        <w:rPr>
          <w:rFonts w:eastAsiaTheme="minorEastAsia"/>
          <w:b/>
          <w:i/>
          <w:vertAlign w:val="subscript"/>
        </w:rPr>
        <w:t>0</w:t>
      </w:r>
      <w:r>
        <w:rPr>
          <w:rFonts w:eastAsiaTheme="minorEastAsia"/>
        </w:rPr>
        <w:t xml:space="preserve"> is the result of the previous iteration and </w:t>
      </w:r>
      <w:r w:rsidRPr="00747519">
        <w:rPr>
          <w:rFonts w:eastAsiaTheme="minorEastAsia"/>
          <w:b/>
          <w:i/>
        </w:rPr>
        <w:t>E</w:t>
      </w:r>
      <w:r w:rsidRPr="00747519">
        <w:rPr>
          <w:rFonts w:eastAsiaTheme="minorEastAsia"/>
          <w:b/>
          <w:i/>
          <w:vertAlign w:val="subscript"/>
        </w:rPr>
        <w:t>1</w:t>
      </w:r>
      <w:r>
        <w:rPr>
          <w:rFonts w:eastAsiaTheme="minorEastAsia"/>
        </w:rPr>
        <w:t xml:space="preserve"> will be the result of the current iteration. When beginning the iteration, pick an initial value </w:t>
      </w:r>
      <w:r w:rsidR="00081DEE">
        <w:rPr>
          <w:rFonts w:eastAsiaTheme="minorEastAsia"/>
        </w:rPr>
        <w:t>for</w:t>
      </w:r>
      <w:r>
        <w:rPr>
          <w:rFonts w:eastAsiaTheme="minorEastAsia"/>
        </w:rPr>
        <w:t xml:space="preserve"> </w:t>
      </w:r>
      <w:r w:rsidRPr="00747519">
        <w:rPr>
          <w:rFonts w:eastAsiaTheme="minorEastAsia"/>
          <w:b/>
          <w:i/>
        </w:rPr>
        <w:t>E</w:t>
      </w:r>
      <w:r w:rsidRPr="00747519">
        <w:rPr>
          <w:rFonts w:eastAsiaTheme="minorEastAsia"/>
          <w:b/>
          <w:i/>
          <w:vertAlign w:val="subscript"/>
        </w:rPr>
        <w:t>0</w:t>
      </w:r>
      <w:r>
        <w:rPr>
          <w:rFonts w:eastAsiaTheme="minorEastAsia"/>
        </w:rPr>
        <w:t xml:space="preserve"> that might be close enough to our desired result (chose a value that is either zero or equal to the mean anomaly).</w:t>
      </w:r>
    </w:p>
    <w:p w:rsidR="009B4FF5" w:rsidRPr="005A62BD" w:rsidRDefault="009B4FF5" w:rsidP="00B67D59">
      <w:pPr>
        <w:rPr>
          <w:noProof/>
        </w:rPr>
      </w:pPr>
    </w:p>
    <w:sectPr w:rsidR="009B4FF5" w:rsidRPr="005A62BD" w:rsidSect="009254B7">
      <w:headerReference w:type="default" r:id="rId31"/>
      <w:footerReference w:type="default" r:id="rId3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37C4" w:rsidRDefault="00D237C4" w:rsidP="008068A2">
      <w:pPr>
        <w:spacing w:after="0" w:line="240" w:lineRule="auto"/>
      </w:pPr>
      <w:r>
        <w:separator/>
      </w:r>
    </w:p>
  </w:endnote>
  <w:endnote w:type="continuationSeparator" w:id="0">
    <w:p w:rsidR="00D237C4" w:rsidRDefault="00D237C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0B5E" w:rsidRPr="00AC77AD" w:rsidRDefault="00E80B5E" w:rsidP="007C2AE6">
    <w:pPr>
      <w:pStyle w:val="Footer"/>
    </w:pPr>
    <w:r>
      <w:rPr>
        <w:noProof/>
      </w:rPr>
      <w:drawing>
        <wp:anchor distT="0" distB="0" distL="114300" distR="114300" simplePos="0" relativeHeight="251659264" behindDoc="0" locked="0" layoutInCell="1" allowOverlap="1" wp14:anchorId="69E7752C" wp14:editId="6F86F837">
          <wp:simplePos x="0" y="0"/>
          <wp:positionH relativeFrom="margin">
            <wp:align>left</wp:align>
          </wp:positionH>
          <wp:positionV relativeFrom="paragraph">
            <wp:posOffset>197485</wp:posOffset>
          </wp:positionV>
          <wp:extent cx="1431290" cy="359410"/>
          <wp:effectExtent l="0" t="0" r="0" b="2540"/>
          <wp:wrapSquare wrapText="bothSides"/>
          <wp:docPr id="83"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27ED5104" wp14:editId="5649C3D2">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60288" behindDoc="0" locked="0" layoutInCell="1" allowOverlap="1" wp14:anchorId="66EA200F" wp14:editId="3EDCD84F">
              <wp:simplePos x="0" y="0"/>
              <wp:positionH relativeFrom="column">
                <wp:posOffset>-1270</wp:posOffset>
              </wp:positionH>
              <wp:positionV relativeFrom="paragraph">
                <wp:posOffset>66039</wp:posOffset>
              </wp:positionV>
              <wp:extent cx="6614160" cy="0"/>
              <wp:effectExtent l="0" t="0" r="34290" b="19050"/>
              <wp:wrapNone/>
              <wp:docPr id="7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B54DD19"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A3Cd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9632804" wp14:editId="2C02E8B6">
              <wp:simplePos x="0" y="0"/>
              <wp:positionH relativeFrom="column">
                <wp:posOffset>5647055</wp:posOffset>
              </wp:positionH>
              <wp:positionV relativeFrom="paragraph">
                <wp:posOffset>342265</wp:posOffset>
              </wp:positionV>
              <wp:extent cx="900430" cy="201930"/>
              <wp:effectExtent l="0" t="0" r="13970" b="7620"/>
              <wp:wrapNone/>
              <wp:docPr id="8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E80B5E" w:rsidRPr="008C2B83" w:rsidRDefault="00E80B5E"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9632804"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" filled="f" stroked="f" strokeweight=".5pt">
              <v:textbox inset="0,0,0,0">
                <w:txbxContent>
                  <w:p w:rsidR="00E80B5E" w:rsidRPr="008C2B83" w:rsidRDefault="00E80B5E"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12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6A65DFF" wp14:editId="3770A4E0">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E80B5E" w:rsidRDefault="00E80B5E" w:rsidP="007C2A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6A65DFF"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" filled="f" stroked="f" strokeweight=".5pt">
              <v:textbox inset=".5mm,0,0,0">
                <w:txbxContent>
                  <w:p w:rsidR="00E80B5E" w:rsidRDefault="00E80B5E" w:rsidP="007C2AE6">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77209C7" wp14:editId="6CEE006A">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80B5E" w:rsidRDefault="00E80B5E" w:rsidP="007C2AE6">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E80B5E" w:rsidRDefault="00E80B5E" w:rsidP="007C2AE6">
                          <w:pPr>
                            <w:spacing w:after="0" w:line="240" w:lineRule="auto"/>
                            <w:ind w:left="567" w:firstLine="340"/>
                            <w:rPr>
                              <w:sz w:val="19"/>
                              <w:szCs w:val="19"/>
                            </w:rPr>
                          </w:pPr>
                          <w:r w:rsidRPr="00D94A22">
                            <w:rPr>
                              <w:noProof/>
                              <w:sz w:val="20"/>
                              <w:szCs w:val="20"/>
                            </w:rPr>
                            <w:drawing>
                              <wp:inline distT="0" distB="0" distL="0" distR="0" wp14:anchorId="6C47DF25" wp14:editId="1C488D73">
                                <wp:extent cx="167005" cy="203387"/>
                                <wp:effectExtent l="0" t="0" r="4445" b="6350"/>
                                <wp:docPr id="84"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66723C2" wp14:editId="5DD39F0B">
                                <wp:extent cx="171450" cy="205105"/>
                                <wp:effectExtent l="0" t="0" r="0" b="4445"/>
                                <wp:docPr id="85"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1A895379" wp14:editId="215400B5">
                                <wp:extent cx="200152" cy="200152"/>
                                <wp:effectExtent l="0" t="0" r="9525" b="9525"/>
                                <wp:docPr id="86"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2EABD8A0" wp14:editId="11A246CC">
                                <wp:extent cx="200152" cy="200152"/>
                                <wp:effectExtent l="0" t="0" r="9525" b="9525"/>
                                <wp:docPr id="87"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1982BD54" wp14:editId="47A6025A">
                                <wp:extent cx="200152" cy="200152"/>
                                <wp:effectExtent l="0" t="0" r="9525" b="9525"/>
                                <wp:docPr id="88"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6B5116F" wp14:editId="2B6AA7E4">
                                <wp:extent cx="190500" cy="190500"/>
                                <wp:effectExtent l="0" t="0" r="0" b="0"/>
                                <wp:docPr id="89"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5B7A421" wp14:editId="612058B5">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0F805FA" wp14:editId="360A02B7">
                                <wp:extent cx="200152" cy="200152"/>
                                <wp:effectExtent l="0" t="0" r="9525" b="9525"/>
                                <wp:docPr id="9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916F77B" wp14:editId="4120EAB9">
                                <wp:extent cx="215153" cy="209247"/>
                                <wp:effectExtent l="0" t="0" r="0" b="635"/>
                                <wp:docPr id="9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6D98829" wp14:editId="02495548">
                                <wp:extent cx="200152" cy="200152"/>
                                <wp:effectExtent l="0" t="0" r="9525" b="9525"/>
                                <wp:docPr id="9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77209C7"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rsidR="00E80B5E" w:rsidRDefault="00E80B5E" w:rsidP="007C2AE6">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E80B5E" w:rsidRDefault="00E80B5E" w:rsidP="007C2AE6">
                    <w:pPr>
                      <w:spacing w:after="0" w:line="240" w:lineRule="auto"/>
                      <w:ind w:left="567" w:firstLine="340"/>
                      <w:rPr>
                        <w:sz w:val="19"/>
                        <w:szCs w:val="19"/>
                      </w:rPr>
                    </w:pPr>
                    <w:r w:rsidRPr="00D94A22">
                      <w:rPr>
                        <w:noProof/>
                        <w:sz w:val="20"/>
                        <w:szCs w:val="20"/>
                      </w:rPr>
                      <w:drawing>
                        <wp:inline distT="0" distB="0" distL="0" distR="0" wp14:anchorId="6C47DF25" wp14:editId="1C488D73">
                          <wp:extent cx="167005" cy="203387"/>
                          <wp:effectExtent l="0" t="0" r="4445" b="6350"/>
                          <wp:docPr id="84"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66723C2" wp14:editId="5DD39F0B">
                          <wp:extent cx="171450" cy="205105"/>
                          <wp:effectExtent l="0" t="0" r="0" b="4445"/>
                          <wp:docPr id="85"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1A895379" wp14:editId="215400B5">
                          <wp:extent cx="200152" cy="200152"/>
                          <wp:effectExtent l="0" t="0" r="9525" b="9525"/>
                          <wp:docPr id="86"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2EABD8A0" wp14:editId="11A246CC">
                          <wp:extent cx="200152" cy="200152"/>
                          <wp:effectExtent l="0" t="0" r="9525" b="9525"/>
                          <wp:docPr id="87"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1982BD54" wp14:editId="47A6025A">
                          <wp:extent cx="200152" cy="200152"/>
                          <wp:effectExtent l="0" t="0" r="9525" b="9525"/>
                          <wp:docPr id="88"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6B5116F" wp14:editId="2B6AA7E4">
                          <wp:extent cx="190500" cy="190500"/>
                          <wp:effectExtent l="0" t="0" r="0" b="0"/>
                          <wp:docPr id="89"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5B7A421" wp14:editId="612058B5">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0F805FA" wp14:editId="360A02B7">
                          <wp:extent cx="200152" cy="200152"/>
                          <wp:effectExtent l="0" t="0" r="9525" b="9525"/>
                          <wp:docPr id="9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916F77B" wp14:editId="4120EAB9">
                          <wp:extent cx="215153" cy="209247"/>
                          <wp:effectExtent l="0" t="0" r="0" b="635"/>
                          <wp:docPr id="9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6D98829" wp14:editId="02495548">
                          <wp:extent cx="200152" cy="200152"/>
                          <wp:effectExtent l="0" t="0" r="9525" b="9525"/>
                          <wp:docPr id="9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rsidR="006E57FB" w:rsidRPr="00AC77AD" w:rsidRDefault="006E57FB"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37C4" w:rsidRDefault="00D237C4" w:rsidP="008068A2">
      <w:pPr>
        <w:spacing w:after="0" w:line="240" w:lineRule="auto"/>
      </w:pPr>
      <w:r>
        <w:separator/>
      </w:r>
    </w:p>
  </w:footnote>
  <w:footnote w:type="continuationSeparator" w:id="0">
    <w:p w:rsidR="00D237C4" w:rsidRDefault="00D237C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D6A34"/>
    <w:multiLevelType w:val="hybridMultilevel"/>
    <w:tmpl w:val="572C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2D7BD1"/>
    <w:multiLevelType w:val="hybridMultilevel"/>
    <w:tmpl w:val="9428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CB2DD9"/>
    <w:multiLevelType w:val="hybridMultilevel"/>
    <w:tmpl w:val="508E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367403"/>
    <w:multiLevelType w:val="hybridMultilevel"/>
    <w:tmpl w:val="4CF8342C"/>
    <w:lvl w:ilvl="0" w:tplc="FAC611B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D947048"/>
    <w:multiLevelType w:val="hybridMultilevel"/>
    <w:tmpl w:val="8708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5C2B0C"/>
    <w:multiLevelType w:val="hybridMultilevel"/>
    <w:tmpl w:val="615C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1"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2"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5755D"/>
    <w:multiLevelType w:val="hybridMultilevel"/>
    <w:tmpl w:val="7E68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4D0DD0"/>
    <w:multiLevelType w:val="hybridMultilevel"/>
    <w:tmpl w:val="4170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677214"/>
    <w:multiLevelType w:val="hybridMultilevel"/>
    <w:tmpl w:val="898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1"/>
  </w:num>
  <w:num w:numId="4">
    <w:abstractNumId w:val="25"/>
  </w:num>
  <w:num w:numId="5">
    <w:abstractNumId w:val="26"/>
  </w:num>
  <w:num w:numId="6">
    <w:abstractNumId w:val="33"/>
  </w:num>
  <w:num w:numId="7">
    <w:abstractNumId w:val="4"/>
  </w:num>
  <w:num w:numId="8">
    <w:abstractNumId w:val="9"/>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6"/>
  </w:num>
  <w:num w:numId="13">
    <w:abstractNumId w:val="3"/>
  </w:num>
  <w:num w:numId="14">
    <w:abstractNumId w:val="24"/>
  </w:num>
  <w:num w:numId="15">
    <w:abstractNumId w:val="19"/>
  </w:num>
  <w:num w:numId="16">
    <w:abstractNumId w:val="31"/>
  </w:num>
  <w:num w:numId="17">
    <w:abstractNumId w:val="36"/>
  </w:num>
  <w:num w:numId="18">
    <w:abstractNumId w:val="6"/>
  </w:num>
  <w:num w:numId="19">
    <w:abstractNumId w:val="18"/>
  </w:num>
  <w:num w:numId="20">
    <w:abstractNumId w:val="2"/>
  </w:num>
  <w:num w:numId="21">
    <w:abstractNumId w:val="22"/>
  </w:num>
  <w:num w:numId="22">
    <w:abstractNumId w:val="27"/>
  </w:num>
  <w:num w:numId="23">
    <w:abstractNumId w:val="34"/>
  </w:num>
  <w:num w:numId="24">
    <w:abstractNumId w:val="7"/>
  </w:num>
  <w:num w:numId="25">
    <w:abstractNumId w:val="40"/>
  </w:num>
  <w:num w:numId="26">
    <w:abstractNumId w:val="41"/>
  </w:num>
  <w:num w:numId="27">
    <w:abstractNumId w:val="8"/>
  </w:num>
  <w:num w:numId="28">
    <w:abstractNumId w:val="10"/>
  </w:num>
  <w:num w:numId="29">
    <w:abstractNumId w:val="15"/>
  </w:num>
  <w:num w:numId="30">
    <w:abstractNumId w:val="20"/>
  </w:num>
  <w:num w:numId="31">
    <w:abstractNumId w:val="13"/>
  </w:num>
  <w:num w:numId="32">
    <w:abstractNumId w:val="35"/>
  </w:num>
  <w:num w:numId="33">
    <w:abstractNumId w:val="37"/>
  </w:num>
  <w:num w:numId="34">
    <w:abstractNumId w:val="29"/>
  </w:num>
  <w:num w:numId="35">
    <w:abstractNumId w:val="12"/>
  </w:num>
  <w:num w:numId="36">
    <w:abstractNumId w:val="28"/>
  </w:num>
  <w:num w:numId="37">
    <w:abstractNumId w:val="0"/>
  </w:num>
  <w:num w:numId="38">
    <w:abstractNumId w:val="17"/>
  </w:num>
  <w:num w:numId="39">
    <w:abstractNumId w:val="39"/>
  </w:num>
  <w:num w:numId="40">
    <w:abstractNumId w:val="43"/>
  </w:num>
  <w:num w:numId="41">
    <w:abstractNumId w:val="30"/>
  </w:num>
  <w:num w:numId="42">
    <w:abstractNumId w:val="21"/>
  </w:num>
  <w:num w:numId="43">
    <w:abstractNumId w:val="32"/>
  </w:num>
  <w:num w:numId="44">
    <w:abstractNumId w:val="44"/>
  </w:num>
  <w:num w:numId="45">
    <w:abstractNumId w:val="38"/>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7044"/>
    <w:rsid w:val="000136AA"/>
    <w:rsid w:val="00016D20"/>
    <w:rsid w:val="00025F04"/>
    <w:rsid w:val="000548E5"/>
    <w:rsid w:val="00064D15"/>
    <w:rsid w:val="00081DEE"/>
    <w:rsid w:val="00086727"/>
    <w:rsid w:val="0009751A"/>
    <w:rsid w:val="000B39E6"/>
    <w:rsid w:val="000B56F0"/>
    <w:rsid w:val="000F3C1F"/>
    <w:rsid w:val="000F4444"/>
    <w:rsid w:val="00103906"/>
    <w:rsid w:val="0012270F"/>
    <w:rsid w:val="001275B9"/>
    <w:rsid w:val="00127650"/>
    <w:rsid w:val="00142C75"/>
    <w:rsid w:val="00151840"/>
    <w:rsid w:val="001557F6"/>
    <w:rsid w:val="001619DF"/>
    <w:rsid w:val="00164CDC"/>
    <w:rsid w:val="00167CF1"/>
    <w:rsid w:val="00171021"/>
    <w:rsid w:val="00183A2C"/>
    <w:rsid w:val="00192692"/>
    <w:rsid w:val="001A6728"/>
    <w:rsid w:val="001C1FCD"/>
    <w:rsid w:val="001D2464"/>
    <w:rsid w:val="001D6E60"/>
    <w:rsid w:val="001E1161"/>
    <w:rsid w:val="001E2ACE"/>
    <w:rsid w:val="001E3FEF"/>
    <w:rsid w:val="00202683"/>
    <w:rsid w:val="00202CC2"/>
    <w:rsid w:val="00215FCE"/>
    <w:rsid w:val="00261B30"/>
    <w:rsid w:val="00262B43"/>
    <w:rsid w:val="00264287"/>
    <w:rsid w:val="0026589D"/>
    <w:rsid w:val="002664E1"/>
    <w:rsid w:val="002A2D2D"/>
    <w:rsid w:val="002B0473"/>
    <w:rsid w:val="002B7064"/>
    <w:rsid w:val="002D1F91"/>
    <w:rsid w:val="0033212E"/>
    <w:rsid w:val="00333A0A"/>
    <w:rsid w:val="0033490F"/>
    <w:rsid w:val="00361D59"/>
    <w:rsid w:val="0038131A"/>
    <w:rsid w:val="003817EF"/>
    <w:rsid w:val="00382A45"/>
    <w:rsid w:val="003A1601"/>
    <w:rsid w:val="003A5602"/>
    <w:rsid w:val="003B0278"/>
    <w:rsid w:val="003B08DF"/>
    <w:rsid w:val="003B6A53"/>
    <w:rsid w:val="003C1C2E"/>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723E"/>
    <w:rsid w:val="00596357"/>
    <w:rsid w:val="005A62BD"/>
    <w:rsid w:val="005C131C"/>
    <w:rsid w:val="005C6A24"/>
    <w:rsid w:val="005E04CE"/>
    <w:rsid w:val="005E6CC9"/>
    <w:rsid w:val="00600083"/>
    <w:rsid w:val="00604363"/>
    <w:rsid w:val="00624DCF"/>
    <w:rsid w:val="0063342B"/>
    <w:rsid w:val="006354D7"/>
    <w:rsid w:val="00644B3F"/>
    <w:rsid w:val="006660E2"/>
    <w:rsid w:val="00670041"/>
    <w:rsid w:val="00670DFA"/>
    <w:rsid w:val="006719BA"/>
    <w:rsid w:val="00671FE2"/>
    <w:rsid w:val="00673B36"/>
    <w:rsid w:val="00683587"/>
    <w:rsid w:val="00687BB5"/>
    <w:rsid w:val="00695634"/>
    <w:rsid w:val="006A2AE6"/>
    <w:rsid w:val="006C41BF"/>
    <w:rsid w:val="006D239A"/>
    <w:rsid w:val="006D31D9"/>
    <w:rsid w:val="006D46AF"/>
    <w:rsid w:val="006D640C"/>
    <w:rsid w:val="006E2245"/>
    <w:rsid w:val="006E55B4"/>
    <w:rsid w:val="006E57FB"/>
    <w:rsid w:val="006E7E50"/>
    <w:rsid w:val="00704432"/>
    <w:rsid w:val="007051DF"/>
    <w:rsid w:val="0071692E"/>
    <w:rsid w:val="00724DA4"/>
    <w:rsid w:val="00734E7D"/>
    <w:rsid w:val="00735F06"/>
    <w:rsid w:val="00761A1E"/>
    <w:rsid w:val="00763912"/>
    <w:rsid w:val="00770B05"/>
    <w:rsid w:val="00784922"/>
    <w:rsid w:val="00785258"/>
    <w:rsid w:val="00791F02"/>
    <w:rsid w:val="0079324A"/>
    <w:rsid w:val="00794EEE"/>
    <w:rsid w:val="007A635E"/>
    <w:rsid w:val="007C2C37"/>
    <w:rsid w:val="007C365D"/>
    <w:rsid w:val="007C3E81"/>
    <w:rsid w:val="007D1F12"/>
    <w:rsid w:val="007E0960"/>
    <w:rsid w:val="007F177C"/>
    <w:rsid w:val="007F6061"/>
    <w:rsid w:val="00801502"/>
    <w:rsid w:val="008063E1"/>
    <w:rsid w:val="008068A2"/>
    <w:rsid w:val="008105A0"/>
    <w:rsid w:val="00826ED3"/>
    <w:rsid w:val="00830E30"/>
    <w:rsid w:val="00831EEA"/>
    <w:rsid w:val="008422B5"/>
    <w:rsid w:val="00861625"/>
    <w:rsid w:val="008617B5"/>
    <w:rsid w:val="00863C18"/>
    <w:rsid w:val="0087027E"/>
    <w:rsid w:val="00870828"/>
    <w:rsid w:val="0087370B"/>
    <w:rsid w:val="008779AE"/>
    <w:rsid w:val="0088080B"/>
    <w:rsid w:val="008C2B83"/>
    <w:rsid w:val="008C5930"/>
    <w:rsid w:val="008E6CF3"/>
    <w:rsid w:val="008E750B"/>
    <w:rsid w:val="008F202C"/>
    <w:rsid w:val="008F5B43"/>
    <w:rsid w:val="008F5FDB"/>
    <w:rsid w:val="008F6035"/>
    <w:rsid w:val="00902E68"/>
    <w:rsid w:val="00912BC6"/>
    <w:rsid w:val="00920934"/>
    <w:rsid w:val="009254B7"/>
    <w:rsid w:val="00936C4E"/>
    <w:rsid w:val="00941FFF"/>
    <w:rsid w:val="0095466F"/>
    <w:rsid w:val="00955691"/>
    <w:rsid w:val="00961157"/>
    <w:rsid w:val="00976E46"/>
    <w:rsid w:val="009A63C7"/>
    <w:rsid w:val="009B4FF5"/>
    <w:rsid w:val="009C0C39"/>
    <w:rsid w:val="009C6304"/>
    <w:rsid w:val="009C7744"/>
    <w:rsid w:val="009D1805"/>
    <w:rsid w:val="009D57AC"/>
    <w:rsid w:val="00A02545"/>
    <w:rsid w:val="00A02813"/>
    <w:rsid w:val="00A06CF7"/>
    <w:rsid w:val="00A06D89"/>
    <w:rsid w:val="00A17E04"/>
    <w:rsid w:val="00A21073"/>
    <w:rsid w:val="00A2426C"/>
    <w:rsid w:val="00A32EBB"/>
    <w:rsid w:val="00A41120"/>
    <w:rsid w:val="00A45A89"/>
    <w:rsid w:val="00A47F12"/>
    <w:rsid w:val="00A66DE2"/>
    <w:rsid w:val="00A66F06"/>
    <w:rsid w:val="00A70227"/>
    <w:rsid w:val="00A826E2"/>
    <w:rsid w:val="00AA3772"/>
    <w:rsid w:val="00AB106E"/>
    <w:rsid w:val="00AB2224"/>
    <w:rsid w:val="00AC60FE"/>
    <w:rsid w:val="00AC77AD"/>
    <w:rsid w:val="00AD3214"/>
    <w:rsid w:val="00AE05D3"/>
    <w:rsid w:val="00AE6D60"/>
    <w:rsid w:val="00B058CA"/>
    <w:rsid w:val="00B148DD"/>
    <w:rsid w:val="00B17740"/>
    <w:rsid w:val="00B567F6"/>
    <w:rsid w:val="00B63BD7"/>
    <w:rsid w:val="00B63DED"/>
    <w:rsid w:val="00B67D59"/>
    <w:rsid w:val="00B9309B"/>
    <w:rsid w:val="00BA1772"/>
    <w:rsid w:val="00BA1F40"/>
    <w:rsid w:val="00BA4820"/>
    <w:rsid w:val="00BB05FA"/>
    <w:rsid w:val="00BB0D7E"/>
    <w:rsid w:val="00BB5B10"/>
    <w:rsid w:val="00BC56D6"/>
    <w:rsid w:val="00BE22CD"/>
    <w:rsid w:val="00BF1775"/>
    <w:rsid w:val="00BF201D"/>
    <w:rsid w:val="00BF3C41"/>
    <w:rsid w:val="00C0490B"/>
    <w:rsid w:val="00C06FBA"/>
    <w:rsid w:val="00C07904"/>
    <w:rsid w:val="00C11320"/>
    <w:rsid w:val="00C14C80"/>
    <w:rsid w:val="00C355A5"/>
    <w:rsid w:val="00C43B64"/>
    <w:rsid w:val="00C53F37"/>
    <w:rsid w:val="00C600A6"/>
    <w:rsid w:val="00C62A0F"/>
    <w:rsid w:val="00C7705F"/>
    <w:rsid w:val="00C82862"/>
    <w:rsid w:val="00C84E4D"/>
    <w:rsid w:val="00C86A92"/>
    <w:rsid w:val="00C95C26"/>
    <w:rsid w:val="00CA0919"/>
    <w:rsid w:val="00CB27FE"/>
    <w:rsid w:val="00CB3C22"/>
    <w:rsid w:val="00CB75FA"/>
    <w:rsid w:val="00CD5181"/>
    <w:rsid w:val="00CD7485"/>
    <w:rsid w:val="00D01431"/>
    <w:rsid w:val="00D02D55"/>
    <w:rsid w:val="00D22895"/>
    <w:rsid w:val="00D23219"/>
    <w:rsid w:val="00D237C4"/>
    <w:rsid w:val="00D30AFE"/>
    <w:rsid w:val="00D4354E"/>
    <w:rsid w:val="00D43F69"/>
    <w:rsid w:val="00D50831"/>
    <w:rsid w:val="00D55609"/>
    <w:rsid w:val="00D67C0E"/>
    <w:rsid w:val="00D73957"/>
    <w:rsid w:val="00D75B0C"/>
    <w:rsid w:val="00D829DE"/>
    <w:rsid w:val="00D910AA"/>
    <w:rsid w:val="00D9549D"/>
    <w:rsid w:val="00DA284C"/>
    <w:rsid w:val="00DC28E6"/>
    <w:rsid w:val="00DD7A43"/>
    <w:rsid w:val="00DD7BB2"/>
    <w:rsid w:val="00DE1B8E"/>
    <w:rsid w:val="00DE5D78"/>
    <w:rsid w:val="00DF00FA"/>
    <w:rsid w:val="00DF01D4"/>
    <w:rsid w:val="00DF57D8"/>
    <w:rsid w:val="00E0336C"/>
    <w:rsid w:val="00E10E16"/>
    <w:rsid w:val="00E24C6A"/>
    <w:rsid w:val="00E25811"/>
    <w:rsid w:val="00E32F85"/>
    <w:rsid w:val="00E36FD8"/>
    <w:rsid w:val="00E37380"/>
    <w:rsid w:val="00E37C86"/>
    <w:rsid w:val="00E465C4"/>
    <w:rsid w:val="00E63F64"/>
    <w:rsid w:val="00E66FE0"/>
    <w:rsid w:val="00E74623"/>
    <w:rsid w:val="00E80B5E"/>
    <w:rsid w:val="00E86D42"/>
    <w:rsid w:val="00EA1019"/>
    <w:rsid w:val="00EA2D98"/>
    <w:rsid w:val="00EA3B29"/>
    <w:rsid w:val="00EB3AA6"/>
    <w:rsid w:val="00EB7421"/>
    <w:rsid w:val="00EC5A4D"/>
    <w:rsid w:val="00ED0DEA"/>
    <w:rsid w:val="00ED73C4"/>
    <w:rsid w:val="00EE2489"/>
    <w:rsid w:val="00EE613C"/>
    <w:rsid w:val="00EF662B"/>
    <w:rsid w:val="00F11AB3"/>
    <w:rsid w:val="00F17A4E"/>
    <w:rsid w:val="00F20B48"/>
    <w:rsid w:val="00F35DE2"/>
    <w:rsid w:val="00F44ED6"/>
    <w:rsid w:val="00F45A61"/>
    <w:rsid w:val="00F46918"/>
    <w:rsid w:val="00F46DDE"/>
    <w:rsid w:val="00F51CDC"/>
    <w:rsid w:val="00F7033C"/>
    <w:rsid w:val="00F933A8"/>
    <w:rsid w:val="00F94976"/>
    <w:rsid w:val="00F976AD"/>
    <w:rsid w:val="00FB3392"/>
    <w:rsid w:val="00FB43EB"/>
    <w:rsid w:val="00FC3218"/>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A29F5C-645C-461F-AF57-2087CFE5C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0B5E"/>
    <w:pPr>
      <w:spacing w:before="80" w:after="120"/>
    </w:pPr>
  </w:style>
  <w:style w:type="paragraph" w:styleId="Heading1">
    <w:name w:val="heading 1"/>
    <w:basedOn w:val="Normal"/>
    <w:next w:val="Normal"/>
    <w:link w:val="Heading1Char"/>
    <w:uiPriority w:val="9"/>
    <w:qFormat/>
    <w:rsid w:val="00E80B5E"/>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E80B5E"/>
    <w:pPr>
      <w:keepNext/>
      <w:keepLines/>
      <w:numPr>
        <w:numId w:val="30"/>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E80B5E"/>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E80B5E"/>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E80B5E"/>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0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B5E"/>
  </w:style>
  <w:style w:type="paragraph" w:styleId="Footer">
    <w:name w:val="footer"/>
    <w:basedOn w:val="Normal"/>
    <w:link w:val="FooterChar"/>
    <w:uiPriority w:val="99"/>
    <w:unhideWhenUsed/>
    <w:rsid w:val="00E80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B5E"/>
  </w:style>
  <w:style w:type="paragraph" w:styleId="BalloonText">
    <w:name w:val="Balloon Text"/>
    <w:basedOn w:val="Normal"/>
    <w:link w:val="BalloonTextChar"/>
    <w:uiPriority w:val="99"/>
    <w:semiHidden/>
    <w:unhideWhenUsed/>
    <w:rsid w:val="00E80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B5E"/>
    <w:rPr>
      <w:rFonts w:ascii="Tahoma" w:hAnsi="Tahoma" w:cs="Tahoma"/>
      <w:sz w:val="16"/>
      <w:szCs w:val="16"/>
    </w:rPr>
  </w:style>
  <w:style w:type="character" w:styleId="Hyperlink">
    <w:name w:val="Hyperlink"/>
    <w:basedOn w:val="DefaultParagraphFont"/>
    <w:uiPriority w:val="99"/>
    <w:unhideWhenUsed/>
    <w:rsid w:val="00E80B5E"/>
    <w:rPr>
      <w:color w:val="0000FF" w:themeColor="hyperlink"/>
      <w:u w:val="single"/>
    </w:rPr>
  </w:style>
  <w:style w:type="character" w:customStyle="1" w:styleId="Heading1Char">
    <w:name w:val="Heading 1 Char"/>
    <w:basedOn w:val="DefaultParagraphFont"/>
    <w:link w:val="Heading1"/>
    <w:uiPriority w:val="9"/>
    <w:rsid w:val="00E80B5E"/>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E80B5E"/>
    <w:rPr>
      <w:rFonts w:eastAsiaTheme="majorEastAsia" w:cstheme="majorBidi"/>
      <w:b/>
      <w:bCs/>
      <w:color w:val="7C380A"/>
      <w:sz w:val="36"/>
      <w:szCs w:val="36"/>
    </w:rPr>
  </w:style>
  <w:style w:type="paragraph" w:styleId="NormalWeb">
    <w:name w:val="Normal (Web)"/>
    <w:basedOn w:val="Normal"/>
    <w:uiPriority w:val="99"/>
    <w:semiHidden/>
    <w:unhideWhenUsed/>
    <w:rsid w:val="00E80B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0B5E"/>
    <w:rPr>
      <w:b/>
      <w:bCs/>
    </w:rPr>
  </w:style>
  <w:style w:type="character" w:customStyle="1" w:styleId="Heading3Char">
    <w:name w:val="Heading 3 Char"/>
    <w:basedOn w:val="DefaultParagraphFont"/>
    <w:link w:val="Heading3"/>
    <w:uiPriority w:val="9"/>
    <w:rsid w:val="00E80B5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E80B5E"/>
    <w:rPr>
      <w:rFonts w:eastAsiaTheme="majorEastAsia" w:cstheme="majorBidi"/>
      <w:b/>
      <w:iCs/>
      <w:color w:val="A34A0D"/>
      <w:sz w:val="28"/>
    </w:rPr>
  </w:style>
  <w:style w:type="paragraph" w:styleId="ListParagraph">
    <w:name w:val="List Paragraph"/>
    <w:basedOn w:val="Normal"/>
    <w:link w:val="ListParagraphChar"/>
    <w:uiPriority w:val="34"/>
    <w:qFormat/>
    <w:rsid w:val="00E80B5E"/>
    <w:pPr>
      <w:ind w:left="720"/>
      <w:contextualSpacing/>
    </w:pPr>
  </w:style>
  <w:style w:type="character" w:styleId="FollowedHyperlink">
    <w:name w:val="FollowedHyperlink"/>
    <w:basedOn w:val="DefaultParagraphFont"/>
    <w:uiPriority w:val="99"/>
    <w:semiHidden/>
    <w:unhideWhenUsed/>
    <w:rsid w:val="00E80B5E"/>
    <w:rPr>
      <w:color w:val="800080" w:themeColor="followedHyperlink"/>
      <w:u w:val="single"/>
    </w:rPr>
  </w:style>
  <w:style w:type="character" w:customStyle="1" w:styleId="Heading5Char">
    <w:name w:val="Heading 5 Char"/>
    <w:basedOn w:val="DefaultParagraphFont"/>
    <w:link w:val="Heading5"/>
    <w:uiPriority w:val="9"/>
    <w:semiHidden/>
    <w:rsid w:val="00E80B5E"/>
    <w:rPr>
      <w:rFonts w:eastAsiaTheme="majorEastAsia" w:cstheme="majorBidi"/>
      <w:b/>
      <w:color w:val="B2500E"/>
    </w:rPr>
  </w:style>
  <w:style w:type="paragraph" w:customStyle="1" w:styleId="Code">
    <w:name w:val="Code"/>
    <w:basedOn w:val="Normal"/>
    <w:link w:val="CodeChar"/>
    <w:qFormat/>
    <w:rsid w:val="00E80B5E"/>
    <w:rPr>
      <w:rFonts w:ascii="Consolas" w:hAnsi="Consolas"/>
      <w:b/>
      <w:noProof/>
    </w:rPr>
  </w:style>
  <w:style w:type="character" w:customStyle="1" w:styleId="CodeChar">
    <w:name w:val="Code Char"/>
    <w:basedOn w:val="DefaultParagraphFont"/>
    <w:link w:val="Code"/>
    <w:rsid w:val="00E80B5E"/>
    <w:rPr>
      <w:rFonts w:ascii="Consolas" w:hAnsi="Consolas"/>
      <w:b/>
      <w:noProof/>
    </w:rPr>
  </w:style>
  <w:style w:type="table" w:styleId="TableGrid">
    <w:name w:val="Table Grid"/>
    <w:basedOn w:val="TableNormal"/>
    <w:uiPriority w:val="59"/>
    <w:rsid w:val="00E80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C3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321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locked/>
    <w:rsid w:val="00E80B5E"/>
  </w:style>
  <w:style w:type="table" w:customStyle="1" w:styleId="TableGrid1">
    <w:name w:val="Table Grid1"/>
    <w:basedOn w:val="TableNormal"/>
    <w:next w:val="TableGrid"/>
    <w:uiPriority w:val="59"/>
    <w:rsid w:val="00E80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E80B5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E80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8324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6094441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687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hyperlink" Target="https://en.wikipedia.org/wiki/Body_mass_index"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529"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en.wikipedia.org/wiki/Newton's_method" TargetMode="External"/><Relationship Id="rId30" Type="http://schemas.openxmlformats.org/officeDocument/2006/relationships/image" Target="media/image19.png"/><Relationship Id="rId8" Type="http://schemas.openxmlformats.org/officeDocument/2006/relationships/hyperlink" Target="https://softuni.bg/courses/javascript-advanced"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23.png"/><Relationship Id="rId13" Type="http://schemas.openxmlformats.org/officeDocument/2006/relationships/hyperlink" Target="http://youtube.com/SoftwareUniversity" TargetMode="External"/><Relationship Id="rId18" Type="http://schemas.openxmlformats.org/officeDocument/2006/relationships/image" Target="media/image28.png"/><Relationship Id="rId26" Type="http://schemas.openxmlformats.org/officeDocument/2006/relationships/hyperlink" Target="http://creativecommons.org/licenses/by-nc-sa/4.0/" TargetMode="External"/><Relationship Id="rId3" Type="http://schemas.openxmlformats.org/officeDocument/2006/relationships/image" Target="media/image21.png"/><Relationship Id="rId21" Type="http://schemas.openxmlformats.org/officeDocument/2006/relationships/hyperlink" Target="http://github.com/softuni" TargetMode="External"/><Relationship Id="rId7" Type="http://schemas.openxmlformats.org/officeDocument/2006/relationships/image" Target="media/image22.png"/><Relationship Id="rId12" Type="http://schemas.openxmlformats.org/officeDocument/2006/relationships/image" Target="media/image25.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20.png"/><Relationship Id="rId16" Type="http://schemas.openxmlformats.org/officeDocument/2006/relationships/image" Target="media/image27.png"/><Relationship Id="rId20" Type="http://schemas.openxmlformats.org/officeDocument/2006/relationships/image" Target="media/image29.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24.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26.png"/><Relationship Id="rId22" Type="http://schemas.openxmlformats.org/officeDocument/2006/relationships/image" Target="media/image30.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D77FC-1FCB-439C-A76B-4703BC63A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SoftUni Template.dotx</Template>
  <TotalTime>365</TotalTime>
  <Pages>12</Pages>
  <Words>2775</Words>
  <Characters>15820</Characters>
  <Application>Microsoft Office Word</Application>
  <DocSecurity>0</DocSecurity>
  <Lines>131</Lines>
  <Paragraphs>37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JavaScript Advanced Course at SoftUni</vt:lpstr>
      <vt:lpstr>Exercises and Homework for the JavaScript Advanced Course at SoftUni</vt:lpstr>
    </vt:vector>
  </TitlesOfParts>
  <Manager>Svetlin Nakov</Manager>
  <Company>Software University (SoftUni)</Company>
  <LinksUpToDate>false</LinksUpToDate>
  <CharactersWithSpaces>18558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User</cp:lastModifiedBy>
  <cp:revision>14</cp:revision>
  <cp:lastPrinted>2015-10-26T22:35:00Z</cp:lastPrinted>
  <dcterms:created xsi:type="dcterms:W3CDTF">2016-10-20T14:51:00Z</dcterms:created>
  <dcterms:modified xsi:type="dcterms:W3CDTF">2019-02-13T16:48:00Z</dcterms:modified>
  <cp:category>programming, education, software engineering, software development</cp:category>
</cp:coreProperties>
</file>