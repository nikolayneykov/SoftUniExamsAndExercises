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DADE" w14:textId="77777777" w:rsidR="00F712E8" w:rsidRPr="00E87CA9" w:rsidRDefault="00F712E8" w:rsidP="00F712E8">
      <w:pPr>
        <w:pStyle w:val="Heading1"/>
        <w:rPr>
          <w:rFonts w:cstheme="minorHAnsi"/>
          <w:noProof/>
        </w:rPr>
      </w:pPr>
      <w:r w:rsidRPr="00E87CA9">
        <w:rPr>
          <w:rFonts w:cstheme="minorHAnsi"/>
          <w:noProof/>
        </w:rPr>
        <w:t xml:space="preserve">Lab: </w:t>
      </w:r>
      <w:r w:rsidR="0076715B" w:rsidRPr="00E87CA9">
        <w:rPr>
          <w:rFonts w:cstheme="minorHAnsi"/>
          <w:bCs/>
          <w:noProof/>
        </w:rPr>
        <w:t>Asynchronous Programming</w:t>
      </w:r>
    </w:p>
    <w:p w14:paraId="33F526E7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7" w:history="1">
        <w:r w:rsidR="00446ADD" w:rsidRPr="00E87CA9">
          <w:rPr>
            <w:rStyle w:val="Hyperlink"/>
            <w:rFonts w:cstheme="minorHAnsi"/>
            <w:noProof/>
            <w:sz w:val="24"/>
            <w:szCs w:val="24"/>
          </w:rPr>
          <w:t>"JavaScript Applications"</w:t>
        </w:r>
        <w:r w:rsidRPr="00E87CA9">
          <w:rPr>
            <w:rStyle w:val="Hyperlink"/>
            <w:rFonts w:cstheme="minorHAnsi"/>
            <w:noProof/>
            <w:sz w:val="24"/>
            <w:szCs w:val="24"/>
          </w:rPr>
          <w:t xml:space="preserve"> course @ SoftUni.</w:t>
        </w:r>
      </w:hyperlink>
      <w:r w:rsidR="0076715B" w:rsidRPr="00E87CA9">
        <w:rPr>
          <w:rFonts w:cstheme="minorHAnsi"/>
          <w:noProof/>
          <w:sz w:val="24"/>
          <w:szCs w:val="24"/>
        </w:rPr>
        <w:t xml:space="preserve"> </w:t>
      </w:r>
      <w:r w:rsidRPr="00E87CA9">
        <w:rPr>
          <w:rFonts w:cstheme="minorHAnsi"/>
          <w:noProof/>
          <w:sz w:val="24"/>
          <w:szCs w:val="24"/>
        </w:rPr>
        <w:t xml:space="preserve">Submit your solutions in the SoftUni judge system at </w:t>
      </w:r>
      <w:hyperlink r:id="rId8" w:history="1">
        <w:r w:rsidR="00243AAC" w:rsidRPr="00E87CA9">
          <w:rPr>
            <w:rStyle w:val="Hyperlink"/>
            <w:rFonts w:cstheme="minorHAnsi"/>
            <w:sz w:val="24"/>
            <w:szCs w:val="24"/>
          </w:rPr>
          <w:t>https://judge.softuni.bg/Contests/1570</w:t>
        </w:r>
      </w:hyperlink>
      <w:r w:rsidRPr="00E87CA9">
        <w:rPr>
          <w:rFonts w:cstheme="minorHAnsi"/>
          <w:noProof/>
          <w:sz w:val="24"/>
          <w:szCs w:val="24"/>
        </w:rPr>
        <w:t>.</w:t>
      </w:r>
    </w:p>
    <w:p w14:paraId="5EE244DB" w14:textId="77777777" w:rsidR="00F712E8" w:rsidRPr="00E87CA9" w:rsidRDefault="00F712E8" w:rsidP="00C66B7F">
      <w:pPr>
        <w:pStyle w:val="Heading2"/>
        <w:numPr>
          <w:ilvl w:val="0"/>
          <w:numId w:val="2"/>
        </w:numPr>
        <w:ind w:left="357" w:hanging="357"/>
        <w:rPr>
          <w:rFonts w:cstheme="minorHAnsi"/>
          <w:noProof/>
        </w:rPr>
      </w:pPr>
      <w:r w:rsidRPr="00E87CA9">
        <w:rPr>
          <w:rFonts w:cstheme="minorHAnsi"/>
          <w:noProof/>
        </w:rPr>
        <w:t>Github Commits</w:t>
      </w:r>
    </w:p>
    <w:p w14:paraId="297876B4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0D6E9582" w14:textId="77777777" w:rsidR="00F712E8" w:rsidRPr="00E87CA9" w:rsidRDefault="00F712E8" w:rsidP="00F712E8">
      <w:pPr>
        <w:pStyle w:val="Heading3"/>
        <w:rPr>
          <w:rFonts w:cstheme="minorHAnsi"/>
          <w:noProof/>
        </w:rPr>
      </w:pPr>
      <w:r w:rsidRPr="00E87CA9">
        <w:rPr>
          <w:rFonts w:cstheme="minorHAnsi"/>
          <w:noProof/>
        </w:rPr>
        <w:t>HTML Template</w:t>
      </w:r>
    </w:p>
    <w:p w14:paraId="666A65F4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>You are given the following HTML: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F712E8" w:rsidRPr="00E87CA9" w14:paraId="2721DEBB" w14:textId="77777777" w:rsidTr="00F712E8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637A8" w14:textId="77777777" w:rsidR="00F712E8" w:rsidRPr="00E87CA9" w:rsidRDefault="00F712E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7CA9">
              <w:rPr>
                <w:rFonts w:asciiTheme="minorHAnsi" w:hAnsiTheme="minorHAnsi" w:cstheme="minorHAnsi"/>
                <w:sz w:val="24"/>
                <w:szCs w:val="24"/>
              </w:rPr>
              <w:t>commits.html</w:t>
            </w:r>
          </w:p>
        </w:tc>
      </w:tr>
      <w:tr w:rsidR="00F712E8" w:rsidRPr="00E87CA9" w14:paraId="0746F601" w14:textId="77777777" w:rsidTr="00F712E8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7656" w14:textId="77777777" w:rsidR="008C2641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&lt;!DOCTYPE 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&gt;Github Commits&lt;/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644AA93E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1F4B8DDC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@import url(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)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308DFEB3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body</w:t>
            </w:r>
            <w:r w:rsidRPr="00E87CA9">
              <w:rPr>
                <w:rFonts w:ascii="Consolas" w:eastAsia="Times New Roman" w:hAnsi="Consolas" w:cstheme="minorHAnsi"/>
                <w:noProof/>
                <w:color w:val="000080"/>
                <w:sz w:val="24"/>
                <w:szCs w:val="24"/>
              </w:rPr>
              <w:t xml:space="preserve">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{</w:t>
            </w:r>
          </w:p>
          <w:p w14:paraId="5270E155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font-family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: "Open Sans", serif;</w:t>
            </w:r>
          </w:p>
          <w:p w14:paraId="4F815E95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}</w:t>
            </w:r>
          </w:p>
          <w:p w14:paraId="311658C4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input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00"/>
                <w:sz w:val="24"/>
                <w:szCs w:val="24"/>
              </w:rPr>
              <w:t>[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type=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text</w:t>
            </w:r>
            <w:r w:rsidRPr="00E87CA9">
              <w:rPr>
                <w:rFonts w:ascii="Consolas" w:eastAsia="Times New Roman" w:hAnsi="Consolas" w:cstheme="minorHAnsi"/>
                <w:noProof/>
                <w:color w:val="000080"/>
                <w:sz w:val="24"/>
                <w:szCs w:val="24"/>
              </w:rPr>
              <w:t>]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{</w:t>
            </w:r>
          </w:p>
          <w:p w14:paraId="41581A7D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padding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5px 10px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6BFD0B98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margin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8px 0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65B2AC6B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display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inline-block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128D7BC9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1px solid #ccc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58D28B9C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4px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2042C55A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}</w:t>
            </w:r>
          </w:p>
          <w:p w14:paraId="3C99D3D4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button</w:t>
            </w:r>
            <w:r w:rsidRPr="00E87CA9">
              <w:rPr>
                <w:rFonts w:ascii="Consolas" w:eastAsia="Times New Roman" w:hAnsi="Consolas" w:cstheme="minorHAnsi"/>
                <w:noProof/>
                <w:color w:val="000080"/>
                <w:sz w:val="24"/>
                <w:szCs w:val="24"/>
              </w:rPr>
              <w:t xml:space="preserve">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{</w:t>
            </w:r>
          </w:p>
          <w:p w14:paraId="74604674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#4caf50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2C7BB333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color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white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2096641A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padding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10px 14px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448AF23E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margin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8px 0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217C023A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none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2D6E2C69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4px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76AA7A9A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cursor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pointer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052E6A93" w14:textId="77777777" w:rsidR="008C2641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}</w:t>
            </w:r>
          </w:p>
          <w:p w14:paraId="60BB29FF" w14:textId="05761958" w:rsidR="00F712E8" w:rsidRPr="00E87CA9" w:rsidRDefault="008C2641" w:rsidP="008C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lastRenderedPageBreak/>
              <w:t>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GitHub username: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 xml:space="preserve">"username"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value=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 xml:space="preserve">"nakov"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/&gt; 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br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Repo: 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 xml:space="preserve">"repo"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value=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"nakov.io.cin"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/&gt;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onclick=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="00F712E8" w:rsidRPr="00E87CA9">
              <w:rPr>
                <w:rFonts w:ascii="Consolas" w:eastAsia="Times New Roman" w:hAnsi="Consolas" w:cstheme="minorHAnsi"/>
                <w:i/>
                <w:iCs/>
                <w:noProof/>
                <w:color w:val="000000"/>
                <w:sz w:val="24"/>
                <w:szCs w:val="24"/>
              </w:rPr>
              <w:t>loadCommits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()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&gt;Load Commits&lt;/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"commits"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="00F712E8" w:rsidRPr="00E87CA9">
              <w:rPr>
                <w:rFonts w:ascii="Consolas" w:eastAsia="Times New Roman" w:hAnsi="Consolas" w:cstheme="minorHAnsi"/>
                <w:i/>
                <w:iCs/>
                <w:noProof/>
                <w:color w:val="000000"/>
                <w:sz w:val="24"/>
                <w:szCs w:val="24"/>
              </w:rPr>
              <w:t>loadCommits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() {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i/>
                <w:iCs/>
                <w:noProof/>
                <w:color w:val="008000"/>
                <w:sz w:val="24"/>
                <w:szCs w:val="24"/>
              </w:rPr>
              <w:t xml:space="preserve">//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AJAX</w:t>
            </w:r>
            <w:r w:rsidR="00F712E8" w:rsidRPr="00E87CA9">
              <w:rPr>
                <w:rFonts w:ascii="Consolas" w:eastAsia="Times New Roman" w:hAnsi="Consolas" w:cstheme="minorHAnsi"/>
                <w:i/>
                <w:iCs/>
                <w:noProof/>
                <w:color w:val="008000"/>
                <w:sz w:val="24"/>
                <w:szCs w:val="24"/>
              </w:rPr>
              <w:t xml:space="preserve">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call</w:t>
            </w:r>
            <w:r w:rsidR="00F712E8" w:rsidRPr="00E87CA9">
              <w:rPr>
                <w:rFonts w:ascii="Consolas" w:eastAsia="Times New Roman" w:hAnsi="Consolas" w:cstheme="minorHAnsi"/>
                <w:i/>
                <w:iCs/>
                <w:noProof/>
                <w:color w:val="008000"/>
                <w:sz w:val="24"/>
                <w:szCs w:val="24"/>
              </w:rPr>
              <w:t xml:space="preserve"> …</w:t>
            </w:r>
            <w:r w:rsidR="00F712E8" w:rsidRPr="00E87CA9">
              <w:rPr>
                <w:rFonts w:ascii="Consolas" w:eastAsia="Times New Roman" w:hAnsi="Consolas" w:cstheme="minorHAnsi"/>
                <w:i/>
                <w:iCs/>
                <w:noProof/>
                <w:color w:val="808080"/>
                <w:sz w:val="24"/>
                <w:szCs w:val="24"/>
              </w:rPr>
              <w:t xml:space="preserve"> </w:t>
            </w:r>
            <w:r w:rsidR="00F712E8" w:rsidRPr="00E87CA9">
              <w:rPr>
                <w:rFonts w:ascii="Consolas" w:eastAsia="Times New Roman" w:hAnsi="Consolas" w:cstheme="minorHAnsi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="00D376A1" w:rsidRPr="00E87CA9">
              <w:rPr>
                <w:rFonts w:ascii="Consolas" w:eastAsia="Times New Roman" w:hAnsi="Consolas" w:cstheme="minorHAnsi"/>
                <w:i/>
                <w:iCs/>
                <w:noProof/>
                <w:color w:val="80808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}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</w:r>
            <w:r w:rsidR="00D376A1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>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br/>
              <w:t>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14:paraId="48583A16" w14:textId="0113165E" w:rsidR="00F712E8" w:rsidRPr="00E87CA9" w:rsidRDefault="00F712E8" w:rsidP="00F712E8">
      <w:pPr>
        <w:rPr>
          <w:rFonts w:cstheme="minorHAnsi"/>
          <w:b/>
          <w:bCs/>
          <w:noProof/>
          <w:color w:val="008000"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lastRenderedPageBreak/>
        <w:t xml:space="preserve">The </w:t>
      </w:r>
      <w:r w:rsidRPr="001F6A18">
        <w:rPr>
          <w:rStyle w:val="CodeChar"/>
        </w:rPr>
        <w:t>loadCommits</w:t>
      </w:r>
      <w:r w:rsidR="001F6A18">
        <w:rPr>
          <w:rStyle w:val="CodeChar"/>
        </w:rPr>
        <w:t>()</w:t>
      </w:r>
      <w:r w:rsidRPr="00E87CA9">
        <w:rPr>
          <w:rFonts w:cstheme="minorHAnsi"/>
          <w:noProof/>
          <w:sz w:val="24"/>
          <w:szCs w:val="24"/>
        </w:rPr>
        <w:t xml:space="preserve"> function should get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="00325506" w:rsidRPr="00E87CA9">
        <w:rPr>
          <w:rFonts w:cstheme="minorHAnsi"/>
          <w:noProof/>
          <w:sz w:val="24"/>
          <w:szCs w:val="24"/>
        </w:rPr>
        <w:t xml:space="preserve">from the </w:t>
      </w:r>
      <w:r w:rsidR="00325506" w:rsidRPr="00321058">
        <w:rPr>
          <w:rFonts w:cstheme="minorHAnsi"/>
          <w:b/>
          <w:noProof/>
          <w:sz w:val="24"/>
          <w:szCs w:val="24"/>
        </w:rPr>
        <w:t>HTML</w:t>
      </w:r>
      <w:r w:rsidR="00325506" w:rsidRPr="00E87CA9">
        <w:rPr>
          <w:rFonts w:cstheme="minorHAnsi"/>
          <w:noProof/>
          <w:sz w:val="24"/>
          <w:szCs w:val="24"/>
        </w:rPr>
        <w:t xml:space="preserve"> textboxes with ids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321058">
        <w:rPr>
          <w:rStyle w:val="CodeChar"/>
        </w:rPr>
        <w:t>username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321058">
        <w:rPr>
          <w:rStyle w:val="CodeChar"/>
        </w:rPr>
        <w:t>repo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make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to the </w:t>
      </w:r>
      <w:r w:rsidRPr="00E87CA9">
        <w:rPr>
          <w:rFonts w:cstheme="minorHAnsi"/>
          <w:b/>
          <w:noProof/>
          <w:sz w:val="24"/>
          <w:szCs w:val="24"/>
        </w:rPr>
        <w:t>Github API</w:t>
      </w:r>
      <w:r w:rsidRPr="00E87CA9">
        <w:rPr>
          <w:rFonts w:cstheme="minorHAnsi"/>
          <w:noProof/>
          <w:sz w:val="24"/>
          <w:szCs w:val="24"/>
        </w:rPr>
        <w:t>:</w:t>
      </w:r>
      <w:r w:rsidRPr="00E87CA9">
        <w:rPr>
          <w:rFonts w:cstheme="minorHAnsi"/>
          <w:noProof/>
          <w:sz w:val="24"/>
          <w:szCs w:val="24"/>
        </w:rPr>
        <w:br/>
      </w:r>
      <w:r w:rsidRPr="00E87CA9">
        <w:rPr>
          <w:rFonts w:cstheme="minorHAnsi"/>
          <w:b/>
          <w:bCs/>
          <w:noProof/>
          <w:color w:val="008000"/>
          <w:sz w:val="24"/>
          <w:szCs w:val="24"/>
        </w:rPr>
        <w:t>"https://api.github.com/repos/&lt;username&gt;/&lt;repository&gt;/commits"</w:t>
      </w:r>
    </w:p>
    <w:p w14:paraId="7BB940E5" w14:textId="77777777" w:rsidR="00F712E8" w:rsidRPr="00E87CA9" w:rsidRDefault="00F712E8" w:rsidP="00F712E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&lt;</w:t>
      </w:r>
      <w:r w:rsidRPr="00AB0442">
        <w:rPr>
          <w:rStyle w:val="CodeChar"/>
        </w:rPr>
        <w:t>username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&lt;</w:t>
      </w:r>
      <w:r w:rsidRPr="00AB0442">
        <w:rPr>
          <w:rStyle w:val="CodeChar"/>
        </w:rPr>
        <w:t>repository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0CFB8868" w14:textId="77777777" w:rsidR="00F712E8" w:rsidRPr="00E87CA9" w:rsidRDefault="00F712E8" w:rsidP="00C66B7F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case of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add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924682">
        <w:rPr>
          <w:rStyle w:val="CodeChar"/>
        </w:rPr>
        <w:t>li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924682">
        <w:rPr>
          <w:rStyle w:val="CodeChar"/>
        </w:rPr>
        <w:t>ul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="00325506" w:rsidRPr="00924682">
        <w:rPr>
          <w:rStyle w:val="CodeChar"/>
        </w:rPr>
        <w:t>id=</w:t>
      </w:r>
      <w:r w:rsidRPr="00924682">
        <w:rPr>
          <w:rStyle w:val="CodeChar"/>
        </w:rPr>
        <w:t>"commits"</w:t>
      </w:r>
      <w:r w:rsidRPr="00E87CA9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format:</w:t>
      </w:r>
    </w:p>
    <w:p w14:paraId="040D832B" w14:textId="3AB0FC05" w:rsidR="0056647C" w:rsidRPr="00E87CA9" w:rsidRDefault="00F712E8" w:rsidP="0092468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924682">
        <w:rPr>
          <w:rStyle w:val="CodeChar"/>
        </w:rPr>
        <w:t>"&lt;commit.author.name&gt;: &lt;commit.message&gt;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56DCC22" w14:textId="77777777" w:rsidR="00F712E8" w:rsidRPr="00E87CA9" w:rsidRDefault="00F712E8" w:rsidP="00C66B7F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In case of </w:t>
      </w:r>
      <w:r w:rsidR="0056647C" w:rsidRPr="00E87CA9">
        <w:rPr>
          <w:rFonts w:cstheme="minorHAnsi"/>
          <w:noProof/>
          <w:sz w:val="24"/>
          <w:szCs w:val="24"/>
        </w:rPr>
        <w:t xml:space="preserve">an </w:t>
      </w:r>
      <w:r w:rsidRPr="00E87CA9">
        <w:rPr>
          <w:rFonts w:cstheme="minorHAnsi"/>
          <w:b/>
          <w:noProof/>
          <w:sz w:val="24"/>
          <w:szCs w:val="24"/>
        </w:rPr>
        <w:t>error</w:t>
      </w:r>
      <w:r w:rsidR="0056647C" w:rsidRPr="00E87CA9">
        <w:rPr>
          <w:rFonts w:cstheme="minorHAnsi"/>
          <w:noProof/>
          <w:sz w:val="24"/>
          <w:szCs w:val="24"/>
        </w:rPr>
        <w:t>, add</w:t>
      </w:r>
      <w:r w:rsidRPr="00E87CA9">
        <w:rPr>
          <w:rFonts w:cstheme="minorHAnsi"/>
          <w:noProof/>
          <w:sz w:val="24"/>
          <w:szCs w:val="24"/>
        </w:rPr>
        <w:t xml:space="preserve"> a single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E87CA9">
        <w:rPr>
          <w:rFonts w:cstheme="minorHAnsi"/>
          <w:noProof/>
          <w:sz w:val="24"/>
          <w:szCs w:val="24"/>
        </w:rPr>
        <w:t>(</w:t>
      </w:r>
      <w:r w:rsidRPr="00924682">
        <w:rPr>
          <w:rStyle w:val="CodeChar"/>
        </w:rPr>
        <w:t>li</w:t>
      </w:r>
      <w:r w:rsidRPr="00E87CA9">
        <w:rPr>
          <w:rFonts w:cstheme="minorHAnsi"/>
          <w:noProof/>
          <w:sz w:val="24"/>
          <w:szCs w:val="24"/>
        </w:rPr>
        <w:t>) with text in the format:</w:t>
      </w:r>
      <w:r w:rsidRPr="00E87CA9">
        <w:rPr>
          <w:rFonts w:cstheme="minorHAnsi"/>
          <w:noProof/>
          <w:sz w:val="24"/>
          <w:szCs w:val="24"/>
        </w:rPr>
        <w:br/>
      </w:r>
      <w:r w:rsidRPr="00924682">
        <w:rPr>
          <w:rStyle w:val="CodeChar"/>
        </w:rPr>
        <w:t>"Error: &lt;error.status&gt; (&lt;error.statusText&gt;)"</w:t>
      </w:r>
    </w:p>
    <w:p w14:paraId="303D0114" w14:textId="77777777" w:rsidR="00F712E8" w:rsidRPr="00E87CA9" w:rsidRDefault="00F712E8" w:rsidP="00F712E8">
      <w:pPr>
        <w:pStyle w:val="Heading3"/>
        <w:rPr>
          <w:rFonts w:cstheme="minorHAnsi"/>
          <w:noProof/>
        </w:rPr>
      </w:pPr>
      <w:r w:rsidRPr="00E87CA9">
        <w:rPr>
          <w:rFonts w:cstheme="minorHAnsi"/>
          <w:noProof/>
        </w:rPr>
        <w:t>Screenshots:</w:t>
      </w:r>
    </w:p>
    <w:p w14:paraId="2F5F361B" w14:textId="77777777" w:rsidR="00F712E8" w:rsidRPr="00E87CA9" w:rsidRDefault="00023FE0" w:rsidP="008714F4">
      <w:pPr>
        <w:jc w:val="center"/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19DEAA2E" wp14:editId="317119A2">
            <wp:extent cx="3719513" cy="1707870"/>
            <wp:effectExtent l="19050" t="19050" r="14605" b="260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757" cy="17268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B7B7A" w14:textId="77777777" w:rsidR="00F712E8" w:rsidRPr="00E87CA9" w:rsidRDefault="00023FE0" w:rsidP="00F712E8">
      <w:pPr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6456C6C1" wp14:editId="216D5A57">
            <wp:extent cx="5834062" cy="988677"/>
            <wp:effectExtent l="19050" t="19050" r="1460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609" cy="9913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CF713" w14:textId="4F38B4F8" w:rsidR="00F712E8" w:rsidRPr="00E87CA9" w:rsidRDefault="0056647C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lastRenderedPageBreak/>
        <w:t xml:space="preserve">Submit </w:t>
      </w:r>
      <w:r w:rsidR="00F712E8" w:rsidRPr="00E87CA9">
        <w:rPr>
          <w:rFonts w:cstheme="minorHAnsi"/>
          <w:noProof/>
          <w:sz w:val="24"/>
          <w:szCs w:val="24"/>
        </w:rPr>
        <w:t xml:space="preserve">only the </w:t>
      </w:r>
      <w:r w:rsidR="00F712E8" w:rsidRPr="00924682">
        <w:rPr>
          <w:rStyle w:val="CodeChar"/>
        </w:rPr>
        <w:t>loadCommits</w:t>
      </w:r>
      <w:r w:rsidR="00924682">
        <w:rPr>
          <w:rStyle w:val="CodeChar"/>
        </w:rPr>
        <w:t>()</w:t>
      </w:r>
      <w:r w:rsidR="00F712E8" w:rsidRPr="00E87CA9">
        <w:rPr>
          <w:rFonts w:cstheme="minorHAnsi"/>
          <w:noProof/>
          <w:sz w:val="24"/>
          <w:szCs w:val="24"/>
        </w:rPr>
        <w:t xml:space="preserve"> function</w:t>
      </w:r>
      <w:r w:rsidRPr="00E87CA9">
        <w:rPr>
          <w:rFonts w:cstheme="minorHAnsi"/>
          <w:noProof/>
          <w:sz w:val="24"/>
          <w:szCs w:val="24"/>
        </w:rPr>
        <w:t xml:space="preserve"> in </w:t>
      </w:r>
      <w:hyperlink r:id="rId11" w:history="1">
        <w:r w:rsidR="00924682">
          <w:rPr>
            <w:rStyle w:val="Hyperlink"/>
            <w:rFonts w:cstheme="minorHAnsi"/>
            <w:noProof/>
            <w:sz w:val="24"/>
            <w:szCs w:val="24"/>
          </w:rPr>
          <w:t>J</w:t>
        </w:r>
        <w:r w:rsidRPr="00E87CA9">
          <w:rPr>
            <w:rStyle w:val="Hyperlink"/>
            <w:rFonts w:cstheme="minorHAnsi"/>
            <w:noProof/>
            <w:sz w:val="24"/>
            <w:szCs w:val="24"/>
          </w:rPr>
          <w:t>udge</w:t>
        </w:r>
      </w:hyperlink>
      <w:r w:rsidR="00924682">
        <w:rPr>
          <w:rStyle w:val="Hyperlink"/>
          <w:rFonts w:cstheme="minorHAnsi"/>
          <w:noProof/>
          <w:sz w:val="24"/>
          <w:szCs w:val="24"/>
        </w:rPr>
        <w:t xml:space="preserve"> System</w:t>
      </w:r>
      <w:r w:rsidR="00F712E8" w:rsidRPr="00E87CA9">
        <w:rPr>
          <w:rFonts w:cstheme="minorHAnsi"/>
          <w:noProof/>
          <w:sz w:val="24"/>
          <w:szCs w:val="24"/>
        </w:rPr>
        <w:t>.</w:t>
      </w:r>
    </w:p>
    <w:p w14:paraId="018F6235" w14:textId="77777777" w:rsidR="00F712E8" w:rsidRPr="00E87CA9" w:rsidRDefault="00F712E8" w:rsidP="00C66B7F">
      <w:pPr>
        <w:pStyle w:val="Heading2"/>
        <w:numPr>
          <w:ilvl w:val="0"/>
          <w:numId w:val="2"/>
        </w:numPr>
        <w:ind w:left="357" w:hanging="357"/>
        <w:rPr>
          <w:rFonts w:cstheme="minorHAnsi"/>
          <w:noProof/>
        </w:rPr>
      </w:pPr>
      <w:r w:rsidRPr="00E87CA9">
        <w:rPr>
          <w:rFonts w:cstheme="minorHAnsi"/>
          <w:noProof/>
        </w:rPr>
        <w:t>Blog</w:t>
      </w:r>
    </w:p>
    <w:p w14:paraId="74B7379C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E87CA9">
        <w:rPr>
          <w:rFonts w:cstheme="minorHAnsi"/>
          <w:b/>
          <w:noProof/>
          <w:sz w:val="24"/>
          <w:szCs w:val="24"/>
        </w:rPr>
        <w:t xml:space="preserve">requests </w:t>
      </w:r>
      <w:r w:rsidRPr="00E87CA9">
        <w:rPr>
          <w:rFonts w:cstheme="minorHAnsi"/>
          <w:noProof/>
          <w:sz w:val="24"/>
          <w:szCs w:val="24"/>
        </w:rPr>
        <w:t xml:space="preserve">to the </w:t>
      </w:r>
      <w:r w:rsidRPr="00E87CA9">
        <w:rPr>
          <w:rFonts w:cstheme="minorHAnsi"/>
          <w:b/>
          <w:noProof/>
          <w:sz w:val="24"/>
          <w:szCs w:val="24"/>
        </w:rPr>
        <w:t>server</w:t>
      </w:r>
      <w:r w:rsidRPr="00E87CA9">
        <w:rPr>
          <w:rFonts w:cstheme="minorHAnsi"/>
          <w:noProof/>
          <w:sz w:val="24"/>
          <w:szCs w:val="24"/>
        </w:rPr>
        <w:t xml:space="preserve"> and display </w:t>
      </w:r>
      <w:r w:rsidRPr="00E87CA9">
        <w:rPr>
          <w:rFonts w:cstheme="minorHAnsi"/>
          <w:b/>
          <w:noProof/>
          <w:sz w:val="24"/>
          <w:szCs w:val="24"/>
        </w:rPr>
        <w:t>all blog posts</w:t>
      </w:r>
      <w:r w:rsidRPr="00E87CA9">
        <w:rPr>
          <w:rFonts w:cstheme="minorHAnsi"/>
          <w:noProof/>
          <w:sz w:val="24"/>
          <w:szCs w:val="24"/>
        </w:rPr>
        <w:t xml:space="preserve"> and their </w:t>
      </w:r>
      <w:r w:rsidRPr="00E87CA9">
        <w:rPr>
          <w:rFonts w:cstheme="minorHAnsi"/>
          <w:b/>
          <w:noProof/>
          <w:sz w:val="24"/>
          <w:szCs w:val="24"/>
        </w:rPr>
        <w:t>comments</w:t>
      </w:r>
      <w:r w:rsidRPr="00E87CA9">
        <w:rPr>
          <w:rFonts w:cstheme="minorHAnsi"/>
          <w:noProof/>
          <w:sz w:val="24"/>
          <w:szCs w:val="24"/>
        </w:rPr>
        <w:t>. Use the following HTML to test your solution: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F712E8" w:rsidRPr="00E87CA9" w14:paraId="4B689CB3" w14:textId="77777777" w:rsidTr="00F712E8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D49E5" w14:textId="77777777" w:rsidR="00F712E8" w:rsidRPr="00E87CA9" w:rsidRDefault="00F712E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7CA9">
              <w:rPr>
                <w:rFonts w:asciiTheme="minorHAnsi" w:hAnsiTheme="minorHAnsi" w:cstheme="minorHAnsi"/>
                <w:sz w:val="24"/>
                <w:szCs w:val="24"/>
              </w:rPr>
              <w:t>blog.html</w:t>
            </w:r>
          </w:p>
        </w:tc>
      </w:tr>
      <w:tr w:rsidR="00F712E8" w:rsidRPr="00E87CA9" w14:paraId="5C2B8006" w14:textId="77777777" w:rsidTr="00F712E8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55F3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&lt;!DOCTYPE 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2FFDF35E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3C6E1771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66863007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</w:t>
            </w:r>
            <w:r w:rsidR="00D71E6A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44ED5E8D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</w:t>
            </w:r>
            <w:r w:rsidR="00D71E6A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&gt;Blog&lt;/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6151112D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</w:t>
            </w:r>
            <w:r w:rsidR="00D71E6A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7E0CCFE6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&lt;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style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4C90A19E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@import url(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)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6394F600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body</w:t>
            </w:r>
            <w:r w:rsidRPr="00E87CA9">
              <w:rPr>
                <w:rFonts w:ascii="Consolas" w:eastAsia="Times New Roman" w:hAnsi="Consolas" w:cstheme="minorHAnsi"/>
                <w:noProof/>
                <w:color w:val="000080"/>
                <w:sz w:val="24"/>
                <w:szCs w:val="24"/>
              </w:rPr>
              <w:t xml:space="preserve">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{</w:t>
            </w:r>
          </w:p>
          <w:p w14:paraId="64AE4267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font-family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'Open Sans'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,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serif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0C36528C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}</w:t>
            </w:r>
          </w:p>
          <w:p w14:paraId="1B097245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select</w:t>
            </w:r>
            <w:r w:rsidRPr="00E87CA9">
              <w:rPr>
                <w:rFonts w:ascii="Consolas" w:eastAsia="Times New Roman" w:hAnsi="Consolas" w:cstheme="minorHAnsi"/>
                <w:noProof/>
                <w:color w:val="000080"/>
                <w:sz w:val="24"/>
                <w:szCs w:val="24"/>
              </w:rPr>
              <w:t xml:space="preserve">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{</w:t>
            </w:r>
          </w:p>
          <w:p w14:paraId="54717763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padding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10px 15px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1FFE0541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margin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8px 0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6F1C64DA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display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inline-block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2F560205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1px solid #ccc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1198595A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4px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1CA89BE0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}</w:t>
            </w:r>
          </w:p>
          <w:p w14:paraId="0B70B379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button</w:t>
            </w:r>
            <w:r w:rsidRPr="00E87CA9">
              <w:rPr>
                <w:rFonts w:ascii="Consolas" w:eastAsia="Times New Roman" w:hAnsi="Consolas" w:cstheme="minorHAnsi"/>
                <w:noProof/>
                <w:color w:val="000080"/>
                <w:sz w:val="24"/>
                <w:szCs w:val="24"/>
              </w:rPr>
              <w:t xml:space="preserve"> 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{</w:t>
            </w:r>
          </w:p>
          <w:p w14:paraId="7DA1ED4A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#4CAF50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481922E6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color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white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075CA481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padding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10px 15px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081F9F44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margin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8px 0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402DA23C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none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31B5A9EB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4px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21447936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  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FF"/>
                <w:sz w:val="24"/>
                <w:szCs w:val="24"/>
              </w:rPr>
              <w:t>cursor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: 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8000"/>
                <w:sz w:val="24"/>
                <w:szCs w:val="24"/>
              </w:rPr>
              <w:t>pointer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;</w:t>
            </w:r>
          </w:p>
          <w:p w14:paraId="5AEAC21D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}</w:t>
            </w:r>
          </w:p>
          <w:p w14:paraId="7B25C6E5" w14:textId="77777777" w:rsidR="00D71E6A" w:rsidRPr="00E87CA9" w:rsidRDefault="00D71E6A" w:rsidP="00D71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&lt;/</w:t>
            </w:r>
            <w:r w:rsidRPr="00E87CA9">
              <w:rPr>
                <w:rFonts w:ascii="Consolas" w:eastAsia="Times New Roman" w:hAnsi="Consolas" w:cstheme="minorHAnsi"/>
                <w:b/>
                <w:noProof/>
                <w:color w:val="000080"/>
                <w:sz w:val="24"/>
                <w:szCs w:val="24"/>
              </w:rPr>
              <w:t>style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734C42C3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4FAA318B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4F3B8154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h1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&gt;All Posts&lt;/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h1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38DD5992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"btnLoadPosts"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&gt;Load Posts&lt;/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1EC1F8A7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select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"posts"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select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126CE481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"btnViewPost"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&gt;View&lt;/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7686E76D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h1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"post-title"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&gt;Post Details&lt;/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h1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30693423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"post-body"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4F020026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lastRenderedPageBreak/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&gt;Comments&lt;/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1ACC9F0D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"post-comments"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36FE891E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8000"/>
                <w:sz w:val="24"/>
                <w:szCs w:val="24"/>
              </w:rPr>
              <w:t>"solution.js"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5DDF241B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54790257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</w:t>
            </w:r>
            <w:r w:rsidR="00C91977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 </w:t>
            </w:r>
            <w:r w:rsidRPr="00E87CA9">
              <w:rPr>
                <w:rFonts w:ascii="Consolas" w:eastAsia="Times New Roman" w:hAnsi="Consolas" w:cstheme="minorHAnsi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();</w:t>
            </w:r>
          </w:p>
          <w:p w14:paraId="415B97FA" w14:textId="77777777" w:rsidR="00F712E8" w:rsidRPr="00E87CA9" w:rsidRDefault="00C9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&lt;/</w:t>
            </w:r>
            <w:r w:rsidR="00F712E8"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F712E8"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71E21986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  <w:p w14:paraId="09FA235E" w14:textId="77777777" w:rsidR="00F712E8" w:rsidRPr="00E87CA9" w:rsidRDefault="00F712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</w:pP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&lt;/</w:t>
            </w:r>
            <w:r w:rsidRPr="00E87CA9">
              <w:rPr>
                <w:rFonts w:ascii="Consolas" w:eastAsia="Times New Roman" w:hAnsi="Consolas" w:cstheme="minorHAnsi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E87CA9">
              <w:rPr>
                <w:rFonts w:ascii="Consolas" w:eastAsia="Times New Roman" w:hAnsi="Consolas" w:cstheme="minorHAnsi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14:paraId="0BDB4CD6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lastRenderedPageBreak/>
        <w:t xml:space="preserve">Submit only the </w:t>
      </w:r>
      <w:r w:rsidRPr="000C5B3E">
        <w:rPr>
          <w:rStyle w:val="CodeChar"/>
        </w:rPr>
        <w:t>attachEvents()</w:t>
      </w:r>
      <w:r w:rsidRPr="00E87CA9">
        <w:rPr>
          <w:rFonts w:cstheme="minorHAnsi"/>
          <w:noProof/>
          <w:sz w:val="24"/>
          <w:szCs w:val="24"/>
        </w:rPr>
        <w:t xml:space="preserve"> function that attaches events to the buttons and contains all program logic. You will need to create a </w:t>
      </w:r>
      <w:r w:rsidRPr="00E87CA9">
        <w:rPr>
          <w:rStyle w:val="Strong"/>
          <w:rFonts w:cstheme="minorHAnsi"/>
          <w:noProof/>
          <w:sz w:val="24"/>
          <w:szCs w:val="24"/>
        </w:rPr>
        <w:t>Kinvey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Pr="00491561">
        <w:rPr>
          <w:rFonts w:cstheme="minorHAnsi"/>
          <w:b/>
          <w:noProof/>
          <w:sz w:val="24"/>
          <w:szCs w:val="24"/>
        </w:rPr>
        <w:t>database</w:t>
      </w:r>
      <w:r w:rsidRPr="00E87CA9">
        <w:rPr>
          <w:rFonts w:cstheme="minorHAnsi"/>
          <w:noProof/>
          <w:sz w:val="24"/>
          <w:szCs w:val="24"/>
        </w:rPr>
        <w:t xml:space="preserve"> to t</w:t>
      </w:r>
      <w:r w:rsidR="00E87CA9" w:rsidRPr="00E87CA9">
        <w:rPr>
          <w:rFonts w:cstheme="minorHAnsi"/>
          <w:noProof/>
          <w:sz w:val="24"/>
          <w:szCs w:val="24"/>
        </w:rPr>
        <w:t>est your code (instructions bel</w:t>
      </w:r>
      <w:r w:rsidRPr="00E87CA9">
        <w:rPr>
          <w:rFonts w:cstheme="minorHAnsi"/>
          <w:noProof/>
          <w:sz w:val="24"/>
          <w:szCs w:val="24"/>
        </w:rPr>
        <w:t>ow).</w:t>
      </w:r>
    </w:p>
    <w:p w14:paraId="771F5B5F" w14:textId="0D47015D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The button with </w:t>
      </w:r>
      <w:r w:rsidR="00C31A37" w:rsidRPr="00C31A37">
        <w:rPr>
          <w:rStyle w:val="CodeChar"/>
        </w:rPr>
        <w:t>id=</w:t>
      </w:r>
      <w:r w:rsidRPr="00E87CA9">
        <w:rPr>
          <w:rFonts w:cstheme="minorHAnsi"/>
          <w:noProof/>
          <w:sz w:val="24"/>
          <w:szCs w:val="24"/>
        </w:rPr>
        <w:t>"</w:t>
      </w:r>
      <w:r w:rsidRPr="00491561">
        <w:rPr>
          <w:rStyle w:val="CodeChar"/>
        </w:rPr>
        <w:t>btnLoadPosts</w:t>
      </w:r>
      <w:r w:rsidRPr="00E87CA9">
        <w:rPr>
          <w:rFonts w:cstheme="minorHAnsi"/>
          <w:noProof/>
          <w:sz w:val="24"/>
          <w:szCs w:val="24"/>
        </w:rPr>
        <w:t xml:space="preserve">" should make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to "</w:t>
      </w:r>
      <w:r w:rsidRPr="00E87CA9">
        <w:rPr>
          <w:rStyle w:val="Strong"/>
          <w:rFonts w:cstheme="minorHAnsi"/>
          <w:noProof/>
          <w:sz w:val="24"/>
          <w:szCs w:val="24"/>
        </w:rPr>
        <w:t>/posts</w:t>
      </w:r>
      <w:r w:rsidRPr="00E87CA9">
        <w:rPr>
          <w:rFonts w:cstheme="minorHAnsi"/>
          <w:noProof/>
          <w:sz w:val="24"/>
          <w:szCs w:val="24"/>
        </w:rPr>
        <w:t xml:space="preserve">". The </w:t>
      </w:r>
      <w:r w:rsidRPr="00E87CA9">
        <w:rPr>
          <w:rFonts w:cstheme="minorHAnsi"/>
          <w:b/>
          <w:noProof/>
          <w:sz w:val="24"/>
          <w:szCs w:val="24"/>
        </w:rPr>
        <w:t>response</w:t>
      </w:r>
      <w:r w:rsidRPr="00E87CA9">
        <w:rPr>
          <w:rFonts w:cstheme="minorHAnsi"/>
          <w:noProof/>
          <w:sz w:val="24"/>
          <w:szCs w:val="24"/>
        </w:rPr>
        <w:t xml:space="preserve"> from the </w:t>
      </w:r>
      <w:r w:rsidRPr="00E87CA9">
        <w:rPr>
          <w:rFonts w:cstheme="minorHAnsi"/>
          <w:b/>
          <w:noProof/>
          <w:sz w:val="24"/>
          <w:szCs w:val="24"/>
        </w:rPr>
        <w:t>server</w:t>
      </w:r>
      <w:r w:rsidRPr="00E87CA9">
        <w:rPr>
          <w:rFonts w:cstheme="minorHAnsi"/>
          <w:noProof/>
          <w:sz w:val="24"/>
          <w:szCs w:val="24"/>
        </w:rPr>
        <w:t xml:space="preserve"> will be an </w:t>
      </w:r>
      <w:r w:rsidRPr="00E87CA9">
        <w:rPr>
          <w:rStyle w:val="Strong"/>
          <w:rFonts w:cstheme="minorHAnsi"/>
          <w:noProof/>
          <w:sz w:val="24"/>
          <w:szCs w:val="24"/>
        </w:rPr>
        <w:t>array</w:t>
      </w:r>
      <w:r w:rsidRPr="00E87CA9">
        <w:rPr>
          <w:rFonts w:cstheme="minorHAnsi"/>
          <w:b/>
          <w:noProof/>
          <w:sz w:val="24"/>
          <w:szCs w:val="24"/>
        </w:rPr>
        <w:t xml:space="preserve"> of objects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="00E87CA9" w:rsidRPr="00E87CA9">
        <w:rPr>
          <w:rFonts w:cstheme="minorHAnsi"/>
          <w:noProof/>
          <w:sz w:val="24"/>
          <w:szCs w:val="24"/>
        </w:rPr>
        <w:t>in the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="00E87CA9" w:rsidRPr="00E87CA9">
        <w:rPr>
          <w:rFonts w:cstheme="minorHAnsi"/>
          <w:noProof/>
          <w:sz w:val="24"/>
          <w:szCs w:val="24"/>
        </w:rPr>
        <w:t xml:space="preserve">following </w:t>
      </w:r>
      <w:r w:rsidRPr="00E87CA9">
        <w:rPr>
          <w:rFonts w:cstheme="minorHAnsi"/>
          <w:noProof/>
          <w:sz w:val="24"/>
          <w:szCs w:val="24"/>
        </w:rPr>
        <w:t>format:</w:t>
      </w:r>
    </w:p>
    <w:p w14:paraId="09013D1B" w14:textId="77777777" w:rsidR="00E87CA9" w:rsidRPr="001758FA" w:rsidRDefault="00F712E8" w:rsidP="001758FA">
      <w:pPr>
        <w:pStyle w:val="Code"/>
      </w:pPr>
      <w:r w:rsidRPr="001758FA">
        <w:t>{</w:t>
      </w:r>
    </w:p>
    <w:p w14:paraId="0F91F660" w14:textId="77777777" w:rsidR="00F712E8" w:rsidRPr="001758FA" w:rsidRDefault="00E87CA9" w:rsidP="001758FA">
      <w:pPr>
        <w:pStyle w:val="Code"/>
      </w:pPr>
      <w:r w:rsidRPr="001758FA">
        <w:t xml:space="preserve"> </w:t>
      </w:r>
      <w:r w:rsidR="00F712E8" w:rsidRPr="001758FA">
        <w:t xml:space="preserve"> _id: "postId",</w:t>
      </w:r>
    </w:p>
    <w:p w14:paraId="6DA571E0" w14:textId="77777777" w:rsidR="00F712E8" w:rsidRPr="001758FA" w:rsidRDefault="00F712E8" w:rsidP="001758FA">
      <w:pPr>
        <w:pStyle w:val="Code"/>
      </w:pPr>
      <w:r w:rsidRPr="001758FA">
        <w:t xml:space="preserve">  title: "postTitle",</w:t>
      </w:r>
    </w:p>
    <w:p w14:paraId="7F0E96A2" w14:textId="77777777" w:rsidR="00E87CA9" w:rsidRPr="001758FA" w:rsidRDefault="00F712E8" w:rsidP="001758FA">
      <w:pPr>
        <w:pStyle w:val="Code"/>
      </w:pPr>
      <w:r w:rsidRPr="001758FA">
        <w:t xml:space="preserve">  body: "postContent" </w:t>
      </w:r>
    </w:p>
    <w:p w14:paraId="6DB5B338" w14:textId="77777777" w:rsidR="00F712E8" w:rsidRPr="001758FA" w:rsidRDefault="00F712E8" w:rsidP="001758FA">
      <w:pPr>
        <w:pStyle w:val="Code"/>
      </w:pPr>
      <w:r w:rsidRPr="001758FA">
        <w:t>}</w:t>
      </w:r>
    </w:p>
    <w:p w14:paraId="6EA95A9C" w14:textId="111C881C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Create an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&lt;</w:t>
      </w:r>
      <w:r w:rsidRPr="009737A1">
        <w:rPr>
          <w:rStyle w:val="CodeChar"/>
        </w:rPr>
        <w:t>option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&gt;</w:t>
      </w:r>
      <w:r w:rsidRPr="00E87CA9">
        <w:rPr>
          <w:rFonts w:cstheme="minorHAnsi"/>
          <w:noProof/>
          <w:sz w:val="24"/>
          <w:szCs w:val="24"/>
        </w:rPr>
        <w:t xml:space="preserve"> for each post using its </w:t>
      </w:r>
      <w:r w:rsidRPr="00C57B66">
        <w:rPr>
          <w:rStyle w:val="CodeChar"/>
        </w:rPr>
        <w:t>_id</w:t>
      </w:r>
      <w:r w:rsidRPr="00E87CA9">
        <w:rPr>
          <w:rFonts w:cstheme="minorHAnsi"/>
          <w:noProof/>
          <w:sz w:val="24"/>
          <w:szCs w:val="24"/>
        </w:rPr>
        <w:t xml:space="preserve"> as value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title</w:t>
      </w:r>
      <w:r w:rsidRPr="00E87CA9">
        <w:rPr>
          <w:rFonts w:cstheme="minorHAnsi"/>
          <w:noProof/>
          <w:sz w:val="24"/>
          <w:szCs w:val="24"/>
        </w:rPr>
        <w:t xml:space="preserve"> as text inside the node with </w:t>
      </w:r>
      <w:r w:rsidR="00D03177" w:rsidRPr="00D03177">
        <w:rPr>
          <w:rStyle w:val="CodeChar"/>
        </w:rPr>
        <w:t>id=</w:t>
      </w:r>
      <w:r w:rsidRPr="00D03177">
        <w:rPr>
          <w:rStyle w:val="CodeChar"/>
        </w:rPr>
        <w:t>"posts"</w:t>
      </w:r>
      <w:r w:rsidRPr="00E87CA9">
        <w:rPr>
          <w:rFonts w:cstheme="minorHAnsi"/>
          <w:noProof/>
          <w:sz w:val="24"/>
          <w:szCs w:val="24"/>
        </w:rPr>
        <w:t>.</w:t>
      </w:r>
    </w:p>
    <w:p w14:paraId="720608D5" w14:textId="77777777" w:rsidR="00F712E8" w:rsidRPr="00E87CA9" w:rsidRDefault="0056647C" w:rsidP="008714F4">
      <w:pPr>
        <w:jc w:val="center"/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3F4A450C" wp14:editId="1F47A1EC">
            <wp:extent cx="2392680" cy="1236217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803" cy="1256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12E8" w:rsidRPr="00E87CA9">
        <w:rPr>
          <w:rFonts w:cstheme="minorHAnsi"/>
          <w:noProof/>
        </w:rPr>
        <w:drawing>
          <wp:inline distT="0" distB="0" distL="0" distR="0" wp14:anchorId="1A1B95EE" wp14:editId="2F5391F8">
            <wp:extent cx="4343400" cy="731520"/>
            <wp:effectExtent l="19050" t="19050" r="1905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702945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DBE73" w14:textId="1EE015A9" w:rsidR="00F712E8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When the button with </w:t>
      </w:r>
      <w:r w:rsidR="00DB63A1" w:rsidRPr="00DB63A1">
        <w:rPr>
          <w:rStyle w:val="CodeChar"/>
        </w:rPr>
        <w:t>id=</w:t>
      </w:r>
      <w:r w:rsidRPr="00DB63A1">
        <w:rPr>
          <w:rStyle w:val="CodeChar"/>
        </w:rPr>
        <w:t>"btnViewPost"</w:t>
      </w:r>
      <w:r w:rsidRPr="00E87CA9">
        <w:rPr>
          <w:rFonts w:cstheme="minorHAnsi"/>
          <w:noProof/>
          <w:sz w:val="24"/>
          <w:szCs w:val="24"/>
        </w:rPr>
        <w:t xml:space="preserve"> is clicked</w:t>
      </w:r>
      <w:r w:rsidR="00E87CA9" w:rsidRPr="00E87CA9">
        <w:rPr>
          <w:rFonts w:cstheme="minorHAnsi"/>
          <w:noProof/>
          <w:sz w:val="24"/>
          <w:szCs w:val="24"/>
        </w:rPr>
        <w:t xml:space="preserve">, </w:t>
      </w:r>
      <w:r w:rsidRPr="00E87CA9">
        <w:rPr>
          <w:rFonts w:cstheme="minorHAnsi"/>
          <w:noProof/>
          <w:sz w:val="24"/>
          <w:szCs w:val="24"/>
        </w:rPr>
        <w:t xml:space="preserve">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</w:t>
      </w:r>
      <w:r w:rsidR="00E87CA9" w:rsidRPr="00E87CA9">
        <w:rPr>
          <w:rFonts w:cstheme="minorHAnsi"/>
          <w:noProof/>
          <w:sz w:val="24"/>
          <w:szCs w:val="24"/>
        </w:rPr>
        <w:t xml:space="preserve">should be made </w:t>
      </w:r>
      <w:r w:rsidRPr="00E87CA9">
        <w:rPr>
          <w:rFonts w:cstheme="minorHAnsi"/>
          <w:noProof/>
          <w:sz w:val="24"/>
          <w:szCs w:val="24"/>
        </w:rPr>
        <w:t xml:space="preserve">to </w:t>
      </w:r>
      <w:r w:rsidRPr="00A908ED">
        <w:rPr>
          <w:rStyle w:val="CodeChar"/>
        </w:rPr>
        <w:t>"/posts/{postId}"</w:t>
      </w:r>
      <w:r w:rsidR="00E87CA9" w:rsidRPr="00E87CA9">
        <w:rPr>
          <w:rFonts w:cstheme="minorHAnsi"/>
          <w:noProof/>
          <w:sz w:val="24"/>
          <w:szCs w:val="24"/>
        </w:rPr>
        <w:t xml:space="preserve"> </w:t>
      </w:r>
      <w:r w:rsidRPr="00E87CA9">
        <w:rPr>
          <w:rFonts w:cstheme="minorHAnsi"/>
          <w:noProof/>
          <w:sz w:val="24"/>
          <w:szCs w:val="24"/>
        </w:rPr>
        <w:t xml:space="preserve">to obtain the selected post (from the dropdown menu with </w:t>
      </w:r>
      <w:r w:rsidR="00DD2EBC" w:rsidRPr="00DD2EBC">
        <w:rPr>
          <w:rStyle w:val="CodeChar"/>
        </w:rPr>
        <w:t>id=</w:t>
      </w:r>
      <w:r w:rsidRPr="00DD2EBC">
        <w:rPr>
          <w:rStyle w:val="CodeChar"/>
        </w:rPr>
        <w:t>"posts"</w:t>
      </w:r>
      <w:r w:rsidRPr="00E87CA9">
        <w:rPr>
          <w:rFonts w:cstheme="minorHAnsi"/>
          <w:noProof/>
          <w:sz w:val="24"/>
          <w:szCs w:val="24"/>
        </w:rPr>
        <w:t xml:space="preserve">) and another </w:t>
      </w:r>
      <w:r w:rsidRPr="00E87CA9">
        <w:rPr>
          <w:rFonts w:cstheme="minorHAnsi"/>
          <w:b/>
          <w:noProof/>
          <w:sz w:val="24"/>
          <w:szCs w:val="24"/>
        </w:rPr>
        <w:t>request</w:t>
      </w:r>
      <w:r w:rsidRPr="00E87CA9">
        <w:rPr>
          <w:rFonts w:cstheme="minorHAnsi"/>
          <w:noProof/>
          <w:sz w:val="24"/>
          <w:szCs w:val="24"/>
        </w:rPr>
        <w:t xml:space="preserve"> to </w:t>
      </w:r>
      <w:r w:rsidRPr="00FF7C6F">
        <w:rPr>
          <w:rStyle w:val="CodeChar"/>
        </w:rPr>
        <w:t>"/comments/?query={"post_id":"{postId}"}"</w:t>
      </w:r>
      <w:r w:rsidR="00E87CA9" w:rsidRPr="00E87CA9">
        <w:rPr>
          <w:rFonts w:cstheme="minorHAnsi"/>
          <w:noProof/>
          <w:sz w:val="24"/>
          <w:szCs w:val="24"/>
        </w:rPr>
        <w:t xml:space="preserve"> to obtain all comments. </w:t>
      </w:r>
      <w:r w:rsidRPr="00E87CA9">
        <w:rPr>
          <w:rFonts w:cstheme="minorHAnsi"/>
          <w:noProof/>
          <w:sz w:val="24"/>
          <w:szCs w:val="24"/>
        </w:rPr>
        <w:t xml:space="preserve">The </w:t>
      </w:r>
      <w:r w:rsidRPr="00E87CA9">
        <w:rPr>
          <w:rFonts w:cstheme="minorHAnsi"/>
          <w:b/>
          <w:noProof/>
          <w:sz w:val="24"/>
          <w:szCs w:val="24"/>
        </w:rPr>
        <w:t>first request</w:t>
      </w:r>
      <w:r w:rsidRPr="00E87CA9">
        <w:rPr>
          <w:rFonts w:cstheme="minorHAnsi"/>
          <w:noProof/>
          <w:sz w:val="24"/>
          <w:szCs w:val="24"/>
        </w:rPr>
        <w:t xml:space="preserve"> will return </w:t>
      </w:r>
      <w:r w:rsidRPr="00E87CA9">
        <w:rPr>
          <w:rFonts w:cstheme="minorHAnsi"/>
          <w:b/>
          <w:noProof/>
          <w:sz w:val="24"/>
          <w:szCs w:val="24"/>
        </w:rPr>
        <w:t>a single object</w:t>
      </w:r>
      <w:r w:rsidRPr="00E87CA9">
        <w:rPr>
          <w:rFonts w:cstheme="minorHAnsi"/>
          <w:noProof/>
          <w:sz w:val="24"/>
          <w:szCs w:val="24"/>
        </w:rPr>
        <w:t xml:space="preserve"> as described above, while the </w:t>
      </w:r>
      <w:r w:rsidRPr="00E87CA9">
        <w:rPr>
          <w:rFonts w:cstheme="minorHAnsi"/>
          <w:b/>
          <w:noProof/>
          <w:sz w:val="24"/>
          <w:szCs w:val="24"/>
        </w:rPr>
        <w:t>second</w:t>
      </w:r>
      <w:r w:rsidRPr="00E87CA9">
        <w:rPr>
          <w:rFonts w:cstheme="minorHAnsi"/>
          <w:noProof/>
          <w:sz w:val="24"/>
          <w:szCs w:val="24"/>
        </w:rPr>
        <w:t xml:space="preserve"> will return an </w:t>
      </w:r>
      <w:r w:rsidRPr="00E87CA9">
        <w:rPr>
          <w:rFonts w:cstheme="minorHAnsi"/>
          <w:b/>
          <w:noProof/>
          <w:sz w:val="24"/>
          <w:szCs w:val="24"/>
        </w:rPr>
        <w:t>array of objects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="00E87CA9" w:rsidRPr="00E87CA9">
        <w:rPr>
          <w:rFonts w:cstheme="minorHAnsi"/>
          <w:noProof/>
          <w:sz w:val="24"/>
          <w:szCs w:val="24"/>
        </w:rPr>
        <w:t>in the</w:t>
      </w:r>
      <w:r w:rsidRPr="00E87CA9">
        <w:rPr>
          <w:rFonts w:cstheme="minorHAnsi"/>
          <w:noProof/>
          <w:sz w:val="24"/>
          <w:szCs w:val="24"/>
        </w:rPr>
        <w:t xml:space="preserve"> format:</w:t>
      </w:r>
    </w:p>
    <w:p w14:paraId="15ABA8FF" w14:textId="77777777" w:rsidR="00A361CC" w:rsidRPr="00E87CA9" w:rsidRDefault="00A361CC" w:rsidP="00F712E8">
      <w:pPr>
        <w:rPr>
          <w:rFonts w:cstheme="minorHAnsi"/>
          <w:noProof/>
          <w:sz w:val="24"/>
          <w:szCs w:val="24"/>
        </w:rPr>
      </w:pPr>
    </w:p>
    <w:p w14:paraId="14D03159" w14:textId="77777777" w:rsidR="00E87CA9" w:rsidRPr="00A361CC" w:rsidRDefault="00F712E8" w:rsidP="00A361CC">
      <w:pPr>
        <w:pStyle w:val="Code"/>
      </w:pPr>
      <w:r w:rsidRPr="00A361CC">
        <w:lastRenderedPageBreak/>
        <w:t xml:space="preserve">{ </w:t>
      </w:r>
    </w:p>
    <w:p w14:paraId="1201E8A5" w14:textId="77777777" w:rsidR="00F712E8" w:rsidRPr="00A361CC" w:rsidRDefault="00E87CA9" w:rsidP="00A361CC">
      <w:pPr>
        <w:pStyle w:val="Code"/>
      </w:pPr>
      <w:r w:rsidRPr="00A361CC">
        <w:t xml:space="preserve">  </w:t>
      </w:r>
      <w:r w:rsidR="00F712E8" w:rsidRPr="00A361CC">
        <w:t>_id: "commentId",</w:t>
      </w:r>
    </w:p>
    <w:p w14:paraId="6E46B617" w14:textId="77777777" w:rsidR="00F712E8" w:rsidRPr="00A361CC" w:rsidRDefault="00F712E8" w:rsidP="00A361CC">
      <w:pPr>
        <w:pStyle w:val="Code"/>
      </w:pPr>
      <w:r w:rsidRPr="00A361CC">
        <w:t xml:space="preserve">  text: "commentContent",</w:t>
      </w:r>
    </w:p>
    <w:p w14:paraId="29C47A61" w14:textId="77777777" w:rsidR="00E87CA9" w:rsidRPr="00A361CC" w:rsidRDefault="00F712E8" w:rsidP="00A361CC">
      <w:pPr>
        <w:pStyle w:val="Code"/>
      </w:pPr>
      <w:r w:rsidRPr="00A361CC">
        <w:t xml:space="preserve">  post_id: "postId"</w:t>
      </w:r>
    </w:p>
    <w:p w14:paraId="7197B5F9" w14:textId="77777777" w:rsidR="00F712E8" w:rsidRPr="00A361CC" w:rsidRDefault="00F712E8" w:rsidP="00A361CC">
      <w:pPr>
        <w:pStyle w:val="Code"/>
      </w:pPr>
      <w:r w:rsidRPr="00A361CC">
        <w:t>}</w:t>
      </w:r>
    </w:p>
    <w:p w14:paraId="642D1062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Display the post title inside </w:t>
      </w:r>
      <w:r w:rsidRPr="00AF0B43">
        <w:rPr>
          <w:rStyle w:val="CodeChar"/>
        </w:rPr>
        <w:t>"#post-title"</w:t>
      </w:r>
      <w:r w:rsidRPr="00E87CA9">
        <w:rPr>
          <w:rFonts w:cstheme="minorHAnsi"/>
          <w:noProof/>
          <w:sz w:val="24"/>
          <w:szCs w:val="24"/>
        </w:rPr>
        <w:t xml:space="preserve"> and the post content inside </w:t>
      </w:r>
      <w:r w:rsidRPr="00AF0B43">
        <w:rPr>
          <w:rStyle w:val="CodeChar"/>
        </w:rPr>
        <w:t>"#post-body"</w:t>
      </w:r>
      <w:r w:rsidRPr="00E87CA9">
        <w:rPr>
          <w:rFonts w:cstheme="minorHAnsi"/>
          <w:noProof/>
          <w:sz w:val="24"/>
          <w:szCs w:val="24"/>
        </w:rPr>
        <w:t xml:space="preserve">. Display </w:t>
      </w:r>
      <w:r w:rsidRPr="00B94535">
        <w:rPr>
          <w:rFonts w:cstheme="minorHAnsi"/>
          <w:b/>
          <w:noProof/>
          <w:sz w:val="24"/>
          <w:szCs w:val="24"/>
        </w:rPr>
        <w:t>each comment</w:t>
      </w:r>
      <w:r w:rsidRPr="00E87CA9">
        <w:rPr>
          <w:rFonts w:cstheme="minorHAnsi"/>
          <w:noProof/>
          <w:sz w:val="24"/>
          <w:szCs w:val="24"/>
        </w:rPr>
        <w:t xml:space="preserve"> as a </w:t>
      </w:r>
      <w:r w:rsidRPr="00B94535">
        <w:rPr>
          <w:rFonts w:cstheme="minorHAnsi"/>
          <w:b/>
          <w:noProof/>
          <w:sz w:val="24"/>
          <w:szCs w:val="24"/>
        </w:rPr>
        <w:t>&lt;</w:t>
      </w:r>
      <w:r w:rsidRPr="00AF0B43">
        <w:rPr>
          <w:rStyle w:val="CodeChar"/>
        </w:rPr>
        <w:t>li</w:t>
      </w:r>
      <w:r w:rsidRPr="00B94535">
        <w:rPr>
          <w:rFonts w:cstheme="minorHAnsi"/>
          <w:b/>
          <w:noProof/>
          <w:sz w:val="24"/>
          <w:szCs w:val="24"/>
        </w:rPr>
        <w:t>&gt;</w:t>
      </w:r>
      <w:r w:rsidRPr="00E87CA9">
        <w:rPr>
          <w:rFonts w:cstheme="minorHAnsi"/>
          <w:noProof/>
          <w:sz w:val="24"/>
          <w:szCs w:val="24"/>
        </w:rPr>
        <w:t xml:space="preserve"> inside </w:t>
      </w:r>
      <w:r w:rsidRPr="00AF0B43">
        <w:rPr>
          <w:rStyle w:val="CodeChar"/>
        </w:rPr>
        <w:t>"#post-comments"</w:t>
      </w:r>
      <w:r w:rsidRPr="00E87CA9">
        <w:rPr>
          <w:rFonts w:cstheme="minorHAnsi"/>
          <w:noProof/>
          <w:sz w:val="24"/>
          <w:szCs w:val="24"/>
        </w:rPr>
        <w:t xml:space="preserve"> and do</w:t>
      </w:r>
      <w:r w:rsidR="00B94535">
        <w:rPr>
          <w:rFonts w:cstheme="minorHAnsi"/>
          <w:noProof/>
          <w:sz w:val="24"/>
          <w:szCs w:val="24"/>
        </w:rPr>
        <w:t>n’t forget to clear its content</w:t>
      </w:r>
      <w:r w:rsidRPr="00E87CA9">
        <w:rPr>
          <w:rFonts w:cstheme="minorHAnsi"/>
          <w:noProof/>
          <w:sz w:val="24"/>
          <w:szCs w:val="24"/>
        </w:rPr>
        <w:t xml:space="preserve"> beforehand.</w:t>
      </w:r>
    </w:p>
    <w:p w14:paraId="2FDA746B" w14:textId="77777777" w:rsidR="00F712E8" w:rsidRPr="00E87CA9" w:rsidRDefault="0056647C" w:rsidP="008714F4">
      <w:pPr>
        <w:jc w:val="center"/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3413AE03" wp14:editId="72077789">
            <wp:extent cx="1485900" cy="1939100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4811" cy="1950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12E8" w:rsidRPr="00E87CA9">
        <w:rPr>
          <w:rFonts w:cstheme="minorHAnsi"/>
          <w:noProof/>
        </w:rPr>
        <w:drawing>
          <wp:inline distT="0" distB="0" distL="0" distR="0" wp14:anchorId="2381C9CB" wp14:editId="45273083">
            <wp:extent cx="2758440" cy="1143000"/>
            <wp:effectExtent l="19050" t="19050" r="2286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0E72A" w14:textId="77777777" w:rsidR="00A26035" w:rsidRPr="00A26035" w:rsidRDefault="00F712E8" w:rsidP="00A26035">
      <w:pPr>
        <w:pStyle w:val="Heading3"/>
        <w:rPr>
          <w:rFonts w:cstheme="minorHAnsi"/>
          <w:noProof/>
        </w:rPr>
      </w:pPr>
      <w:r w:rsidRPr="00E87CA9">
        <w:rPr>
          <w:rFonts w:cstheme="minorHAnsi"/>
          <w:noProof/>
        </w:rPr>
        <w:t>Hints</w:t>
      </w:r>
    </w:p>
    <w:p w14:paraId="1FA11C3D" w14:textId="77777777" w:rsidR="00A26035" w:rsidRPr="00A26035" w:rsidRDefault="00A26035" w:rsidP="00A26035">
      <w:pPr>
        <w:pStyle w:val="ListParagraph"/>
        <w:numPr>
          <w:ilvl w:val="0"/>
          <w:numId w:val="3"/>
        </w:numPr>
      </w:pPr>
      <w:r>
        <w:rPr>
          <w:rFonts w:cstheme="minorHAnsi"/>
          <w:noProof/>
          <w:sz w:val="24"/>
          <w:szCs w:val="24"/>
        </w:rPr>
        <w:t>C</w:t>
      </w:r>
      <w:r w:rsidRPr="00E87CA9">
        <w:rPr>
          <w:rFonts w:cstheme="minorHAnsi"/>
          <w:noProof/>
          <w:sz w:val="24"/>
          <w:szCs w:val="24"/>
        </w:rPr>
        <w:t xml:space="preserve">reate a </w:t>
      </w:r>
      <w:r w:rsidRPr="00A26035">
        <w:rPr>
          <w:rFonts w:cstheme="minorHAnsi"/>
          <w:b/>
          <w:noProof/>
          <w:sz w:val="24"/>
          <w:szCs w:val="24"/>
        </w:rPr>
        <w:t>Kinvey database</w:t>
      </w:r>
      <w:r>
        <w:rPr>
          <w:rFonts w:cstheme="minorHAnsi"/>
          <w:noProof/>
          <w:sz w:val="24"/>
          <w:szCs w:val="24"/>
        </w:rPr>
        <w:t xml:space="preserve"> with the required content.</w:t>
      </w:r>
    </w:p>
    <w:p w14:paraId="02C50BCF" w14:textId="77777777" w:rsidR="00A26035" w:rsidRPr="00A26035" w:rsidRDefault="00A26035" w:rsidP="00A26035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Then c</w:t>
      </w:r>
      <w:r w:rsidRPr="00A26035">
        <w:rPr>
          <w:rFonts w:cstheme="minorHAnsi"/>
          <w:noProof/>
          <w:sz w:val="24"/>
          <w:szCs w:val="24"/>
        </w:rPr>
        <w:t xml:space="preserve">reate a </w:t>
      </w:r>
      <w:r w:rsidRPr="00A26035">
        <w:rPr>
          <w:rFonts w:cstheme="minorHAnsi"/>
          <w:b/>
          <w:noProof/>
          <w:sz w:val="24"/>
          <w:szCs w:val="24"/>
        </w:rPr>
        <w:t>user</w:t>
      </w:r>
      <w:r w:rsidRPr="00A26035">
        <w:rPr>
          <w:rFonts w:cstheme="minorHAnsi"/>
          <w:noProof/>
          <w:sz w:val="24"/>
          <w:szCs w:val="24"/>
        </w:rPr>
        <w:t xml:space="preserve"> and a </w:t>
      </w:r>
      <w:r w:rsidRPr="00A26035">
        <w:rPr>
          <w:rFonts w:cstheme="minorHAnsi"/>
          <w:b/>
          <w:noProof/>
          <w:sz w:val="24"/>
          <w:szCs w:val="24"/>
        </w:rPr>
        <w:t>password</w:t>
      </w:r>
      <w:r w:rsidRPr="00A26035">
        <w:rPr>
          <w:rFonts w:cstheme="minorHAnsi"/>
          <w:noProof/>
          <w:sz w:val="24"/>
          <w:szCs w:val="24"/>
        </w:rPr>
        <w:t xml:space="preserve">. You will need these, along with your </w:t>
      </w:r>
      <w:r w:rsidRPr="00A26035">
        <w:rPr>
          <w:rStyle w:val="Strong"/>
          <w:rFonts w:cstheme="minorHAnsi"/>
          <w:noProof/>
          <w:sz w:val="24"/>
          <w:szCs w:val="24"/>
        </w:rPr>
        <w:t>app ID</w:t>
      </w:r>
      <w:r w:rsidRPr="00A2603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for authentication.</w:t>
      </w:r>
    </w:p>
    <w:p w14:paraId="5C62A7CA" w14:textId="77777777" w:rsidR="00A26035" w:rsidRPr="00A26035" w:rsidRDefault="00A26035" w:rsidP="00566B58">
      <w:pPr>
        <w:pStyle w:val="ListParagraph"/>
        <w:numPr>
          <w:ilvl w:val="0"/>
          <w:numId w:val="3"/>
        </w:numPr>
      </w:pPr>
      <w:r w:rsidRPr="00A26035">
        <w:rPr>
          <w:rFonts w:cstheme="minorHAnsi"/>
          <w:noProof/>
          <w:sz w:val="24"/>
          <w:szCs w:val="24"/>
        </w:rPr>
        <w:t xml:space="preserve">Use the following </w:t>
      </w:r>
      <w:r w:rsidRPr="00A26035">
        <w:rPr>
          <w:rFonts w:cstheme="minorHAnsi"/>
          <w:b/>
          <w:noProof/>
          <w:sz w:val="24"/>
          <w:szCs w:val="24"/>
        </w:rPr>
        <w:t>POST</w:t>
      </w:r>
      <w:r w:rsidRPr="00A26035">
        <w:rPr>
          <w:rFonts w:cstheme="minorHAnsi"/>
          <w:noProof/>
          <w:sz w:val="24"/>
          <w:szCs w:val="24"/>
        </w:rPr>
        <w:t xml:space="preserve"> request to </w:t>
      </w:r>
      <w:r w:rsidRPr="00A26035">
        <w:rPr>
          <w:rFonts w:cstheme="minorHAnsi"/>
          <w:b/>
          <w:noProof/>
          <w:sz w:val="24"/>
          <w:szCs w:val="24"/>
        </w:rPr>
        <w:t>create</w:t>
      </w:r>
      <w:r w:rsidRPr="00A26035">
        <w:rPr>
          <w:rFonts w:cstheme="minorHAnsi"/>
          <w:noProof/>
          <w:sz w:val="24"/>
          <w:szCs w:val="24"/>
        </w:rPr>
        <w:t xml:space="preserve"> blog posts through </w:t>
      </w:r>
      <w:r w:rsidRPr="00A26035">
        <w:rPr>
          <w:rFonts w:cstheme="minorHAnsi"/>
          <w:b/>
          <w:noProof/>
          <w:sz w:val="24"/>
          <w:szCs w:val="24"/>
        </w:rPr>
        <w:t>Postman</w:t>
      </w:r>
      <w:r>
        <w:rPr>
          <w:rFonts w:cstheme="minorHAnsi"/>
          <w:noProof/>
          <w:sz w:val="24"/>
          <w:szCs w:val="24"/>
        </w:rPr>
        <w:t>:</w:t>
      </w:r>
    </w:p>
    <w:p w14:paraId="4FCBD4F0" w14:textId="77777777" w:rsidR="00097229" w:rsidRPr="00097229" w:rsidRDefault="00097229" w:rsidP="00097229">
      <w:pPr>
        <w:jc w:val="center"/>
        <w:rPr>
          <w:rFonts w:cstheme="minorHAnsi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7CDB2C" wp14:editId="4FF0E8B2">
            <wp:extent cx="2286000" cy="1425742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153" cy="14314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4E2E3" w14:textId="77777777" w:rsidR="00F712E8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Note the </w:t>
      </w:r>
      <w:r w:rsidRPr="00E87CA9">
        <w:rPr>
          <w:rStyle w:val="Strong"/>
          <w:rFonts w:cstheme="minorHAnsi"/>
          <w:noProof/>
          <w:sz w:val="24"/>
          <w:szCs w:val="24"/>
        </w:rPr>
        <w:t>empty line</w:t>
      </w:r>
      <w:r w:rsidRPr="00E87CA9">
        <w:rPr>
          <w:rFonts w:cstheme="minorHAnsi"/>
          <w:noProof/>
          <w:sz w:val="24"/>
          <w:szCs w:val="24"/>
        </w:rPr>
        <w:t xml:space="preserve"> between the </w:t>
      </w:r>
      <w:r w:rsidRPr="00097229">
        <w:rPr>
          <w:rFonts w:cstheme="minorHAnsi"/>
          <w:b/>
          <w:noProof/>
          <w:sz w:val="24"/>
          <w:szCs w:val="24"/>
        </w:rPr>
        <w:t>header</w:t>
      </w:r>
      <w:r w:rsidRPr="00E87CA9">
        <w:rPr>
          <w:rFonts w:cstheme="minorHAnsi"/>
          <w:noProof/>
          <w:sz w:val="24"/>
          <w:szCs w:val="24"/>
        </w:rPr>
        <w:t xml:space="preserve"> and the </w:t>
      </w:r>
      <w:r w:rsidRPr="00097229">
        <w:rPr>
          <w:rFonts w:cstheme="minorHAnsi"/>
          <w:b/>
          <w:noProof/>
          <w:sz w:val="24"/>
          <w:szCs w:val="24"/>
        </w:rPr>
        <w:t>content</w:t>
      </w:r>
      <w:r w:rsidR="00097229">
        <w:rPr>
          <w:rFonts w:cstheme="minorHAnsi"/>
          <w:noProof/>
          <w:sz w:val="24"/>
          <w:szCs w:val="24"/>
        </w:rPr>
        <w:t xml:space="preserve"> -</w:t>
      </w:r>
      <w:r w:rsidRPr="00E87CA9">
        <w:rPr>
          <w:rFonts w:cstheme="minorHAnsi"/>
          <w:noProof/>
          <w:sz w:val="24"/>
          <w:szCs w:val="24"/>
        </w:rPr>
        <w:t xml:space="preserve"> the </w:t>
      </w:r>
      <w:r w:rsidRPr="00097229">
        <w:rPr>
          <w:rFonts w:cstheme="minorHAnsi"/>
          <w:b/>
          <w:noProof/>
          <w:sz w:val="24"/>
          <w:szCs w:val="24"/>
        </w:rPr>
        <w:t>request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Pr="00097229">
        <w:rPr>
          <w:rFonts w:cstheme="minorHAnsi"/>
          <w:b/>
          <w:noProof/>
          <w:sz w:val="24"/>
          <w:szCs w:val="24"/>
        </w:rPr>
        <w:t>won’t work</w:t>
      </w:r>
      <w:r w:rsidRPr="00E87CA9">
        <w:rPr>
          <w:rFonts w:cstheme="minorHAnsi"/>
          <w:noProof/>
          <w:sz w:val="24"/>
          <w:szCs w:val="24"/>
        </w:rPr>
        <w:t xml:space="preserve"> without it. </w:t>
      </w:r>
      <w:r w:rsidR="00097229">
        <w:rPr>
          <w:rFonts w:cstheme="minorHAnsi"/>
          <w:noProof/>
          <w:sz w:val="24"/>
          <w:szCs w:val="24"/>
        </w:rPr>
        <w:t xml:space="preserve">The authorization string consists of the </w:t>
      </w:r>
      <w:r w:rsidRPr="00E87CA9">
        <w:rPr>
          <w:rStyle w:val="Strong"/>
          <w:rFonts w:cstheme="minorHAnsi"/>
          <w:noProof/>
          <w:sz w:val="24"/>
          <w:szCs w:val="24"/>
        </w:rPr>
        <w:t>username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Strong"/>
          <w:rFonts w:cstheme="minorHAnsi"/>
          <w:noProof/>
          <w:sz w:val="24"/>
          <w:szCs w:val="24"/>
        </w:rPr>
        <w:t>password</w:t>
      </w:r>
      <w:r w:rsidRPr="00E87CA9">
        <w:rPr>
          <w:rFonts w:cstheme="minorHAnsi"/>
          <w:noProof/>
          <w:sz w:val="24"/>
          <w:szCs w:val="24"/>
        </w:rPr>
        <w:t xml:space="preserve"> appended together with a </w:t>
      </w:r>
      <w:r w:rsidRPr="00E87CA9">
        <w:rPr>
          <w:rStyle w:val="Strong"/>
          <w:rFonts w:cstheme="minorHAnsi"/>
          <w:noProof/>
          <w:sz w:val="24"/>
          <w:szCs w:val="24"/>
        </w:rPr>
        <w:t>colon</w:t>
      </w:r>
      <w:r w:rsidR="00097229">
        <w:rPr>
          <w:rFonts w:cstheme="minorHAnsi"/>
          <w:noProof/>
          <w:sz w:val="24"/>
          <w:szCs w:val="24"/>
        </w:rPr>
        <w:t xml:space="preserve"> between them</w:t>
      </w:r>
      <w:r w:rsidRPr="00E87CA9">
        <w:rPr>
          <w:rFonts w:cstheme="minorHAnsi"/>
          <w:noProof/>
          <w:sz w:val="24"/>
          <w:szCs w:val="24"/>
        </w:rPr>
        <w:t xml:space="preserve">, hashed with the </w:t>
      </w:r>
      <w:r w:rsidRPr="00F15F6F">
        <w:rPr>
          <w:rStyle w:val="CodeChar"/>
        </w:rPr>
        <w:t xml:space="preserve">btoa() </w:t>
      </w:r>
      <w:r w:rsidRPr="00E87CA9">
        <w:rPr>
          <w:rFonts w:cstheme="minorHAnsi"/>
          <w:noProof/>
          <w:sz w:val="24"/>
          <w:szCs w:val="24"/>
        </w:rPr>
        <w:t xml:space="preserve">function (built into the browser). The resulting post will have an </w:t>
      </w:r>
      <w:r w:rsidRPr="00F15F6F">
        <w:rPr>
          <w:rStyle w:val="CodeChar"/>
        </w:rPr>
        <w:t>_id</w:t>
      </w:r>
      <w:r w:rsidRPr="00E87CA9">
        <w:rPr>
          <w:rFonts w:cstheme="minorHAnsi"/>
          <w:noProof/>
          <w:sz w:val="24"/>
          <w:szCs w:val="24"/>
        </w:rPr>
        <w:t xml:space="preserve"> automatically assigned by Kinvey. You will then use this </w:t>
      </w:r>
      <w:bookmarkStart w:id="0" w:name="_GoBack"/>
      <w:r w:rsidRPr="00F15F6F">
        <w:rPr>
          <w:rFonts w:cstheme="minorHAnsi"/>
          <w:b/>
          <w:noProof/>
          <w:sz w:val="24"/>
          <w:szCs w:val="24"/>
        </w:rPr>
        <w:t>ID</w:t>
      </w:r>
      <w:bookmarkEnd w:id="0"/>
      <w:r w:rsidRPr="00E87CA9">
        <w:rPr>
          <w:rFonts w:cstheme="minorHAnsi"/>
          <w:noProof/>
          <w:sz w:val="24"/>
          <w:szCs w:val="24"/>
        </w:rPr>
        <w:t xml:space="preserve"> when creating comments for each blog post.</w:t>
      </w:r>
    </w:p>
    <w:p w14:paraId="0B71074B" w14:textId="77777777" w:rsidR="00F712E8" w:rsidRPr="00097229" w:rsidRDefault="00097229" w:rsidP="00097229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1BD9F7" wp14:editId="0F85C8C0">
            <wp:extent cx="3037725" cy="1653540"/>
            <wp:effectExtent l="19050" t="19050" r="1079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359" cy="16587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18025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>After the posts and comments are created, your database should look like this:</w:t>
      </w:r>
    </w:p>
    <w:p w14:paraId="280DD240" w14:textId="77777777" w:rsidR="00F712E8" w:rsidRPr="00E87CA9" w:rsidRDefault="00F712E8" w:rsidP="00097229">
      <w:pPr>
        <w:jc w:val="center"/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1A73366F" wp14:editId="50FBFB24">
            <wp:extent cx="5783580" cy="746760"/>
            <wp:effectExtent l="19050" t="19050" r="2667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0565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7ADAE" w14:textId="77777777" w:rsidR="00075EC5" w:rsidRPr="00E87CA9" w:rsidRDefault="00075EC5" w:rsidP="00F712E8">
      <w:pPr>
        <w:rPr>
          <w:rFonts w:cstheme="minorHAnsi"/>
        </w:rPr>
      </w:pPr>
    </w:p>
    <w:sectPr w:rsidR="00075EC5" w:rsidRPr="00E87CA9">
      <w:footerReference w:type="default" r:id="rId1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A4B47" w14:textId="77777777" w:rsidR="00CC268E" w:rsidRDefault="00CC268E" w:rsidP="003345E1">
      <w:pPr>
        <w:spacing w:before="0" w:after="0" w:line="240" w:lineRule="auto"/>
      </w:pPr>
      <w:r>
        <w:separator/>
      </w:r>
    </w:p>
  </w:endnote>
  <w:endnote w:type="continuationSeparator" w:id="0">
    <w:p w14:paraId="169C9B5D" w14:textId="77777777" w:rsidR="00CC268E" w:rsidRDefault="00CC268E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0FE63" w14:textId="77777777" w:rsidR="00B144D2" w:rsidRPr="00AC77AD" w:rsidRDefault="00B144D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803A13" wp14:editId="0740C8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B4CB8BF" wp14:editId="29585307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C75ECA4" wp14:editId="130412C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26C7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1A69A" wp14:editId="3D712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11997A" w14:textId="77777777"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4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4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1A69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E11997A" w14:textId="77777777"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14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14F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80575" wp14:editId="6C861A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95282F" w14:textId="77777777"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80575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B95282F" w14:textId="77777777"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B7F351" wp14:editId="7EFE55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3477" w14:textId="77777777"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EE7FF6" w14:textId="77777777"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E473F" wp14:editId="4650174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9AAF88" wp14:editId="0E4C9D9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78C7E" wp14:editId="4FE58C4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4273C" wp14:editId="35A20AA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F8B0D" wp14:editId="4C06382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A5267B" wp14:editId="4BC20F4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010E5" wp14:editId="3F250AB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17F88D" wp14:editId="31A7014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E9DD22" wp14:editId="1CD54C5A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EDADC" wp14:editId="297EEC4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7F35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4C93477" w14:textId="77777777"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EE7FF6" w14:textId="77777777"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E473F" wp14:editId="4650174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9AAF88" wp14:editId="0E4C9D9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78C7E" wp14:editId="4FE58C4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4273C" wp14:editId="35A20AA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F8B0D" wp14:editId="4C06382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A5267B" wp14:editId="4BC20F4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010E5" wp14:editId="3F250AB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17F88D" wp14:editId="31A7014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E9DD22" wp14:editId="1CD54C5A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EDADC" wp14:editId="297EEC4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41C0A56" w14:textId="77777777"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31FED" w14:textId="77777777" w:rsidR="00CC268E" w:rsidRDefault="00CC268E" w:rsidP="003345E1">
      <w:pPr>
        <w:spacing w:before="0" w:after="0" w:line="240" w:lineRule="auto"/>
      </w:pPr>
      <w:r>
        <w:separator/>
      </w:r>
    </w:p>
  </w:footnote>
  <w:footnote w:type="continuationSeparator" w:id="0">
    <w:p w14:paraId="1C784D72" w14:textId="77777777" w:rsidR="00CC268E" w:rsidRDefault="00CC268E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1130B6"/>
    <w:multiLevelType w:val="hybridMultilevel"/>
    <w:tmpl w:val="1252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8"/>
  </w:num>
  <w:num w:numId="18">
    <w:abstractNumId w:val="15"/>
  </w:num>
  <w:num w:numId="19">
    <w:abstractNumId w:val="4"/>
  </w:num>
  <w:num w:numId="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23FE0"/>
    <w:rsid w:val="00035E78"/>
    <w:rsid w:val="000502CF"/>
    <w:rsid w:val="00065F48"/>
    <w:rsid w:val="00075EC5"/>
    <w:rsid w:val="00093734"/>
    <w:rsid w:val="00097229"/>
    <w:rsid w:val="000C5B3E"/>
    <w:rsid w:val="00100C99"/>
    <w:rsid w:val="00111ED3"/>
    <w:rsid w:val="001758FA"/>
    <w:rsid w:val="00177CE0"/>
    <w:rsid w:val="00183973"/>
    <w:rsid w:val="001F6A18"/>
    <w:rsid w:val="0022127C"/>
    <w:rsid w:val="00243AAC"/>
    <w:rsid w:val="002A2373"/>
    <w:rsid w:val="00321058"/>
    <w:rsid w:val="00325506"/>
    <w:rsid w:val="003345E1"/>
    <w:rsid w:val="003473F3"/>
    <w:rsid w:val="00386950"/>
    <w:rsid w:val="003C120D"/>
    <w:rsid w:val="003C70C1"/>
    <w:rsid w:val="00410834"/>
    <w:rsid w:val="00446ADD"/>
    <w:rsid w:val="00451F1E"/>
    <w:rsid w:val="00472D60"/>
    <w:rsid w:val="00473C0C"/>
    <w:rsid w:val="00491561"/>
    <w:rsid w:val="004D3219"/>
    <w:rsid w:val="00532D71"/>
    <w:rsid w:val="00556396"/>
    <w:rsid w:val="0056647C"/>
    <w:rsid w:val="005A0AA4"/>
    <w:rsid w:val="005E5851"/>
    <w:rsid w:val="00640334"/>
    <w:rsid w:val="0067234F"/>
    <w:rsid w:val="00691CF6"/>
    <w:rsid w:val="006945EA"/>
    <w:rsid w:val="006A1F39"/>
    <w:rsid w:val="0074581E"/>
    <w:rsid w:val="00762AA7"/>
    <w:rsid w:val="0076715B"/>
    <w:rsid w:val="00786D10"/>
    <w:rsid w:val="007C7DB3"/>
    <w:rsid w:val="007E52FE"/>
    <w:rsid w:val="007E5CBF"/>
    <w:rsid w:val="00823317"/>
    <w:rsid w:val="008714F4"/>
    <w:rsid w:val="00895152"/>
    <w:rsid w:val="008A22B6"/>
    <w:rsid w:val="008C2641"/>
    <w:rsid w:val="008D4E53"/>
    <w:rsid w:val="00924682"/>
    <w:rsid w:val="0097261B"/>
    <w:rsid w:val="009737A1"/>
    <w:rsid w:val="009801CC"/>
    <w:rsid w:val="009B40FE"/>
    <w:rsid w:val="00A26035"/>
    <w:rsid w:val="00A361CC"/>
    <w:rsid w:val="00A45D2D"/>
    <w:rsid w:val="00A47024"/>
    <w:rsid w:val="00A50367"/>
    <w:rsid w:val="00A67AF1"/>
    <w:rsid w:val="00A908ED"/>
    <w:rsid w:val="00AB0442"/>
    <w:rsid w:val="00AE03FB"/>
    <w:rsid w:val="00AF0B43"/>
    <w:rsid w:val="00B126A2"/>
    <w:rsid w:val="00B144D2"/>
    <w:rsid w:val="00B437D8"/>
    <w:rsid w:val="00B5106C"/>
    <w:rsid w:val="00B565E7"/>
    <w:rsid w:val="00B75FDA"/>
    <w:rsid w:val="00B8345F"/>
    <w:rsid w:val="00B94535"/>
    <w:rsid w:val="00BB58E0"/>
    <w:rsid w:val="00C24154"/>
    <w:rsid w:val="00C31A37"/>
    <w:rsid w:val="00C42CE8"/>
    <w:rsid w:val="00C57B66"/>
    <w:rsid w:val="00C66B7F"/>
    <w:rsid w:val="00C91977"/>
    <w:rsid w:val="00C97A63"/>
    <w:rsid w:val="00CC268E"/>
    <w:rsid w:val="00D03177"/>
    <w:rsid w:val="00D376A1"/>
    <w:rsid w:val="00D54206"/>
    <w:rsid w:val="00D71E6A"/>
    <w:rsid w:val="00D805A8"/>
    <w:rsid w:val="00D85389"/>
    <w:rsid w:val="00DB63A1"/>
    <w:rsid w:val="00DD2EBC"/>
    <w:rsid w:val="00DF4130"/>
    <w:rsid w:val="00E17903"/>
    <w:rsid w:val="00E214CD"/>
    <w:rsid w:val="00E7609D"/>
    <w:rsid w:val="00E771E3"/>
    <w:rsid w:val="00E87CA9"/>
    <w:rsid w:val="00EA534B"/>
    <w:rsid w:val="00EC2A19"/>
    <w:rsid w:val="00F05481"/>
    <w:rsid w:val="00F15F6F"/>
    <w:rsid w:val="00F712E8"/>
    <w:rsid w:val="00FB1348"/>
    <w:rsid w:val="00FE5285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0033"/>
  <w15:docId w15:val="{3E6B5F13-E3DA-487D-8878-AA8AE59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A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3A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AA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A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A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A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A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A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3AA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43AAC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AC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AC"/>
  </w:style>
  <w:style w:type="paragraph" w:styleId="Footer">
    <w:name w:val="footer"/>
    <w:basedOn w:val="Normal"/>
    <w:link w:val="FooterChar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AC"/>
  </w:style>
  <w:style w:type="paragraph" w:styleId="BalloonText">
    <w:name w:val="Balloon Text"/>
    <w:basedOn w:val="Normal"/>
    <w:link w:val="BalloonTextChar"/>
    <w:uiPriority w:val="99"/>
    <w:semiHidden/>
    <w:unhideWhenUsed/>
    <w:rsid w:val="0024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A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AA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43A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3AAC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43AA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43AA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43AAC"/>
  </w:style>
  <w:style w:type="table" w:customStyle="1" w:styleId="TableGrid1">
    <w:name w:val="Table Grid1"/>
    <w:basedOn w:val="TableNormal"/>
    <w:next w:val="TableGrid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43A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AAC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7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ftuni.bg/trainings/2249/js-applications-march-20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157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138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and Promises</vt:lpstr>
      <vt:lpstr/>
    </vt:vector>
  </TitlesOfParts>
  <Manager>Alen Paunov</Manager>
  <Company>Software University (SoftUni)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antonoaatanasova</cp:lastModifiedBy>
  <cp:revision>50</cp:revision>
  <dcterms:created xsi:type="dcterms:W3CDTF">2019-02-19T09:51:00Z</dcterms:created>
  <dcterms:modified xsi:type="dcterms:W3CDTF">2019-03-19T11:50:00Z</dcterms:modified>
  <cp:category>computer programming, programming</cp:category>
</cp:coreProperties>
</file>