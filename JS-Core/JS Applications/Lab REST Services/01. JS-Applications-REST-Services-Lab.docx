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68F95" w14:textId="77777777" w:rsidR="00E5723D" w:rsidRPr="005C5A92" w:rsidRDefault="00E5723D" w:rsidP="00E5723D">
      <w:pPr>
        <w:pStyle w:val="Heading1"/>
        <w:rPr>
          <w:noProof/>
        </w:rPr>
      </w:pPr>
      <w:r w:rsidRPr="0069645D">
        <w:rPr>
          <w:noProof/>
        </w:rPr>
        <w:t xml:space="preserve">Lab: </w:t>
      </w:r>
      <w:r>
        <w:rPr>
          <w:noProof/>
        </w:rPr>
        <w:t>REST Services</w:t>
      </w:r>
    </w:p>
    <w:p w14:paraId="69BF2BD5" w14:textId="77777777" w:rsidR="00E5723D" w:rsidRPr="00B1043E" w:rsidRDefault="00E5723D" w:rsidP="00E5723D">
      <w:pPr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Problems for in-class lab for the </w:t>
      </w:r>
      <w:hyperlink r:id="rId7" w:history="1">
        <w:r w:rsidRPr="00903EC8">
          <w:rPr>
            <w:rStyle w:val="Hyperlink"/>
            <w:sz w:val="24"/>
            <w:szCs w:val="24"/>
          </w:rPr>
          <w:t xml:space="preserve">“JavaScript </w:t>
        </w:r>
        <w:r>
          <w:rPr>
            <w:rStyle w:val="Hyperlink"/>
            <w:sz w:val="24"/>
            <w:szCs w:val="24"/>
          </w:rPr>
          <w:t>Applications</w:t>
        </w:r>
        <w:r w:rsidRPr="00903EC8">
          <w:rPr>
            <w:rStyle w:val="Hyperlink"/>
            <w:sz w:val="24"/>
            <w:szCs w:val="24"/>
          </w:rPr>
          <w:t>” course @ SoftUni</w:t>
        </w:r>
      </w:hyperlink>
      <w:r w:rsidRPr="00B1043E">
        <w:rPr>
          <w:noProof/>
          <w:sz w:val="24"/>
          <w:szCs w:val="24"/>
        </w:rPr>
        <w:t xml:space="preserve">. Submit your solutions in the SoftUni judge system at </w:t>
      </w:r>
      <w:hyperlink r:id="rId8" w:history="1">
        <w:r w:rsidRPr="00442FAA">
          <w:rPr>
            <w:rStyle w:val="Hyperlink"/>
            <w:noProof/>
            <w:sz w:val="24"/>
            <w:szCs w:val="24"/>
          </w:rPr>
          <w:t>https://judge.softuni.bg/Contests/1567/Lab-HTTP-and-REST</w:t>
        </w:r>
      </w:hyperlink>
      <w:r w:rsidRPr="00B1043E">
        <w:rPr>
          <w:noProof/>
          <w:sz w:val="24"/>
          <w:szCs w:val="24"/>
        </w:rPr>
        <w:t xml:space="preserve">. </w:t>
      </w:r>
    </w:p>
    <w:p w14:paraId="66016903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Pr="00DC134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Darth Vader Response</w:t>
      </w:r>
    </w:p>
    <w:p w14:paraId="5F2681BD" w14:textId="77777777" w:rsidR="00E5723D" w:rsidRPr="00F84A23" w:rsidRDefault="00E5723D" w:rsidP="00E5723D">
      <w:pPr>
        <w:rPr>
          <w:noProof/>
          <w:sz w:val="24"/>
          <w:szCs w:val="24"/>
          <w:lang w:val="bg-BG"/>
        </w:rPr>
      </w:pPr>
      <w:r>
        <w:rPr>
          <w:b/>
          <w:noProof/>
          <w:sz w:val="24"/>
          <w:szCs w:val="24"/>
        </w:rPr>
        <w:t xml:space="preserve">NOTE: </w:t>
      </w:r>
      <w:r w:rsidRPr="00B1043E">
        <w:rPr>
          <w:b/>
          <w:noProof/>
          <w:sz w:val="24"/>
          <w:szCs w:val="24"/>
        </w:rPr>
        <w:t>Install</w:t>
      </w:r>
      <w:r w:rsidRPr="00B1043E">
        <w:rPr>
          <w:noProof/>
          <w:sz w:val="24"/>
          <w:szCs w:val="24"/>
        </w:rPr>
        <w:t xml:space="preserve"> “</w:t>
      </w:r>
      <w:hyperlink r:id="rId9" w:history="1">
        <w:r w:rsidRPr="00B1043E">
          <w:rPr>
            <w:rStyle w:val="Hyperlink"/>
            <w:noProof/>
            <w:sz w:val="24"/>
            <w:szCs w:val="24"/>
          </w:rPr>
          <w:t>Postman</w:t>
        </w:r>
      </w:hyperlink>
      <w:r w:rsidRPr="00B1043E">
        <w:rPr>
          <w:noProof/>
          <w:sz w:val="24"/>
          <w:szCs w:val="24"/>
        </w:rPr>
        <w:t xml:space="preserve">” REST Client to </w:t>
      </w:r>
      <w:r w:rsidRPr="00B1043E">
        <w:rPr>
          <w:b/>
          <w:noProof/>
          <w:sz w:val="24"/>
          <w:szCs w:val="24"/>
        </w:rPr>
        <w:t>ease</w:t>
      </w:r>
      <w:r w:rsidRPr="00B1043E">
        <w:rPr>
          <w:noProof/>
          <w:sz w:val="24"/>
          <w:szCs w:val="24"/>
        </w:rPr>
        <w:t xml:space="preserve"> your task</w:t>
      </w:r>
      <w:r>
        <w:rPr>
          <w:noProof/>
          <w:sz w:val="24"/>
          <w:szCs w:val="24"/>
        </w:rPr>
        <w:t>s</w:t>
      </w:r>
      <w:r w:rsidRPr="00B1043E">
        <w:rPr>
          <w:noProof/>
          <w:sz w:val="24"/>
          <w:szCs w:val="24"/>
        </w:rPr>
        <w:t>.</w:t>
      </w:r>
    </w:p>
    <w:p w14:paraId="634C0DD8" w14:textId="77777777" w:rsidR="00E5723D" w:rsidRDefault="00E5723D" w:rsidP="00E5723D">
      <w:pPr>
        <w:ind w:left="357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>Your first task is to get detailed information about Darth Vader</w:t>
      </w:r>
      <w:r w:rsidRPr="00B1043E">
        <w:rPr>
          <w:noProof/>
          <w:sz w:val="24"/>
          <w:szCs w:val="24"/>
        </w:rPr>
        <w:t>.</w:t>
      </w:r>
    </w:p>
    <w:p w14:paraId="77BBFDAB" w14:textId="77777777" w:rsidR="00E5723D" w:rsidRDefault="00E5723D" w:rsidP="00E5723D">
      <w:pPr>
        <w:pStyle w:val="ListParagraph"/>
        <w:numPr>
          <w:ilvl w:val="0"/>
          <w:numId w:val="18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9D1D6C">
        <w:rPr>
          <w:noProof/>
          <w:sz w:val="24"/>
          <w:szCs w:val="24"/>
        </w:rPr>
        <w:t>end a “</w:t>
      </w:r>
      <w:r w:rsidRPr="009D1D6C">
        <w:rPr>
          <w:b/>
          <w:noProof/>
          <w:sz w:val="24"/>
          <w:szCs w:val="24"/>
        </w:rPr>
        <w:t>GET</w:t>
      </w:r>
      <w:r w:rsidRPr="009D1D6C">
        <w:rPr>
          <w:noProof/>
          <w:sz w:val="24"/>
          <w:szCs w:val="24"/>
        </w:rPr>
        <w:t xml:space="preserve">” request to the </w:t>
      </w:r>
      <w:r>
        <w:rPr>
          <w:noProof/>
          <w:sz w:val="24"/>
          <w:szCs w:val="24"/>
        </w:rPr>
        <w:t>link given below.</w:t>
      </w:r>
    </w:p>
    <w:p w14:paraId="01FF8009" w14:textId="77777777" w:rsidR="00E5723D" w:rsidRDefault="00E5723D" w:rsidP="00E5723D">
      <w:pPr>
        <w:pStyle w:val="ListParagraph"/>
        <w:numPr>
          <w:ilvl w:val="0"/>
          <w:numId w:val="18"/>
        </w:num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C</w:t>
      </w:r>
      <w:r w:rsidRPr="009D1D6C">
        <w:rPr>
          <w:b/>
          <w:noProof/>
          <w:sz w:val="24"/>
          <w:szCs w:val="24"/>
        </w:rPr>
        <w:t>opy</w:t>
      </w:r>
      <w:r w:rsidRPr="009D1D6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the response in JSON format.</w:t>
      </w:r>
      <w:r w:rsidRPr="00C4585D">
        <w:rPr>
          <w:noProof/>
        </w:rPr>
        <w:t xml:space="preserve"> </w:t>
      </w:r>
    </w:p>
    <w:p w14:paraId="41DF96F0" w14:textId="77777777" w:rsidR="00E5723D" w:rsidRPr="009D1D6C" w:rsidRDefault="00E5723D" w:rsidP="00E5723D">
      <w:pPr>
        <w:pStyle w:val="ListParagraph"/>
        <w:numPr>
          <w:ilvl w:val="0"/>
          <w:numId w:val="18"/>
        </w:num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P</w:t>
      </w:r>
      <w:r w:rsidRPr="009D1D6C">
        <w:rPr>
          <w:b/>
          <w:noProof/>
          <w:sz w:val="24"/>
          <w:szCs w:val="24"/>
        </w:rPr>
        <w:t>aste</w:t>
      </w:r>
      <w:r w:rsidRPr="009D1D6C">
        <w:rPr>
          <w:noProof/>
          <w:sz w:val="24"/>
          <w:szCs w:val="24"/>
        </w:rPr>
        <w:t xml:space="preserve"> i</w:t>
      </w:r>
      <w:r>
        <w:rPr>
          <w:noProof/>
          <w:sz w:val="24"/>
          <w:szCs w:val="24"/>
        </w:rPr>
        <w:t xml:space="preserve">t as a </w:t>
      </w:r>
      <w:r w:rsidRPr="009D1D6C">
        <w:rPr>
          <w:noProof/>
          <w:sz w:val="24"/>
          <w:szCs w:val="24"/>
        </w:rPr>
        <w:t xml:space="preserve">solution in </w:t>
      </w:r>
      <w:hyperlink r:id="rId10" w:history="1">
        <w:r w:rsidRPr="00C4585D">
          <w:rPr>
            <w:rStyle w:val="Hyperlink"/>
            <w:b/>
            <w:noProof/>
            <w:sz w:val="24"/>
            <w:szCs w:val="24"/>
          </w:rPr>
          <w:t>judge</w:t>
        </w:r>
      </w:hyperlink>
      <w:r w:rsidRPr="009D1D6C">
        <w:rPr>
          <w:noProof/>
          <w:sz w:val="24"/>
          <w:szCs w:val="24"/>
        </w:rPr>
        <w:t>.</w:t>
      </w:r>
    </w:p>
    <w:p w14:paraId="39AE3B79" w14:textId="77777777" w:rsidR="00E5723D" w:rsidRDefault="00E5723D" w:rsidP="00E5723D">
      <w:pPr>
        <w:ind w:left="357" w:hanging="357"/>
      </w:pPr>
      <w:r w:rsidRPr="00B1043E">
        <w:rPr>
          <w:b/>
          <w:noProof/>
          <w:sz w:val="24"/>
          <w:szCs w:val="24"/>
        </w:rPr>
        <w:t>REQUEST</w:t>
      </w:r>
      <w:r w:rsidRPr="00B1043E">
        <w:rPr>
          <w:noProof/>
          <w:sz w:val="24"/>
          <w:szCs w:val="24"/>
        </w:rPr>
        <w:t>:</w:t>
      </w:r>
      <w:r w:rsidRPr="00DC1347">
        <w:t xml:space="preserve"> </w:t>
      </w:r>
      <w:r>
        <w:t xml:space="preserve"> </w:t>
      </w:r>
    </w:p>
    <w:p w14:paraId="6C2C69F8" w14:textId="77777777" w:rsidR="00E5723D" w:rsidRDefault="00E5723D" w:rsidP="00E5723D">
      <w:pPr>
        <w:ind w:left="357" w:hanging="357"/>
        <w:rPr>
          <w:noProof/>
          <w:sz w:val="24"/>
          <w:szCs w:val="24"/>
        </w:rPr>
      </w:pPr>
      <w:r w:rsidRPr="00C45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8248E" wp14:editId="4ACF307B">
                <wp:simplePos x="0" y="0"/>
                <wp:positionH relativeFrom="column">
                  <wp:posOffset>-3174</wp:posOffset>
                </wp:positionH>
                <wp:positionV relativeFrom="paragraph">
                  <wp:posOffset>10160</wp:posOffset>
                </wp:positionV>
                <wp:extent cx="2179320" cy="441960"/>
                <wp:effectExtent l="0" t="0" r="11430" b="1524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44196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44EEF410" w14:textId="77777777" w:rsidR="00E5723D" w:rsidRDefault="00E5723D" w:rsidP="00E5723D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</w:pPr>
                            <w:r>
                              <w:t>https://</w:t>
                            </w:r>
                            <w:r w:rsidRPr="00DC1347">
                              <w:rPr>
                                <w:noProof/>
                              </w:rPr>
                              <w:t>swapi.co/api/people/4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248E" id="Rectangle 3" o:spid="_x0000_s1026" style="position:absolute;left:0;text-align:left;margin-left:-.25pt;margin-top:.8pt;width:171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14:paraId="44EEF410" w14:textId="77777777" w:rsidR="00E5723D" w:rsidRDefault="00E5723D" w:rsidP="00E5723D">
                      <w:pPr>
                        <w:pStyle w:val="NormalWeb"/>
                        <w:wordWrap w:val="0"/>
                        <w:spacing w:before="0" w:beforeAutospacing="0" w:after="0" w:afterAutospacing="0"/>
                      </w:pPr>
                      <w:r>
                        <w:t>https://</w:t>
                      </w:r>
                      <w:r w:rsidRPr="00DC1347">
                        <w:rPr>
                          <w:noProof/>
                        </w:rPr>
                        <w:t>swapi.co/api/people/4</w:t>
                      </w:r>
                    </w:p>
                  </w:txbxContent>
                </v:textbox>
              </v:rect>
            </w:pict>
          </mc:Fallback>
        </mc:AlternateContent>
      </w:r>
    </w:p>
    <w:p w14:paraId="7EEA4733" w14:textId="77777777" w:rsidR="00E5723D" w:rsidRPr="00B1043E" w:rsidRDefault="00E5723D" w:rsidP="00E5723D">
      <w:pPr>
        <w:ind w:left="357" w:hanging="357"/>
        <w:rPr>
          <w:noProof/>
          <w:sz w:val="24"/>
          <w:szCs w:val="24"/>
        </w:rPr>
      </w:pPr>
    </w:p>
    <w:p w14:paraId="7CBA7652" w14:textId="77777777" w:rsidR="00E5723D" w:rsidRPr="0069645D" w:rsidRDefault="00E5723D" w:rsidP="00E5723D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0983B0CF" wp14:editId="1C22ABAD">
            <wp:extent cx="6626225" cy="379730"/>
            <wp:effectExtent l="19050" t="19050" r="2222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A1F4D" w14:textId="77777777" w:rsidR="00E5723D" w:rsidRPr="00B1043E" w:rsidRDefault="00E5723D" w:rsidP="00E5723D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RESPONSE</w:t>
      </w:r>
      <w:r w:rsidRPr="00B1043E">
        <w:rPr>
          <w:noProof/>
          <w:sz w:val="24"/>
          <w:szCs w:val="24"/>
        </w:rPr>
        <w:t>:</w:t>
      </w:r>
    </w:p>
    <w:p w14:paraId="546F9C05" w14:textId="77777777" w:rsidR="00E5723D" w:rsidRPr="0069645D" w:rsidRDefault="00E5723D" w:rsidP="00E5723D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7920C158" wp14:editId="78A64154">
            <wp:extent cx="6626225" cy="2901950"/>
            <wp:effectExtent l="19050" t="19050" r="222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15DDB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2. GitHub: Labels Issue</w:t>
      </w:r>
    </w:p>
    <w:p w14:paraId="0D3A85EF" w14:textId="77777777" w:rsidR="00E5723D" w:rsidRPr="00B1043E" w:rsidRDefault="00E5723D" w:rsidP="00E5723D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Get the </w:t>
      </w:r>
      <w:r w:rsidRPr="00B1043E">
        <w:rPr>
          <w:rFonts w:cstheme="minorHAnsi"/>
          <w:b/>
          <w:noProof/>
          <w:sz w:val="24"/>
          <w:szCs w:val="24"/>
        </w:rPr>
        <w:t>first</w:t>
      </w:r>
      <w:r w:rsidRPr="00B1043E">
        <w:rPr>
          <w:rFonts w:cstheme="minorHAnsi"/>
          <w:noProof/>
          <w:sz w:val="24"/>
          <w:szCs w:val="24"/>
        </w:rPr>
        <w:t xml:space="preserve"> issue from repository with </w:t>
      </w:r>
      <w:r w:rsidRPr="00B1043E">
        <w:rPr>
          <w:rFonts w:cstheme="minorHAnsi"/>
          <w:b/>
          <w:noProof/>
          <w:sz w:val="24"/>
          <w:szCs w:val="24"/>
        </w:rPr>
        <w:t>name</w:t>
      </w:r>
      <w:r w:rsidRPr="00B1043E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B1043E">
        <w:rPr>
          <w:rFonts w:cstheme="minorHAnsi"/>
          <w:noProof/>
          <w:sz w:val="24"/>
          <w:szCs w:val="24"/>
        </w:rPr>
        <w:t>, where :id is the issue.</w:t>
      </w:r>
      <w:r>
        <w:rPr>
          <w:rFonts w:cstheme="minorHAnsi"/>
          <w:noProof/>
          <w:sz w:val="24"/>
          <w:szCs w:val="24"/>
        </w:rPr>
        <w:t xml:space="preserve"> </w:t>
      </w:r>
      <w:r w:rsidRPr="00DB5918">
        <w:rPr>
          <w:rFonts w:cstheme="minorHAnsi"/>
          <w:b/>
          <w:noProof/>
          <w:sz w:val="24"/>
          <w:szCs w:val="24"/>
        </w:rPr>
        <w:t>Copy</w:t>
      </w:r>
      <w:r>
        <w:rPr>
          <w:rFonts w:cstheme="minorHAnsi"/>
          <w:noProof/>
          <w:sz w:val="24"/>
          <w:szCs w:val="24"/>
        </w:rPr>
        <w:t xml:space="preserve"> the response in JSON format and </w:t>
      </w:r>
      <w:r w:rsidRPr="00DB5918">
        <w:rPr>
          <w:rFonts w:cstheme="minorHAnsi"/>
          <w:b/>
          <w:noProof/>
          <w:sz w:val="24"/>
          <w:szCs w:val="24"/>
        </w:rPr>
        <w:t>paste</w:t>
      </w:r>
      <w:r>
        <w:rPr>
          <w:rFonts w:cstheme="minorHAnsi"/>
          <w:noProof/>
          <w:sz w:val="24"/>
          <w:szCs w:val="24"/>
        </w:rPr>
        <w:t xml:space="preserve"> it as a solution in </w:t>
      </w:r>
      <w:hyperlink r:id="rId13" w:history="1">
        <w:r w:rsidRPr="0056571A">
          <w:rPr>
            <w:rStyle w:val="Hyperlink"/>
            <w:rFonts w:cstheme="minorHAnsi"/>
            <w:b/>
            <w:noProof/>
            <w:sz w:val="24"/>
            <w:szCs w:val="24"/>
          </w:rPr>
          <w:t>judge</w:t>
        </w:r>
      </w:hyperlink>
      <w:r>
        <w:rPr>
          <w:rFonts w:cstheme="minorHAnsi"/>
          <w:noProof/>
          <w:sz w:val="24"/>
          <w:szCs w:val="24"/>
        </w:rPr>
        <w:t xml:space="preserve">. </w:t>
      </w:r>
    </w:p>
    <w:p w14:paraId="1930E078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14:paraId="03200961" w14:textId="77777777" w:rsidR="00E5723D" w:rsidRPr="00DB5918" w:rsidRDefault="00E5723D" w:rsidP="00E5723D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This time we have to </w:t>
      </w:r>
      <w:r w:rsidRPr="00B1043E">
        <w:rPr>
          <w:rFonts w:cstheme="minorHAnsi"/>
          <w:b/>
          <w:noProof/>
          <w:sz w:val="24"/>
          <w:szCs w:val="24"/>
        </w:rPr>
        <w:t>create</w:t>
      </w:r>
      <w:r w:rsidRPr="00B1043E">
        <w:rPr>
          <w:rFonts w:cstheme="minorHAnsi"/>
          <w:noProof/>
          <w:sz w:val="24"/>
          <w:szCs w:val="24"/>
        </w:rPr>
        <w:t xml:space="preserve"> an issue (data should be </w:t>
      </w:r>
      <w:r w:rsidRPr="00B1043E">
        <w:rPr>
          <w:rFonts w:cstheme="minorHAnsi"/>
          <w:b/>
          <w:noProof/>
          <w:sz w:val="24"/>
          <w:szCs w:val="24"/>
        </w:rPr>
        <w:t>send</w:t>
      </w:r>
      <w:r w:rsidRPr="00B1043E">
        <w:rPr>
          <w:rFonts w:cstheme="minorHAnsi"/>
          <w:noProof/>
          <w:sz w:val="24"/>
          <w:szCs w:val="24"/>
        </w:rPr>
        <w:t xml:space="preserve"> to the server). Send a “</w:t>
      </w:r>
      <w:r w:rsidRPr="00B1043E">
        <w:rPr>
          <w:rFonts w:cstheme="minorHAnsi"/>
          <w:b/>
          <w:noProof/>
          <w:sz w:val="24"/>
          <w:szCs w:val="24"/>
        </w:rPr>
        <w:t>POST</w:t>
      </w:r>
      <w:r w:rsidRPr="00B1043E">
        <w:rPr>
          <w:rFonts w:cstheme="minorHAnsi"/>
          <w:noProof/>
          <w:sz w:val="24"/>
          <w:szCs w:val="24"/>
        </w:rPr>
        <w:t xml:space="preserve">” request to the server with the following JSON as </w:t>
      </w:r>
      <w:r w:rsidRPr="00B1043E">
        <w:rPr>
          <w:rStyle w:val="Strong"/>
          <w:rFonts w:cstheme="minorHAnsi"/>
          <w:sz w:val="24"/>
          <w:szCs w:val="24"/>
        </w:rPr>
        <w:t xml:space="preserve">body </w:t>
      </w:r>
      <w:r w:rsidRPr="00B1043E">
        <w:rPr>
          <w:rFonts w:cstheme="minorHAnsi"/>
          <w:noProof/>
          <w:sz w:val="24"/>
          <w:szCs w:val="24"/>
        </w:rPr>
        <w:t xml:space="preserve">(send it as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B1043E">
        <w:rPr>
          <w:rFonts w:cstheme="minorHAnsi"/>
          <w:noProof/>
          <w:sz w:val="24"/>
          <w:szCs w:val="24"/>
        </w:rPr>
        <w:t>):</w:t>
      </w:r>
    </w:p>
    <w:p w14:paraId="7F148109" w14:textId="77777777" w:rsidR="00E5723D" w:rsidRDefault="00E5723D" w:rsidP="00E5723D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 wp14:anchorId="1D25372B" wp14:editId="37C225A4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73C51" w14:textId="77777777" w:rsidR="00E5723D" w:rsidRPr="00B1043E" w:rsidRDefault="00E5723D" w:rsidP="00E5723D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You need to use your GitHub </w:t>
      </w:r>
      <w:r w:rsidRPr="00B1043E">
        <w:rPr>
          <w:rStyle w:val="Strong"/>
          <w:rFonts w:cstheme="minorHAnsi"/>
          <w:sz w:val="24"/>
          <w:szCs w:val="24"/>
        </w:rPr>
        <w:t>account credentials</w:t>
      </w:r>
      <w:r w:rsidRPr="00B1043E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B1043E">
        <w:rPr>
          <w:rFonts w:cstheme="minorHAnsi"/>
          <w:noProof/>
          <w:sz w:val="24"/>
          <w:szCs w:val="24"/>
        </w:rPr>
        <w:t>.</w:t>
      </w:r>
    </w:p>
    <w:p w14:paraId="3AC1DE8C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4. Firebase: All Books</w:t>
      </w:r>
    </w:p>
    <w:p w14:paraId="3A8362A6" w14:textId="77777777"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217EA1">
        <w:rPr>
          <w:rFonts w:eastAsiaTheme="majorEastAsia" w:cstheme="majorBidi"/>
          <w:noProof/>
          <w:sz w:val="24"/>
          <w:szCs w:val="24"/>
        </w:rPr>
        <w:t xml:space="preserve">Firebase is a </w:t>
      </w:r>
      <w:r w:rsidRPr="00217EA1">
        <w:rPr>
          <w:rFonts w:eastAsiaTheme="majorEastAsia" w:cstheme="majorBidi"/>
          <w:b/>
          <w:noProof/>
          <w:sz w:val="24"/>
          <w:szCs w:val="24"/>
        </w:rPr>
        <w:t>mobile</w:t>
      </w:r>
      <w:r w:rsidRPr="00217EA1">
        <w:rPr>
          <w:rFonts w:eastAsiaTheme="majorEastAsia" w:cstheme="majorBidi"/>
          <w:noProof/>
          <w:sz w:val="24"/>
          <w:szCs w:val="24"/>
        </w:rPr>
        <w:t xml:space="preserve"> and </w:t>
      </w:r>
      <w:r w:rsidRPr="00217EA1">
        <w:rPr>
          <w:rFonts w:eastAsiaTheme="majorEastAsia" w:cstheme="majorBidi"/>
          <w:b/>
          <w:noProof/>
          <w:sz w:val="24"/>
          <w:szCs w:val="24"/>
        </w:rPr>
        <w:t>web application</w:t>
      </w:r>
      <w:r w:rsidRPr="00217EA1">
        <w:rPr>
          <w:rFonts w:eastAsiaTheme="majorEastAsia" w:cstheme="majorBidi"/>
          <w:noProof/>
          <w:sz w:val="24"/>
          <w:szCs w:val="24"/>
        </w:rPr>
        <w:t xml:space="preserve"> developmen</w:t>
      </w:r>
      <w:r>
        <w:rPr>
          <w:rFonts w:eastAsiaTheme="majorEastAsia" w:cstheme="majorBidi"/>
          <w:noProof/>
          <w:sz w:val="24"/>
          <w:szCs w:val="24"/>
        </w:rPr>
        <w:t xml:space="preserve">t </w:t>
      </w:r>
      <w:r w:rsidRPr="00217EA1">
        <w:rPr>
          <w:rFonts w:eastAsiaTheme="majorEastAsia" w:cstheme="majorBidi"/>
          <w:b/>
          <w:noProof/>
          <w:sz w:val="24"/>
          <w:szCs w:val="24"/>
        </w:rPr>
        <w:t>platform</w:t>
      </w:r>
      <w:r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5D6C4036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Create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TestApp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</w:t>
      </w:r>
      <w:r>
        <w:rPr>
          <w:rFonts w:eastAsiaTheme="majorEastAsia" w:cstheme="majorBidi"/>
          <w:noProof/>
          <w:sz w:val="24"/>
          <w:szCs w:val="24"/>
        </w:rPr>
        <w:t>then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14:paraId="1CE84384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2E2AE72F" wp14:editId="3EF3D16A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2E803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First task is to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GET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” all books. To consume the request with </w:t>
      </w:r>
      <w:r w:rsidRPr="00B1043E">
        <w:rPr>
          <w:rFonts w:eastAsiaTheme="majorEastAsia" w:cstheme="minorHAnsi"/>
          <w:b/>
          <w:noProof/>
          <w:sz w:val="24"/>
          <w:szCs w:val="24"/>
        </w:rPr>
        <w:t>POSTMAN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B1043E">
        <w:rPr>
          <w:rFonts w:eastAsiaTheme="majorEastAsia" w:cstheme="minorHAnsi"/>
          <w:b/>
          <w:noProof/>
          <w:sz w:val="24"/>
          <w:szCs w:val="24"/>
        </w:rPr>
        <w:t>url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Hyperlink"/>
            <w:rFonts w:eastAsiaTheme="majorEastAsia" w:cstheme="minorHAnsi"/>
            <w:noProof/>
            <w:sz w:val="24"/>
            <w:szCs w:val="24"/>
          </w:rPr>
          <w:t>https://{databaseId}.firebaseio.com/.json</w:t>
        </w:r>
      </w:hyperlink>
      <w:r w:rsidRPr="00B1043E">
        <w:rPr>
          <w:rFonts w:eastAsiaTheme="majorEastAsia" w:cstheme="minorHAnsi"/>
          <w:noProof/>
          <w:sz w:val="24"/>
          <w:szCs w:val="24"/>
        </w:rPr>
        <w:t>.</w:t>
      </w:r>
    </w:p>
    <w:p w14:paraId="743B7262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lastRenderedPageBreak/>
        <w:t>DatabaseId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B1043E">
        <w:rPr>
          <w:rFonts w:eastAsiaTheme="majorEastAsia" w:cstheme="minorHAnsi"/>
          <w:b/>
          <w:noProof/>
          <w:sz w:val="24"/>
          <w:szCs w:val="24"/>
        </w:rPr>
        <w:t>find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14:paraId="27A01BC1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2AB59318" wp14:editId="12D8D36B">
            <wp:extent cx="5000843" cy="1958164"/>
            <wp:effectExtent l="19050" t="19050" r="952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182" cy="19716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58238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B1043E">
        <w:rPr>
          <w:rFonts w:eastAsiaTheme="majorEastAsia" w:cstheme="majorBidi"/>
          <w:noProof/>
          <w:sz w:val="24"/>
          <w:szCs w:val="24"/>
        </w:rPr>
        <w:t>&amp;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actions to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true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This will allow us to 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B1043E">
        <w:rPr>
          <w:rFonts w:eastAsiaTheme="majorEastAsia" w:cstheme="majorBidi"/>
          <w:b/>
          <w:noProof/>
          <w:sz w:val="24"/>
          <w:szCs w:val="24"/>
        </w:rPr>
        <w:t>manipulate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testing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14:paraId="1F7186A5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23335F3A" wp14:editId="04D9061F">
            <wp:extent cx="6626225" cy="2059305"/>
            <wp:effectExtent l="19050" t="19050" r="22225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59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73BC9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5. Firebase: Get Book </w:t>
      </w:r>
    </w:p>
    <w:p w14:paraId="04CD71AE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Book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.json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B1043E">
        <w:rPr>
          <w:rFonts w:eastAsiaTheme="majorEastAsia" w:cstheme="majorBidi"/>
          <w:b/>
          <w:noProof/>
          <w:sz w:val="24"/>
          <w:szCs w:val="24"/>
        </w:rPr>
        <w:t>html</w:t>
      </w:r>
      <w:r w:rsidRPr="00B1043E">
        <w:rPr>
          <w:rFonts w:eastAsiaTheme="majorEastAsia" w:cstheme="majorBidi"/>
          <w:noProof/>
          <w:sz w:val="24"/>
          <w:szCs w:val="24"/>
        </w:rPr>
        <w:t>).</w:t>
      </w:r>
    </w:p>
    <w:p w14:paraId="588EC3A7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6. Firebase: Create Book</w:t>
      </w:r>
    </w:p>
    <w:p w14:paraId="77F4B448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book, we will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and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 </w:t>
      </w:r>
    </w:p>
    <w:p w14:paraId="01B52D77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4CC82C5" wp14:editId="04C17931">
            <wp:extent cx="2232660" cy="896051"/>
            <wp:effectExtent l="19050" t="19050" r="1524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9313" cy="90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DD2B9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7. Firebase: Patch Book </w:t>
      </w:r>
    </w:p>
    <w:p w14:paraId="27A9C84C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The HTTP command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PATCH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</w:t>
      </w:r>
      <w:r w:rsidRPr="00B1043E">
        <w:rPr>
          <w:rFonts w:eastAsiaTheme="majorEastAsia" w:cstheme="majorBidi"/>
          <w:b/>
          <w:noProof/>
          <w:sz w:val="24"/>
          <w:szCs w:val="24"/>
        </w:rPr>
        <w:t>modifies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B1043E">
        <w:rPr>
          <w:rFonts w:eastAsiaTheme="majorEastAsia" w:cstheme="majorBidi"/>
          <w:b/>
          <w:noProof/>
          <w:sz w:val="24"/>
          <w:szCs w:val="24"/>
        </w:rPr>
        <w:t>resource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B1043E">
        <w:rPr>
          <w:rFonts w:eastAsiaTheme="majorEastAsia" w:cstheme="majorBidi"/>
          <w:b/>
          <w:noProof/>
          <w:sz w:val="24"/>
          <w:szCs w:val="24"/>
        </w:rPr>
        <w:t>not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</w:t>
      </w:r>
    </w:p>
    <w:p w14:paraId="3775C1DC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drawing>
          <wp:inline distT="0" distB="0" distL="0" distR="0" wp14:anchorId="0D52F411" wp14:editId="4269EA8C">
            <wp:extent cx="2335563" cy="830580"/>
            <wp:effectExtent l="19050" t="19050" r="2667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6272" cy="83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ADBE1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8. Firebase: Change Book</w:t>
      </w: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Author</w:t>
      </w:r>
    </w:p>
    <w:p w14:paraId="3EF2211A" w14:textId="77777777" w:rsidR="00E5723D" w:rsidRPr="00B1043E" w:rsidRDefault="00377404" w:rsidP="00E5723D">
      <w:pPr>
        <w:rPr>
          <w:rFonts w:eastAsiaTheme="majorEastAsia" w:cstheme="minorHAnsi"/>
          <w:noProof/>
          <w:sz w:val="24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The</w:t>
      </w:r>
      <w:r w:rsidR="0056571A">
        <w:rPr>
          <w:rFonts w:eastAsiaTheme="majorEastAsia" w:cstheme="minorHAnsi"/>
          <w:noProof/>
          <w:sz w:val="24"/>
          <w:szCs w:val="24"/>
        </w:rPr>
        <w:t xml:space="preserve"> next task is </w:t>
      </w:r>
      <w:r w:rsidR="00E5723D" w:rsidRPr="00B1043E">
        <w:rPr>
          <w:rFonts w:eastAsiaTheme="majorEastAsia" w:cstheme="minorHAnsi"/>
          <w:noProof/>
          <w:sz w:val="24"/>
          <w:szCs w:val="24"/>
        </w:rPr>
        <w:t>to execute a “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PUT</w:t>
      </w:r>
      <w:r w:rsidR="00E5723D" w:rsidRPr="00B1043E">
        <w:rPr>
          <w:rFonts w:eastAsiaTheme="majorEastAsia" w:cstheme="minorHAnsi"/>
          <w:noProof/>
          <w:sz w:val="24"/>
          <w:szCs w:val="24"/>
        </w:rPr>
        <w:t>” command (the difference is that with “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PUT”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partially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change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="00E5723D" w:rsidRPr="00B1043E">
        <w:rPr>
          <w:rFonts w:eastAsiaTheme="majorEastAsia" w:cstheme="minorHAnsi"/>
          <w:noProof/>
          <w:sz w:val="24"/>
          <w:szCs w:val="24"/>
        </w:rPr>
        <w:t>".</w:t>
      </w:r>
    </w:p>
    <w:p w14:paraId="69ECBE88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REQUEST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Hyperlink"/>
            <w:rFonts w:eastAsiaTheme="majorEastAsia" w:cstheme="minorHAnsi"/>
            <w:noProof/>
            <w:sz w:val="24"/>
            <w:szCs w:val="24"/>
          </w:rPr>
          <w:t>https://{databaseId}.firebaseio.com/Books/7/author/.json</w:t>
        </w:r>
      </w:hyperlink>
    </w:p>
    <w:p w14:paraId="3A564A50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format:</w:t>
      </w:r>
    </w:p>
    <w:p w14:paraId="1B6DAFEA" w14:textId="77777777"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"</w:t>
      </w:r>
      <w:r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B1043E">
        <w:rPr>
          <w:rFonts w:eastAsiaTheme="majorEastAsia" w:cstheme="minorHAnsi"/>
          <w:noProof/>
          <w:sz w:val="24"/>
          <w:szCs w:val="24"/>
        </w:rPr>
        <w:t>".</w:t>
      </w:r>
    </w:p>
    <w:p w14:paraId="5A02571C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9. Kinvey: Handshake</w:t>
      </w:r>
    </w:p>
    <w:p w14:paraId="26D4A25E" w14:textId="77777777" w:rsidR="00E5723D" w:rsidRPr="00377404" w:rsidRDefault="00E5723D" w:rsidP="00377404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Kinvey is a </w:t>
      </w:r>
      <w:r w:rsidRPr="00B1043E">
        <w:rPr>
          <w:rFonts w:eastAsiaTheme="majorEastAsia" w:cstheme="majorBidi"/>
          <w:b/>
          <w:noProof/>
          <w:sz w:val="24"/>
          <w:szCs w:val="24"/>
        </w:rPr>
        <w:t>Mobile Back-End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as a Service (mBaaS).</w:t>
      </w:r>
    </w:p>
    <w:p w14:paraId="4665B7C8" w14:textId="77777777"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fulfill a </w:t>
      </w:r>
      <w:r w:rsidRPr="00B1043E">
        <w:rPr>
          <w:rFonts w:eastAsiaTheme="majorEastAsia" w:cstheme="majorBidi"/>
          <w:b/>
          <w:noProof/>
          <w:sz w:val="24"/>
          <w:szCs w:val="24"/>
        </w:rPr>
        <w:t>handshake,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we have to enter the following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in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hyperlink r:id="rId20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Enter your own </w:t>
      </w:r>
      <w:r w:rsidRPr="00B1043E">
        <w:rPr>
          <w:rFonts w:eastAsiaTheme="majorEastAsia" w:cstheme="majorBidi"/>
          <w:b/>
          <w:noProof/>
          <w:sz w:val="24"/>
          <w:szCs w:val="24"/>
        </w:rPr>
        <w:t>appId</w:t>
      </w:r>
      <w:r>
        <w:rPr>
          <w:rFonts w:eastAsiaTheme="majorEastAsia" w:cstheme="majorBidi"/>
          <w:b/>
          <w:noProof/>
          <w:sz w:val="24"/>
          <w:szCs w:val="24"/>
        </w:rPr>
        <w:t xml:space="preserve"> (App Key)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  <w:r>
        <w:rPr>
          <w:rFonts w:eastAsiaTheme="majorEastAsia" w:cstheme="majorBidi"/>
          <w:noProof/>
          <w:sz w:val="24"/>
          <w:szCs w:val="24"/>
        </w:rPr>
        <w:t xml:space="preserve"> 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o to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noProof/>
          <w:sz w:val="24"/>
          <w:szCs w:val="24"/>
        </w:rPr>
        <w:t>and select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Basic Auth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</w:t>
      </w:r>
      <w:r>
        <w:rPr>
          <w:rFonts w:eastAsiaTheme="majorEastAsia" w:cstheme="majorBidi"/>
          <w:noProof/>
          <w:sz w:val="24"/>
          <w:szCs w:val="24"/>
        </w:rPr>
        <w:t>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nter </w:t>
      </w:r>
      <w:r w:rsidRPr="00B1043E">
        <w:rPr>
          <w:rFonts w:eastAsiaTheme="majorEastAsia" w:cstheme="majorBidi"/>
          <w:b/>
          <w:noProof/>
          <w:sz w:val="24"/>
          <w:szCs w:val="24"/>
        </w:rPr>
        <w:t>username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“guest”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password</w:t>
      </w:r>
      <w:r w:rsidRPr="00B1043E">
        <w:rPr>
          <w:rFonts w:eastAsiaTheme="majorEastAsia" w:cstheme="majorBidi"/>
          <w:noProof/>
          <w:sz w:val="24"/>
          <w:szCs w:val="24"/>
        </w:rPr>
        <w:t>: “guest”.</w:t>
      </w:r>
    </w:p>
    <w:p w14:paraId="47484002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457C370" wp14:editId="65F1A3EF">
            <wp:extent cx="5973822" cy="1447800"/>
            <wp:effectExtent l="19050" t="19050" r="273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078" cy="14519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C6A17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10. Kinvey: All Posts</w:t>
      </w:r>
    </w:p>
    <w:p w14:paraId="720EB444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 data collection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called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that has </w:t>
      </w:r>
      <w:r w:rsidRPr="00B1043E">
        <w:rPr>
          <w:rFonts w:eastAsiaTheme="majorEastAsia" w:cstheme="majorBidi"/>
          <w:b/>
          <w:noProof/>
          <w:sz w:val="24"/>
          <w:szCs w:val="24"/>
        </w:rPr>
        <w:t>two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columns: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>” 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add 3 </w:t>
      </w:r>
      <w:r w:rsidRPr="00B1043E">
        <w:rPr>
          <w:rFonts w:eastAsiaTheme="majorEastAsia" w:cstheme="majorBidi"/>
          <w:b/>
          <w:noProof/>
          <w:sz w:val="24"/>
          <w:szCs w:val="24"/>
        </w:rPr>
        <w:t>rows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of information.</w:t>
      </w:r>
    </w:p>
    <w:p w14:paraId="39269295" w14:textId="77777777" w:rsidR="00E5723D" w:rsidRPr="0069645D" w:rsidRDefault="00E5723D" w:rsidP="00E5723D">
      <w:pPr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022AF898" wp14:editId="458FA0DB">
            <wp:extent cx="6013450" cy="1048824"/>
            <wp:effectExtent l="19050" t="19050" r="254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4638" cy="1052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23DF7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that </w:t>
      </w:r>
      <w:r w:rsidRPr="00B1043E">
        <w:rPr>
          <w:rFonts w:eastAsiaTheme="majorEastAsia" w:cstheme="majorBidi"/>
          <w:b/>
          <w:noProof/>
          <w:sz w:val="24"/>
          <w:szCs w:val="24"/>
        </w:rPr>
        <w:t>listing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all posts should be easy </w:t>
      </w:r>
      <w:r w:rsidRPr="00B1043E">
        <w:rPr>
          <w:rFonts w:eastAsiaTheme="majorEastAsia" w:cstheme="majorBidi"/>
          <w:b/>
          <w:noProof/>
          <w:sz w:val="24"/>
          <w:szCs w:val="24"/>
        </w:rPr>
        <w:t>with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request: </w:t>
      </w:r>
      <w:hyperlink r:id="rId23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https://baas.kinvey.com/appdata/{appId}/posts</w:t>
        </w:r>
      </w:hyperlink>
    </w:p>
    <w:p w14:paraId="779FEC6B" w14:textId="77777777" w:rsidR="00E5723D" w:rsidRPr="0052320C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11. Kinvey: Create New Post</w:t>
      </w:r>
    </w:p>
    <w:p w14:paraId="4D3DADD8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already know the request method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new resource. Now we should 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 with a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“New Title” and a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>: “New Post Body”.</w:t>
      </w:r>
    </w:p>
    <w:p w14:paraId="524323BD" w14:textId="77777777" w:rsidR="00E5723D" w:rsidRPr="0069645D" w:rsidRDefault="00E5723D" w:rsidP="00E5723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321ACFE6" wp14:editId="49A668F8">
            <wp:extent cx="5981700" cy="1505329"/>
            <wp:effectExtent l="19050" t="19050" r="19050" b="19050"/>
            <wp:docPr id="24" name="Picture 24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08" cy="15102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EF58E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12. Kinvey: Delete a Post</w:t>
      </w:r>
    </w:p>
    <w:p w14:paraId="5CDF3801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newly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created post.</w:t>
      </w:r>
    </w:p>
    <w:p w14:paraId="7A745C18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 xml:space="preserve">REQUEST “DELETE”: </w:t>
      </w:r>
      <w:hyperlink r:id="rId25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https://baas.kinvey.com/appdata/{appId}/posts/{postId}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previous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 The “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generate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response that tells us how </w:t>
      </w:r>
      <w:r w:rsidRPr="00B1043E">
        <w:rPr>
          <w:rFonts w:eastAsiaTheme="majorEastAsia" w:cstheme="majorBidi"/>
          <w:b/>
          <w:noProof/>
          <w:sz w:val="24"/>
          <w:szCs w:val="24"/>
        </w:rPr>
        <w:t>many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posts we have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deleted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5CFE0DD6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13. Kinvey: Edit a Post</w:t>
      </w:r>
    </w:p>
    <w:p w14:paraId="1965B42B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Edit a Post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request. </w:t>
      </w:r>
      <w:r w:rsidRPr="00B1043E">
        <w:rPr>
          <w:rFonts w:eastAsiaTheme="majorEastAsia" w:cstheme="majorBidi"/>
          <w:b/>
          <w:noProof/>
          <w:sz w:val="24"/>
          <w:szCs w:val="24"/>
        </w:rPr>
        <w:t>Change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columns: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title”,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author” and add an additional column: </w:t>
      </w:r>
      <w:r w:rsidRPr="00B1043E">
        <w:rPr>
          <w:rFonts w:eastAsiaTheme="majorEastAsia" w:cstheme="majorBidi"/>
          <w:b/>
          <w:noProof/>
          <w:sz w:val="24"/>
          <w:szCs w:val="24"/>
        </w:rPr>
        <w:t>hidden</w:t>
      </w:r>
      <w:r w:rsidRPr="00B1043E">
        <w:rPr>
          <w:rFonts w:eastAsiaTheme="majorEastAsia" w:cstheme="majorBidi"/>
          <w:noProof/>
          <w:sz w:val="24"/>
          <w:szCs w:val="24"/>
        </w:rPr>
        <w:t>: true.</w:t>
      </w:r>
    </w:p>
    <w:p w14:paraId="6DBD9EE6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14. Kinvey: Login</w:t>
      </w:r>
    </w:p>
    <w:p w14:paraId="1E85D01F" w14:textId="77777777"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>Logging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is done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6" w:history="1">
        <w:r w:rsidRPr="00B1043E">
          <w:rPr>
            <w:rStyle w:val="Hyperlink"/>
            <w:noProof/>
            <w:sz w:val="24"/>
            <w:szCs w:val="24"/>
          </w:rPr>
          <w:t>https://baas.kinvey.com/user/{appId}/login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0E8E04C4" w14:textId="77777777" w:rsidR="00E5723D" w:rsidRPr="002E105C" w:rsidRDefault="00E5723D" w:rsidP="00E5723D">
      <w:pPr>
        <w:pStyle w:val="ListParagraph"/>
        <w:numPr>
          <w:ilvl w:val="0"/>
          <w:numId w:val="20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 xml:space="preserve">Change the </w:t>
      </w:r>
      <w:r w:rsidRPr="002E105C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2E105C">
        <w:rPr>
          <w:rFonts w:eastAsiaTheme="majorEastAsia" w:cstheme="majorBidi"/>
          <w:noProof/>
          <w:sz w:val="24"/>
          <w:szCs w:val="24"/>
        </w:rPr>
        <w:t xml:space="preserve"> to “</w:t>
      </w:r>
      <w:r w:rsidRPr="002E105C">
        <w:rPr>
          <w:rFonts w:eastAsiaTheme="majorEastAsia" w:cstheme="majorBidi"/>
          <w:b/>
          <w:noProof/>
          <w:sz w:val="24"/>
          <w:szCs w:val="24"/>
        </w:rPr>
        <w:t>Basic Auth</w:t>
      </w:r>
      <w:r w:rsidRPr="002E105C">
        <w:rPr>
          <w:rFonts w:eastAsiaTheme="majorEastAsia" w:cstheme="majorBidi"/>
          <w:noProof/>
          <w:sz w:val="24"/>
          <w:szCs w:val="24"/>
        </w:rPr>
        <w:t>”</w:t>
      </w:r>
    </w:p>
    <w:p w14:paraId="79597BF6" w14:textId="77777777" w:rsidR="00E5723D" w:rsidRPr="009238CB" w:rsidRDefault="00E5723D" w:rsidP="00E5723D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>Enter the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AppKey </w:t>
      </w:r>
      <w:r w:rsidRPr="002E105C">
        <w:rPr>
          <w:rFonts w:eastAsiaTheme="majorEastAsia" w:cstheme="majorBidi"/>
          <w:noProof/>
          <w:sz w:val="24"/>
          <w:szCs w:val="24"/>
        </w:rPr>
        <w:t>as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u</w:t>
      </w:r>
      <w:r w:rsidRPr="009238CB">
        <w:rPr>
          <w:rFonts w:eastAsiaTheme="majorEastAsia" w:cstheme="majorBidi"/>
          <w:b/>
          <w:noProof/>
          <w:sz w:val="24"/>
          <w:szCs w:val="24"/>
        </w:rPr>
        <w:t>sername</w:t>
      </w:r>
    </w:p>
    <w:p w14:paraId="78F58560" w14:textId="78E9B9FF" w:rsidR="00E5723D" w:rsidRDefault="00E5723D" w:rsidP="00E5723D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>Enter the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AppSecret </w:t>
      </w:r>
      <w:r w:rsidRPr="002E105C">
        <w:rPr>
          <w:rFonts w:eastAsiaTheme="majorEastAsia" w:cstheme="majorBidi"/>
          <w:noProof/>
          <w:sz w:val="24"/>
          <w:szCs w:val="24"/>
        </w:rPr>
        <w:t>as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p</w:t>
      </w:r>
      <w:r w:rsidRPr="009238CB">
        <w:rPr>
          <w:rFonts w:eastAsiaTheme="majorEastAsia" w:cstheme="majorBidi"/>
          <w:b/>
          <w:noProof/>
          <w:sz w:val="24"/>
          <w:szCs w:val="24"/>
        </w:rPr>
        <w:t>assword</w:t>
      </w:r>
    </w:p>
    <w:p w14:paraId="39916B77" w14:textId="5E161AFF" w:rsidR="00F21FCF" w:rsidRPr="00F21FCF" w:rsidRDefault="00F21FCF" w:rsidP="00E5723D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For </w:t>
      </w:r>
      <w:r w:rsidRPr="00F21FCF">
        <w:rPr>
          <w:rFonts w:eastAsiaTheme="majorEastAsia" w:cstheme="majorBidi"/>
          <w:b/>
          <w:noProof/>
          <w:sz w:val="24"/>
          <w:szCs w:val="24"/>
        </w:rPr>
        <w:t>user data</w:t>
      </w:r>
      <w:r>
        <w:rPr>
          <w:rFonts w:eastAsiaTheme="majorEastAsia" w:cstheme="majorBidi"/>
          <w:noProof/>
          <w:sz w:val="24"/>
          <w:szCs w:val="24"/>
        </w:rPr>
        <w:t xml:space="preserve"> use:</w:t>
      </w:r>
    </w:p>
    <w:p w14:paraId="111684F4" w14:textId="3BD18D91" w:rsidR="00F21FCF" w:rsidRPr="00F21FCF" w:rsidRDefault="00F21FCF" w:rsidP="00F21FCF">
      <w:pPr>
        <w:pStyle w:val="ListParagraph"/>
        <w:numPr>
          <w:ilvl w:val="1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F21FCF">
        <w:rPr>
          <w:rFonts w:eastAsiaTheme="majorEastAsia" w:cstheme="majorBidi"/>
          <w:b/>
          <w:noProof/>
          <w:sz w:val="24"/>
          <w:szCs w:val="24"/>
        </w:rPr>
        <w:t>username: guest</w:t>
      </w:r>
      <w:bookmarkStart w:id="0" w:name="_GoBack"/>
      <w:bookmarkEnd w:id="0"/>
    </w:p>
    <w:p w14:paraId="0C488A6B" w14:textId="77D0580E" w:rsidR="00F21FCF" w:rsidRPr="00F21FCF" w:rsidRDefault="00F21FCF" w:rsidP="00F21FCF">
      <w:pPr>
        <w:pStyle w:val="ListParagraph"/>
        <w:numPr>
          <w:ilvl w:val="1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F21FCF">
        <w:rPr>
          <w:rFonts w:eastAsiaTheme="majorEastAsia" w:cstheme="majorBidi"/>
          <w:b/>
          <w:noProof/>
          <w:sz w:val="24"/>
          <w:szCs w:val="24"/>
        </w:rPr>
        <w:t>password: guest</w:t>
      </w:r>
    </w:p>
    <w:p w14:paraId="7E0A9B33" w14:textId="7D9805B3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drawing>
          <wp:inline distT="0" distB="0" distL="0" distR="0" wp14:anchorId="1015D7B3" wp14:editId="3100AD31">
            <wp:extent cx="5997575" cy="1261589"/>
            <wp:effectExtent l="19050" t="19050" r="22225" b="152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9918" cy="1264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FAC06" w14:textId="3F749A77" w:rsidR="00F21FCF" w:rsidRDefault="00F21FCF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drawing>
          <wp:inline distT="0" distB="0" distL="0" distR="0" wp14:anchorId="77568A4A" wp14:editId="6B2E946D">
            <wp:extent cx="5972810" cy="1408430"/>
            <wp:effectExtent l="19050" t="19050" r="2794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08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0DFF2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B1043E">
        <w:rPr>
          <w:rFonts w:eastAsiaTheme="majorEastAsia" w:cstheme="majorBidi"/>
          <w:b/>
          <w:noProof/>
          <w:sz w:val="24"/>
          <w:szCs w:val="24"/>
        </w:rPr>
        <w:t>successful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receive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14:paraId="6ECC40D2" w14:textId="77777777"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02010F5D" wp14:editId="7DB71F19">
            <wp:extent cx="6012621" cy="1492250"/>
            <wp:effectExtent l="19050" t="19050" r="26670" b="12700"/>
            <wp:docPr id="50" name="Picture 50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6032690" cy="149723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FA683" w14:textId="77777777" w:rsidR="00E5723D" w:rsidRPr="00084589" w:rsidRDefault="00E5723D" w:rsidP="00084589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authtoken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B1043E">
        <w:rPr>
          <w:rFonts w:eastAsiaTheme="majorEastAsia" w:cstheme="majorBidi"/>
          <w:b/>
          <w:noProof/>
          <w:sz w:val="24"/>
          <w:szCs w:val="24"/>
        </w:rPr>
        <w:t>need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final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</w:t>
      </w:r>
    </w:p>
    <w:p w14:paraId="1B03AA90" w14:textId="77777777"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15. *Bonus Kinvey: Logout</w:t>
      </w:r>
    </w:p>
    <w:p w14:paraId="76B307E9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B1043E">
        <w:rPr>
          <w:rFonts w:eastAsiaTheme="majorEastAsia" w:cstheme="majorBidi"/>
          <w:b/>
          <w:noProof/>
          <w:sz w:val="24"/>
          <w:szCs w:val="24"/>
        </w:rPr>
        <w:t>logout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from the application. To do so we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30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https://baas.kinvey.com/user/{appId}/_logout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4D437F4A" w14:textId="77777777" w:rsidR="00E5723D" w:rsidRPr="0069645D" w:rsidRDefault="00E5723D" w:rsidP="00E5723D">
      <w:pPr>
        <w:rPr>
          <w:rFonts w:eastAsiaTheme="majorEastAsia" w:cstheme="majorBidi"/>
          <w:noProof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“Headers”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69645D">
        <w:rPr>
          <w:rFonts w:eastAsiaTheme="majorEastAsia" w:cstheme="majorBidi"/>
          <w:noProof/>
        </w:rPr>
        <w:t>:</w:t>
      </w:r>
    </w:p>
    <w:p w14:paraId="31770749" w14:textId="77777777"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75310AC0" wp14:editId="757664A7">
            <wp:extent cx="5956300" cy="1073119"/>
            <wp:effectExtent l="19050" t="19050" r="6350" b="13335"/>
            <wp:docPr id="31" name="Picture 31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71" cy="10766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F4759" w14:textId="77777777"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After you click “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response body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be </w:t>
      </w:r>
      <w:r w:rsidRPr="00B1043E">
        <w:rPr>
          <w:rFonts w:eastAsiaTheme="majorEastAsia" w:cstheme="majorBidi"/>
          <w:b/>
          <w:noProof/>
          <w:sz w:val="24"/>
          <w:szCs w:val="24"/>
        </w:rPr>
        <w:t>empty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Doing it </w:t>
      </w:r>
      <w:r w:rsidRPr="00B1043E">
        <w:rPr>
          <w:rFonts w:eastAsiaTheme="majorEastAsia" w:cstheme="majorBidi"/>
          <w:b/>
          <w:noProof/>
          <w:sz w:val="24"/>
          <w:szCs w:val="24"/>
        </w:rPr>
        <w:t>again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should trigger an </w:t>
      </w:r>
      <w:r w:rsidRPr="00B1043E">
        <w:rPr>
          <w:rFonts w:eastAsiaTheme="majorEastAsia" w:cstheme="majorBidi"/>
          <w:b/>
          <w:noProof/>
          <w:sz w:val="24"/>
          <w:szCs w:val="24"/>
        </w:rPr>
        <w:t>error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14:paraId="6840F447" w14:textId="77777777" w:rsidR="009801CC" w:rsidRDefault="009801CC"/>
    <w:sectPr w:rsidR="009801CC">
      <w:footerReference w:type="default" r:id="rId3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FE364" w14:textId="77777777" w:rsidR="000A4E6A" w:rsidRDefault="000A4E6A" w:rsidP="004A2906">
      <w:pPr>
        <w:spacing w:before="0" w:after="0" w:line="240" w:lineRule="auto"/>
      </w:pPr>
      <w:r>
        <w:separator/>
      </w:r>
    </w:p>
  </w:endnote>
  <w:endnote w:type="continuationSeparator" w:id="0">
    <w:p w14:paraId="53BF458C" w14:textId="77777777" w:rsidR="000A4E6A" w:rsidRDefault="000A4E6A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F246F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17F10E3" wp14:editId="02B776D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35797B6" wp14:editId="6263F286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F5BE243" wp14:editId="7303E7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77A3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C88415" wp14:editId="62801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0B8B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58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58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8841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1B50B8B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458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458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3DD431" wp14:editId="4A0257B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D14E95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DD431" id="Text Box 18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5D14E95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C8B68" wp14:editId="4BACF2E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BA132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B3C3D9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86E30" wp14:editId="0097F40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79095B" wp14:editId="1E68C1FA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E65190" wp14:editId="25D3CE9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A84E91" wp14:editId="58DAEBD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97594C" wp14:editId="0649948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493D4" wp14:editId="2938051B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28B586" wp14:editId="65C8B1E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E4ED9" wp14:editId="4003C9C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6197AF" wp14:editId="7705091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3A7C38" wp14:editId="39BC211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C8B68" id="Text Box 16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58BA132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B3C3D9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86E30" wp14:editId="0097F40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79095B" wp14:editId="1E68C1FA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E65190" wp14:editId="25D3CE9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A84E91" wp14:editId="58DAEBD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97594C" wp14:editId="0649948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493D4" wp14:editId="2938051B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28B586" wp14:editId="65C8B1E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E4ED9" wp14:editId="4003C9C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6197AF" wp14:editId="7705091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3A7C38" wp14:editId="39BC211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FB5A3A4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FF3D7" w14:textId="77777777" w:rsidR="000A4E6A" w:rsidRDefault="000A4E6A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BBEF4A5" w14:textId="77777777" w:rsidR="000A4E6A" w:rsidRDefault="000A4E6A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6"/>
  </w:num>
  <w:num w:numId="11">
    <w:abstractNumId w:val="17"/>
  </w:num>
  <w:num w:numId="12">
    <w:abstractNumId w:val="11"/>
  </w:num>
  <w:num w:numId="13">
    <w:abstractNumId w:val="8"/>
  </w:num>
  <w:num w:numId="14">
    <w:abstractNumId w:val="12"/>
  </w:num>
  <w:num w:numId="15">
    <w:abstractNumId w:val="18"/>
  </w:num>
  <w:num w:numId="16">
    <w:abstractNumId w:val="15"/>
  </w:num>
  <w:num w:numId="17">
    <w:abstractNumId w:val="4"/>
  </w:num>
  <w:num w:numId="18">
    <w:abstractNumId w:val="19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11"/>
    <w:rsid w:val="00084589"/>
    <w:rsid w:val="000A4E6A"/>
    <w:rsid w:val="00377404"/>
    <w:rsid w:val="004049CF"/>
    <w:rsid w:val="004A2906"/>
    <w:rsid w:val="0056571A"/>
    <w:rsid w:val="006A3611"/>
    <w:rsid w:val="009801CC"/>
    <w:rsid w:val="00A3123D"/>
    <w:rsid w:val="00E17B9F"/>
    <w:rsid w:val="00E5723D"/>
    <w:rsid w:val="00F14347"/>
    <w:rsid w:val="00F21FCF"/>
    <w:rsid w:val="00F5573F"/>
    <w:rsid w:val="00F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D2B1"/>
  <w15:docId w15:val="{01FF5F78-8663-4F57-936C-CE4E138C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1567/Lab-HTTP-and-RES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baas.kinvey.com/user/%7bappId%7d%20/log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softuni.bg/courses/javascript-application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baas.kinvey.com/appdata/%7bappId%7d/posts/%7bpostId%7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baas.kinvey.com/appdata/%7bappId%7d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baas.kinvey.com/appdata/%7bappId%7d/posts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judge.softuni.bg/Contests/1567/Lab-HTTP-and-REST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hyperlink" Target="https://baas.kinvey.com/user/%7bappId%7d/_logout" TargetMode="External"/><Relationship Id="rId8" Type="http://schemas.openxmlformats.org/officeDocument/2006/relationships/hyperlink" Target="https://judge.softuni.bg/Contests/1567/Lab-HTTP-and-RES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6.png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10</TotalTime>
  <Pages>7</Pages>
  <Words>807</Words>
  <Characters>4605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/>
  <dc:creator>Tanya Staneva</dc:creator>
  <cp:keywords>JavaScript, JS, ES6, ES2017, Sofware University, SoftUni, programming, coding, software development, education, training, course</cp:keywords>
  <dc:description>JavaScript Applications Course @ SoftUni - https://softuni.bg/courses/javascript-applications</dc:description>
  <cp:lastModifiedBy>User</cp:lastModifiedBy>
  <cp:revision>8</cp:revision>
  <dcterms:created xsi:type="dcterms:W3CDTF">2019-02-25T10:06:00Z</dcterms:created>
  <dcterms:modified xsi:type="dcterms:W3CDTF">2019-03-26T18:52:00Z</dcterms:modified>
</cp:coreProperties>
</file>