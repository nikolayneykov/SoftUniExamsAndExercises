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90BC" w14:textId="77777777" w:rsidR="004B6F17" w:rsidRDefault="004B6F17" w:rsidP="004B6F17">
      <w:pPr>
        <w:pStyle w:val="Heading1"/>
        <w:rPr>
          <w:noProof/>
        </w:rPr>
      </w:pPr>
      <w:r>
        <w:rPr>
          <w:noProof/>
        </w:rPr>
        <w:t>Lab: AJAX &amp; jQuery AJAX</w:t>
      </w:r>
    </w:p>
    <w:p w14:paraId="23C12D14" w14:textId="24D752CD" w:rsidR="004B6F17" w:rsidRPr="00D2728C" w:rsidRDefault="004B6F17" w:rsidP="004B6F17">
      <w:pPr>
        <w:rPr>
          <w:noProof/>
          <w:sz w:val="24"/>
          <w:szCs w:val="24"/>
        </w:rPr>
      </w:pPr>
      <w:r w:rsidRPr="00D2728C">
        <w:rPr>
          <w:noProof/>
          <w:sz w:val="24"/>
          <w:szCs w:val="24"/>
        </w:rPr>
        <w:t xml:space="preserve">Problems for in-class lab for the </w:t>
      </w:r>
      <w:hyperlink r:id="rId7" w:history="1">
        <w:r w:rsidRPr="00D2728C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bookmarkStart w:id="0" w:name="_GoBack"/>
      <w:bookmarkEnd w:id="0"/>
      <w:r w:rsidRPr="00D2728C">
        <w:rPr>
          <w:noProof/>
          <w:sz w:val="24"/>
          <w:szCs w:val="24"/>
        </w:rPr>
        <w:t>. Submit your solutions in the SoftUni judge system at</w:t>
      </w:r>
      <w:r>
        <w:rPr>
          <w:noProof/>
          <w:sz w:val="24"/>
          <w:szCs w:val="24"/>
        </w:rPr>
        <w:t xml:space="preserve"> </w:t>
      </w:r>
      <w:hyperlink r:id="rId8" w:history="1">
        <w:r w:rsidRPr="00292D25">
          <w:rPr>
            <w:rStyle w:val="Hyperlink"/>
            <w:noProof/>
            <w:sz w:val="24"/>
            <w:szCs w:val="24"/>
          </w:rPr>
          <w:t>https://judge.softuni.bg/Contests/1568/Lab-AJAX</w:t>
        </w:r>
      </w:hyperlink>
      <w:r w:rsidRPr="00D2728C">
        <w:rPr>
          <w:noProof/>
          <w:sz w:val="24"/>
          <w:szCs w:val="24"/>
        </w:rPr>
        <w:t>.</w:t>
      </w:r>
    </w:p>
    <w:p w14:paraId="44EB1542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XHR (XmlHttpRequest)</w:t>
      </w:r>
    </w:p>
    <w:p w14:paraId="099B5946" w14:textId="77777777" w:rsidR="004B6F17" w:rsidRDefault="004B6F17" w:rsidP="004B6F17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 that </w:t>
      </w:r>
      <w:r w:rsidRPr="00D2728C">
        <w:rPr>
          <w:rFonts w:cstheme="minorHAnsi"/>
          <w:b/>
          <w:noProof/>
          <w:sz w:val="24"/>
          <w:szCs w:val="24"/>
        </w:rPr>
        <w:t>loads</w:t>
      </w:r>
      <w:r w:rsidRPr="00D2728C">
        <w:rPr>
          <w:rFonts w:cstheme="minorHAnsi"/>
          <w:noProof/>
          <w:sz w:val="24"/>
          <w:szCs w:val="24"/>
        </w:rPr>
        <w:t xml:space="preserve"> a </w:t>
      </w:r>
      <w:r>
        <w:rPr>
          <w:rFonts w:cstheme="minorHAnsi"/>
          <w:noProof/>
          <w:sz w:val="24"/>
          <w:szCs w:val="24"/>
        </w:rPr>
        <w:t>GitHub</w:t>
      </w:r>
      <w:r w:rsidRPr="00D2728C">
        <w:rPr>
          <w:rFonts w:cstheme="minorHAnsi"/>
          <w:noProof/>
          <w:sz w:val="24"/>
          <w:szCs w:val="24"/>
        </w:rPr>
        <w:t xml:space="preserve"> repository </w:t>
      </w:r>
      <w:r w:rsidRPr="00D2728C">
        <w:rPr>
          <w:rFonts w:cstheme="minorHAnsi"/>
          <w:b/>
          <w:noProof/>
          <w:sz w:val="24"/>
          <w:szCs w:val="24"/>
        </w:rPr>
        <w:t>asynchronously with AJAX</w:t>
      </w:r>
      <w:r w:rsidRPr="00D2728C">
        <w:rPr>
          <w:rFonts w:cstheme="minorHAnsi"/>
          <w:noProof/>
          <w:sz w:val="24"/>
          <w:szCs w:val="24"/>
        </w:rPr>
        <w:t xml:space="preserve">. </w:t>
      </w:r>
    </w:p>
    <w:p w14:paraId="27BC932B" w14:textId="77777777" w:rsidR="004B6F17" w:rsidRPr="00E31CBB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Create a file called </w:t>
      </w:r>
      <w:r>
        <w:rPr>
          <w:rFonts w:cstheme="minorHAnsi"/>
          <w:b/>
          <w:noProof/>
          <w:sz w:val="24"/>
          <w:szCs w:val="24"/>
        </w:rPr>
        <w:t>"</w:t>
      </w:r>
      <w:r w:rsidRPr="00E66239">
        <w:rPr>
          <w:rStyle w:val="CodeChar"/>
        </w:rPr>
        <w:t>xhr.js</w:t>
      </w:r>
      <w:r w:rsidRPr="00A433B8">
        <w:rPr>
          <w:rFonts w:cstheme="minorHAnsi"/>
          <w:b/>
          <w:noProof/>
          <w:sz w:val="24"/>
          <w:szCs w:val="24"/>
        </w:rPr>
        <w:t>"</w:t>
      </w:r>
      <w:r>
        <w:rPr>
          <w:rFonts w:cstheme="minorHAnsi"/>
          <w:b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and write the function </w:t>
      </w:r>
      <w:r w:rsidRPr="00E66239">
        <w:rPr>
          <w:rStyle w:val="CodeChar"/>
        </w:rPr>
        <w:t>loadRepos()</w:t>
      </w:r>
      <w:r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C063CC">
        <w:rPr>
          <w:rFonts w:cstheme="minorHAnsi"/>
          <w:noProof/>
          <w:color w:val="000000" w:themeColor="text1"/>
          <w:sz w:val="24"/>
          <w:szCs w:val="24"/>
        </w:rPr>
        <w:t>in it</w:t>
      </w:r>
      <w:r>
        <w:rPr>
          <w:rFonts w:cstheme="minorHAnsi"/>
          <w:noProof/>
          <w:sz w:val="24"/>
          <w:szCs w:val="24"/>
        </w:rPr>
        <w:t xml:space="preserve">. If you take a closer look at the provided skeleton, you will see that this file is linked in the head section. </w:t>
      </w:r>
    </w:p>
    <w:p w14:paraId="0866B011" w14:textId="77777777" w:rsidR="004B6F17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 w:rsidRPr="00A433B8">
        <w:rPr>
          <w:rFonts w:cstheme="minorHAnsi"/>
          <w:b/>
          <w:noProof/>
          <w:sz w:val="24"/>
          <w:szCs w:val="24"/>
        </w:rPr>
        <w:t>Create</w:t>
      </w:r>
      <w:r w:rsidRPr="00A433B8">
        <w:rPr>
          <w:rFonts w:cstheme="minorHAnsi"/>
          <w:noProof/>
          <w:sz w:val="24"/>
          <w:szCs w:val="24"/>
        </w:rPr>
        <w:t xml:space="preserve"> an instance of </w:t>
      </w:r>
      <w:r w:rsidRPr="0052206B">
        <w:rPr>
          <w:rStyle w:val="CodeChar"/>
        </w:rPr>
        <w:t>XmlHttpRequest</w:t>
      </w:r>
      <w:r w:rsidRPr="00A433B8">
        <w:rPr>
          <w:rFonts w:cstheme="minorHAnsi"/>
          <w:noProof/>
          <w:sz w:val="24"/>
          <w:szCs w:val="24"/>
        </w:rPr>
        <w:t xml:space="preserve"> and attach an </w:t>
      </w:r>
      <w:r w:rsidRPr="0052206B">
        <w:rPr>
          <w:rStyle w:val="CodeChar"/>
        </w:rPr>
        <w:t>onreadystatechange</w:t>
      </w:r>
      <w:r>
        <w:rPr>
          <w:rFonts w:cstheme="minorHAnsi"/>
          <w:noProof/>
          <w:sz w:val="24"/>
          <w:szCs w:val="24"/>
        </w:rPr>
        <w:t xml:space="preserve"> event to it.</w:t>
      </w:r>
    </w:p>
    <w:p w14:paraId="667D2EAD" w14:textId="35114459" w:rsidR="004B6F17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</w:t>
      </w:r>
      <w:r w:rsidRPr="00A433B8">
        <w:rPr>
          <w:rFonts w:cstheme="minorHAnsi"/>
          <w:noProof/>
          <w:sz w:val="24"/>
          <w:szCs w:val="24"/>
        </w:rPr>
        <w:t>eplace the text content of a</w:t>
      </w:r>
      <w:r w:rsidRPr="00A433B8">
        <w:rPr>
          <w:rFonts w:cstheme="minorHAnsi"/>
          <w:b/>
          <w:noProof/>
          <w:sz w:val="24"/>
          <w:szCs w:val="24"/>
        </w:rPr>
        <w:t xml:space="preserve"> </w:t>
      </w:r>
      <w:r w:rsidRPr="002535F7">
        <w:rPr>
          <w:rStyle w:val="CodeChar"/>
        </w:rPr>
        <w:t xml:space="preserve">div </w:t>
      </w:r>
      <w:r w:rsidRPr="00A433B8">
        <w:rPr>
          <w:rFonts w:cstheme="minorHAnsi"/>
          <w:noProof/>
          <w:sz w:val="24"/>
          <w:szCs w:val="24"/>
        </w:rPr>
        <w:t xml:space="preserve">element with </w:t>
      </w:r>
      <w:r w:rsidRPr="003D023D">
        <w:rPr>
          <w:rStyle w:val="CodeChar"/>
        </w:rPr>
        <w:t>id</w:t>
      </w:r>
      <w:r w:rsidR="003D023D">
        <w:rPr>
          <w:rFonts w:cstheme="minorHAnsi"/>
          <w:b/>
          <w:noProof/>
          <w:sz w:val="24"/>
          <w:szCs w:val="24"/>
          <w:lang w:val="bg-BG"/>
        </w:rPr>
        <w:t>=</w:t>
      </w:r>
      <w:r w:rsidRPr="00A433B8">
        <w:rPr>
          <w:rFonts w:cstheme="minorHAnsi"/>
          <w:b/>
          <w:noProof/>
          <w:sz w:val="24"/>
          <w:szCs w:val="24"/>
        </w:rPr>
        <w:t>"</w:t>
      </w:r>
      <w:r w:rsidRPr="002535F7">
        <w:rPr>
          <w:rStyle w:val="CodeChar"/>
        </w:rPr>
        <w:t>res</w:t>
      </w:r>
      <w:r w:rsidRPr="00A433B8">
        <w:rPr>
          <w:rFonts w:cstheme="minorHAnsi"/>
          <w:b/>
          <w:noProof/>
          <w:sz w:val="24"/>
          <w:szCs w:val="24"/>
        </w:rPr>
        <w:t>"</w:t>
      </w:r>
      <w:r w:rsidRPr="00A433B8">
        <w:rPr>
          <w:rFonts w:cstheme="minorHAnsi"/>
          <w:noProof/>
          <w:sz w:val="24"/>
          <w:szCs w:val="24"/>
        </w:rPr>
        <w:t xml:space="preserve"> with the value of the </w:t>
      </w:r>
      <w:r w:rsidRPr="00E66685">
        <w:rPr>
          <w:rStyle w:val="CodeChar"/>
        </w:rPr>
        <w:t>responseText</w:t>
      </w:r>
      <w:r w:rsidRPr="00A433B8">
        <w:rPr>
          <w:rFonts w:cstheme="minorHAnsi"/>
          <w:noProof/>
          <w:sz w:val="24"/>
          <w:szCs w:val="24"/>
        </w:rPr>
        <w:t xml:space="preserve"> property of the request</w:t>
      </w:r>
      <w:r>
        <w:rPr>
          <w:rFonts w:cstheme="minorHAnsi"/>
          <w:noProof/>
          <w:sz w:val="24"/>
          <w:szCs w:val="24"/>
        </w:rPr>
        <w:t xml:space="preserve"> </w:t>
      </w:r>
      <w:r w:rsidRPr="00A433B8">
        <w:rPr>
          <w:rFonts w:cstheme="minorHAnsi"/>
          <w:noProof/>
          <w:sz w:val="24"/>
          <w:szCs w:val="24"/>
        </w:rPr>
        <w:t xml:space="preserve">when the </w:t>
      </w:r>
      <w:r w:rsidRPr="003D023D">
        <w:rPr>
          <w:rStyle w:val="CodeChar"/>
        </w:rPr>
        <w:t>readyState</w:t>
      </w:r>
      <w:r w:rsidRPr="00A433B8">
        <w:rPr>
          <w:rFonts w:cstheme="minorHAnsi"/>
          <w:noProof/>
          <w:sz w:val="24"/>
          <w:szCs w:val="24"/>
        </w:rPr>
        <w:t xml:space="preserve"> attribute reaches a value of </w:t>
      </w:r>
      <w:r w:rsidRPr="00A433B8">
        <w:rPr>
          <w:rFonts w:cstheme="minorHAnsi"/>
          <w:b/>
          <w:noProof/>
          <w:sz w:val="24"/>
          <w:szCs w:val="24"/>
        </w:rPr>
        <w:t>4</w:t>
      </w:r>
      <w:r w:rsidRPr="00A433B8">
        <w:rPr>
          <w:rFonts w:cstheme="minorHAnsi"/>
          <w:noProof/>
          <w:sz w:val="24"/>
          <w:szCs w:val="24"/>
        </w:rPr>
        <w:t xml:space="preserve"> (it is ready). </w:t>
      </w:r>
    </w:p>
    <w:p w14:paraId="6B748D05" w14:textId="2A552685" w:rsidR="004B6F17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 w:rsidRPr="00A433B8">
        <w:rPr>
          <w:rStyle w:val="Strong"/>
          <w:rFonts w:cstheme="minorHAnsi"/>
          <w:sz w:val="24"/>
          <w:szCs w:val="24"/>
        </w:rPr>
        <w:t xml:space="preserve">Do </w:t>
      </w:r>
      <w:r w:rsidR="007C37E6">
        <w:rPr>
          <w:rStyle w:val="Strong"/>
          <w:rFonts w:cstheme="minorHAnsi"/>
          <w:sz w:val="24"/>
          <w:szCs w:val="24"/>
        </w:rPr>
        <w:t>NOT</w:t>
      </w:r>
      <w:r w:rsidRPr="00A433B8">
        <w:rPr>
          <w:rStyle w:val="Strong"/>
          <w:rFonts w:cstheme="minorHAnsi"/>
          <w:sz w:val="24"/>
          <w:szCs w:val="24"/>
        </w:rPr>
        <w:t xml:space="preserve"> format</w:t>
      </w:r>
      <w:r w:rsidRPr="00A433B8">
        <w:rPr>
          <w:rFonts w:cstheme="minorHAnsi"/>
          <w:noProof/>
          <w:sz w:val="24"/>
          <w:szCs w:val="24"/>
        </w:rPr>
        <w:t xml:space="preserve"> the response in any way. Submit your </w:t>
      </w:r>
      <w:r w:rsidRPr="004D55F5">
        <w:rPr>
          <w:rStyle w:val="CodeChar"/>
        </w:rPr>
        <w:t>loadRepos</w:t>
      </w:r>
      <w:r w:rsidR="004D55F5">
        <w:rPr>
          <w:rStyle w:val="CodeChar"/>
        </w:rPr>
        <w:t>()</w:t>
      </w:r>
      <w:r w:rsidRPr="00A433B8">
        <w:rPr>
          <w:rFonts w:cstheme="minorHAnsi"/>
          <w:noProof/>
          <w:sz w:val="24"/>
          <w:szCs w:val="24"/>
        </w:rPr>
        <w:t xml:space="preserve"> function. </w:t>
      </w:r>
    </w:p>
    <w:p w14:paraId="7152E16A" w14:textId="026C9BB7" w:rsidR="004B6F17" w:rsidRPr="00C063CC" w:rsidRDefault="006C7106" w:rsidP="004B6F1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Read m</w:t>
      </w:r>
      <w:r w:rsidR="004B6F17">
        <w:rPr>
          <w:rFonts w:cstheme="minorHAnsi"/>
          <w:noProof/>
          <w:sz w:val="24"/>
          <w:szCs w:val="24"/>
        </w:rPr>
        <w:t xml:space="preserve">ore </w:t>
      </w:r>
      <w:r w:rsidR="00536E24">
        <w:rPr>
          <w:rFonts w:cstheme="minorHAnsi"/>
          <w:noProof/>
          <w:sz w:val="24"/>
          <w:szCs w:val="24"/>
        </w:rPr>
        <w:t xml:space="preserve">about </w:t>
      </w:r>
      <w:r w:rsidR="00536E24" w:rsidRPr="00536E24">
        <w:rPr>
          <w:rFonts w:cstheme="minorHAnsi"/>
          <w:b/>
          <w:noProof/>
          <w:sz w:val="24"/>
          <w:szCs w:val="24"/>
        </w:rPr>
        <w:t>XmlHttpRequest</w:t>
      </w:r>
      <w:r w:rsidR="00536E24">
        <w:rPr>
          <w:rFonts w:cstheme="minorHAnsi"/>
          <w:noProof/>
          <w:sz w:val="24"/>
          <w:szCs w:val="24"/>
        </w:rPr>
        <w:t xml:space="preserve"> </w:t>
      </w:r>
      <w:hyperlink r:id="rId9" w:history="1">
        <w:r w:rsidR="00536E24" w:rsidRPr="00536E24">
          <w:rPr>
            <w:rStyle w:val="Hyperlink"/>
            <w:rFonts w:cstheme="minorHAnsi"/>
            <w:b/>
            <w:noProof/>
            <w:sz w:val="24"/>
            <w:szCs w:val="24"/>
          </w:rPr>
          <w:t>here</w:t>
        </w:r>
      </w:hyperlink>
      <w:r w:rsidR="00536E24">
        <w:rPr>
          <w:rFonts w:cstheme="minorHAnsi"/>
          <w:noProof/>
          <w:sz w:val="24"/>
          <w:szCs w:val="24"/>
        </w:rPr>
        <w:t>.</w:t>
      </w:r>
      <w:r w:rsidR="004B6F17">
        <w:rPr>
          <w:rFonts w:cstheme="minorHAnsi"/>
          <w:noProof/>
          <w:sz w:val="24"/>
          <w:szCs w:val="24"/>
        </w:rPr>
        <w:t xml:space="preserve"> </w:t>
      </w:r>
    </w:p>
    <w:p w14:paraId="139E8F3B" w14:textId="77777777" w:rsidR="004B6F17" w:rsidRPr="00753E4D" w:rsidRDefault="004B6F17" w:rsidP="004B6F17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4B9330B2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44E97751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xmlHttpRequest</w:t>
            </w:r>
            <w:r w:rsidRPr="00D2728C">
              <w:rPr>
                <w:b/>
                <w:noProof/>
                <w:sz w:val="24"/>
                <w:szCs w:val="24"/>
              </w:rPr>
              <w:t>.html</w:t>
            </w:r>
          </w:p>
        </w:tc>
      </w:tr>
      <w:tr w:rsidR="004B6F17" w:rsidRPr="0095466F" w14:paraId="2BA865E2" w14:textId="77777777" w:rsidTr="00861D33">
        <w:tc>
          <w:tcPr>
            <w:tcW w:w="10431" w:type="dxa"/>
          </w:tcPr>
          <w:p w14:paraId="68C0076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3F4787">
              <w:rPr>
                <w:sz w:val="24"/>
                <w:szCs w:val="24"/>
                <w:lang w:val="de-DE"/>
              </w:rPr>
              <w:t xml:space="preserve">&lt;!DOCTYPE </w:t>
            </w:r>
            <w:r w:rsidRPr="003F4787">
              <w:rPr>
                <w:rFonts w:eastAsia="Times New Roman" w:cs="Courier New"/>
                <w:bCs/>
                <w:color w:val="0000FF"/>
                <w:sz w:val="24"/>
                <w:szCs w:val="24"/>
                <w:lang w:val="de-DE"/>
              </w:rPr>
              <w:t>html</w:t>
            </w:r>
            <w:r w:rsidRPr="003F4787">
              <w:rPr>
                <w:sz w:val="24"/>
                <w:szCs w:val="24"/>
                <w:lang w:val="de-DE"/>
              </w:rPr>
              <w:t>&gt;</w:t>
            </w:r>
          </w:p>
          <w:p w14:paraId="29EA274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3F4787">
              <w:rPr>
                <w:sz w:val="24"/>
                <w:szCs w:val="24"/>
                <w:lang w:val="de-DE"/>
              </w:rPr>
              <w:t>&lt;</w:t>
            </w:r>
            <w:r w:rsidRPr="003F4787">
              <w:rPr>
                <w:rFonts w:eastAsia="Times New Roman" w:cs="Courier New"/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3F4787">
              <w:rPr>
                <w:sz w:val="24"/>
                <w:szCs w:val="24"/>
                <w:lang w:val="de-DE"/>
              </w:rPr>
              <w:t xml:space="preserve"> lang="en"&gt;</w:t>
            </w:r>
          </w:p>
          <w:p w14:paraId="16F2D07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rFonts w:eastAsia="Times New Roman" w:cs="Courier New"/>
                <w:bCs/>
                <w:color w:val="000080"/>
                <w:sz w:val="24"/>
                <w:szCs w:val="24"/>
              </w:rPr>
              <w:t>head</w:t>
            </w:r>
            <w:r w:rsidRPr="003F4787">
              <w:rPr>
                <w:sz w:val="24"/>
                <w:szCs w:val="24"/>
              </w:rPr>
              <w:t>&gt;</w:t>
            </w:r>
          </w:p>
          <w:p w14:paraId="7C33A1F1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</w:t>
            </w:r>
            <w:r w:rsidRPr="003F4787">
              <w:rPr>
                <w:rFonts w:eastAsia="Times New Roman" w:cs="Courier New"/>
                <w:color w:val="000000"/>
                <w:sz w:val="24"/>
                <w:szCs w:val="24"/>
              </w:rPr>
              <w:t>&lt;</w:t>
            </w:r>
            <w:r w:rsidRPr="003F4787">
              <w:rPr>
                <w:rFonts w:eastAsia="Times New Roman" w:cs="Courier New"/>
                <w:bCs/>
                <w:color w:val="000080"/>
                <w:sz w:val="24"/>
                <w:szCs w:val="24"/>
              </w:rPr>
              <w:t xml:space="preserve">meta </w:t>
            </w:r>
            <w:r w:rsidRPr="003F4787">
              <w:rPr>
                <w:rFonts w:eastAsia="Times New Roman" w:cs="Courier New"/>
                <w:bCs/>
                <w:color w:val="0000FF"/>
                <w:sz w:val="24"/>
                <w:szCs w:val="24"/>
              </w:rPr>
              <w:t>charset=</w:t>
            </w:r>
            <w:r w:rsidRPr="003F4787">
              <w:rPr>
                <w:rFonts w:eastAsia="Times New Roman" w:cs="Courier New"/>
                <w:bCs/>
                <w:color w:val="008000"/>
                <w:sz w:val="24"/>
                <w:szCs w:val="24"/>
              </w:rPr>
              <w:t>"UTF-8"</w:t>
            </w:r>
            <w:r w:rsidRPr="003F4787">
              <w:rPr>
                <w:rFonts w:eastAsia="Times New Roman" w:cs="Courier New"/>
                <w:color w:val="000000"/>
                <w:sz w:val="24"/>
                <w:szCs w:val="24"/>
              </w:rPr>
              <w:t>&gt;</w:t>
            </w:r>
          </w:p>
          <w:p w14:paraId="63D89668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</w:t>
            </w:r>
            <w:r w:rsidRPr="003F4787">
              <w:rPr>
                <w:color w:val="000080"/>
                <w:sz w:val="24"/>
                <w:szCs w:val="24"/>
              </w:rPr>
              <w:t>title</w:t>
            </w:r>
            <w:r w:rsidRPr="003F4787">
              <w:rPr>
                <w:sz w:val="24"/>
                <w:szCs w:val="24"/>
              </w:rPr>
              <w:t>&gt;XmlHttpRequest Example&lt;/</w:t>
            </w:r>
            <w:r w:rsidRPr="003F4787">
              <w:rPr>
                <w:color w:val="000080"/>
                <w:sz w:val="24"/>
                <w:szCs w:val="24"/>
              </w:rPr>
              <w:t>title</w:t>
            </w:r>
            <w:r w:rsidRPr="003F4787">
              <w:rPr>
                <w:sz w:val="24"/>
                <w:szCs w:val="24"/>
              </w:rPr>
              <w:t>&gt;</w:t>
            </w:r>
          </w:p>
          <w:p w14:paraId="070EF75D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</w:t>
            </w:r>
            <w:r w:rsidRPr="003F4787">
              <w:rPr>
                <w:color w:val="000080"/>
                <w:sz w:val="24"/>
                <w:szCs w:val="24"/>
              </w:rPr>
              <w:t xml:space="preserve">script </w:t>
            </w:r>
            <w:r w:rsidRPr="003F4787">
              <w:rPr>
                <w:color w:val="0000FF"/>
                <w:sz w:val="24"/>
                <w:szCs w:val="24"/>
              </w:rPr>
              <w:t>src=</w:t>
            </w:r>
            <w:r w:rsidRPr="003F4787">
              <w:rPr>
                <w:color w:val="008000"/>
                <w:sz w:val="24"/>
                <w:szCs w:val="24"/>
              </w:rPr>
              <w:t>"xhr.js"</w:t>
            </w:r>
            <w:r w:rsidRPr="003F4787">
              <w:rPr>
                <w:sz w:val="24"/>
                <w:szCs w:val="24"/>
              </w:rPr>
              <w:t>&gt;&lt;/</w:t>
            </w:r>
            <w:r w:rsidRPr="003F4787">
              <w:rPr>
                <w:color w:val="000080"/>
                <w:sz w:val="24"/>
                <w:szCs w:val="24"/>
              </w:rPr>
              <w:t>script</w:t>
            </w:r>
            <w:r w:rsidRPr="003F4787">
              <w:rPr>
                <w:sz w:val="24"/>
                <w:szCs w:val="24"/>
              </w:rPr>
              <w:t>&gt;</w:t>
            </w:r>
          </w:p>
          <w:p w14:paraId="64346D9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</w:t>
            </w:r>
            <w:r w:rsidRPr="003F4787">
              <w:rPr>
                <w:color w:val="000080"/>
                <w:sz w:val="24"/>
                <w:szCs w:val="24"/>
              </w:rPr>
              <w:t>style</w:t>
            </w:r>
            <w:r w:rsidRPr="003F4787">
              <w:rPr>
                <w:sz w:val="24"/>
                <w:szCs w:val="24"/>
              </w:rPr>
              <w:t>&gt;</w:t>
            </w:r>
          </w:p>
          <w:p w14:paraId="4A5E4780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>@import url</w:t>
            </w:r>
            <w:r w:rsidRPr="003F4787">
              <w:rPr>
                <w:sz w:val="24"/>
                <w:szCs w:val="24"/>
              </w:rPr>
              <w:t>(</w:t>
            </w:r>
            <w:r w:rsidRPr="003F4787">
              <w:rPr>
                <w:color w:val="008000"/>
                <w:sz w:val="24"/>
                <w:szCs w:val="24"/>
              </w:rPr>
              <w:t>https://fonts.googleapis.com/css?family=Open+Sans</w:t>
            </w:r>
            <w:r w:rsidRPr="003F4787">
              <w:rPr>
                <w:sz w:val="24"/>
                <w:szCs w:val="24"/>
              </w:rPr>
              <w:t>);</w:t>
            </w:r>
          </w:p>
          <w:p w14:paraId="1DE9D211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 xml:space="preserve">body </w:t>
            </w:r>
            <w:r w:rsidRPr="003F4787">
              <w:rPr>
                <w:sz w:val="24"/>
                <w:szCs w:val="24"/>
              </w:rPr>
              <w:t>{</w:t>
            </w:r>
          </w:p>
          <w:p w14:paraId="2E2CA47A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font-family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"Open Sans</w:t>
            </w:r>
            <w:r w:rsidRPr="003F4787">
              <w:rPr>
                <w:sz w:val="24"/>
                <w:szCs w:val="24"/>
              </w:rPr>
              <w:t xml:space="preserve">", </w:t>
            </w:r>
            <w:r w:rsidRPr="003F4787">
              <w:rPr>
                <w:color w:val="008000"/>
                <w:sz w:val="24"/>
                <w:szCs w:val="24"/>
              </w:rPr>
              <w:t>serif</w:t>
            </w:r>
            <w:r w:rsidRPr="003F4787">
              <w:rPr>
                <w:sz w:val="24"/>
                <w:szCs w:val="24"/>
              </w:rPr>
              <w:t>;</w:t>
            </w:r>
          </w:p>
          <w:p w14:paraId="01AEAF0C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}</w:t>
            </w:r>
          </w:p>
          <w:p w14:paraId="257E00DB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sz w:val="24"/>
                <w:szCs w:val="24"/>
              </w:rPr>
              <w:t>{</w:t>
            </w:r>
          </w:p>
          <w:p w14:paraId="6DF38C7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0080"/>
                <w:sz w:val="24"/>
                <w:szCs w:val="24"/>
              </w:rPr>
              <w:t>#4caf50</w:t>
            </w:r>
            <w:r w:rsidRPr="003F4787">
              <w:rPr>
                <w:sz w:val="24"/>
                <w:szCs w:val="24"/>
              </w:rPr>
              <w:t>;</w:t>
            </w:r>
          </w:p>
          <w:p w14:paraId="3360262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color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white</w:t>
            </w:r>
            <w:r w:rsidRPr="003F4787">
              <w:rPr>
                <w:sz w:val="24"/>
                <w:szCs w:val="24"/>
              </w:rPr>
              <w:t>;</w:t>
            </w:r>
          </w:p>
          <w:p w14:paraId="0AA4116B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padding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14px</w:t>
            </w:r>
            <w:r w:rsidRPr="003F4787">
              <w:rPr>
                <w:sz w:val="24"/>
                <w:szCs w:val="24"/>
              </w:rPr>
              <w:t xml:space="preserve"> </w:t>
            </w:r>
            <w:r w:rsidRPr="003F4787">
              <w:rPr>
                <w:color w:val="008000"/>
                <w:sz w:val="24"/>
                <w:szCs w:val="24"/>
              </w:rPr>
              <w:t>20px</w:t>
            </w:r>
            <w:r w:rsidRPr="003F4787">
              <w:rPr>
                <w:sz w:val="24"/>
                <w:szCs w:val="24"/>
              </w:rPr>
              <w:t>;</w:t>
            </w:r>
          </w:p>
          <w:p w14:paraId="533CDD48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margin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8px</w:t>
            </w:r>
            <w:r w:rsidRPr="003F4787">
              <w:rPr>
                <w:sz w:val="24"/>
                <w:szCs w:val="24"/>
              </w:rPr>
              <w:t xml:space="preserve"> </w:t>
            </w:r>
            <w:r w:rsidRPr="003F4787">
              <w:rPr>
                <w:color w:val="008000"/>
                <w:sz w:val="24"/>
                <w:szCs w:val="24"/>
              </w:rPr>
              <w:t>0</w:t>
            </w:r>
            <w:r w:rsidRPr="003F4787">
              <w:rPr>
                <w:sz w:val="24"/>
                <w:szCs w:val="24"/>
              </w:rPr>
              <w:t>;</w:t>
            </w:r>
          </w:p>
          <w:p w14:paraId="610201D3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border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none</w:t>
            </w:r>
            <w:r w:rsidRPr="003F4787">
              <w:rPr>
                <w:sz w:val="24"/>
                <w:szCs w:val="24"/>
              </w:rPr>
              <w:t>;</w:t>
            </w:r>
          </w:p>
          <w:p w14:paraId="250CE05C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border-radius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4px</w:t>
            </w:r>
            <w:r w:rsidRPr="003F4787">
              <w:rPr>
                <w:sz w:val="24"/>
                <w:szCs w:val="24"/>
              </w:rPr>
              <w:t>;</w:t>
            </w:r>
          </w:p>
          <w:p w14:paraId="7A07E1B1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cursor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pointer</w:t>
            </w:r>
            <w:r w:rsidRPr="003F4787">
              <w:rPr>
                <w:sz w:val="24"/>
                <w:szCs w:val="24"/>
              </w:rPr>
              <w:t>;</w:t>
            </w:r>
          </w:p>
          <w:p w14:paraId="1B6A2CF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lastRenderedPageBreak/>
              <w:t xml:space="preserve">      }</w:t>
            </w:r>
          </w:p>
          <w:p w14:paraId="534B449C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 xml:space="preserve">button:hover </w:t>
            </w:r>
            <w:r w:rsidRPr="003F4787">
              <w:rPr>
                <w:sz w:val="24"/>
                <w:szCs w:val="24"/>
              </w:rPr>
              <w:t>{</w:t>
            </w:r>
          </w:p>
          <w:p w14:paraId="099408D0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0080"/>
                <w:sz w:val="24"/>
                <w:szCs w:val="24"/>
              </w:rPr>
              <w:t>#45a049</w:t>
            </w:r>
            <w:r w:rsidRPr="003F4787">
              <w:rPr>
                <w:sz w:val="24"/>
                <w:szCs w:val="24"/>
              </w:rPr>
              <w:t>;</w:t>
            </w:r>
          </w:p>
          <w:p w14:paraId="0F22DBD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}</w:t>
            </w:r>
          </w:p>
          <w:p w14:paraId="4759B85A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&lt;/</w:t>
            </w:r>
            <w:r w:rsidRPr="003F4787">
              <w:rPr>
                <w:color w:val="000080"/>
                <w:sz w:val="24"/>
                <w:szCs w:val="24"/>
              </w:rPr>
              <w:t>style</w:t>
            </w:r>
            <w:r w:rsidRPr="003F4787">
              <w:rPr>
                <w:sz w:val="24"/>
                <w:szCs w:val="24"/>
              </w:rPr>
              <w:t>&gt;</w:t>
            </w:r>
          </w:p>
          <w:p w14:paraId="5802335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i/>
                <w:sz w:val="24"/>
                <w:szCs w:val="24"/>
              </w:rPr>
              <w:t>/</w:t>
            </w:r>
            <w:r w:rsidRPr="003F4787">
              <w:rPr>
                <w:color w:val="000080"/>
                <w:sz w:val="24"/>
                <w:szCs w:val="24"/>
              </w:rPr>
              <w:t>head</w:t>
            </w:r>
            <w:r w:rsidRPr="003F4787">
              <w:rPr>
                <w:sz w:val="24"/>
                <w:szCs w:val="24"/>
              </w:rPr>
              <w:t>&gt;</w:t>
            </w:r>
          </w:p>
          <w:p w14:paraId="6778072A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>body</w:t>
            </w:r>
            <w:r w:rsidRPr="003F4787">
              <w:rPr>
                <w:sz w:val="24"/>
                <w:szCs w:val="24"/>
              </w:rPr>
              <w:t>&gt;</w:t>
            </w:r>
          </w:p>
          <w:p w14:paraId="02B7B472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color w:val="0000FF"/>
                <w:sz w:val="24"/>
                <w:szCs w:val="24"/>
              </w:rPr>
              <w:t>onclick=</w:t>
            </w:r>
            <w:r w:rsidRPr="003F4787">
              <w:rPr>
                <w:color w:val="008000"/>
                <w:sz w:val="24"/>
                <w:szCs w:val="24"/>
              </w:rPr>
              <w:t>"loadRepos()"</w:t>
            </w:r>
            <w:r w:rsidRPr="003F4787">
              <w:rPr>
                <w:sz w:val="24"/>
                <w:szCs w:val="24"/>
              </w:rPr>
              <w:t>&gt;Load Repos&lt;</w:t>
            </w:r>
            <w:r w:rsidRPr="003F4787">
              <w:rPr>
                <w:color w:val="000080"/>
                <w:sz w:val="24"/>
                <w:szCs w:val="24"/>
              </w:rPr>
              <w:t>/button</w:t>
            </w:r>
            <w:r w:rsidRPr="003F4787">
              <w:rPr>
                <w:sz w:val="24"/>
                <w:szCs w:val="24"/>
              </w:rPr>
              <w:t>&gt;</w:t>
            </w:r>
          </w:p>
          <w:p w14:paraId="5C923940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 xml:space="preserve">div </w:t>
            </w:r>
            <w:r w:rsidRPr="003F4787">
              <w:rPr>
                <w:color w:val="0000FF"/>
                <w:sz w:val="24"/>
                <w:szCs w:val="24"/>
              </w:rPr>
              <w:t>id=</w:t>
            </w:r>
            <w:r w:rsidRPr="003F4787">
              <w:rPr>
                <w:color w:val="008000"/>
                <w:sz w:val="24"/>
                <w:szCs w:val="24"/>
              </w:rPr>
              <w:t>"res"</w:t>
            </w:r>
            <w:r w:rsidRPr="003F4787">
              <w:rPr>
                <w:sz w:val="24"/>
                <w:szCs w:val="24"/>
              </w:rPr>
              <w:t>&gt;&lt;</w:t>
            </w:r>
            <w:r w:rsidRPr="003F4787">
              <w:rPr>
                <w:color w:val="000080"/>
                <w:sz w:val="24"/>
                <w:szCs w:val="24"/>
              </w:rPr>
              <w:t>/div</w:t>
            </w:r>
            <w:r w:rsidRPr="003F4787">
              <w:rPr>
                <w:sz w:val="24"/>
                <w:szCs w:val="24"/>
              </w:rPr>
              <w:t>&gt;</w:t>
            </w:r>
          </w:p>
          <w:p w14:paraId="70AB4329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>/body</w:t>
            </w:r>
            <w:r w:rsidRPr="003F4787">
              <w:rPr>
                <w:sz w:val="24"/>
                <w:szCs w:val="24"/>
              </w:rPr>
              <w:t>&gt;</w:t>
            </w:r>
          </w:p>
          <w:p w14:paraId="753C76D9" w14:textId="77777777" w:rsidR="004B6F17" w:rsidRPr="003F4787" w:rsidRDefault="004B6F17" w:rsidP="00861D33">
            <w:pPr>
              <w:pStyle w:val="Code"/>
              <w:contextualSpacing/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>/html</w:t>
            </w:r>
            <w:r w:rsidRPr="003F4787">
              <w:rPr>
                <w:sz w:val="24"/>
                <w:szCs w:val="24"/>
              </w:rPr>
              <w:t>&gt;</w:t>
            </w:r>
          </w:p>
        </w:tc>
      </w:tr>
    </w:tbl>
    <w:p w14:paraId="76595D19" w14:textId="77777777" w:rsidR="004B6F17" w:rsidRDefault="004B6F17" w:rsidP="004B6F17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p w14:paraId="5D558BA8" w14:textId="77777777" w:rsidR="004B6F17" w:rsidRDefault="004B6F17" w:rsidP="004B6F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144CCC" wp14:editId="0FD32A92">
            <wp:extent cx="3806190" cy="1974039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504" cy="198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B845F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AJAX Load</w:t>
      </w:r>
    </w:p>
    <w:p w14:paraId="41721045" w14:textId="765A02BA" w:rsidR="004B6F17" w:rsidRPr="005451F0" w:rsidRDefault="004B6F17" w:rsidP="004B6F17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Use </w:t>
      </w:r>
      <w:r w:rsidRPr="00D2728C">
        <w:rPr>
          <w:rStyle w:val="Strong"/>
          <w:rFonts w:cstheme="minorHAnsi"/>
          <w:sz w:val="24"/>
          <w:szCs w:val="24"/>
        </w:rPr>
        <w:t>jQuery</w:t>
      </w:r>
      <w:r w:rsidRPr="00D2728C">
        <w:rPr>
          <w:rFonts w:cstheme="minorHAnsi"/>
          <w:sz w:val="24"/>
          <w:szCs w:val="24"/>
        </w:rPr>
        <w:t xml:space="preserve"> to </w:t>
      </w:r>
      <w:r w:rsidRPr="00D2728C">
        <w:rPr>
          <w:rFonts w:cstheme="minorHAnsi"/>
          <w:b/>
          <w:sz w:val="24"/>
          <w:szCs w:val="24"/>
        </w:rPr>
        <w:t>write</w:t>
      </w:r>
      <w:r w:rsidRPr="00D2728C">
        <w:rPr>
          <w:rFonts w:cstheme="minorHAnsi"/>
          <w:sz w:val="24"/>
          <w:szCs w:val="24"/>
        </w:rPr>
        <w:t xml:space="preserve"> a JS function that loads an online resource in</w:t>
      </w:r>
      <w:r>
        <w:rPr>
          <w:rFonts w:cstheme="minorHAnsi"/>
          <w:sz w:val="24"/>
          <w:szCs w:val="24"/>
        </w:rPr>
        <w:t xml:space="preserve">to a div with </w:t>
      </w:r>
      <w:r w:rsidRPr="00EB3259">
        <w:rPr>
          <w:rStyle w:val="CodeChar"/>
        </w:rPr>
        <w:t>id</w:t>
      </w:r>
      <w:r w:rsidR="00EB3259" w:rsidRPr="00EB3259">
        <w:rPr>
          <w:rStyle w:val="CodeChar"/>
        </w:rPr>
        <w:t>=</w:t>
      </w:r>
      <w:r w:rsidRPr="00EB3259">
        <w:rPr>
          <w:rStyle w:val="CodeChar"/>
        </w:rPr>
        <w:t>"text"</w:t>
      </w:r>
      <w:r w:rsidRPr="00D2728C">
        <w:rPr>
          <w:rFonts w:cstheme="minorHAnsi"/>
          <w:b/>
          <w:sz w:val="24"/>
          <w:szCs w:val="24"/>
        </w:rPr>
        <w:t>.</w:t>
      </w:r>
      <w:r w:rsidRPr="00D2728C">
        <w:rPr>
          <w:rFonts w:cstheme="minorHAnsi"/>
          <w:sz w:val="24"/>
          <w:szCs w:val="24"/>
        </w:rPr>
        <w:t xml:space="preserve"> Make a request to "</w:t>
      </w:r>
      <w:r w:rsidRPr="00EB3259">
        <w:rPr>
          <w:rStyle w:val="CodeChar"/>
        </w:rPr>
        <w:t>text.html</w:t>
      </w:r>
      <w:r w:rsidRPr="00D2728C">
        <w:rPr>
          <w:rFonts w:cstheme="minorHAnsi"/>
          <w:sz w:val="24"/>
          <w:szCs w:val="24"/>
        </w:rPr>
        <w:t>" and replace the target div</w:t>
      </w:r>
      <w:r w:rsidR="00653315">
        <w:rPr>
          <w:rFonts w:cstheme="minorHAnsi"/>
          <w:sz w:val="24"/>
          <w:szCs w:val="24"/>
        </w:rPr>
        <w:t xml:space="preserve"> element's</w:t>
      </w:r>
      <w:r w:rsidRPr="00D2728C">
        <w:rPr>
          <w:rFonts w:cstheme="minorHAnsi"/>
          <w:sz w:val="24"/>
          <w:szCs w:val="24"/>
        </w:rPr>
        <w:t xml:space="preserve"> content with the returned </w:t>
      </w:r>
      <w:r w:rsidRPr="00D2728C">
        <w:rPr>
          <w:rFonts w:cstheme="minorHAnsi"/>
          <w:b/>
          <w:sz w:val="24"/>
          <w:szCs w:val="24"/>
        </w:rPr>
        <w:t>HTML</w:t>
      </w:r>
      <w:r w:rsidRPr="00D2728C">
        <w:rPr>
          <w:rFonts w:cstheme="minorHAnsi"/>
          <w:sz w:val="24"/>
          <w:szCs w:val="24"/>
        </w:rPr>
        <w:t xml:space="preserve">. Create the files </w:t>
      </w:r>
      <w:r w:rsidRPr="006E09F7">
        <w:rPr>
          <w:rStyle w:val="CodeChar"/>
        </w:rPr>
        <w:t>ajax-load.html</w:t>
      </w:r>
      <w:r w:rsidRPr="00D2728C">
        <w:rPr>
          <w:rFonts w:cstheme="minorHAnsi"/>
          <w:sz w:val="24"/>
          <w:szCs w:val="24"/>
        </w:rPr>
        <w:t xml:space="preserve"> and </w:t>
      </w:r>
      <w:r w:rsidRPr="006E09F7">
        <w:rPr>
          <w:rStyle w:val="CodeChar"/>
        </w:rPr>
        <w:t>text.html</w:t>
      </w:r>
      <w:r w:rsidRPr="00D2728C">
        <w:rPr>
          <w:rFonts w:cstheme="minorHAnsi"/>
          <w:sz w:val="24"/>
          <w:szCs w:val="24"/>
        </w:rPr>
        <w:t xml:space="preserve"> and place them in the same folder, so that your script can find </w:t>
      </w:r>
      <w:r>
        <w:rPr>
          <w:rFonts w:cstheme="minorHAnsi"/>
          <w:sz w:val="24"/>
          <w:szCs w:val="24"/>
        </w:rPr>
        <w:t>them</w:t>
      </w:r>
      <w:r w:rsidRPr="00D2728C">
        <w:rPr>
          <w:rFonts w:cstheme="minorHAnsi"/>
          <w:sz w:val="24"/>
          <w:szCs w:val="24"/>
        </w:rPr>
        <w:t>.</w:t>
      </w:r>
    </w:p>
    <w:p w14:paraId="4FE70626" w14:textId="1A1C72BF" w:rsidR="004B6F17" w:rsidRPr="00D2728C" w:rsidRDefault="004B6F17" w:rsidP="004B6F17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Submit your </w:t>
      </w:r>
      <w:r w:rsidRPr="00063A68">
        <w:rPr>
          <w:rStyle w:val="CodeChar"/>
        </w:rPr>
        <w:t>loadTitle</w:t>
      </w:r>
      <w:r w:rsidR="00EE459A">
        <w:rPr>
          <w:rStyle w:val="CodeChar"/>
        </w:rPr>
        <w:t>()</w:t>
      </w:r>
      <w:r w:rsidRPr="00D2728C">
        <w:rPr>
          <w:rFonts w:cstheme="minorHAnsi"/>
          <w:sz w:val="24"/>
          <w:szCs w:val="24"/>
        </w:rPr>
        <w:t xml:space="preserve"> function.</w:t>
      </w:r>
    </w:p>
    <w:p w14:paraId="6CE3CCE6" w14:textId="77777777" w:rsidR="004B6F17" w:rsidRPr="00753E4D" w:rsidRDefault="004B6F17" w:rsidP="004B6F17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647B6E66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7A387F60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ajax-load.html</w:t>
            </w:r>
          </w:p>
        </w:tc>
      </w:tr>
      <w:tr w:rsidR="004B6F17" w:rsidRPr="0095466F" w14:paraId="394F4991" w14:textId="77777777" w:rsidTr="00861D33">
        <w:tc>
          <w:tcPr>
            <w:tcW w:w="10431" w:type="dxa"/>
          </w:tcPr>
          <w:p w14:paraId="6E4727E0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3F4787">
              <w:rPr>
                <w:bCs/>
                <w:sz w:val="24"/>
                <w:szCs w:val="24"/>
                <w:lang w:val="de-DE"/>
              </w:rPr>
              <w:t xml:space="preserve">&lt;!DOCTYPE </w:t>
            </w:r>
            <w:r w:rsidRPr="003F4787">
              <w:rPr>
                <w:bCs/>
                <w:color w:val="0000FF"/>
                <w:sz w:val="24"/>
                <w:szCs w:val="24"/>
                <w:lang w:val="de-DE"/>
              </w:rPr>
              <w:t>html</w:t>
            </w:r>
            <w:r w:rsidRPr="003F4787">
              <w:rPr>
                <w:bCs/>
                <w:sz w:val="24"/>
                <w:szCs w:val="24"/>
                <w:lang w:val="de-DE"/>
              </w:rPr>
              <w:t>&gt;</w:t>
            </w:r>
          </w:p>
          <w:p w14:paraId="3AD1C100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3F4787">
              <w:rPr>
                <w:bCs/>
                <w:sz w:val="24"/>
                <w:szCs w:val="24"/>
                <w:lang w:val="de-DE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  <w:lang w:val="de-DE"/>
              </w:rPr>
              <w:t xml:space="preserve">html </w:t>
            </w:r>
            <w:r w:rsidRPr="003F4787">
              <w:rPr>
                <w:bCs/>
                <w:color w:val="0000FF"/>
                <w:sz w:val="24"/>
                <w:szCs w:val="24"/>
                <w:lang w:val="de-DE"/>
              </w:rPr>
              <w:t>lang=</w:t>
            </w:r>
            <w:r w:rsidRPr="003F4787">
              <w:rPr>
                <w:bCs/>
                <w:color w:val="008000"/>
                <w:sz w:val="24"/>
                <w:szCs w:val="24"/>
                <w:lang w:val="de-DE"/>
              </w:rPr>
              <w:t>"en"</w:t>
            </w:r>
            <w:r w:rsidRPr="003F4787">
              <w:rPr>
                <w:bCs/>
                <w:sz w:val="24"/>
                <w:szCs w:val="24"/>
                <w:lang w:val="de-DE"/>
              </w:rPr>
              <w:t>&gt;</w:t>
            </w:r>
          </w:p>
          <w:p w14:paraId="1BE5E3F6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head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D67085E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 xml:space="preserve">meta </w:t>
            </w:r>
            <w:r w:rsidRPr="0014131C">
              <w:rPr>
                <w:bCs/>
                <w:color w:val="0000FF"/>
                <w:sz w:val="24"/>
                <w:szCs w:val="24"/>
              </w:rPr>
              <w:t>charset=</w:t>
            </w:r>
            <w:r w:rsidRPr="0014131C">
              <w:rPr>
                <w:bCs/>
                <w:color w:val="008000"/>
                <w:sz w:val="24"/>
                <w:szCs w:val="24"/>
              </w:rPr>
              <w:t>"UTF-8"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4B8DA3C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title</w:t>
            </w:r>
            <w:r w:rsidRPr="003F4787">
              <w:rPr>
                <w:bCs/>
                <w:sz w:val="24"/>
                <w:szCs w:val="24"/>
              </w:rPr>
              <w:t>&gt;AJAX Load Example&lt;</w:t>
            </w:r>
            <w:r w:rsidRPr="003F4787">
              <w:rPr>
                <w:bCs/>
                <w:color w:val="000080"/>
                <w:sz w:val="24"/>
                <w:szCs w:val="24"/>
              </w:rPr>
              <w:t>/title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29912B4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lastRenderedPageBreak/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script</w:t>
            </w:r>
            <w:r w:rsidRPr="003F4787">
              <w:rPr>
                <w:bCs/>
                <w:sz w:val="24"/>
                <w:szCs w:val="24"/>
              </w:rPr>
              <w:t xml:space="preserve"> </w:t>
            </w:r>
            <w:r w:rsidRPr="0014131C">
              <w:rPr>
                <w:bCs/>
                <w:color w:val="0000FF"/>
                <w:sz w:val="24"/>
                <w:szCs w:val="24"/>
              </w:rPr>
              <w:t>src=</w:t>
            </w:r>
            <w:r w:rsidRPr="0014131C">
              <w:rPr>
                <w:bCs/>
                <w:color w:val="008000"/>
                <w:sz w:val="24"/>
                <w:szCs w:val="24"/>
              </w:rPr>
              <w:t>"https://code.jquery.com/jquery-3.1.1.min.js"</w:t>
            </w:r>
            <w:r w:rsidRPr="003F4787">
              <w:rPr>
                <w:bCs/>
                <w:sz w:val="24"/>
                <w:szCs w:val="24"/>
              </w:rPr>
              <w:t>&gt;&lt;</w:t>
            </w:r>
            <w:r w:rsidRPr="003F4787">
              <w:rPr>
                <w:bCs/>
                <w:color w:val="000080"/>
                <w:sz w:val="24"/>
                <w:szCs w:val="24"/>
              </w:rPr>
              <w:t>/script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56F543D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&lt;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2AFF81A0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@import url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(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);</w:t>
            </w:r>
          </w:p>
          <w:p w14:paraId="271CAC52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body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120B8D6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font-family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"Open 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",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serif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603D3496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27173BDB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41600079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#4caf50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1AFEF97A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white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2B576CA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padding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14px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20px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69B096F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margin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8px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4C5D04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none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3D4DFC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89AC6C4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cursor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pointer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4C81A74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3BABB865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button:hover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45CDD607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#45a049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498B47F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71511977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&lt;/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4F4AE650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/head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07725D1D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body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496AD10A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div</w:t>
            </w:r>
            <w:r w:rsidRPr="003F4787">
              <w:rPr>
                <w:bCs/>
                <w:sz w:val="24"/>
                <w:szCs w:val="24"/>
              </w:rPr>
              <w:t xml:space="preserve"> </w:t>
            </w:r>
            <w:r w:rsidRPr="0014131C">
              <w:rPr>
                <w:bCs/>
                <w:color w:val="0000FF"/>
                <w:sz w:val="24"/>
                <w:szCs w:val="24"/>
              </w:rPr>
              <w:t>id=</w:t>
            </w:r>
            <w:r w:rsidRPr="0014131C">
              <w:rPr>
                <w:bCs/>
                <w:color w:val="008000"/>
                <w:sz w:val="24"/>
                <w:szCs w:val="24"/>
              </w:rPr>
              <w:t>"text"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21E24C9E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h1</w:t>
            </w:r>
            <w:r w:rsidRPr="003F4787">
              <w:rPr>
                <w:bCs/>
                <w:sz w:val="24"/>
                <w:szCs w:val="24"/>
              </w:rPr>
              <w:t>&gt;AJAX jQuery.load()&lt;</w:t>
            </w:r>
            <w:r w:rsidRPr="003F4787">
              <w:rPr>
                <w:bCs/>
                <w:color w:val="000080"/>
                <w:sz w:val="24"/>
                <w:szCs w:val="24"/>
              </w:rPr>
              <w:t>/h1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01A21707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button</w:t>
            </w:r>
            <w:r w:rsidRPr="003F4787">
              <w:rPr>
                <w:bCs/>
                <w:sz w:val="24"/>
                <w:szCs w:val="24"/>
              </w:rPr>
              <w:t xml:space="preserve"> </w:t>
            </w:r>
            <w:r w:rsidRPr="0014131C">
              <w:rPr>
                <w:bCs/>
                <w:color w:val="0000FF"/>
                <w:sz w:val="24"/>
                <w:szCs w:val="24"/>
              </w:rPr>
              <w:t>onclick=</w:t>
            </w:r>
            <w:r w:rsidRPr="0014131C">
              <w:rPr>
                <w:bCs/>
                <w:color w:val="008000"/>
                <w:sz w:val="24"/>
                <w:szCs w:val="24"/>
              </w:rPr>
              <w:t>"loadTitle()"</w:t>
            </w:r>
            <w:r w:rsidRPr="003F4787">
              <w:rPr>
                <w:bCs/>
                <w:sz w:val="24"/>
                <w:szCs w:val="24"/>
              </w:rPr>
              <w:t>&gt;Load Title&lt;</w:t>
            </w:r>
            <w:r w:rsidRPr="003F4787">
              <w:rPr>
                <w:bCs/>
                <w:color w:val="000080"/>
                <w:sz w:val="24"/>
                <w:szCs w:val="24"/>
              </w:rPr>
              <w:t>/button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425A21EA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/div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16D3D49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/body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78F8E34" w14:textId="77777777" w:rsidR="004B6F17" w:rsidRPr="003F4787" w:rsidRDefault="004B6F17" w:rsidP="00861D33">
            <w:pPr>
              <w:pStyle w:val="Code"/>
              <w:contextualSpacing/>
              <w:rPr>
                <w:lang w:val="bg-BG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/html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</w:tc>
      </w:tr>
    </w:tbl>
    <w:p w14:paraId="31C61000" w14:textId="77777777" w:rsidR="004B6F17" w:rsidRDefault="004B6F17" w:rsidP="004B6F17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13C28167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16609F0D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text.html</w:t>
            </w:r>
          </w:p>
        </w:tc>
      </w:tr>
      <w:tr w:rsidR="004B6F17" w:rsidRPr="00425809" w14:paraId="5D7B5317" w14:textId="77777777" w:rsidTr="00861D33">
        <w:tc>
          <w:tcPr>
            <w:tcW w:w="10431" w:type="dxa"/>
          </w:tcPr>
          <w:p w14:paraId="27EB116E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0E5CE8">
              <w:rPr>
                <w:bCs/>
                <w:color w:val="000080"/>
                <w:sz w:val="24"/>
                <w:szCs w:val="24"/>
              </w:rPr>
              <w:t>h1</w:t>
            </w:r>
            <w:r w:rsidRPr="00D2728C">
              <w:rPr>
                <w:bCs/>
                <w:sz w:val="24"/>
                <w:szCs w:val="24"/>
              </w:rPr>
              <w:t>&gt;Voilla!&lt;</w:t>
            </w:r>
            <w:r w:rsidRPr="000E5CE8">
              <w:rPr>
                <w:bCs/>
                <w:color w:val="000080"/>
                <w:sz w:val="24"/>
                <w:szCs w:val="24"/>
              </w:rPr>
              <w:t>/h1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008679B" w14:textId="77777777" w:rsidR="004B6F17" w:rsidRPr="00425809" w:rsidRDefault="004B6F17" w:rsidP="00861D33">
            <w:pPr>
              <w:pStyle w:val="Code"/>
              <w:contextualSpacing/>
              <w:rPr>
                <w:bCs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0E5CE8">
              <w:rPr>
                <w:bCs/>
                <w:color w:val="000080"/>
                <w:sz w:val="24"/>
                <w:szCs w:val="24"/>
              </w:rPr>
              <w:t>p</w:t>
            </w:r>
            <w:r w:rsidRPr="00D2728C">
              <w:rPr>
                <w:bCs/>
                <w:sz w:val="24"/>
                <w:szCs w:val="24"/>
              </w:rPr>
              <w:t>&gt;I am a text loaded with AJAX request&lt;</w:t>
            </w:r>
            <w:r w:rsidRPr="000E5CE8">
              <w:rPr>
                <w:bCs/>
                <w:color w:val="000080"/>
                <w:sz w:val="24"/>
                <w:szCs w:val="24"/>
              </w:rPr>
              <w:t>/p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</w:tc>
      </w:tr>
    </w:tbl>
    <w:p w14:paraId="5F2F7285" w14:textId="77777777" w:rsidR="004B6F17" w:rsidRDefault="004B6F17" w:rsidP="004B6F17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28015895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3A4945A3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ajax-load.js</w:t>
            </w:r>
          </w:p>
        </w:tc>
      </w:tr>
      <w:tr w:rsidR="004B6F17" w:rsidRPr="00425809" w14:paraId="5B00B7B6" w14:textId="77777777" w:rsidTr="00861D33">
        <w:tc>
          <w:tcPr>
            <w:tcW w:w="10431" w:type="dxa"/>
          </w:tcPr>
          <w:p w14:paraId="56B001DA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0E5CE8">
              <w:rPr>
                <w:bCs/>
                <w:color w:val="000080"/>
                <w:sz w:val="24"/>
                <w:szCs w:val="24"/>
              </w:rPr>
              <w:t xml:space="preserve">function </w:t>
            </w:r>
            <w:r w:rsidRPr="000E5CE8">
              <w:rPr>
                <w:bCs/>
                <w:color w:val="0000FF"/>
                <w:sz w:val="24"/>
                <w:szCs w:val="24"/>
              </w:rPr>
              <w:t xml:space="preserve">loadTitle() </w:t>
            </w:r>
            <w:r w:rsidRPr="00D2728C">
              <w:rPr>
                <w:bCs/>
                <w:sz w:val="24"/>
                <w:szCs w:val="24"/>
              </w:rPr>
              <w:t>{</w:t>
            </w:r>
          </w:p>
          <w:p w14:paraId="3943EB1A" w14:textId="77777777" w:rsidR="004B6F17" w:rsidRPr="00D2728C" w:rsidRDefault="004B6F17" w:rsidP="00861D33">
            <w:pPr>
              <w:pStyle w:val="Code"/>
              <w:contextualSpacing/>
              <w:rPr>
                <w:bCs/>
                <w:i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 xml:space="preserve">  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>// TODO</w:t>
            </w:r>
          </w:p>
          <w:p w14:paraId="7D9F154A" w14:textId="77777777" w:rsidR="004B6F17" w:rsidRPr="00425809" w:rsidRDefault="004B6F17" w:rsidP="00861D33">
            <w:pPr>
              <w:pStyle w:val="Code"/>
              <w:contextualSpacing/>
              <w:rPr>
                <w:bCs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}</w:t>
            </w:r>
          </w:p>
        </w:tc>
      </w:tr>
    </w:tbl>
    <w:p w14:paraId="45949676" w14:textId="77777777" w:rsidR="004B6F17" w:rsidRDefault="004B6F17" w:rsidP="004B6F17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p w14:paraId="705D026F" w14:textId="77777777" w:rsidR="004B6F17" w:rsidRDefault="004B6F17" w:rsidP="004B6F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14CB47" wp14:editId="3FC72B06">
            <wp:extent cx="2993390" cy="1343808"/>
            <wp:effectExtent l="19050" t="19050" r="1651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343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960F4">
        <w:rPr>
          <w:noProof/>
        </w:rPr>
        <w:drawing>
          <wp:inline distT="0" distB="0" distL="0" distR="0" wp14:anchorId="56CA62EA" wp14:editId="2D418DC4">
            <wp:extent cx="3011805" cy="1181492"/>
            <wp:effectExtent l="19050" t="19050" r="17145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3167"/>
                    <a:stretch/>
                  </pic:blipFill>
                  <pic:spPr>
                    <a:xfrm>
                      <a:off x="0" y="0"/>
                      <a:ext cx="3023109" cy="1185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346CC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Github Repos</w:t>
      </w:r>
    </w:p>
    <w:p w14:paraId="392FDE4C" w14:textId="7C0C05C8" w:rsidR="004B6F17" w:rsidRPr="00D2728C" w:rsidRDefault="004B6F17" w:rsidP="004B6F17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 that </w:t>
      </w:r>
      <w:r w:rsidRPr="00D2728C">
        <w:rPr>
          <w:rFonts w:cstheme="minorHAnsi"/>
          <w:b/>
          <w:noProof/>
          <w:sz w:val="24"/>
          <w:szCs w:val="24"/>
        </w:rPr>
        <w:t>executes</w:t>
      </w:r>
      <w:r w:rsidRPr="00D2728C">
        <w:rPr>
          <w:rFonts w:cstheme="minorHAnsi"/>
          <w:noProof/>
          <w:sz w:val="24"/>
          <w:szCs w:val="24"/>
        </w:rPr>
        <w:t xml:space="preserve"> an </w:t>
      </w:r>
      <w:r w:rsidRPr="00D2728C">
        <w:rPr>
          <w:rFonts w:cstheme="minorHAnsi"/>
          <w:b/>
          <w:noProof/>
          <w:sz w:val="24"/>
          <w:szCs w:val="24"/>
        </w:rPr>
        <w:t>AJAX</w:t>
      </w:r>
      <w:r w:rsidRPr="00D2728C">
        <w:rPr>
          <w:rFonts w:cstheme="minorHAnsi"/>
          <w:noProof/>
          <w:sz w:val="24"/>
          <w:szCs w:val="24"/>
        </w:rPr>
        <w:t xml:space="preserve"> request with </w:t>
      </w:r>
      <w:r w:rsidRPr="00D2728C">
        <w:rPr>
          <w:rFonts w:cstheme="minorHAnsi"/>
          <w:b/>
          <w:noProof/>
          <w:sz w:val="24"/>
          <w:szCs w:val="24"/>
        </w:rPr>
        <w:t>jQuery</w:t>
      </w:r>
      <w:r w:rsidRPr="00D2728C">
        <w:rPr>
          <w:rFonts w:cstheme="minorHAnsi"/>
          <w:noProof/>
          <w:sz w:val="24"/>
          <w:szCs w:val="24"/>
        </w:rPr>
        <w:t xml:space="preserve"> and loads all user </w:t>
      </w:r>
      <w:r w:rsidR="00B876E6">
        <w:rPr>
          <w:rFonts w:cstheme="minorHAnsi"/>
          <w:b/>
          <w:noProof/>
          <w:sz w:val="24"/>
          <w:szCs w:val="24"/>
        </w:rPr>
        <w:t>G</w:t>
      </w:r>
      <w:r w:rsidRPr="00D2728C">
        <w:rPr>
          <w:rFonts w:cstheme="minorHAnsi"/>
          <w:b/>
          <w:noProof/>
          <w:sz w:val="24"/>
          <w:szCs w:val="24"/>
        </w:rPr>
        <w:t>it</w:t>
      </w:r>
      <w:r w:rsidR="00B876E6">
        <w:rPr>
          <w:rFonts w:cstheme="minorHAnsi"/>
          <w:b/>
          <w:noProof/>
          <w:sz w:val="24"/>
          <w:szCs w:val="24"/>
        </w:rPr>
        <w:t>H</w:t>
      </w:r>
      <w:r w:rsidRPr="00D2728C">
        <w:rPr>
          <w:rFonts w:cstheme="minorHAnsi"/>
          <w:b/>
          <w:noProof/>
          <w:sz w:val="24"/>
          <w:szCs w:val="24"/>
        </w:rPr>
        <w:t>ub repositories</w:t>
      </w:r>
      <w:r w:rsidRPr="00D2728C">
        <w:rPr>
          <w:rFonts w:cstheme="minorHAnsi"/>
          <w:noProof/>
          <w:sz w:val="24"/>
          <w:szCs w:val="24"/>
        </w:rPr>
        <w:t xml:space="preserve"> by a given username (taken from </w:t>
      </w:r>
      <w:r>
        <w:rPr>
          <w:rFonts w:cstheme="minorHAnsi"/>
          <w:noProof/>
          <w:sz w:val="24"/>
          <w:szCs w:val="24"/>
        </w:rPr>
        <w:t xml:space="preserve">an </w:t>
      </w:r>
      <w:r w:rsidRPr="00D2728C">
        <w:rPr>
          <w:rFonts w:cstheme="minorHAnsi"/>
          <w:noProof/>
          <w:sz w:val="24"/>
          <w:szCs w:val="24"/>
        </w:rPr>
        <w:t xml:space="preserve">input field with </w:t>
      </w:r>
      <w:r w:rsidRPr="0081689A">
        <w:rPr>
          <w:rStyle w:val="CodeChar"/>
        </w:rPr>
        <w:t>id</w:t>
      </w:r>
      <w:r w:rsidR="0081689A" w:rsidRPr="0081689A">
        <w:rPr>
          <w:rStyle w:val="CodeChar"/>
        </w:rPr>
        <w:t>=</w:t>
      </w:r>
      <w:r w:rsidRPr="0081689A">
        <w:rPr>
          <w:rStyle w:val="CodeChar"/>
        </w:rPr>
        <w:t>"username"</w:t>
      </w:r>
      <w:r w:rsidRPr="00D2728C">
        <w:rPr>
          <w:rFonts w:cstheme="minorHAnsi"/>
          <w:noProof/>
          <w:sz w:val="24"/>
          <w:szCs w:val="24"/>
        </w:rPr>
        <w:t xml:space="preserve">) into a </w:t>
      </w:r>
      <w:r w:rsidRPr="00D2728C">
        <w:rPr>
          <w:rFonts w:cstheme="minorHAnsi"/>
          <w:b/>
          <w:noProof/>
          <w:sz w:val="24"/>
          <w:szCs w:val="24"/>
        </w:rPr>
        <w:t>list</w:t>
      </w:r>
      <w:r w:rsidRPr="00D2728C">
        <w:rPr>
          <w:rFonts w:cstheme="minorHAnsi"/>
          <w:noProof/>
          <w:sz w:val="24"/>
          <w:szCs w:val="24"/>
        </w:rPr>
        <w:t xml:space="preserve"> (each repository as a </w:t>
      </w:r>
      <w:r w:rsidRPr="00D2728C">
        <w:rPr>
          <w:rFonts w:cstheme="minorHAnsi"/>
          <w:b/>
          <w:noProof/>
          <w:sz w:val="24"/>
          <w:szCs w:val="24"/>
        </w:rPr>
        <w:t>list-item</w:t>
      </w:r>
      <w:r w:rsidRPr="00D2728C">
        <w:rPr>
          <w:rFonts w:cstheme="minorHAnsi"/>
          <w:noProof/>
          <w:sz w:val="24"/>
          <w:szCs w:val="24"/>
        </w:rPr>
        <w:t xml:space="preserve">) with </w:t>
      </w:r>
      <w:r w:rsidRPr="001F25DE">
        <w:rPr>
          <w:rStyle w:val="CodeChar"/>
        </w:rPr>
        <w:t>id</w:t>
      </w:r>
      <w:r w:rsidR="00384A84" w:rsidRPr="001F25DE">
        <w:rPr>
          <w:rStyle w:val="CodeChar"/>
        </w:rPr>
        <w:t>=</w:t>
      </w:r>
      <w:r w:rsidRPr="001F25DE">
        <w:rPr>
          <w:rStyle w:val="CodeChar"/>
        </w:rPr>
        <w:t>"repos"</w:t>
      </w:r>
      <w:r w:rsidRPr="00D2728C">
        <w:rPr>
          <w:rFonts w:cstheme="minorHAnsi"/>
          <w:noProof/>
          <w:sz w:val="24"/>
          <w:szCs w:val="24"/>
        </w:rPr>
        <w:t xml:space="preserve">. Use the properties </w:t>
      </w:r>
      <w:r w:rsidRPr="004556BE">
        <w:rPr>
          <w:rStyle w:val="CodeChar"/>
        </w:rPr>
        <w:t>full_name</w:t>
      </w:r>
      <w:r w:rsidRPr="00D2728C">
        <w:rPr>
          <w:rFonts w:cstheme="minorHAnsi"/>
          <w:noProof/>
          <w:sz w:val="24"/>
          <w:szCs w:val="24"/>
        </w:rPr>
        <w:t xml:space="preserve"> and </w:t>
      </w:r>
      <w:r w:rsidRPr="004556BE">
        <w:rPr>
          <w:rStyle w:val="CodeChar"/>
        </w:rPr>
        <w:t>html_url</w:t>
      </w:r>
      <w:r w:rsidRPr="00D2728C">
        <w:rPr>
          <w:rFonts w:cstheme="minorHAnsi"/>
          <w:noProof/>
          <w:sz w:val="24"/>
          <w:szCs w:val="24"/>
        </w:rPr>
        <w:t xml:space="preserve"> of the returned objects to create a link to each repo</w:t>
      </w:r>
      <w:r w:rsidR="004556BE">
        <w:rPr>
          <w:rFonts w:cstheme="minorHAnsi"/>
          <w:noProof/>
          <w:sz w:val="24"/>
          <w:szCs w:val="24"/>
          <w:lang w:val="bg-BG"/>
        </w:rPr>
        <w:t>'</w:t>
      </w:r>
      <w:r w:rsidRPr="00D2728C">
        <w:rPr>
          <w:rFonts w:cstheme="minorHAnsi"/>
          <w:noProof/>
          <w:sz w:val="24"/>
          <w:szCs w:val="24"/>
        </w:rPr>
        <w:t xml:space="preserve">s GitHub page. If an </w:t>
      </w:r>
      <w:r w:rsidRPr="00D2728C">
        <w:rPr>
          <w:rFonts w:cstheme="minorHAnsi"/>
          <w:b/>
          <w:noProof/>
          <w:sz w:val="24"/>
          <w:szCs w:val="24"/>
        </w:rPr>
        <w:t>error</w:t>
      </w:r>
      <w:r w:rsidRPr="00D2728C">
        <w:rPr>
          <w:rFonts w:cstheme="minorHAnsi"/>
          <w:noProof/>
          <w:sz w:val="24"/>
          <w:szCs w:val="24"/>
        </w:rPr>
        <w:t xml:space="preserve"> occurs (like 404 </w:t>
      </w:r>
      <w:r w:rsidR="004556BE">
        <w:rPr>
          <w:rFonts w:cstheme="minorHAnsi"/>
          <w:noProof/>
          <w:sz w:val="24"/>
          <w:szCs w:val="24"/>
          <w:lang w:val="bg-BG"/>
        </w:rPr>
        <w:t>"</w:t>
      </w:r>
      <w:r w:rsidRPr="00D2728C">
        <w:rPr>
          <w:rFonts w:cstheme="minorHAnsi"/>
          <w:noProof/>
          <w:sz w:val="24"/>
          <w:szCs w:val="24"/>
        </w:rPr>
        <w:t>Not Found</w:t>
      </w:r>
      <w:r w:rsidR="004556BE">
        <w:rPr>
          <w:rFonts w:cstheme="minorHAnsi"/>
          <w:noProof/>
          <w:sz w:val="24"/>
          <w:szCs w:val="24"/>
          <w:lang w:val="bg-BG"/>
        </w:rPr>
        <w:t>"</w:t>
      </w:r>
      <w:r w:rsidRPr="00D2728C">
        <w:rPr>
          <w:rFonts w:cstheme="minorHAnsi"/>
          <w:noProof/>
          <w:sz w:val="24"/>
          <w:szCs w:val="24"/>
        </w:rPr>
        <w:t xml:space="preserve">), </w:t>
      </w:r>
      <w:r w:rsidRPr="00D2728C">
        <w:rPr>
          <w:rFonts w:cstheme="minorHAnsi"/>
          <w:b/>
          <w:noProof/>
          <w:sz w:val="24"/>
          <w:szCs w:val="24"/>
        </w:rPr>
        <w:t>append</w:t>
      </w:r>
      <w:r w:rsidRPr="00D2728C">
        <w:rPr>
          <w:rFonts w:cstheme="minorHAnsi"/>
          <w:noProof/>
          <w:sz w:val="24"/>
          <w:szCs w:val="24"/>
        </w:rPr>
        <w:t xml:space="preserve"> to the list a list-item with </w:t>
      </w:r>
      <w:r w:rsidRPr="00D2728C">
        <w:rPr>
          <w:rFonts w:cstheme="minorHAnsi"/>
          <w:b/>
          <w:noProof/>
          <w:sz w:val="24"/>
          <w:szCs w:val="24"/>
        </w:rPr>
        <w:t>text</w:t>
      </w:r>
      <w:r w:rsidRPr="00D2728C">
        <w:rPr>
          <w:rFonts w:cstheme="minorHAnsi"/>
          <w:noProof/>
          <w:sz w:val="24"/>
          <w:szCs w:val="24"/>
        </w:rPr>
        <w:t xml:space="preserve"> "Error" instead. Clear the contents of the list before any new content is appended. See the </w:t>
      </w:r>
      <w:r w:rsidRPr="00D2728C">
        <w:rPr>
          <w:rStyle w:val="Strong"/>
          <w:rFonts w:cstheme="minorHAnsi"/>
          <w:sz w:val="24"/>
          <w:szCs w:val="24"/>
        </w:rPr>
        <w:t>highlighted lines</w:t>
      </w:r>
      <w:r w:rsidRPr="00D2728C">
        <w:rPr>
          <w:rFonts w:cstheme="minorHAnsi"/>
          <w:noProof/>
          <w:sz w:val="24"/>
          <w:szCs w:val="24"/>
        </w:rPr>
        <w:t xml:space="preserve"> of the skeleton for formatting details of each list item. Submit your </w:t>
      </w:r>
      <w:r w:rsidRPr="00F91F67">
        <w:rPr>
          <w:rStyle w:val="CodeChar"/>
        </w:rPr>
        <w:t>loadRepos</w:t>
      </w:r>
      <w:r w:rsidR="00F91F67">
        <w:rPr>
          <w:rStyle w:val="CodeChar"/>
          <w:lang w:val="bg-BG"/>
        </w:rPr>
        <w:t>()</w:t>
      </w:r>
      <w:r w:rsidRPr="00D2728C">
        <w:rPr>
          <w:rFonts w:cstheme="minorHAnsi"/>
          <w:noProof/>
          <w:sz w:val="24"/>
          <w:szCs w:val="24"/>
        </w:rPr>
        <w:t xml:space="preserve"> function</w:t>
      </w:r>
      <w:r>
        <w:rPr>
          <w:rFonts w:cstheme="minorHAnsi"/>
          <w:noProof/>
          <w:sz w:val="24"/>
          <w:szCs w:val="24"/>
        </w:rPr>
        <w:t xml:space="preserve"> that should be created in a file called </w:t>
      </w:r>
      <w:r w:rsidRPr="00D2728C">
        <w:rPr>
          <w:bCs/>
          <w:sz w:val="24"/>
          <w:szCs w:val="24"/>
        </w:rPr>
        <w:t>"</w:t>
      </w:r>
      <w:r w:rsidRPr="00680B0D">
        <w:rPr>
          <w:rStyle w:val="CodeChar"/>
        </w:rPr>
        <w:t>loadRepos.js</w:t>
      </w:r>
      <w:r w:rsidRPr="00D2728C">
        <w:rPr>
          <w:bCs/>
          <w:sz w:val="24"/>
          <w:szCs w:val="24"/>
        </w:rPr>
        <w:t>"</w:t>
      </w:r>
      <w:r w:rsidRPr="00D2728C">
        <w:rPr>
          <w:rFonts w:cstheme="minorHAnsi"/>
          <w:noProof/>
          <w:sz w:val="24"/>
          <w:szCs w:val="24"/>
        </w:rPr>
        <w:t>.</w:t>
      </w:r>
    </w:p>
    <w:p w14:paraId="7C6FC972" w14:textId="77777777" w:rsidR="004B6F17" w:rsidRPr="00753E4D" w:rsidRDefault="004B6F17" w:rsidP="004B6F17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1CF5812F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67901153" w14:textId="77777777" w:rsidR="004B6F17" w:rsidRPr="00603773" w:rsidRDefault="004B6F17" w:rsidP="00861D3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B6F17" w:rsidRPr="0095466F" w14:paraId="50C16AEA" w14:textId="77777777" w:rsidTr="00861D33">
        <w:tc>
          <w:tcPr>
            <w:tcW w:w="10431" w:type="dxa"/>
          </w:tcPr>
          <w:p w14:paraId="1169AE5C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 xml:space="preserve">&lt;!DOCTYPE 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1E52C17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 xml:space="preserve">html </w:t>
            </w:r>
            <w:r w:rsidRPr="00D2728C">
              <w:rPr>
                <w:bCs/>
                <w:sz w:val="24"/>
                <w:szCs w:val="24"/>
                <w:lang w:val="de-DE"/>
              </w:rPr>
              <w:t>lang="en"&gt;</w:t>
            </w:r>
          </w:p>
          <w:p w14:paraId="67D39A23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3BCD104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 xml:space="preserve">meta </w:t>
            </w:r>
            <w:r w:rsidRPr="00231B7F">
              <w:rPr>
                <w:bCs/>
                <w:color w:val="0000FF"/>
                <w:sz w:val="24"/>
                <w:szCs w:val="24"/>
              </w:rPr>
              <w:t>charset=</w:t>
            </w:r>
            <w:r w:rsidRPr="00231B7F">
              <w:rPr>
                <w:bCs/>
                <w:color w:val="008000"/>
                <w:sz w:val="24"/>
                <w:szCs w:val="24"/>
              </w:rPr>
              <w:t>"UTF-8"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44F5316E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title</w:t>
            </w:r>
            <w:r w:rsidRPr="00D2728C">
              <w:rPr>
                <w:bCs/>
                <w:sz w:val="24"/>
                <w:szCs w:val="24"/>
              </w:rPr>
              <w:t>&gt;GitHub Repos&lt;</w:t>
            </w:r>
            <w:r w:rsidRPr="00231B7F">
              <w:rPr>
                <w:bCs/>
                <w:color w:val="000080"/>
                <w:sz w:val="24"/>
                <w:szCs w:val="24"/>
              </w:rPr>
              <w:t>/title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D761C0F" w14:textId="77777777" w:rsidR="004B6F1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script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src=</w:t>
            </w:r>
            <w:r w:rsidRPr="00231B7F">
              <w:rPr>
                <w:bCs/>
                <w:color w:val="008000"/>
                <w:sz w:val="24"/>
                <w:szCs w:val="24"/>
              </w:rPr>
              <w:t>"https://code.jquery.com/jquery-3.1.1.min.js"</w:t>
            </w:r>
            <w:r w:rsidRPr="00D2728C">
              <w:rPr>
                <w:bCs/>
                <w:sz w:val="24"/>
                <w:szCs w:val="24"/>
              </w:rPr>
              <w:t>&gt;&lt;</w:t>
            </w:r>
            <w:r w:rsidRPr="00231B7F">
              <w:rPr>
                <w:bCs/>
                <w:color w:val="000080"/>
                <w:sz w:val="24"/>
                <w:szCs w:val="24"/>
              </w:rPr>
              <w:t>/script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71F2FCA" w14:textId="77777777" w:rsidR="004B6F1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script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src=</w:t>
            </w:r>
            <w:r w:rsidRPr="00231B7F">
              <w:rPr>
                <w:bCs/>
                <w:color w:val="008000"/>
                <w:sz w:val="24"/>
                <w:szCs w:val="24"/>
              </w:rPr>
              <w:t>"loadRepos.js"</w:t>
            </w:r>
            <w:r>
              <w:rPr>
                <w:bCs/>
                <w:sz w:val="24"/>
                <w:szCs w:val="24"/>
              </w:rPr>
              <w:t>&gt;&lt;</w:t>
            </w:r>
            <w:r w:rsidRPr="00231B7F">
              <w:rPr>
                <w:bCs/>
                <w:color w:val="000080"/>
                <w:sz w:val="24"/>
                <w:szCs w:val="24"/>
              </w:rPr>
              <w:t>/script</w:t>
            </w:r>
            <w:r>
              <w:rPr>
                <w:bCs/>
                <w:sz w:val="24"/>
                <w:szCs w:val="24"/>
              </w:rPr>
              <w:t>&gt;</w:t>
            </w:r>
          </w:p>
          <w:p w14:paraId="5278FEA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&lt;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06CEDF5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@import url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(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);</w:t>
            </w:r>
          </w:p>
          <w:p w14:paraId="495B7BDA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body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55AB3336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font-family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"Open 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",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serif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23D8705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lastRenderedPageBreak/>
              <w:t xml:space="preserve">      }</w:t>
            </w:r>
          </w:p>
          <w:p w14:paraId="415B8025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6E4FD58B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#4caf50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7C027F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white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1CADD5D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padding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14px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20px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E9B2B6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margin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8px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1DDCB23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none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64C6F60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3FDA1FC6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cursor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pointer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2E01BA9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1360B7AF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</w:t>
            </w:r>
            <w:r w:rsidRPr="00231B7F">
              <w:rPr>
                <w:bCs/>
                <w:color w:val="000080"/>
                <w:sz w:val="24"/>
                <w:szCs w:val="24"/>
              </w:rPr>
              <w:t>input[</w:t>
            </w:r>
            <w:r w:rsidRPr="00231B7F">
              <w:rPr>
                <w:bCs/>
                <w:color w:val="008000"/>
                <w:sz w:val="24"/>
                <w:szCs w:val="24"/>
              </w:rPr>
              <w:t>type=</w:t>
            </w:r>
            <w:r w:rsidRPr="00231B7F">
              <w:rPr>
                <w:bCs/>
                <w:color w:val="0000FF"/>
                <w:sz w:val="24"/>
                <w:szCs w:val="24"/>
              </w:rPr>
              <w:t>text</w:t>
            </w:r>
            <w:r w:rsidRPr="00231B7F">
              <w:rPr>
                <w:bCs/>
                <w:color w:val="000080"/>
                <w:sz w:val="24"/>
                <w:szCs w:val="24"/>
              </w:rPr>
              <w:t>]</w:t>
            </w:r>
            <w:r w:rsidRPr="003F4787">
              <w:rPr>
                <w:bCs/>
                <w:sz w:val="24"/>
                <w:szCs w:val="24"/>
              </w:rPr>
              <w:t xml:space="preserve"> {</w:t>
            </w:r>
          </w:p>
          <w:p w14:paraId="0073733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padding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12px 20px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6817D91F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margin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8px 0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75F179CA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display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inline-block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4BDA258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border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1px solid #ccc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0ADEA2A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border-radius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4px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1A12CF1D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}</w:t>
            </w:r>
          </w:p>
          <w:p w14:paraId="5EA05B55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/style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48DCB6E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/head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566097E6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body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52B03B4E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GitHub username:</w:t>
            </w:r>
          </w:p>
          <w:p w14:paraId="4DDFF6A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input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type=</w:t>
            </w:r>
            <w:r w:rsidRPr="00FD5EA7">
              <w:rPr>
                <w:bCs/>
                <w:color w:val="008000"/>
                <w:sz w:val="24"/>
                <w:szCs w:val="24"/>
              </w:rPr>
              <w:t>"text"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id=</w:t>
            </w:r>
            <w:r w:rsidRPr="00FD5EA7">
              <w:rPr>
                <w:bCs/>
                <w:color w:val="008000"/>
                <w:sz w:val="24"/>
                <w:szCs w:val="24"/>
              </w:rPr>
              <w:t>"username"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value=</w:t>
            </w:r>
            <w:r w:rsidRPr="00FD5EA7">
              <w:rPr>
                <w:bCs/>
                <w:color w:val="008000"/>
                <w:sz w:val="24"/>
                <w:szCs w:val="24"/>
              </w:rPr>
              <w:t xml:space="preserve">"k1r1L" </w:t>
            </w:r>
            <w:r w:rsidRPr="00231B7F">
              <w:rPr>
                <w:bCs/>
                <w:color w:val="000080"/>
                <w:sz w:val="24"/>
                <w:szCs w:val="24"/>
              </w:rPr>
              <w:t>/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2405496B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 xml:space="preserve">button </w:t>
            </w:r>
            <w:r w:rsidRPr="00231B7F">
              <w:rPr>
                <w:bCs/>
                <w:color w:val="0000FF"/>
                <w:sz w:val="24"/>
                <w:szCs w:val="24"/>
              </w:rPr>
              <w:t>onclick=</w:t>
            </w:r>
            <w:r w:rsidRPr="00FD5EA7">
              <w:rPr>
                <w:bCs/>
                <w:color w:val="008000"/>
                <w:sz w:val="24"/>
                <w:szCs w:val="24"/>
              </w:rPr>
              <w:t>"loadRepos()"</w:t>
            </w:r>
            <w:r w:rsidRPr="00D2728C">
              <w:rPr>
                <w:bCs/>
                <w:sz w:val="24"/>
                <w:szCs w:val="24"/>
              </w:rPr>
              <w:t>&gt;Load Repos&lt;</w:t>
            </w:r>
            <w:r w:rsidRPr="00231B7F">
              <w:rPr>
                <w:bCs/>
                <w:color w:val="000080"/>
                <w:sz w:val="24"/>
                <w:szCs w:val="24"/>
              </w:rPr>
              <w:t>/button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79DE59EC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ul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id=</w:t>
            </w:r>
            <w:r w:rsidRPr="00FD5EA7">
              <w:rPr>
                <w:bCs/>
                <w:color w:val="008000"/>
                <w:sz w:val="24"/>
                <w:szCs w:val="24"/>
              </w:rPr>
              <w:t>"repos"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22C9A95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231B7F">
              <w:rPr>
                <w:bCs/>
                <w:color w:val="000080"/>
                <w:sz w:val="24"/>
                <w:szCs w:val="24"/>
              </w:rPr>
              <w:t>li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4333D0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a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href=</w:t>
            </w:r>
            <w:r w:rsidRPr="00B93CD0">
              <w:rPr>
                <w:bCs/>
                <w:color w:val="008000"/>
                <w:sz w:val="24"/>
                <w:szCs w:val="24"/>
              </w:rPr>
              <w:t>"</w:t>
            </w:r>
            <w:r w:rsidRPr="00B93CD0">
              <w:rPr>
                <w:bCs/>
                <w:i/>
                <w:color w:val="008000"/>
                <w:sz w:val="24"/>
                <w:szCs w:val="24"/>
              </w:rPr>
              <w:t>{repo.html_url}</w:t>
            </w:r>
            <w:r w:rsidRPr="00B93CD0">
              <w:rPr>
                <w:bCs/>
                <w:color w:val="008000"/>
                <w:sz w:val="24"/>
                <w:szCs w:val="24"/>
              </w:rPr>
              <w:t>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CB98C97" w14:textId="77777777" w:rsidR="004B6F17" w:rsidRPr="00B93CD0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i/>
                <w:color w:val="008000"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  </w:t>
            </w:r>
            <w:r w:rsidRPr="00B93CD0">
              <w:rPr>
                <w:bCs/>
                <w:i/>
                <w:color w:val="008000"/>
                <w:sz w:val="24"/>
                <w:szCs w:val="24"/>
              </w:rPr>
              <w:t>{repo.full_name}</w:t>
            </w:r>
          </w:p>
          <w:p w14:paraId="15533C2C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/a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35382A1E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231B7F">
              <w:rPr>
                <w:bCs/>
                <w:color w:val="000080"/>
                <w:sz w:val="24"/>
                <w:szCs w:val="24"/>
              </w:rPr>
              <w:t>/li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46B49B56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/ul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9B8154D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>/body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4615E365" w14:textId="77777777" w:rsidR="004B6F17" w:rsidRPr="00425809" w:rsidRDefault="004B6F17" w:rsidP="00861D33">
            <w:pPr>
              <w:pStyle w:val="Code"/>
              <w:contextualSpacing/>
              <w:rPr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>/html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</w:tc>
      </w:tr>
    </w:tbl>
    <w:p w14:paraId="272F68F4" w14:textId="77777777" w:rsidR="004B6F17" w:rsidRDefault="004B6F17" w:rsidP="004B6F17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p w14:paraId="60DA193A" w14:textId="77777777" w:rsidR="004B6F17" w:rsidRDefault="004B6F17" w:rsidP="004B6F17">
      <w:pPr>
        <w:jc w:val="center"/>
        <w:rPr>
          <w:noProof/>
        </w:rPr>
      </w:pPr>
      <w:r w:rsidRPr="00C06CFE">
        <w:rPr>
          <w:noProof/>
        </w:rPr>
        <w:drawing>
          <wp:inline distT="0" distB="0" distL="0" distR="0" wp14:anchorId="46E85B1D" wp14:editId="5AFC493E">
            <wp:extent cx="3749040" cy="1905139"/>
            <wp:effectExtent l="19050" t="19050" r="22860" b="190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9041"/>
                    <a:stretch/>
                  </pic:blipFill>
                  <pic:spPr>
                    <a:xfrm>
                      <a:off x="0" y="0"/>
                      <a:ext cx="3769466" cy="19155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6B5F1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Phonebook</w:t>
      </w:r>
    </w:p>
    <w:p w14:paraId="5E7E994B" w14:textId="77777777" w:rsidR="004B6F17" w:rsidRPr="00D2728C" w:rsidRDefault="004B6F17" w:rsidP="004B6F17">
      <w:pPr>
        <w:rPr>
          <w:sz w:val="24"/>
          <w:szCs w:val="24"/>
        </w:rPr>
      </w:pPr>
      <w:r w:rsidRPr="00D2728C">
        <w:rPr>
          <w:sz w:val="24"/>
          <w:szCs w:val="24"/>
        </w:rPr>
        <w:t xml:space="preserve">Use </w:t>
      </w:r>
      <w:r w:rsidRPr="00D2728C">
        <w:rPr>
          <w:rStyle w:val="Strong"/>
          <w:sz w:val="24"/>
          <w:szCs w:val="24"/>
        </w:rPr>
        <w:t>Firebase</w:t>
      </w:r>
      <w:r w:rsidRPr="00D2728C">
        <w:rPr>
          <w:sz w:val="24"/>
          <w:szCs w:val="24"/>
        </w:rPr>
        <w:t xml:space="preserve"> and </w:t>
      </w:r>
      <w:r w:rsidRPr="00D2728C">
        <w:rPr>
          <w:rStyle w:val="Strong"/>
          <w:sz w:val="24"/>
          <w:szCs w:val="24"/>
        </w:rPr>
        <w:t>jQuery</w:t>
      </w:r>
      <w:r w:rsidRPr="00D2728C">
        <w:rPr>
          <w:sz w:val="24"/>
          <w:szCs w:val="24"/>
        </w:rPr>
        <w:t xml:space="preserve"> to create a simple phonebook app. The user should be able to see all contacts, </w:t>
      </w:r>
      <w:r w:rsidRPr="00D2728C">
        <w:rPr>
          <w:rStyle w:val="Strong"/>
          <w:sz w:val="24"/>
          <w:szCs w:val="24"/>
        </w:rPr>
        <w:t>loaded</w:t>
      </w:r>
      <w:r w:rsidRPr="00D2728C">
        <w:rPr>
          <w:sz w:val="24"/>
          <w:szCs w:val="24"/>
        </w:rPr>
        <w:t xml:space="preserve"> from the server, </w:t>
      </w:r>
      <w:r w:rsidRPr="00D2728C">
        <w:rPr>
          <w:rStyle w:val="Strong"/>
          <w:sz w:val="24"/>
          <w:szCs w:val="24"/>
        </w:rPr>
        <w:t>create</w:t>
      </w:r>
      <w:r w:rsidRPr="00D2728C">
        <w:rPr>
          <w:sz w:val="24"/>
          <w:szCs w:val="24"/>
        </w:rPr>
        <w:t xml:space="preserve"> a new contact and </w:t>
      </w:r>
      <w:r w:rsidRPr="00D2728C">
        <w:rPr>
          <w:rStyle w:val="Strong"/>
          <w:sz w:val="24"/>
          <w:szCs w:val="24"/>
        </w:rPr>
        <w:t>delete</w:t>
      </w:r>
      <w:r w:rsidRPr="00D2728C">
        <w:rPr>
          <w:sz w:val="24"/>
          <w:szCs w:val="24"/>
        </w:rPr>
        <w:t xml:space="preserve"> any of the contacts. Use the lecture presentation for detailed instructions on this task. Place your code in a file called "phonebook.js", as shown in the skeleton. This task is not evaluated by Judge, it is for practice only.</w:t>
      </w:r>
    </w:p>
    <w:p w14:paraId="39CBBBAC" w14:textId="77777777" w:rsidR="004B6F17" w:rsidRDefault="004B6F17" w:rsidP="004B6F17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006AF169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57EB7EC3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phonebook</w:t>
            </w:r>
            <w:r w:rsidRPr="00D2728C">
              <w:rPr>
                <w:b/>
                <w:noProof/>
                <w:sz w:val="24"/>
                <w:szCs w:val="24"/>
              </w:rPr>
              <w:t>.html</w:t>
            </w:r>
          </w:p>
        </w:tc>
      </w:tr>
      <w:tr w:rsidR="004B6F17" w:rsidRPr="0095466F" w14:paraId="31383CE3" w14:textId="77777777" w:rsidTr="00861D33">
        <w:tc>
          <w:tcPr>
            <w:tcW w:w="10431" w:type="dxa"/>
          </w:tcPr>
          <w:p w14:paraId="21BBF235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 xml:space="preserve">&lt;!DOCTYPE 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4247A369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 xml:space="preserve">html </w:t>
            </w:r>
            <w:r w:rsidRPr="004E2CA1">
              <w:rPr>
                <w:bCs/>
                <w:color w:val="0000FF"/>
                <w:sz w:val="24"/>
                <w:szCs w:val="24"/>
                <w:lang w:val="de-DE"/>
              </w:rPr>
              <w:t>lang=</w:t>
            </w:r>
            <w:r w:rsidRPr="004E2CA1">
              <w:rPr>
                <w:bCs/>
                <w:color w:val="008000"/>
                <w:sz w:val="24"/>
                <w:szCs w:val="24"/>
                <w:lang w:val="de-DE"/>
              </w:rPr>
              <w:t>"en"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5154D56A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</w:rPr>
              <w:t>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3E8C12A2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meta </w:t>
            </w:r>
            <w:r w:rsidRPr="004E2CA1">
              <w:rPr>
                <w:bCs/>
                <w:color w:val="0000FF"/>
                <w:sz w:val="24"/>
                <w:szCs w:val="24"/>
              </w:rPr>
              <w:t>charset=</w:t>
            </w:r>
            <w:r w:rsidRPr="004E2CA1">
              <w:rPr>
                <w:bCs/>
                <w:color w:val="008000"/>
                <w:sz w:val="24"/>
                <w:szCs w:val="24"/>
              </w:rPr>
              <w:t>"UTF-8"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EB3A380" w14:textId="77777777" w:rsidR="004B6F1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title</w:t>
            </w:r>
            <w:r w:rsidRPr="00D2728C">
              <w:rPr>
                <w:bCs/>
                <w:sz w:val="24"/>
                <w:szCs w:val="24"/>
              </w:rPr>
              <w:t>&gt;Phonebook&lt;/</w:t>
            </w:r>
            <w:r w:rsidRPr="004E2CA1">
              <w:rPr>
                <w:bCs/>
                <w:color w:val="000080"/>
                <w:sz w:val="24"/>
                <w:szCs w:val="24"/>
              </w:rPr>
              <w:t>title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C942663" w14:textId="77777777" w:rsidR="004B6F17" w:rsidRPr="00416690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Pr="00416690">
              <w:rPr>
                <w:bCs/>
                <w:sz w:val="24"/>
                <w:szCs w:val="24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script </w:t>
            </w:r>
            <w:r w:rsidRPr="004E2CA1">
              <w:rPr>
                <w:bCs/>
                <w:color w:val="0000FF"/>
                <w:sz w:val="24"/>
                <w:szCs w:val="24"/>
              </w:rPr>
              <w:t>src=</w:t>
            </w:r>
            <w:r w:rsidRPr="004E2CA1">
              <w:rPr>
                <w:bCs/>
                <w:color w:val="008000"/>
                <w:sz w:val="24"/>
                <w:szCs w:val="24"/>
              </w:rPr>
              <w:t>"https://code.jquery.com/jquery-3.1.1.min.js"</w:t>
            </w:r>
            <w:r w:rsidRPr="00416690">
              <w:rPr>
                <w:bCs/>
                <w:sz w:val="24"/>
                <w:szCs w:val="24"/>
              </w:rPr>
              <w:t>&gt;&lt;/</w:t>
            </w:r>
            <w:r w:rsidRPr="004E2CA1">
              <w:rPr>
                <w:bCs/>
                <w:color w:val="000080"/>
                <w:sz w:val="24"/>
                <w:szCs w:val="24"/>
              </w:rPr>
              <w:t>script</w:t>
            </w:r>
            <w:r w:rsidRPr="00416690">
              <w:rPr>
                <w:bCs/>
                <w:sz w:val="24"/>
                <w:szCs w:val="24"/>
              </w:rPr>
              <w:t>&gt;</w:t>
            </w:r>
          </w:p>
          <w:p w14:paraId="0A918959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&lt;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0C4EC5AC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@import url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(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);</w:t>
            </w:r>
          </w:p>
          <w:p w14:paraId="4501FCA6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body 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784649BD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font-family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"Open Sans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",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serif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3B87C4E8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6299CBD3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 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412D4BCC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#4caf50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1C1AB67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color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white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DD93D2B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padding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14px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20px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120CA804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margin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8px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0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A966292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none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6502898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4px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C3239D8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lastRenderedPageBreak/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cursor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pointer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DE1D926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5C548429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bCs/>
                <w:noProof/>
                <w:color w:val="000080"/>
                <w:sz w:val="24"/>
                <w:szCs w:val="24"/>
              </w:rPr>
              <w:t>input[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type=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text</w:t>
            </w:r>
            <w:r w:rsidRPr="004E2CA1">
              <w:rPr>
                <w:rFonts w:ascii="Consolas" w:hAnsi="Consolas"/>
                <w:b/>
                <w:bCs/>
                <w:noProof/>
                <w:color w:val="000080"/>
                <w:sz w:val="24"/>
                <w:szCs w:val="24"/>
              </w:rPr>
              <w:t>]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{</w:t>
            </w:r>
          </w:p>
          <w:p w14:paraId="315EEE64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12px 20px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21EC2F79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8px 0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7CE5F0D2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1C54AD84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1px solid #ccc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779152ED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border-radius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4px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1D275439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}</w:t>
            </w:r>
          </w:p>
          <w:p w14:paraId="08D6C795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&lt;</w:t>
            </w:r>
            <w:r w:rsidRPr="004E2CA1">
              <w:rPr>
                <w:rFonts w:ascii="Consolas" w:hAnsi="Consolas"/>
                <w:b/>
                <w:bCs/>
                <w:noProof/>
                <w:color w:val="000080"/>
                <w:sz w:val="24"/>
                <w:szCs w:val="24"/>
              </w:rPr>
              <w:t>/style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&gt;</w:t>
            </w:r>
          </w:p>
          <w:p w14:paraId="32B34D7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</w:rPr>
              <w:t>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23AE7EE8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</w:rPr>
              <w:t>body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78474D1D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h1</w:t>
            </w:r>
            <w:r w:rsidRPr="00D2728C">
              <w:rPr>
                <w:bCs/>
                <w:sz w:val="24"/>
                <w:szCs w:val="24"/>
              </w:rPr>
              <w:t>&gt;Phonebook&lt;/</w:t>
            </w:r>
            <w:r w:rsidRPr="004E2CA1">
              <w:rPr>
                <w:bCs/>
                <w:color w:val="000080"/>
                <w:sz w:val="24"/>
                <w:szCs w:val="24"/>
              </w:rPr>
              <w:t>h1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26652A3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ul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"phonebook"</w:t>
            </w:r>
            <w:r w:rsidRPr="00D2728C">
              <w:rPr>
                <w:bCs/>
                <w:sz w:val="24"/>
                <w:szCs w:val="24"/>
              </w:rPr>
              <w:t>&gt;&lt;/</w:t>
            </w:r>
            <w:r w:rsidRPr="004E2CA1">
              <w:rPr>
                <w:bCs/>
                <w:color w:val="000080"/>
                <w:sz w:val="24"/>
                <w:szCs w:val="24"/>
              </w:rPr>
              <w:t>ul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A7D0FDC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button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"btnLoad"</w:t>
            </w:r>
            <w:r w:rsidRPr="00D2728C">
              <w:rPr>
                <w:bCs/>
                <w:sz w:val="24"/>
                <w:szCs w:val="24"/>
              </w:rPr>
              <w:t>&gt;Load&lt;/</w:t>
            </w:r>
            <w:r w:rsidRPr="004E2CA1">
              <w:rPr>
                <w:bCs/>
                <w:color w:val="000080"/>
                <w:sz w:val="24"/>
                <w:szCs w:val="24"/>
              </w:rPr>
              <w:t>button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7AD619D3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h2</w:t>
            </w:r>
            <w:r w:rsidRPr="00D2728C">
              <w:rPr>
                <w:bCs/>
                <w:sz w:val="24"/>
                <w:szCs w:val="24"/>
              </w:rPr>
              <w:t>&gt;Create Contact&lt;/</w:t>
            </w:r>
            <w:r w:rsidRPr="004E2CA1">
              <w:rPr>
                <w:bCs/>
                <w:color w:val="000080"/>
                <w:sz w:val="24"/>
                <w:szCs w:val="24"/>
              </w:rPr>
              <w:t>h2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2A9A89F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Person: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input </w:t>
            </w:r>
            <w:r w:rsidRPr="004E2CA1">
              <w:rPr>
                <w:bCs/>
                <w:color w:val="0000FF"/>
                <w:sz w:val="24"/>
                <w:szCs w:val="24"/>
              </w:rPr>
              <w:t>type=</w:t>
            </w:r>
            <w:r w:rsidRPr="004E2CA1">
              <w:rPr>
                <w:bCs/>
                <w:color w:val="008000"/>
                <w:sz w:val="24"/>
                <w:szCs w:val="24"/>
              </w:rPr>
              <w:t>"text"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"person"</w:t>
            </w:r>
            <w:r w:rsidRPr="00D2728C">
              <w:rPr>
                <w:bCs/>
                <w:sz w:val="24"/>
                <w:szCs w:val="24"/>
              </w:rPr>
              <w:t xml:space="preserve"> /&gt;</w:t>
            </w:r>
          </w:p>
          <w:p w14:paraId="41B67DB4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br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101471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Phone: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input </w:t>
            </w:r>
            <w:r w:rsidRPr="004E2CA1">
              <w:rPr>
                <w:bCs/>
                <w:color w:val="0000FF"/>
                <w:sz w:val="24"/>
                <w:szCs w:val="24"/>
              </w:rPr>
              <w:t>type=</w:t>
            </w:r>
            <w:r w:rsidRPr="004E2CA1">
              <w:rPr>
                <w:bCs/>
                <w:color w:val="008000"/>
                <w:sz w:val="24"/>
                <w:szCs w:val="24"/>
              </w:rPr>
              <w:t>"text"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"phone"</w:t>
            </w:r>
            <w:r w:rsidRPr="00D2728C">
              <w:rPr>
                <w:bCs/>
                <w:sz w:val="24"/>
                <w:szCs w:val="24"/>
              </w:rPr>
              <w:t xml:space="preserve"> /&gt;</w:t>
            </w:r>
          </w:p>
          <w:p w14:paraId="7911595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</w:t>
            </w:r>
            <w:r w:rsidRPr="004E2CA1">
              <w:rPr>
                <w:color w:val="000080"/>
                <w:sz w:val="24"/>
                <w:szCs w:val="24"/>
              </w:rPr>
              <w:t>br</w:t>
            </w:r>
            <w:r w:rsidRPr="00D2728C">
              <w:rPr>
                <w:sz w:val="24"/>
                <w:szCs w:val="24"/>
              </w:rPr>
              <w:t>&gt;</w:t>
            </w:r>
          </w:p>
          <w:p w14:paraId="299DD8A5" w14:textId="77777777" w:rsidR="004B6F17" w:rsidRDefault="004B6F17" w:rsidP="00861D33">
            <w:pPr>
              <w:pStyle w:val="Code"/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</w:t>
            </w:r>
            <w:r w:rsidRPr="004E2CA1">
              <w:rPr>
                <w:color w:val="000080"/>
                <w:sz w:val="24"/>
                <w:szCs w:val="24"/>
              </w:rPr>
              <w:t xml:space="preserve">button </w:t>
            </w:r>
            <w:r w:rsidRPr="004E2CA1">
              <w:rPr>
                <w:color w:val="0000FF"/>
                <w:sz w:val="24"/>
                <w:szCs w:val="24"/>
              </w:rPr>
              <w:t>id=</w:t>
            </w:r>
            <w:r w:rsidRPr="004E2CA1">
              <w:rPr>
                <w:color w:val="008000"/>
                <w:sz w:val="24"/>
                <w:szCs w:val="24"/>
              </w:rPr>
              <w:t>"btnCreate"</w:t>
            </w:r>
            <w:r w:rsidRPr="00D2728C">
              <w:rPr>
                <w:sz w:val="24"/>
                <w:szCs w:val="24"/>
              </w:rPr>
              <w:t>&gt;Create&lt;/</w:t>
            </w:r>
            <w:r w:rsidRPr="004E2CA1">
              <w:rPr>
                <w:color w:val="000080"/>
                <w:sz w:val="24"/>
                <w:szCs w:val="24"/>
              </w:rPr>
              <w:t>button</w:t>
            </w:r>
            <w:r w:rsidRPr="00D2728C">
              <w:rPr>
                <w:sz w:val="24"/>
                <w:szCs w:val="24"/>
              </w:rPr>
              <w:t>&gt;</w:t>
            </w:r>
          </w:p>
          <w:p w14:paraId="278CEAA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</w:t>
            </w:r>
            <w:r w:rsidRPr="004E2CA1">
              <w:rPr>
                <w:color w:val="000080"/>
                <w:sz w:val="24"/>
                <w:szCs w:val="24"/>
              </w:rPr>
              <w:t xml:space="preserve">script </w:t>
            </w:r>
            <w:r w:rsidRPr="004E2CA1">
              <w:rPr>
                <w:color w:val="0000FF"/>
                <w:sz w:val="24"/>
                <w:szCs w:val="24"/>
              </w:rPr>
              <w:t>src=</w:t>
            </w:r>
            <w:r w:rsidRPr="004E2CA1">
              <w:rPr>
                <w:color w:val="008000"/>
                <w:sz w:val="24"/>
                <w:szCs w:val="24"/>
              </w:rPr>
              <w:t>"phonebook.js"</w:t>
            </w:r>
            <w:r w:rsidRPr="00D2728C">
              <w:rPr>
                <w:sz w:val="24"/>
                <w:szCs w:val="24"/>
              </w:rPr>
              <w:t>&gt;</w:t>
            </w:r>
            <w:r w:rsidRPr="00D2728C">
              <w:rPr>
                <w:bCs/>
                <w:sz w:val="24"/>
                <w:szCs w:val="24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</w:rPr>
              <w:t>script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413427D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>body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51EAA13B" w14:textId="77777777" w:rsidR="004B6F17" w:rsidRPr="00D2728C" w:rsidRDefault="004B6F17" w:rsidP="00861D33">
            <w:pPr>
              <w:pStyle w:val="Code"/>
              <w:contextualSpacing/>
              <w:rPr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</w:tc>
      </w:tr>
    </w:tbl>
    <w:p w14:paraId="55848BE2" w14:textId="77777777" w:rsidR="004B6F17" w:rsidRDefault="004B6F17" w:rsidP="004B6F17">
      <w:pPr>
        <w:pStyle w:val="Heading3"/>
      </w:pPr>
      <w:r>
        <w:lastRenderedPageBreak/>
        <w:t>Example</w:t>
      </w:r>
    </w:p>
    <w:p w14:paraId="58F73883" w14:textId="77777777" w:rsidR="004B6F17" w:rsidRPr="002A7631" w:rsidRDefault="004B6F17" w:rsidP="004B6F17">
      <w:pPr>
        <w:jc w:val="center"/>
      </w:pPr>
      <w:r w:rsidRPr="00305090">
        <w:rPr>
          <w:noProof/>
        </w:rPr>
        <w:drawing>
          <wp:inline distT="0" distB="0" distL="0" distR="0" wp14:anchorId="1B92A3F8" wp14:editId="0BD87D56">
            <wp:extent cx="2437765" cy="2399030"/>
            <wp:effectExtent l="19050" t="19050" r="19685" b="203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43579"/>
                    <a:stretch/>
                  </pic:blipFill>
                  <pic:spPr bwMode="auto">
                    <a:xfrm>
                      <a:off x="0" y="0"/>
                      <a:ext cx="2446629" cy="240775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5090">
        <w:rPr>
          <w:noProof/>
        </w:rPr>
        <w:drawing>
          <wp:inline distT="0" distB="0" distL="0" distR="0" wp14:anchorId="6C9A67C3" wp14:editId="7A8BA3D0">
            <wp:extent cx="2514600" cy="1789257"/>
            <wp:effectExtent l="19050" t="19050" r="19050" b="209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58430"/>
                    <a:stretch/>
                  </pic:blipFill>
                  <pic:spPr bwMode="auto">
                    <a:xfrm>
                      <a:off x="0" y="0"/>
                      <a:ext cx="2565778" cy="182567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FEA82" w14:textId="77777777" w:rsidR="009801CC" w:rsidRDefault="009801CC"/>
    <w:sectPr w:rsidR="009801CC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E8945" w14:textId="77777777" w:rsidR="00E84832" w:rsidRDefault="00E84832" w:rsidP="004A2906">
      <w:pPr>
        <w:spacing w:before="0" w:after="0" w:line="240" w:lineRule="auto"/>
      </w:pPr>
      <w:r>
        <w:separator/>
      </w:r>
    </w:p>
  </w:endnote>
  <w:endnote w:type="continuationSeparator" w:id="0">
    <w:p w14:paraId="5C847A30" w14:textId="77777777" w:rsidR="00E84832" w:rsidRDefault="00E84832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F19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680D95" wp14:editId="59DDE4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08B0E6C" wp14:editId="61B51987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A13724" wp14:editId="72CD5DE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9249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97800B" wp14:editId="0E17F0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304B0D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C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CD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7800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304B0D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C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CD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FA047" wp14:editId="0634AFC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9C1B56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FA04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69C1B56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47C23A" wp14:editId="11F304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79129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48B241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6B7E9" wp14:editId="0BEA584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49BF10" wp14:editId="00339AC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5DFEB" wp14:editId="002C1E7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A09F5" wp14:editId="2B7CDB7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C35D3" wp14:editId="39A9D87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E11309" wp14:editId="2CA40BA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FAECE" wp14:editId="6DC1E3F5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532703" wp14:editId="0B0C856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71FDA" wp14:editId="613DE10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EFE7D3" wp14:editId="179D48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7C23A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0B79129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48B241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6B7E9" wp14:editId="0BEA584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49BF10" wp14:editId="00339AC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5DFEB" wp14:editId="002C1E7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A09F5" wp14:editId="2B7CDB7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C35D3" wp14:editId="39A9D87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E11309" wp14:editId="2CA40BA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FAECE" wp14:editId="6DC1E3F5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532703" wp14:editId="0B0C856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71FDA" wp14:editId="613DE10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EFE7D3" wp14:editId="179D48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F6A5B7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F8455" w14:textId="77777777" w:rsidR="00E84832" w:rsidRDefault="00E84832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F6370FE" w14:textId="77777777" w:rsidR="00E84832" w:rsidRDefault="00E84832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AB3"/>
    <w:multiLevelType w:val="hybridMultilevel"/>
    <w:tmpl w:val="618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5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02616"/>
    <w:rsid w:val="00063A68"/>
    <w:rsid w:val="001F25DE"/>
    <w:rsid w:val="002108EE"/>
    <w:rsid w:val="002177C2"/>
    <w:rsid w:val="002535F7"/>
    <w:rsid w:val="00284CD8"/>
    <w:rsid w:val="00384A84"/>
    <w:rsid w:val="003D023D"/>
    <w:rsid w:val="004556BE"/>
    <w:rsid w:val="004A2906"/>
    <w:rsid w:val="004A6F7A"/>
    <w:rsid w:val="004B6F17"/>
    <w:rsid w:val="004D55F5"/>
    <w:rsid w:val="004E0442"/>
    <w:rsid w:val="0052206B"/>
    <w:rsid w:val="00536E24"/>
    <w:rsid w:val="005451F0"/>
    <w:rsid w:val="005642E0"/>
    <w:rsid w:val="00626F66"/>
    <w:rsid w:val="006403AB"/>
    <w:rsid w:val="00653315"/>
    <w:rsid w:val="00680B0D"/>
    <w:rsid w:val="006A3611"/>
    <w:rsid w:val="006C7106"/>
    <w:rsid w:val="006D409C"/>
    <w:rsid w:val="006E0914"/>
    <w:rsid w:val="006E09F7"/>
    <w:rsid w:val="007C37E6"/>
    <w:rsid w:val="007F2E5B"/>
    <w:rsid w:val="0081689A"/>
    <w:rsid w:val="009801CC"/>
    <w:rsid w:val="00990D82"/>
    <w:rsid w:val="00A52875"/>
    <w:rsid w:val="00B676EE"/>
    <w:rsid w:val="00B876E6"/>
    <w:rsid w:val="00BA3609"/>
    <w:rsid w:val="00BB0C19"/>
    <w:rsid w:val="00BF705A"/>
    <w:rsid w:val="00C95AE1"/>
    <w:rsid w:val="00DB1306"/>
    <w:rsid w:val="00DE777B"/>
    <w:rsid w:val="00E17B9F"/>
    <w:rsid w:val="00E66239"/>
    <w:rsid w:val="00E66685"/>
    <w:rsid w:val="00E84832"/>
    <w:rsid w:val="00EB3259"/>
    <w:rsid w:val="00EE459A"/>
    <w:rsid w:val="00EF011A"/>
    <w:rsid w:val="00F000CC"/>
    <w:rsid w:val="00F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8A7E"/>
  <w15:docId w15:val="{3CE5FD3E-78AD-44F7-9474-FA0DF44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6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68/Lab-AJA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pp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XMLHttpRequest/open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19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User</cp:lastModifiedBy>
  <cp:revision>69</cp:revision>
  <dcterms:created xsi:type="dcterms:W3CDTF">2019-02-25T10:06:00Z</dcterms:created>
  <dcterms:modified xsi:type="dcterms:W3CDTF">2019-03-22T15:20:00Z</dcterms:modified>
</cp:coreProperties>
</file>